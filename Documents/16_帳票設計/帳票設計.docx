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21" w:rsidRPr="00B247F5" w:rsidRDefault="00B247F5" w:rsidP="00833821">
      <w:pPr>
        <w:rPr>
          <w:rFonts w:hint="eastAsia"/>
          <w:b/>
        </w:rPr>
      </w:pPr>
      <w:r w:rsidRPr="00B247F5">
        <w:rPr>
          <w:rFonts w:hint="eastAsia"/>
          <w:b/>
        </w:rPr>
        <w:t>＜</w:t>
      </w:r>
      <w:r w:rsidR="007678D2">
        <w:rPr>
          <w:rFonts w:hint="eastAsia"/>
          <w:b/>
        </w:rPr>
        <w:t>帳票</w:t>
      </w:r>
      <w:r w:rsidRPr="00B247F5">
        <w:rPr>
          <w:rFonts w:hint="eastAsia"/>
          <w:b/>
        </w:rPr>
        <w:t>レイアウト＞</w:t>
      </w:r>
    </w:p>
    <w:p w:rsidR="008B7400" w:rsidRPr="008B7400" w:rsidRDefault="00FD5689" w:rsidP="00524C69">
      <w:pPr>
        <w:jc w:val="center"/>
        <w:rPr>
          <w:rFonts w:hint="eastAsia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9020175</wp:posOffset>
                </wp:positionH>
                <wp:positionV relativeFrom="paragraph">
                  <wp:posOffset>85090</wp:posOffset>
                </wp:positionV>
                <wp:extent cx="180975" cy="186690"/>
                <wp:effectExtent l="3175" t="0" r="0" b="0"/>
                <wp:wrapNone/>
                <wp:docPr id="158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38DB" w:rsidRPr="00B62C75" w:rsidRDefault="00DF38DB" w:rsidP="00DF38DB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②</w:t>
                            </w:r>
                          </w:p>
                          <w:p w:rsidR="00DF38DB" w:rsidRPr="00B62C75" w:rsidRDefault="00DF38DB" w:rsidP="00DF38DB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710.25pt;margin-top:6.7pt;width:14.25pt;height:14.7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" filled="f" stroked="f">
                <v:textbox inset="0,0,0,0">
                  <w:txbxContent>
                    <w:p w:rsidR="00DF38DB" w:rsidRPr="00B62C75" w:rsidRDefault="00DF38DB" w:rsidP="00DF38DB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②</w:t>
                      </w:r>
                    </w:p>
                    <w:p w:rsidR="00DF38DB" w:rsidRPr="00B62C75" w:rsidRDefault="00DF38DB" w:rsidP="00DF38D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24C6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93980</wp:posOffset>
                </wp:positionV>
                <wp:extent cx="180975" cy="186690"/>
                <wp:effectExtent l="3175" t="0" r="0" b="0"/>
                <wp:wrapNone/>
                <wp:docPr id="15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62C75" w:rsidRDefault="00476724" w:rsidP="00B247F5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B62C75">
                              <w:rPr>
                                <w:rFonts w:hint="eastAsia"/>
                                <w:szCs w:val="21"/>
                              </w:rPr>
                              <w:t>①</w:t>
                            </w:r>
                          </w:p>
                          <w:p w:rsidR="00476724" w:rsidRPr="00B62C75" w:rsidRDefault="00476724" w:rsidP="00B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131.25pt;margin-top:7.4pt;width:14.25pt;height:14.7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iGz8wIAAH4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" filled="f" stroked="f">
                <v:textbox inset="0,0,0,0">
                  <w:txbxContent>
                    <w:p w:rsidR="00476724" w:rsidRPr="00B62C75" w:rsidRDefault="00476724" w:rsidP="00B247F5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B62C75">
                        <w:rPr>
                          <w:rFonts w:hint="eastAsia"/>
                          <w:szCs w:val="21"/>
                        </w:rPr>
                        <w:t>①</w:t>
                      </w:r>
                    </w:p>
                    <w:p w:rsidR="00476724" w:rsidRPr="00B62C75" w:rsidRDefault="00476724" w:rsidP="00B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24C6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93980</wp:posOffset>
                </wp:positionV>
                <wp:extent cx="1066800" cy="186690"/>
                <wp:effectExtent l="3175" t="0" r="0" b="0"/>
                <wp:wrapNone/>
                <wp:docPr id="15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B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DATE : 9999/99/99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47.25pt;margin-top:7.4pt;width:84pt;height:14.7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3b9gIAAH8GAAAOAAAAZHJzL2Uyb0RvYy54bWysVduOmzAQfa/Uf7D8zgIJIYCWVAmEqtL2&#10;Iu32AxwwwSrY1HaWbKv+e8cmt832oeqWBzTY4/E5M2e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" filled="f" stroked="f">
                <v:textbox inset="0,0,0,0">
                  <w:txbxContent>
                    <w:p w:rsidR="00476724" w:rsidRPr="00B247F5" w:rsidRDefault="00476724" w:rsidP="00B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DATE : 9999/99/99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8401050</wp:posOffset>
                </wp:positionH>
                <wp:positionV relativeFrom="paragraph">
                  <wp:posOffset>93980</wp:posOffset>
                </wp:positionV>
                <wp:extent cx="800100" cy="186690"/>
                <wp:effectExtent l="3175" t="0" r="0" b="0"/>
                <wp:wrapNone/>
                <wp:docPr id="15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524C6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PAGE : 999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left:0;text-align:left;margin-left:661.5pt;margin-top:7.4pt;width:63pt;height:14.7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fhy9AIAAH4GAAAOAAAAZHJzL2Uyb0RvYy54bWysVduOmzAQfa/Uf7D8zgIJIYCWVAmEqtL2&#10;Iu32AxwwwSrY1HaWbKv+e8cmt832oeqWBzTY4/E5M2e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" filled="f" stroked="f">
                <v:textbox inset="0,0,0,0">
                  <w:txbxContent>
                    <w:p w:rsidR="00476724" w:rsidRPr="00B247F5" w:rsidRDefault="00476724" w:rsidP="00524C6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PAGE : 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635</wp:posOffset>
                </wp:positionV>
                <wp:extent cx="8734425" cy="4667250"/>
                <wp:effectExtent l="12700" t="9525" r="6350" b="9525"/>
                <wp:wrapNone/>
                <wp:docPr id="1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4425" cy="466725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75735" id="Rectangle 16" o:spid="_x0000_s1026" style="position:absolute;left:0;text-align:left;margin-left:36.75pt;margin-top:.05pt;width:687.75pt;height:367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e58AIAADo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" filled="f" strokeweight="1pt">
                <v:textbox inset="0,.7pt,0,.7pt"/>
              </v:rect>
            </w:pict>
          </mc:Fallback>
        </mc:AlternateContent>
      </w:r>
      <w:r w:rsidR="00524C69">
        <w:rPr>
          <w:rFonts w:hint="eastAsia"/>
        </w:rPr>
        <w:t xml:space="preserve">＊＊＊＊＊　</w:t>
      </w:r>
      <w:r w:rsidR="00DB3163">
        <w:rPr>
          <w:rFonts w:hint="eastAsia"/>
        </w:rPr>
        <w:t>商品別</w:t>
      </w:r>
      <w:r w:rsidR="00524C69">
        <w:rPr>
          <w:rFonts w:hint="eastAsia"/>
        </w:rPr>
        <w:t>売上一覧表　＊＊＊＊＊</w:t>
      </w:r>
    </w:p>
    <w:p w:rsidR="008B7400" w:rsidRPr="00524C69" w:rsidRDefault="008B7400" w:rsidP="00524C69">
      <w:pPr>
        <w:wordWrap w:val="0"/>
        <w:ind w:right="400"/>
        <w:rPr>
          <w:rFonts w:hint="eastAsia"/>
          <w:sz w:val="20"/>
          <w:szCs w:val="20"/>
        </w:rPr>
      </w:pPr>
    </w:p>
    <w:p w:rsidR="008B7400" w:rsidRPr="00524C69" w:rsidRDefault="00FD5689" w:rsidP="008B7400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1905</wp:posOffset>
                </wp:positionV>
                <wp:extent cx="1066800" cy="186690"/>
                <wp:effectExtent l="3175" t="1905" r="0" b="1905"/>
                <wp:wrapNone/>
                <wp:docPr id="15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DB31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販売単価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0" type="#_x0000_t202" style="position:absolute;left:0;text-align:left;margin-left:417.75pt;margin-top:.15pt;width:84pt;height:14.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" filled="f" stroked="f">
                <v:textbox inset="0,0,0,0">
                  <w:txbxContent>
                    <w:p w:rsidR="00476724" w:rsidRPr="00B247F5" w:rsidRDefault="00476724" w:rsidP="00DB31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販売単価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1905</wp:posOffset>
                </wp:positionV>
                <wp:extent cx="600075" cy="186690"/>
                <wp:effectExtent l="3175" t="1905" r="0" b="1905"/>
                <wp:wrapNone/>
                <wp:docPr id="15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DB31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伝票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1" type="#_x0000_t202" style="position:absolute;left:0;text-align:left;margin-left:315pt;margin-top:.15pt;width:47.25pt;height:14.7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" filled="f" stroked="f">
                <v:textbox inset="0,0,0,0">
                  <w:txbxContent>
                    <w:p w:rsidR="00476724" w:rsidRPr="00B247F5" w:rsidRDefault="00476724" w:rsidP="00DB31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伝票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1905</wp:posOffset>
                </wp:positionV>
                <wp:extent cx="600075" cy="186690"/>
                <wp:effectExtent l="3175" t="1905" r="0" b="1905"/>
                <wp:wrapNone/>
                <wp:docPr id="15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DB31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担当者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2" type="#_x0000_t202" style="position:absolute;left:0;text-align:left;margin-left:362.25pt;margin-top:.15pt;width:47.25pt;height:14.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+i9QIAAH4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" filled="f" stroked="f">
                <v:textbox inset="0,0,0,0">
                  <w:txbxContent>
                    <w:p w:rsidR="00476724" w:rsidRPr="00B247F5" w:rsidRDefault="00476724" w:rsidP="00DB31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担当者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188595</wp:posOffset>
                </wp:positionV>
                <wp:extent cx="600075" cy="186690"/>
                <wp:effectExtent l="3175" t="0" r="0" b="0"/>
                <wp:wrapNone/>
                <wp:docPr id="15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DB31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ＮＮＮＮ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3" type="#_x0000_t202" style="position:absolute;left:0;text-align:left;margin-left:362.25pt;margin-top:14.85pt;width:47.25pt;height:14.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6Qb9QIAAH4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" filled="f" stroked="f">
                <v:textbox inset="0,0,0,0">
                  <w:txbxContent>
                    <w:p w:rsidR="00476724" w:rsidRPr="00B247F5" w:rsidRDefault="00476724" w:rsidP="00DB31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ＮＮＮＮ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7000875</wp:posOffset>
                </wp:positionH>
                <wp:positionV relativeFrom="paragraph">
                  <wp:posOffset>1905</wp:posOffset>
                </wp:positionV>
                <wp:extent cx="600075" cy="186690"/>
                <wp:effectExtent l="3175" t="1905" r="0" b="1905"/>
                <wp:wrapNone/>
                <wp:docPr id="14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DB31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金額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4" type="#_x0000_t202" style="position:absolute;left:0;text-align:left;margin-left:551.25pt;margin-top:.15pt;width:47.25pt;height:14.7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" filled="f" stroked="f">
                <v:textbox inset="0,0,0,0">
                  <w:txbxContent>
                    <w:p w:rsidR="00476724" w:rsidRPr="00B247F5" w:rsidRDefault="00476724" w:rsidP="00DB31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金額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188595</wp:posOffset>
                </wp:positionV>
                <wp:extent cx="600075" cy="186690"/>
                <wp:effectExtent l="3175" t="0" r="0" b="0"/>
                <wp:wrapNone/>
                <wp:docPr id="14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DB31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5" type="#_x0000_t202" style="position:absolute;left:0;text-align:left;margin-left:425.25pt;margin-top:14.85pt;width:47.25pt;height:14.7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" filled="f" stroked="f">
                <v:textbox inset="0,0,0,0">
                  <w:txbxContent>
                    <w:p w:rsidR="00476724" w:rsidRPr="00B247F5" w:rsidRDefault="00476724" w:rsidP="00DB31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1905</wp:posOffset>
                </wp:positionV>
                <wp:extent cx="1066800" cy="186690"/>
                <wp:effectExtent l="3175" t="1905" r="0" b="1905"/>
                <wp:wrapNone/>
                <wp:docPr id="14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DB31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販売数量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6" type="#_x0000_t202" style="position:absolute;left:0;text-align:left;margin-left:477.75pt;margin-top:.15pt;width:84pt;height:14.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669QIAAIAGAAAOAAAAZHJzL2Uyb0RvYy54bWysVduOmzAQfa/Uf7D8zgIJIYCWVAmEqtL2&#10;Iu32AxwwwSrY1HaWbKv+e8cmt832oeqWBzTY4/E5M2e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" filled="f" stroked="f">
                <v:textbox inset="0,0,0,0">
                  <w:txbxContent>
                    <w:p w:rsidR="00476724" w:rsidRPr="00B247F5" w:rsidRDefault="00476724" w:rsidP="00DB31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販売数量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188595</wp:posOffset>
                </wp:positionV>
                <wp:extent cx="600075" cy="186690"/>
                <wp:effectExtent l="3175" t="0" r="0" b="0"/>
                <wp:wrapNone/>
                <wp:docPr id="14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left:0;text-align:left;margin-left:488.25pt;margin-top:14.85pt;width:47.25pt;height:14.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ep9QIAAH8GAAAOAAAAZHJzL2Uyb0RvYy54bWysVduOmzAQfa/Uf7D8zgIJIYCWVAmEqtL2&#10;Iu32AxwwwSrY1HaWbKv+e8cmt832oeqWBzTY4/E5c2a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7534275</wp:posOffset>
                </wp:positionH>
                <wp:positionV relativeFrom="paragraph">
                  <wp:posOffset>1905</wp:posOffset>
                </wp:positionV>
                <wp:extent cx="600075" cy="186690"/>
                <wp:effectExtent l="3175" t="1905" r="0" b="1905"/>
                <wp:wrapNone/>
                <wp:docPr id="14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DB31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消費税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8" type="#_x0000_t202" style="position:absolute;left:0;text-align:left;margin-left:593.25pt;margin-top:.15pt;width:47.25pt;height:14.7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" filled="f" stroked="f">
                <v:textbox inset="0,0,0,0">
                  <w:txbxContent>
                    <w:p w:rsidR="00476724" w:rsidRPr="00B247F5" w:rsidRDefault="00476724" w:rsidP="00DB31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消費税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8267700</wp:posOffset>
                </wp:positionH>
                <wp:positionV relativeFrom="paragraph">
                  <wp:posOffset>1905</wp:posOffset>
                </wp:positionV>
                <wp:extent cx="600075" cy="186690"/>
                <wp:effectExtent l="3175" t="1905" r="0" b="1905"/>
                <wp:wrapNone/>
                <wp:docPr id="1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DB31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合計金額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9" type="#_x0000_t202" style="position:absolute;left:0;text-align:left;margin-left:651pt;margin-top:.15pt;width:47.25pt;height:14.7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" filled="f" stroked="f">
                <v:textbox inset="0,0,0,0">
                  <w:txbxContent>
                    <w:p w:rsidR="00476724" w:rsidRPr="00B247F5" w:rsidRDefault="00476724" w:rsidP="00DB31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合計金額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1905</wp:posOffset>
                </wp:positionV>
                <wp:extent cx="1066800" cy="186690"/>
                <wp:effectExtent l="3175" t="1905" r="0" b="1905"/>
                <wp:wrapNone/>
                <wp:docPr id="14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CD12B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顧　客　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0" type="#_x0000_t202" style="position:absolute;left:0;text-align:left;margin-left:236.25pt;margin-top:.15pt;width:84pt;height:14.7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oM9gIAAIAGAAAOAAAAZHJzL2Uyb0RvYy54bWysVduOmzAQfa/Uf7D8zgIJIYCWVAmEqtL2&#10;Iu32AxwwwSrY1HaWbKv+e8cmt832oeqWBzTY4/E5M2e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" filled="f" stroked="f">
                <v:textbox inset="0,0,0,0">
                  <w:txbxContent>
                    <w:p w:rsidR="00476724" w:rsidRPr="00B247F5" w:rsidRDefault="00476724" w:rsidP="00CD12B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顧　客　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1905</wp:posOffset>
                </wp:positionV>
                <wp:extent cx="1066800" cy="186690"/>
                <wp:effectExtent l="3175" t="1905" r="0" b="1905"/>
                <wp:wrapNone/>
                <wp:docPr id="14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CD12B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顧客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1" type="#_x0000_t202" style="position:absolute;left:0;text-align:left;margin-left:189pt;margin-top:.15pt;width:84pt;height:14.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NR9gIAAIAGAAAOAAAAZHJzL2Uyb0RvYy54bWysVduOmzAQfa/Uf7D8zgIJIYCWVAmEqtL2&#10;Iu32AxwwwSrY1HaWbKv+e8cmt832oeqWBzTY4/E5M2e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" filled="f" stroked="f">
                <v:textbox inset="0,0,0,0">
                  <w:txbxContent>
                    <w:p w:rsidR="00476724" w:rsidRPr="00B247F5" w:rsidRDefault="00476724" w:rsidP="00CD12B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顧客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1905</wp:posOffset>
                </wp:positionV>
                <wp:extent cx="1066800" cy="186690"/>
                <wp:effectExtent l="3175" t="1905" r="0" b="1905"/>
                <wp:wrapNone/>
                <wp:docPr id="14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CD12B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2" type="#_x0000_t202" style="position:absolute;left:0;text-align:left;margin-left:47.25pt;margin-top:.15pt;width:84pt;height:14.7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Wd9gIAAIAGAAAOAAAAZHJzL2Uyb0RvYy54bWysVduOmzAQfa/Uf7D8zgIJIYCWVAmEqtL2&#10;Iu32AxwwwSrY1HaWbKv+e8cmt832oeqWBzTY4/E5M2e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" filled="f" stroked="f">
                <v:textbox inset="0,0,0,0">
                  <w:txbxContent>
                    <w:p w:rsidR="00476724" w:rsidRPr="00B247F5" w:rsidRDefault="00476724" w:rsidP="00CD12B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商品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524C69" w:rsidRDefault="00FD5689" w:rsidP="008B7400">
      <w:pPr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2540</wp:posOffset>
                </wp:positionV>
                <wp:extent cx="600075" cy="186690"/>
                <wp:effectExtent l="3175" t="0" r="0" b="0"/>
                <wp:wrapNone/>
                <wp:docPr id="14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DB31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99999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3" type="#_x0000_t202" style="position:absolute;left:0;text-align:left;margin-left:321.75pt;margin-top:.2pt;width:47.25pt;height:14.7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ve9QIAAH8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" filled="f" stroked="f">
                <v:textbox inset="0,0,0,0">
                  <w:txbxContent>
                    <w:p w:rsidR="00476724" w:rsidRPr="00B247F5" w:rsidRDefault="00476724" w:rsidP="00DB31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134620</wp:posOffset>
                </wp:positionV>
                <wp:extent cx="600075" cy="186690"/>
                <wp:effectExtent l="3175" t="0" r="0" b="0"/>
                <wp:wrapNone/>
                <wp:docPr id="13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99999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44" type="#_x0000_t202" style="position:absolute;left:0;text-align:left;margin-left:321.75pt;margin-top:10.6pt;width:47.25pt;height:14.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1534795</wp:posOffset>
                </wp:positionV>
                <wp:extent cx="600075" cy="186690"/>
                <wp:effectExtent l="3175" t="0" r="0" b="0"/>
                <wp:wrapNone/>
                <wp:docPr id="138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99999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5" type="#_x0000_t202" style="position:absolute;left:0;text-align:left;margin-left:321.75pt;margin-top:120.85pt;width:47.25pt;height:14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I69QIAAH8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1402715</wp:posOffset>
                </wp:positionV>
                <wp:extent cx="600075" cy="186690"/>
                <wp:effectExtent l="3175" t="0" r="0" b="0"/>
                <wp:wrapNone/>
                <wp:docPr id="13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99999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46" type="#_x0000_t202" style="position:absolute;left:0;text-align:left;margin-left:321.75pt;margin-top:110.45pt;width:47.25pt;height:14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ek9QIAAH8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134620</wp:posOffset>
                </wp:positionV>
                <wp:extent cx="180975" cy="186690"/>
                <wp:effectExtent l="3175" t="0" r="0" b="0"/>
                <wp:wrapNone/>
                <wp:docPr id="136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38DB" w:rsidRPr="00B62C75" w:rsidRDefault="00DF38DB" w:rsidP="00DF38DB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④</w:t>
                            </w:r>
                          </w:p>
                          <w:p w:rsidR="00DF38DB" w:rsidRPr="00B62C75" w:rsidRDefault="00DF38DB" w:rsidP="00DF38DB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47" type="#_x0000_t202" style="position:absolute;left:0;text-align:left;margin-left:168pt;margin-top:10.6pt;width:14.25pt;height:14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" filled="f" stroked="f">
                <v:textbox inset="0,0,0,0">
                  <w:txbxContent>
                    <w:p w:rsidR="00DF38DB" w:rsidRPr="00B62C75" w:rsidRDefault="00DF38DB" w:rsidP="00DF38DB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④</w:t>
                      </w:r>
                    </w:p>
                    <w:p w:rsidR="00DF38DB" w:rsidRPr="00B62C75" w:rsidRDefault="00DF38DB" w:rsidP="00DF38D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154940</wp:posOffset>
                </wp:positionV>
                <wp:extent cx="180975" cy="186690"/>
                <wp:effectExtent l="3175" t="0" r="0" b="0"/>
                <wp:wrapNone/>
                <wp:docPr id="135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38DB" w:rsidRPr="00B62C75" w:rsidRDefault="00DF38DB" w:rsidP="00DF38DB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③</w:t>
                            </w:r>
                          </w:p>
                          <w:p w:rsidR="00DF38DB" w:rsidRPr="00B62C75" w:rsidRDefault="00DF38DB" w:rsidP="00DF38DB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48" type="#_x0000_t202" style="position:absolute;left:0;text-align:left;margin-left:69.75pt;margin-top:12.2pt;width:14.25pt;height:14.7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" filled="f" stroked="f">
                <v:textbox inset="0,0,0,0">
                  <w:txbxContent>
                    <w:p w:rsidR="00DF38DB" w:rsidRPr="00B62C75" w:rsidRDefault="00DF38DB" w:rsidP="00DF38DB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③</w:t>
                      </w:r>
                    </w:p>
                    <w:p w:rsidR="00DF38DB" w:rsidRPr="00B62C75" w:rsidRDefault="00DF38DB" w:rsidP="00DF38D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154940</wp:posOffset>
                </wp:positionV>
                <wp:extent cx="600075" cy="186690"/>
                <wp:effectExtent l="3175" t="0" r="0" b="0"/>
                <wp:wrapNone/>
                <wp:docPr id="13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49" type="#_x0000_t202" style="position:absolute;left:0;text-align:left;margin-left:488.25pt;margin-top:12.2pt;width:47.25pt;height:14.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154940</wp:posOffset>
                </wp:positionV>
                <wp:extent cx="600075" cy="186690"/>
                <wp:effectExtent l="3175" t="0" r="0" b="0"/>
                <wp:wrapNone/>
                <wp:docPr id="13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50" type="#_x0000_t202" style="position:absolute;left:0;text-align:left;margin-left:425.25pt;margin-top:12.2pt;width:47.25pt;height:14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8134350</wp:posOffset>
                </wp:positionH>
                <wp:positionV relativeFrom="paragraph">
                  <wp:posOffset>154940</wp:posOffset>
                </wp:positionV>
                <wp:extent cx="733425" cy="186690"/>
                <wp:effectExtent l="3175" t="0" r="0" b="0"/>
                <wp:wrapNone/>
                <wp:docPr id="132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51" type="#_x0000_t202" style="position:absolute;left:0;text-align:left;margin-left:640.5pt;margin-top:12.2pt;width:57.75pt;height:14.7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UJ09gIAAIA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ZZZ,ZZZ,ZZ9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7467600</wp:posOffset>
                </wp:positionH>
                <wp:positionV relativeFrom="paragraph">
                  <wp:posOffset>154940</wp:posOffset>
                </wp:positionV>
                <wp:extent cx="600075" cy="186690"/>
                <wp:effectExtent l="3175" t="0" r="0" b="0"/>
                <wp:wrapNone/>
                <wp:docPr id="131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52" type="#_x0000_t202" style="position:absolute;left:0;text-align:left;margin-left:588pt;margin-top:12.2pt;width:47.25pt;height:14.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6734175</wp:posOffset>
                </wp:positionH>
                <wp:positionV relativeFrom="paragraph">
                  <wp:posOffset>154940</wp:posOffset>
                </wp:positionV>
                <wp:extent cx="600075" cy="186690"/>
                <wp:effectExtent l="3175" t="0" r="0" b="0"/>
                <wp:wrapNone/>
                <wp:docPr id="13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53" type="#_x0000_t202" style="position:absolute;left:0;text-align:left;margin-left:530.25pt;margin-top:12.2pt;width:47.25pt;height:14.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2Bn9wIAAIAGAAAOAAAAZHJzL2Uyb0RvYy54bWysVduOmzAQfa/Uf7D8zgIJ4aYlVUJCVWl7&#10;kXb7AQ6YYBVsajtLtlX/vWOT22b7UHXLAxrs8ficm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Z,ZZZ,ZZ9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134620</wp:posOffset>
                </wp:positionV>
                <wp:extent cx="600075" cy="186690"/>
                <wp:effectExtent l="3175" t="0" r="0" b="0"/>
                <wp:wrapNone/>
                <wp:docPr id="12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ＮＮＮＮ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54" type="#_x0000_t202" style="position:absolute;left:0;text-align:left;margin-left:362.25pt;margin-top:10.6pt;width:47.25pt;height:14.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ＮＮＮＮ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134620</wp:posOffset>
                </wp:positionV>
                <wp:extent cx="1000125" cy="241300"/>
                <wp:effectExtent l="3175" t="0" r="0" b="0"/>
                <wp:wrapNone/>
                <wp:docPr id="12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ＮＮＮＮＮＮＮ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55" type="#_x0000_t202" style="position:absolute;left:0;text-align:left;margin-left:236.25pt;margin-top:10.6pt;width:78.75pt;height:1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ＮＮＮＮＮＮＮ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134620</wp:posOffset>
                </wp:positionV>
                <wp:extent cx="600075" cy="186690"/>
                <wp:effectExtent l="3175" t="0" r="0" b="0"/>
                <wp:wrapNone/>
                <wp:docPr id="12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5559D1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XXXXXX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56" type="#_x0000_t202" style="position:absolute;left:0;text-align:left;margin-left:189pt;margin-top:10.6pt;width:47.25pt;height:14.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At9QIAAH8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" filled="f" stroked="f">
                <v:textbox inset="0,0,0,0">
                  <w:txbxContent>
                    <w:p w:rsidR="00476724" w:rsidRPr="00B247F5" w:rsidRDefault="005559D1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6734175</wp:posOffset>
                </wp:positionH>
                <wp:positionV relativeFrom="paragraph">
                  <wp:posOffset>2540</wp:posOffset>
                </wp:positionV>
                <wp:extent cx="600075" cy="186690"/>
                <wp:effectExtent l="3175" t="0" r="0" b="0"/>
                <wp:wrapNone/>
                <wp:docPr id="12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57" type="#_x0000_t202" style="position:absolute;left:0;text-align:left;margin-left:530.25pt;margin-top:.2pt;width:47.25pt;height:14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Yx9gIAAH8GAAAOAAAAZHJzL2Uyb0RvYy54bWysVduOmzAQfa/Uf7D8zgIJIYCWVAmEqtL2&#10;Iu32AxwwwSrY1HaWbKv+e8cmt832oeqWBzTY4/E5c2a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Z,ZZZ,ZZ9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7467600</wp:posOffset>
                </wp:positionH>
                <wp:positionV relativeFrom="paragraph">
                  <wp:posOffset>2540</wp:posOffset>
                </wp:positionV>
                <wp:extent cx="600075" cy="186690"/>
                <wp:effectExtent l="3175" t="0" r="0" b="0"/>
                <wp:wrapNone/>
                <wp:docPr id="12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58" type="#_x0000_t202" style="position:absolute;left:0;text-align:left;margin-left:588pt;margin-top:.2pt;width:47.25pt;height:14.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8134350</wp:posOffset>
                </wp:positionH>
                <wp:positionV relativeFrom="paragraph">
                  <wp:posOffset>2540</wp:posOffset>
                </wp:positionV>
                <wp:extent cx="733425" cy="186690"/>
                <wp:effectExtent l="3175" t="0" r="0" b="0"/>
                <wp:wrapNone/>
                <wp:docPr id="12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59" type="#_x0000_t202" style="position:absolute;left:0;text-align:left;margin-left:640.5pt;margin-top:.2pt;width:57.75pt;height:14.7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ZZZ,ZZZ,ZZ9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2540</wp:posOffset>
                </wp:positionV>
                <wp:extent cx="1000125" cy="241300"/>
                <wp:effectExtent l="3175" t="0" r="0" b="0"/>
                <wp:wrapNone/>
                <wp:docPr id="1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DB31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ＮＮＮＮＮＮＮ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60" type="#_x0000_t202" style="position:absolute;left:0;text-align:left;margin-left:236.25pt;margin-top:.2pt;width:78.75pt;height:1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" filled="f" stroked="f">
                <v:textbox inset="0,0,0,0">
                  <w:txbxContent>
                    <w:p w:rsidR="00476724" w:rsidRPr="00B247F5" w:rsidRDefault="00476724" w:rsidP="00DB31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ＮＮＮＮＮＮＮ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2540</wp:posOffset>
                </wp:positionV>
                <wp:extent cx="600075" cy="186690"/>
                <wp:effectExtent l="3175" t="0" r="0" b="0"/>
                <wp:wrapNone/>
                <wp:docPr id="12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5559D1" w:rsidP="00DB31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XXXXXX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61" type="#_x0000_t202" style="position:absolute;left:0;text-align:left;margin-left:189pt;margin-top:.2pt;width:47.25pt;height:14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" filled="f" stroked="f">
                <v:textbox inset="0,0,0,0">
                  <w:txbxContent>
                    <w:p w:rsidR="00476724" w:rsidRPr="00B247F5" w:rsidRDefault="005559D1" w:rsidP="00DB31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2540</wp:posOffset>
                </wp:positionV>
                <wp:extent cx="1228725" cy="241300"/>
                <wp:effectExtent l="3175" t="0" r="0" b="0"/>
                <wp:wrapNone/>
                <wp:docPr id="1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DB31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Ｎ</w:t>
                            </w:r>
                            <w:r w:rsidR="005559D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-------  20 --------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62" type="#_x0000_t202" style="position:absolute;left:0;text-align:left;margin-left:92.25pt;margin-top:.2pt;width:96.75pt;height:1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" filled="f" stroked="f">
                <v:textbox inset="0,0,0,0">
                  <w:txbxContent>
                    <w:p w:rsidR="00476724" w:rsidRPr="00B247F5" w:rsidRDefault="00476724" w:rsidP="00DB31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Ｎ</w:t>
                      </w:r>
                      <w:r w:rsidR="005559D1">
                        <w:rPr>
                          <w:rFonts w:hint="eastAsia"/>
                          <w:sz w:val="18"/>
                          <w:szCs w:val="18"/>
                        </w:rPr>
                        <w:t>-------  20 --------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2540</wp:posOffset>
                </wp:positionV>
                <wp:extent cx="600075" cy="186690"/>
                <wp:effectExtent l="3175" t="0" r="0" b="0"/>
                <wp:wrapNone/>
                <wp:docPr id="12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5559D1" w:rsidP="00DB31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XXXXX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63" type="#_x0000_t202" style="position:absolute;left:0;text-align:left;margin-left:47.25pt;margin-top:.2pt;width:47.25pt;height:14.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6V89gIAAH8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" filled="f" stroked="f">
                <v:textbox inset="0,0,0,0">
                  <w:txbxContent>
                    <w:p w:rsidR="00476724" w:rsidRPr="00B247F5" w:rsidRDefault="005559D1" w:rsidP="00DB31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</w:p>
    <w:p w:rsidR="00524C69" w:rsidRPr="00524C69" w:rsidRDefault="00FD5689" w:rsidP="008B7400">
      <w:pPr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5769610</wp:posOffset>
                </wp:positionH>
                <wp:positionV relativeFrom="paragraph">
                  <wp:posOffset>57785</wp:posOffset>
                </wp:positionV>
                <wp:extent cx="180975" cy="186690"/>
                <wp:effectExtent l="635" t="1270" r="0" b="2540"/>
                <wp:wrapNone/>
                <wp:docPr id="119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559D1" w:rsidRPr="00B62C75" w:rsidRDefault="005559D1" w:rsidP="005559D1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⑨</w:t>
                            </w:r>
                          </w:p>
                          <w:p w:rsidR="005559D1" w:rsidRPr="00B62C75" w:rsidRDefault="005559D1" w:rsidP="005559D1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64" type="#_x0000_t202" style="position:absolute;left:0;text-align:left;margin-left:454.3pt;margin-top:4.55pt;width:14.25pt;height:14.7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" filled="f" stroked="f">
                <v:textbox inset="0,0,0,0">
                  <w:txbxContent>
                    <w:p w:rsidR="005559D1" w:rsidRPr="00B62C75" w:rsidRDefault="005559D1" w:rsidP="005559D1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⑨</w:t>
                      </w:r>
                    </w:p>
                    <w:p w:rsidR="005559D1" w:rsidRPr="00B62C75" w:rsidRDefault="005559D1" w:rsidP="005559D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-370205</wp:posOffset>
                </wp:positionV>
                <wp:extent cx="1066800" cy="186690"/>
                <wp:effectExtent l="3175" t="1905" r="0" b="1905"/>
                <wp:wrapNone/>
                <wp:docPr id="1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CD12B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商　品　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65" type="#_x0000_t202" style="position:absolute;left:0;text-align:left;margin-left:94.5pt;margin-top:-29.15pt;width:84pt;height:14.7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Mx9wIAAIAGAAAOAAAAZHJzL2Uyb0RvYy54bWysVduOmzAQfa/Uf7D8zgIJIYCWVAmEqtL2&#10;Iu32AxwwwSrY1HaWbKv+e8cmt832oeqWBzTY4/E5M2e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" filled="f" stroked="f">
                <v:textbox inset="0,0,0,0">
                  <w:txbxContent>
                    <w:p w:rsidR="00476724" w:rsidRPr="00B247F5" w:rsidRDefault="00476724" w:rsidP="00CD12B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商　品　名</w:t>
                      </w:r>
                    </w:p>
                  </w:txbxContent>
                </v:textbox>
              </v:shape>
            </w:pict>
          </mc:Fallback>
        </mc:AlternateContent>
      </w:r>
    </w:p>
    <w:p w:rsidR="00524C69" w:rsidRPr="00524C69" w:rsidRDefault="00FD5689" w:rsidP="008B7400">
      <w:pPr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8401050</wp:posOffset>
                </wp:positionH>
                <wp:positionV relativeFrom="paragraph">
                  <wp:posOffset>97155</wp:posOffset>
                </wp:positionV>
                <wp:extent cx="133350" cy="560070"/>
                <wp:effectExtent l="12700" t="7620" r="6350" b="13335"/>
                <wp:wrapNone/>
                <wp:docPr id="117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61553" id="Freeform 78" o:spid="_x0000_s1026" style="position:absolute;left:0;text-align:left;margin-left:661.5pt;margin-top:7.65pt;width:10.5pt;height:44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7667625</wp:posOffset>
                </wp:positionH>
                <wp:positionV relativeFrom="paragraph">
                  <wp:posOffset>97155</wp:posOffset>
                </wp:positionV>
                <wp:extent cx="133350" cy="560070"/>
                <wp:effectExtent l="12700" t="7620" r="6350" b="13335"/>
                <wp:wrapNone/>
                <wp:docPr id="116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2DF8D" id="Freeform 77" o:spid="_x0000_s1026" style="position:absolute;left:0;text-align:left;margin-left:603.75pt;margin-top:7.65pt;width:10.5pt;height:44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7000875</wp:posOffset>
                </wp:positionH>
                <wp:positionV relativeFrom="paragraph">
                  <wp:posOffset>97155</wp:posOffset>
                </wp:positionV>
                <wp:extent cx="133350" cy="560070"/>
                <wp:effectExtent l="12700" t="7620" r="6350" b="13335"/>
                <wp:wrapNone/>
                <wp:docPr id="115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69F53" id="Freeform 76" o:spid="_x0000_s1026" style="position:absolute;left:0;text-align:left;margin-left:551.25pt;margin-top:7.65pt;width:10.5pt;height:44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97155</wp:posOffset>
                </wp:positionV>
                <wp:extent cx="133350" cy="560070"/>
                <wp:effectExtent l="12700" t="7620" r="6350" b="13335"/>
                <wp:wrapNone/>
                <wp:docPr id="114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A87C8" id="Freeform 75" o:spid="_x0000_s1026" style="position:absolute;left:0;text-align:left;margin-left:493.5pt;margin-top:7.65pt;width:10.5pt;height:44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97155</wp:posOffset>
                </wp:positionV>
                <wp:extent cx="133350" cy="560070"/>
                <wp:effectExtent l="12700" t="7620" r="6350" b="13335"/>
                <wp:wrapNone/>
                <wp:docPr id="113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8B27F" id="Freeform 74" o:spid="_x0000_s1026" style="position:absolute;left:0;text-align:left;margin-left:435.75pt;margin-top:7.65pt;width:10.5pt;height:44.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97155</wp:posOffset>
                </wp:positionV>
                <wp:extent cx="133350" cy="560070"/>
                <wp:effectExtent l="12700" t="7620" r="6350" b="13335"/>
                <wp:wrapNone/>
                <wp:docPr id="112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5042A" id="Freeform 73" o:spid="_x0000_s1026" style="position:absolute;left:0;text-align:left;margin-left:378pt;margin-top:7.65pt;width:10.5pt;height:44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97155</wp:posOffset>
                </wp:positionV>
                <wp:extent cx="133350" cy="560070"/>
                <wp:effectExtent l="12700" t="7620" r="6350" b="13335"/>
                <wp:wrapNone/>
                <wp:docPr id="111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143CB" id="Freeform 72" o:spid="_x0000_s1026" style="position:absolute;left:0;text-align:left;margin-left:325.5pt;margin-top:7.65pt;width:10.5pt;height:44.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97155</wp:posOffset>
                </wp:positionV>
                <wp:extent cx="133350" cy="560070"/>
                <wp:effectExtent l="12700" t="7620" r="6350" b="13335"/>
                <wp:wrapNone/>
                <wp:docPr id="110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EE0F9" id="Freeform 71" o:spid="_x0000_s1026" style="position:absolute;left:0;text-align:left;margin-left:257.25pt;margin-top:7.65pt;width:10.5pt;height:44.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97155</wp:posOffset>
                </wp:positionV>
                <wp:extent cx="133350" cy="560070"/>
                <wp:effectExtent l="12700" t="7620" r="6350" b="13335"/>
                <wp:wrapNone/>
                <wp:docPr id="109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16ADD" id="Freeform 70" o:spid="_x0000_s1026" style="position:absolute;left:0;text-align:left;margin-left:204.75pt;margin-top:7.65pt;width:10.5pt;height:44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</w:p>
    <w:p w:rsidR="00524C69" w:rsidRPr="00524C69" w:rsidRDefault="00524C69" w:rsidP="008B7400">
      <w:pPr>
        <w:rPr>
          <w:rFonts w:hint="eastAsia"/>
          <w:sz w:val="20"/>
          <w:szCs w:val="20"/>
        </w:rPr>
      </w:pPr>
    </w:p>
    <w:p w:rsidR="008B7400" w:rsidRPr="00DB3163" w:rsidRDefault="008B7400" w:rsidP="008B7400">
      <w:pPr>
        <w:rPr>
          <w:sz w:val="20"/>
          <w:szCs w:val="20"/>
        </w:rPr>
      </w:pPr>
    </w:p>
    <w:p w:rsidR="008B7400" w:rsidRPr="00524C69" w:rsidRDefault="008B7400" w:rsidP="008B7400">
      <w:pPr>
        <w:rPr>
          <w:rFonts w:hint="eastAsia"/>
          <w:sz w:val="20"/>
          <w:szCs w:val="20"/>
        </w:rPr>
      </w:pPr>
    </w:p>
    <w:p w:rsidR="00B247F5" w:rsidRPr="00524C69" w:rsidRDefault="00FD5689" w:rsidP="008B7400">
      <w:pPr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8134350</wp:posOffset>
                </wp:positionH>
                <wp:positionV relativeFrom="paragraph">
                  <wp:posOffset>6350</wp:posOffset>
                </wp:positionV>
                <wp:extent cx="733425" cy="186690"/>
                <wp:effectExtent l="3175" t="3810" r="0" b="0"/>
                <wp:wrapNone/>
                <wp:docPr id="108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66" type="#_x0000_t202" style="position:absolute;left:0;text-align:left;margin-left:640.5pt;margin-top:.5pt;width:57.75pt;height:14.7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NG9AIAAIA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ZZZ,ZZZ,ZZ9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7467600</wp:posOffset>
                </wp:positionH>
                <wp:positionV relativeFrom="paragraph">
                  <wp:posOffset>6350</wp:posOffset>
                </wp:positionV>
                <wp:extent cx="600075" cy="186690"/>
                <wp:effectExtent l="3175" t="3810" r="0" b="0"/>
                <wp:wrapNone/>
                <wp:docPr id="107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67" type="#_x0000_t202" style="position:absolute;left:0;text-align:left;margin-left:588pt;margin-top:.5pt;width:47.25pt;height:14.7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6734175</wp:posOffset>
                </wp:positionH>
                <wp:positionV relativeFrom="paragraph">
                  <wp:posOffset>6350</wp:posOffset>
                </wp:positionV>
                <wp:extent cx="600075" cy="186690"/>
                <wp:effectExtent l="3175" t="3810" r="0" b="0"/>
                <wp:wrapNone/>
                <wp:docPr id="106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068" type="#_x0000_t202" style="position:absolute;left:0;text-align:left;margin-left:530.25pt;margin-top:.5pt;width:47.25pt;height:14.7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Z,ZZZ,ZZ9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6350</wp:posOffset>
                </wp:positionV>
                <wp:extent cx="600075" cy="186690"/>
                <wp:effectExtent l="3175" t="3810" r="0" b="0"/>
                <wp:wrapNone/>
                <wp:docPr id="105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69" type="#_x0000_t202" style="position:absolute;left:0;text-align:left;margin-left:488.25pt;margin-top:.5pt;width:47.25pt;height:14.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6350</wp:posOffset>
                </wp:positionV>
                <wp:extent cx="1533525" cy="186690"/>
                <wp:effectExtent l="3175" t="3810" r="0" b="0"/>
                <wp:wrapNone/>
                <wp:docPr id="10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＊＊＊　商品合計　＊＊＊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0" type="#_x0000_t202" style="position:absolute;left:0;text-align:left;margin-left:351.75pt;margin-top:.5pt;width:120.75pt;height:14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＊＊＊　商品合計　＊＊＊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524C69" w:rsidRDefault="00FD5689" w:rsidP="008B7400">
      <w:pPr>
        <w:rPr>
          <w:rFonts w:hint="eastAsia"/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8134350</wp:posOffset>
                </wp:positionH>
                <wp:positionV relativeFrom="paragraph">
                  <wp:posOffset>100330</wp:posOffset>
                </wp:positionV>
                <wp:extent cx="733425" cy="186690"/>
                <wp:effectExtent l="3175" t="0" r="0" b="0"/>
                <wp:wrapNone/>
                <wp:docPr id="103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71" type="#_x0000_t202" style="position:absolute;left:0;text-align:left;margin-left:640.5pt;margin-top:7.9pt;width:57.75pt;height:14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9B49gIAAIA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ZZZ,ZZZ,ZZ9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7467600</wp:posOffset>
                </wp:positionH>
                <wp:positionV relativeFrom="paragraph">
                  <wp:posOffset>100330</wp:posOffset>
                </wp:positionV>
                <wp:extent cx="600075" cy="186690"/>
                <wp:effectExtent l="3175" t="0" r="0" b="0"/>
                <wp:wrapNone/>
                <wp:docPr id="102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72" type="#_x0000_t202" style="position:absolute;left:0;text-align:left;margin-left:588pt;margin-top:7.9pt;width:47.25pt;height:14.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6734175</wp:posOffset>
                </wp:positionH>
                <wp:positionV relativeFrom="paragraph">
                  <wp:posOffset>100330</wp:posOffset>
                </wp:positionV>
                <wp:extent cx="600075" cy="186690"/>
                <wp:effectExtent l="3175" t="0" r="0" b="0"/>
                <wp:wrapNone/>
                <wp:docPr id="101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73" type="#_x0000_t202" style="position:absolute;left:0;text-align:left;margin-left:530.25pt;margin-top:7.9pt;width:47.25pt;height:14.7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Z,ZZZ,ZZ9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100330</wp:posOffset>
                </wp:positionV>
                <wp:extent cx="600075" cy="186690"/>
                <wp:effectExtent l="3175" t="0" r="0" b="0"/>
                <wp:wrapNone/>
                <wp:docPr id="100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74" type="#_x0000_t202" style="position:absolute;left:0;text-align:left;margin-left:488.25pt;margin-top:7.9pt;width:47.25pt;height:14.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100330</wp:posOffset>
                </wp:positionV>
                <wp:extent cx="600075" cy="186690"/>
                <wp:effectExtent l="3175" t="0" r="0" b="0"/>
                <wp:wrapNone/>
                <wp:docPr id="99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75" type="#_x0000_t202" style="position:absolute;left:0;text-align:left;margin-left:425.25pt;margin-top:7.9pt;width:47.25pt;height:14.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8134350</wp:posOffset>
                </wp:positionH>
                <wp:positionV relativeFrom="paragraph">
                  <wp:posOffset>252730</wp:posOffset>
                </wp:positionV>
                <wp:extent cx="733425" cy="186690"/>
                <wp:effectExtent l="3175" t="0" r="0" b="0"/>
                <wp:wrapNone/>
                <wp:docPr id="98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76" type="#_x0000_t202" style="position:absolute;left:0;text-align:left;margin-left:640.5pt;margin-top:19.9pt;width:57.75pt;height:14.7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3A9AIAAH8GAAAOAAAAZHJzL2Uyb0RvYy54bWysVduOmzAQfa/Uf7D8zgIJIYCWVAmEqtL2&#10;Iu32AxwwwSrY1HaWbKv+e8cmt832oeqWBzTY4/E5c2a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ZZZ,ZZZ,ZZ9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7467600</wp:posOffset>
                </wp:positionH>
                <wp:positionV relativeFrom="paragraph">
                  <wp:posOffset>252730</wp:posOffset>
                </wp:positionV>
                <wp:extent cx="600075" cy="186690"/>
                <wp:effectExtent l="3175" t="0" r="0" b="0"/>
                <wp:wrapNone/>
                <wp:docPr id="97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77" type="#_x0000_t202" style="position:absolute;left:0;text-align:left;margin-left:588pt;margin-top:19.9pt;width:47.25pt;height:14.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6734175</wp:posOffset>
                </wp:positionH>
                <wp:positionV relativeFrom="paragraph">
                  <wp:posOffset>252730</wp:posOffset>
                </wp:positionV>
                <wp:extent cx="600075" cy="186690"/>
                <wp:effectExtent l="3175" t="0" r="0" b="0"/>
                <wp:wrapNone/>
                <wp:docPr id="96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78" type="#_x0000_t202" style="position:absolute;left:0;text-align:left;margin-left:530.25pt;margin-top:19.9pt;width:47.25pt;height:14.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e+9wIAAH8GAAAOAAAAZHJzL2Uyb0RvYy54bWysVduOmzAQfa/Uf7D8zgIJIYCWVAmEqtL2&#10;Iu32AxwwwSrY1HaWbKv+e8cmt832oeqWBzTY4/E5c2a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Z,ZZZ,ZZ9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252730</wp:posOffset>
                </wp:positionV>
                <wp:extent cx="600075" cy="186690"/>
                <wp:effectExtent l="3175" t="0" r="0" b="0"/>
                <wp:wrapNone/>
                <wp:docPr id="95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79" type="#_x0000_t202" style="position:absolute;left:0;text-align:left;margin-left:488.25pt;margin-top:19.9pt;width:47.25pt;height:14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252730</wp:posOffset>
                </wp:positionV>
                <wp:extent cx="600075" cy="186690"/>
                <wp:effectExtent l="3175" t="0" r="0" b="0"/>
                <wp:wrapNone/>
                <wp:docPr id="94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80" type="#_x0000_t202" style="position:absolute;left:0;text-align:left;margin-left:425.25pt;margin-top:19.9pt;width:47.25pt;height:14.7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7000875</wp:posOffset>
                </wp:positionH>
                <wp:positionV relativeFrom="paragraph">
                  <wp:posOffset>567055</wp:posOffset>
                </wp:positionV>
                <wp:extent cx="133350" cy="560070"/>
                <wp:effectExtent l="12700" t="7620" r="6350" b="13335"/>
                <wp:wrapNone/>
                <wp:docPr id="93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33820" id="Freeform 110" o:spid="_x0000_s1026" style="position:absolute;left:0;text-align:left;margin-left:551.25pt;margin-top:44.65pt;width:10.5pt;height:44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567055</wp:posOffset>
                </wp:positionV>
                <wp:extent cx="133350" cy="560070"/>
                <wp:effectExtent l="12700" t="7620" r="6350" b="13335"/>
                <wp:wrapNone/>
                <wp:docPr id="92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BE997" id="Freeform 109" o:spid="_x0000_s1026" style="position:absolute;left:0;text-align:left;margin-left:493.5pt;margin-top:44.65pt;width:10.5pt;height:44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567055</wp:posOffset>
                </wp:positionV>
                <wp:extent cx="133350" cy="560070"/>
                <wp:effectExtent l="12700" t="7620" r="6350" b="13335"/>
                <wp:wrapNone/>
                <wp:docPr id="91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AB6B4" id="Freeform 108" o:spid="_x0000_s1026" style="position:absolute;left:0;text-align:left;margin-left:435.75pt;margin-top:44.65pt;width:10.5pt;height:4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567055</wp:posOffset>
                </wp:positionV>
                <wp:extent cx="133350" cy="560070"/>
                <wp:effectExtent l="12700" t="7620" r="6350" b="13335"/>
                <wp:wrapNone/>
                <wp:docPr id="90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B69EA" id="Freeform 107" o:spid="_x0000_s1026" style="position:absolute;left:0;text-align:left;margin-left:378pt;margin-top:44.65pt;width:10.5pt;height:44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567055</wp:posOffset>
                </wp:positionV>
                <wp:extent cx="133350" cy="560070"/>
                <wp:effectExtent l="12700" t="7620" r="6350" b="13335"/>
                <wp:wrapNone/>
                <wp:docPr id="89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05B80" id="Freeform 106" o:spid="_x0000_s1026" style="position:absolute;left:0;text-align:left;margin-left:325.5pt;margin-top:44.65pt;width:10.5pt;height:44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567055</wp:posOffset>
                </wp:positionV>
                <wp:extent cx="133350" cy="560070"/>
                <wp:effectExtent l="12700" t="7620" r="6350" b="13335"/>
                <wp:wrapNone/>
                <wp:docPr id="88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BE4F2" id="Freeform 105" o:spid="_x0000_s1026" style="position:absolute;left:0;text-align:left;margin-left:257.25pt;margin-top:44.65pt;width:10.5pt;height:44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567055</wp:posOffset>
                </wp:positionV>
                <wp:extent cx="133350" cy="560070"/>
                <wp:effectExtent l="12700" t="7620" r="6350" b="13335"/>
                <wp:wrapNone/>
                <wp:docPr id="87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CD592" id="Freeform 104" o:spid="_x0000_s1026" style="position:absolute;left:0;text-align:left;margin-left:204.75pt;margin-top:44.65pt;width:10.5pt;height:44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232410</wp:posOffset>
                </wp:positionV>
                <wp:extent cx="600075" cy="186690"/>
                <wp:effectExtent l="3175" t="0" r="0" b="0"/>
                <wp:wrapNone/>
                <wp:docPr id="8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ＮＮＮＮ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81" type="#_x0000_t202" style="position:absolute;left:0;text-align:left;margin-left:362.25pt;margin-top:18.3pt;width:47.25pt;height:14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ＮＮＮＮ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232410</wp:posOffset>
                </wp:positionV>
                <wp:extent cx="1000125" cy="241300"/>
                <wp:effectExtent l="3175" t="0" r="0" b="0"/>
                <wp:wrapNone/>
                <wp:docPr id="8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ＮＮＮＮＮＮＮ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82" type="#_x0000_t202" style="position:absolute;left:0;text-align:left;margin-left:236.25pt;margin-top:18.3pt;width:78.75pt;height:1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ＮＮＮＮＮＮＮ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232410</wp:posOffset>
                </wp:positionV>
                <wp:extent cx="600075" cy="186690"/>
                <wp:effectExtent l="3175" t="0" r="0" b="0"/>
                <wp:wrapNone/>
                <wp:docPr id="8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5559D1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XXXXXX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83" type="#_x0000_t202" style="position:absolute;left:0;text-align:left;margin-left:189pt;margin-top:18.3pt;width:47.25pt;height:14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" filled="f" stroked="f">
                <v:textbox inset="0,0,0,0">
                  <w:txbxContent>
                    <w:p w:rsidR="00476724" w:rsidRPr="00B247F5" w:rsidRDefault="005559D1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100330</wp:posOffset>
                </wp:positionV>
                <wp:extent cx="600075" cy="186690"/>
                <wp:effectExtent l="3175" t="0" r="0" b="0"/>
                <wp:wrapNone/>
                <wp:docPr id="8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ＮＮＮＮ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84" type="#_x0000_t202" style="position:absolute;left:0;text-align:left;margin-left:362.25pt;margin-top:7.9pt;width:47.25pt;height:1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ＮＮＮＮ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100330</wp:posOffset>
                </wp:positionV>
                <wp:extent cx="1000125" cy="241300"/>
                <wp:effectExtent l="3175" t="0" r="0" b="0"/>
                <wp:wrapNone/>
                <wp:docPr id="8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ＮＮＮＮＮＮＮ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85" type="#_x0000_t202" style="position:absolute;left:0;text-align:left;margin-left:236.25pt;margin-top:7.9pt;width:78.75pt;height:1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ＮＮＮＮＮＮＮ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100330</wp:posOffset>
                </wp:positionV>
                <wp:extent cx="600075" cy="186690"/>
                <wp:effectExtent l="3175" t="0" r="0" b="0"/>
                <wp:wrapNone/>
                <wp:docPr id="8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5559D1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XXXXXX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86" type="#_x0000_t202" style="position:absolute;left:0;text-align:left;margin-left:189pt;margin-top:7.9pt;width:47.25pt;height:14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" filled="f" stroked="f">
                <v:textbox inset="0,0,0,0">
                  <w:txbxContent>
                    <w:p w:rsidR="00476724" w:rsidRPr="00B247F5" w:rsidRDefault="005559D1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100330</wp:posOffset>
                </wp:positionV>
                <wp:extent cx="1228725" cy="241300"/>
                <wp:effectExtent l="3175" t="0" r="0" b="0"/>
                <wp:wrapNone/>
                <wp:docPr id="80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559D1" w:rsidRPr="00B247F5" w:rsidRDefault="005559D1" w:rsidP="005559D1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Ｎ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-------  20 --------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Ｎ</w:t>
                            </w:r>
                          </w:p>
                          <w:p w:rsidR="00476724" w:rsidRPr="005559D1" w:rsidRDefault="00476724" w:rsidP="005559D1">
                            <w:pPr>
                              <w:rPr>
                                <w:rFonts w:hint="eastAsia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87" type="#_x0000_t202" style="position:absolute;left:0;text-align:left;margin-left:92.25pt;margin-top:7.9pt;width:96.75pt;height:1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" filled="f" stroked="f">
                <v:textbox inset="0,0,0,0">
                  <w:txbxContent>
                    <w:p w:rsidR="005559D1" w:rsidRPr="00B247F5" w:rsidRDefault="005559D1" w:rsidP="005559D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Ｎ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-------  20 --------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Ｎ</w:t>
                      </w:r>
                    </w:p>
                    <w:p w:rsidR="00476724" w:rsidRPr="005559D1" w:rsidRDefault="00476724" w:rsidP="005559D1">
                      <w:pPr>
                        <w:rPr>
                          <w:rFonts w:hint="eastAsia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100330</wp:posOffset>
                </wp:positionV>
                <wp:extent cx="600075" cy="186690"/>
                <wp:effectExtent l="3175" t="0" r="0" b="0"/>
                <wp:wrapNone/>
                <wp:docPr id="7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5559D1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XXXXX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88" type="#_x0000_t202" style="position:absolute;left:0;text-align:left;margin-left:47.25pt;margin-top:7.9pt;width:47.25pt;height:14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sE9gIAAH4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" filled="f" stroked="f">
                <v:textbox inset="0,0,0,0">
                  <w:txbxContent>
                    <w:p w:rsidR="00476724" w:rsidRPr="00B247F5" w:rsidRDefault="005559D1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1220470</wp:posOffset>
                </wp:positionV>
                <wp:extent cx="1533525" cy="186690"/>
                <wp:effectExtent l="3175" t="3810" r="0" b="0"/>
                <wp:wrapNone/>
                <wp:docPr id="78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＊＊＊　商品合計　＊＊＊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89" type="#_x0000_t202" style="position:absolute;left:0;text-align:left;margin-left:351.75pt;margin-top:96.1pt;width:120.75pt;height:14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＊＊＊　商品合計　＊＊＊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8401050</wp:posOffset>
                </wp:positionH>
                <wp:positionV relativeFrom="paragraph">
                  <wp:posOffset>567055</wp:posOffset>
                </wp:positionV>
                <wp:extent cx="133350" cy="560070"/>
                <wp:effectExtent l="12700" t="7620" r="6350" b="13335"/>
                <wp:wrapNone/>
                <wp:docPr id="77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1AF2C" id="Freeform 112" o:spid="_x0000_s1026" style="position:absolute;left:0;text-align:left;margin-left:661.5pt;margin-top:44.65pt;width:10.5pt;height:44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7667625</wp:posOffset>
                </wp:positionH>
                <wp:positionV relativeFrom="paragraph">
                  <wp:posOffset>567055</wp:posOffset>
                </wp:positionV>
                <wp:extent cx="133350" cy="560070"/>
                <wp:effectExtent l="12700" t="7620" r="6350" b="13335"/>
                <wp:wrapNone/>
                <wp:docPr id="76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560070"/>
                        </a:xfrm>
                        <a:custGeom>
                          <a:avLst/>
                          <a:gdLst>
                            <a:gd name="T0" fmla="*/ 0 w 210"/>
                            <a:gd name="T1" fmla="*/ 0 h 882"/>
                            <a:gd name="T2" fmla="*/ 210 w 210"/>
                            <a:gd name="T3" fmla="*/ 294 h 882"/>
                            <a:gd name="T4" fmla="*/ 0 w 210"/>
                            <a:gd name="T5" fmla="*/ 588 h 882"/>
                            <a:gd name="T6" fmla="*/ 210 w 210"/>
                            <a:gd name="T7" fmla="*/ 882 h 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0" h="882">
                              <a:moveTo>
                                <a:pt x="0" y="0"/>
                              </a:moveTo>
                              <a:cubicBezTo>
                                <a:pt x="105" y="98"/>
                                <a:pt x="210" y="196"/>
                                <a:pt x="210" y="294"/>
                              </a:cubicBezTo>
                              <a:cubicBezTo>
                                <a:pt x="210" y="392"/>
                                <a:pt x="0" y="490"/>
                                <a:pt x="0" y="588"/>
                              </a:cubicBezTo>
                              <a:cubicBezTo>
                                <a:pt x="0" y="686"/>
                                <a:pt x="105" y="784"/>
                                <a:pt x="210" y="88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B9624" id="Freeform 111" o:spid="_x0000_s1026" style="position:absolute;left:0;text-align:left;margin-left:603.75pt;margin-top:44.65pt;width:10.5pt;height:44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" path="m,c105,98,210,196,210,294,210,392,,490,,588v,98,105,196,210,294e" filled="f">
                <v:path arrowok="t" o:connecttype="custom" o:connectlocs="0,0;133350,186690;0,373380;133350,560070" o:connectangles="0,0,0,0"/>
              </v:shape>
            </w:pict>
          </mc:Fallback>
        </mc:AlternateContent>
      </w:r>
    </w:p>
    <w:p w:rsidR="004F1160" w:rsidRPr="00524C69" w:rsidRDefault="004F1160" w:rsidP="008B7400">
      <w:pPr>
        <w:rPr>
          <w:rFonts w:hint="eastAsia"/>
          <w:sz w:val="20"/>
          <w:szCs w:val="20"/>
        </w:rPr>
      </w:pPr>
    </w:p>
    <w:p w:rsidR="004F1160" w:rsidRPr="00524C69" w:rsidRDefault="004F1160" w:rsidP="008B7400">
      <w:pPr>
        <w:rPr>
          <w:rFonts w:hint="eastAsia"/>
          <w:sz w:val="20"/>
          <w:szCs w:val="20"/>
        </w:rPr>
      </w:pPr>
    </w:p>
    <w:p w:rsidR="008B7400" w:rsidRPr="00524C69" w:rsidRDefault="008B7400" w:rsidP="008B7400">
      <w:pPr>
        <w:rPr>
          <w:sz w:val="20"/>
          <w:szCs w:val="20"/>
        </w:rPr>
      </w:pPr>
    </w:p>
    <w:p w:rsidR="008B7400" w:rsidRPr="00524C69" w:rsidRDefault="008B7400" w:rsidP="008B7400">
      <w:pPr>
        <w:rPr>
          <w:sz w:val="20"/>
          <w:szCs w:val="20"/>
        </w:rPr>
      </w:pPr>
    </w:p>
    <w:p w:rsidR="004F1160" w:rsidRPr="00524C69" w:rsidRDefault="004F1160" w:rsidP="008B7400">
      <w:pPr>
        <w:rPr>
          <w:rFonts w:hint="eastAsia"/>
          <w:sz w:val="20"/>
          <w:szCs w:val="20"/>
        </w:rPr>
      </w:pPr>
    </w:p>
    <w:p w:rsidR="008B7400" w:rsidRPr="00524C69" w:rsidRDefault="00FD5689" w:rsidP="008B7400">
      <w:pPr>
        <w:rPr>
          <w:rFonts w:hint="eastAsia"/>
          <w:sz w:val="20"/>
          <w:szCs w:val="20"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7467600</wp:posOffset>
                </wp:positionH>
                <wp:positionV relativeFrom="paragraph">
                  <wp:posOffset>104140</wp:posOffset>
                </wp:positionV>
                <wp:extent cx="600075" cy="186690"/>
                <wp:effectExtent l="3175" t="3810" r="0" b="0"/>
                <wp:wrapNone/>
                <wp:docPr id="75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90" type="#_x0000_t202" style="position:absolute;left:0;text-align:left;margin-left:588pt;margin-top:8.2pt;width:47.25pt;height:14.7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6734175</wp:posOffset>
                </wp:positionH>
                <wp:positionV relativeFrom="paragraph">
                  <wp:posOffset>104140</wp:posOffset>
                </wp:positionV>
                <wp:extent cx="600075" cy="186690"/>
                <wp:effectExtent l="3175" t="3810" r="0" b="0"/>
                <wp:wrapNone/>
                <wp:docPr id="74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91" type="#_x0000_t202" style="position:absolute;left:0;text-align:left;margin-left:530.25pt;margin-top:8.2pt;width:47.25pt;height:14.7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AU9wIAAH8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Z,ZZZ,ZZ9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104140</wp:posOffset>
                </wp:positionV>
                <wp:extent cx="600075" cy="186690"/>
                <wp:effectExtent l="3175" t="3810" r="0" b="0"/>
                <wp:wrapNone/>
                <wp:docPr id="73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92" type="#_x0000_t202" style="position:absolute;left:0;text-align:left;margin-left:488.25pt;margin-top:8.2pt;width:47.25pt;height:14.7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KZ9wIAAH8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8134350</wp:posOffset>
                </wp:positionH>
                <wp:positionV relativeFrom="paragraph">
                  <wp:posOffset>104140</wp:posOffset>
                </wp:positionV>
                <wp:extent cx="733425" cy="186690"/>
                <wp:effectExtent l="3175" t="3810" r="0" b="0"/>
                <wp:wrapNone/>
                <wp:docPr id="7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77037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93" type="#_x0000_t202" style="position:absolute;left:0;text-align:left;margin-left:640.5pt;margin-top:8.2pt;width:57.75pt;height:14.7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oj9gIAAH8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" filled="f" stroked="f">
                <v:textbox inset="0,0,0,0">
                  <w:txbxContent>
                    <w:p w:rsidR="00476724" w:rsidRPr="00B247F5" w:rsidRDefault="00476724" w:rsidP="0077037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ZZZ,ZZZ,ZZ9</w:t>
                      </w:r>
                    </w:p>
                  </w:txbxContent>
                </v:textbox>
              </v:shape>
            </w:pict>
          </mc:Fallback>
        </mc:AlternateContent>
      </w:r>
    </w:p>
    <w:p w:rsidR="00524C69" w:rsidRPr="00524C69" w:rsidRDefault="00524C69" w:rsidP="008B7400">
      <w:pPr>
        <w:rPr>
          <w:rFonts w:hint="eastAsia"/>
          <w:sz w:val="20"/>
          <w:szCs w:val="20"/>
        </w:rPr>
      </w:pPr>
    </w:p>
    <w:p w:rsidR="008B7400" w:rsidRPr="00524C69" w:rsidRDefault="00FD5689" w:rsidP="008B740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6677025</wp:posOffset>
                </wp:positionH>
                <wp:positionV relativeFrom="paragraph">
                  <wp:posOffset>12065</wp:posOffset>
                </wp:positionV>
                <wp:extent cx="723900" cy="186690"/>
                <wp:effectExtent l="3175" t="0" r="0" b="0"/>
                <wp:wrapNone/>
                <wp:docPr id="7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94" type="#_x0000_t202" style="position:absolute;left:0;text-align:left;margin-left:525.75pt;margin-top:.95pt;width:57pt;height:14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f09gIAAH8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ZZ,ZZZ,ZZ9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7368540</wp:posOffset>
                </wp:positionH>
                <wp:positionV relativeFrom="paragraph">
                  <wp:posOffset>12065</wp:posOffset>
                </wp:positionV>
                <wp:extent cx="600075" cy="186690"/>
                <wp:effectExtent l="0" t="0" r="635" b="0"/>
                <wp:wrapNone/>
                <wp:docPr id="7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95" type="#_x0000_t202" style="position:absolute;left:0;text-align:left;margin-left:580.2pt;margin-top:.95pt;width:47.25pt;height:14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Z,ZZZ,ZZ9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8023860</wp:posOffset>
                </wp:positionH>
                <wp:positionV relativeFrom="paragraph">
                  <wp:posOffset>12065</wp:posOffset>
                </wp:positionV>
                <wp:extent cx="800100" cy="186690"/>
                <wp:effectExtent l="0" t="0" r="2540" b="0"/>
                <wp:wrapNone/>
                <wp:docPr id="69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Z,ZZZ,ZZZ,ZZ9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96" type="#_x0000_t202" style="position:absolute;left:0;text-align:left;margin-left:631.8pt;margin-top:.95pt;width:63pt;height:14.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Z,ZZZ,ZZZ,ZZ9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12065</wp:posOffset>
                </wp:positionV>
                <wp:extent cx="600075" cy="186690"/>
                <wp:effectExtent l="3175" t="0" r="0" b="0"/>
                <wp:wrapNone/>
                <wp:docPr id="6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ZZ,ZZ9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97" type="#_x0000_t202" style="position:absolute;left:0;text-align:left;margin-left:483pt;margin-top:.95pt;width:47.25pt;height:14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ZZ,ZZ9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12065</wp:posOffset>
                </wp:positionV>
                <wp:extent cx="1533525" cy="186690"/>
                <wp:effectExtent l="3175" t="0" r="0" b="0"/>
                <wp:wrapNone/>
                <wp:docPr id="6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6724" w:rsidRPr="00B247F5" w:rsidRDefault="00476724" w:rsidP="00A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＊＊＊　売上合計　＊＊＊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98" type="#_x0000_t202" style="position:absolute;left:0;text-align:left;margin-left:351.75pt;margin-top:.95pt;width:120.75pt;height:14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" filled="f" stroked="f">
                <v:textbox inset="0,0,0,0">
                  <w:txbxContent>
                    <w:p w:rsidR="00476724" w:rsidRPr="00B247F5" w:rsidRDefault="00476724" w:rsidP="00A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＊＊＊　売上合計　＊＊＊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524C69" w:rsidRDefault="008B7400" w:rsidP="008B7400">
      <w:pPr>
        <w:rPr>
          <w:sz w:val="20"/>
          <w:szCs w:val="20"/>
        </w:rPr>
      </w:pPr>
    </w:p>
    <w:p w:rsidR="008B7400" w:rsidRPr="00524C69" w:rsidRDefault="008B7400" w:rsidP="008B7400">
      <w:pPr>
        <w:rPr>
          <w:sz w:val="20"/>
          <w:szCs w:val="20"/>
        </w:rPr>
      </w:pPr>
    </w:p>
    <w:p w:rsidR="008B7400" w:rsidRPr="00524C69" w:rsidRDefault="008B7400" w:rsidP="008B7400">
      <w:pPr>
        <w:rPr>
          <w:sz w:val="20"/>
          <w:szCs w:val="20"/>
        </w:rPr>
      </w:pPr>
    </w:p>
    <w:p w:rsidR="008B7400" w:rsidRPr="00524C69" w:rsidRDefault="008B7400" w:rsidP="008B7400">
      <w:pPr>
        <w:rPr>
          <w:rFonts w:hint="eastAsia"/>
          <w:sz w:val="20"/>
          <w:szCs w:val="20"/>
        </w:rPr>
      </w:pPr>
    </w:p>
    <w:p w:rsidR="00993385" w:rsidRPr="00524C69" w:rsidRDefault="00993385" w:rsidP="008B7400">
      <w:pPr>
        <w:rPr>
          <w:rFonts w:hint="eastAsia"/>
          <w:sz w:val="20"/>
          <w:szCs w:val="20"/>
        </w:rPr>
      </w:pPr>
    </w:p>
    <w:p w:rsidR="008B7400" w:rsidRPr="00524C69" w:rsidRDefault="008B7400" w:rsidP="008B7400">
      <w:pPr>
        <w:rPr>
          <w:sz w:val="20"/>
          <w:szCs w:val="20"/>
        </w:rPr>
      </w:pPr>
    </w:p>
    <w:p w:rsidR="008B7400" w:rsidRPr="00524C69" w:rsidRDefault="008B7400" w:rsidP="008B7400">
      <w:pPr>
        <w:rPr>
          <w:sz w:val="20"/>
          <w:szCs w:val="20"/>
        </w:rPr>
      </w:pPr>
    </w:p>
    <w:p w:rsidR="00993385" w:rsidRDefault="00993385" w:rsidP="008B7400">
      <w:pPr>
        <w:sectPr w:rsidR="00993385" w:rsidSect="008B740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993385" w:rsidP="008B7400">
      <w:pPr>
        <w:rPr>
          <w:rFonts w:hint="eastAsia"/>
          <w:b/>
        </w:rPr>
      </w:pPr>
      <w:r w:rsidRPr="00993385">
        <w:rPr>
          <w:rFonts w:hint="eastAsia"/>
          <w:b/>
        </w:rPr>
        <w:lastRenderedPageBreak/>
        <w:t>＜</w:t>
      </w:r>
      <w:r w:rsidR="00524C69">
        <w:rPr>
          <w:rFonts w:hint="eastAsia"/>
          <w:b/>
        </w:rPr>
        <w:t>帳票</w:t>
      </w:r>
      <w:r w:rsidRPr="00993385">
        <w:rPr>
          <w:rFonts w:hint="eastAsia"/>
          <w:b/>
        </w:rPr>
        <w:t>説明＞</w:t>
      </w:r>
    </w:p>
    <w:p w:rsidR="008B7400" w:rsidRDefault="00FD5689" w:rsidP="00DF38DB">
      <w:pPr>
        <w:ind w:rightChars="197" w:right="414" w:firstLineChars="700" w:firstLine="147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53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220" y="3360"/>
                          <a:chExt cx="14490" cy="2058"/>
                        </a:xfrm>
                      </wpg:grpSpPr>
                      <wpg:grpSp>
                        <wpg:cNvPr id="54" name="Group 13"/>
                        <wpg:cNvGrpSpPr>
                          <a:grpSpLocks/>
                        </wpg:cNvGrpSpPr>
                        <wpg:grpSpPr bwMode="auto">
                          <a:xfrm>
                            <a:off x="1220" y="3360"/>
                            <a:ext cx="14490" cy="2058"/>
                            <a:chOff x="1325" y="3360"/>
                            <a:chExt cx="14385" cy="2058"/>
                          </a:xfrm>
                        </wpg:grpSpPr>
                        <wps:wsp>
                          <wps:cNvPr id="5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5" y="3360"/>
                              <a:ext cx="14385" cy="205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5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" y="3654"/>
                              <a:ext cx="143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" y="3948"/>
                              <a:ext cx="143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" y="4242"/>
                              <a:ext cx="143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" y="4536"/>
                              <a:ext cx="143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" y="4830"/>
                              <a:ext cx="143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" y="5124"/>
                              <a:ext cx="143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2" name="Group 159"/>
                        <wpg:cNvGrpSpPr>
                          <a:grpSpLocks/>
                        </wpg:cNvGrpSpPr>
                        <wpg:grpSpPr bwMode="auto">
                          <a:xfrm>
                            <a:off x="1220" y="3360"/>
                            <a:ext cx="2625" cy="1176"/>
                            <a:chOff x="1220" y="3360"/>
                            <a:chExt cx="2625" cy="1176"/>
                          </a:xfrm>
                        </wpg:grpSpPr>
                        <wps:wsp>
                          <wps:cNvPr id="63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3" y="3360"/>
                              <a:ext cx="1152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039F9" w:rsidRDefault="00D039F9" w:rsidP="00D039F9">
                                <w:pPr>
                                  <w:ind w:firstLineChars="100" w:firstLine="21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改ページ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0" y="3654"/>
                              <a:ext cx="2625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039F9" w:rsidRDefault="00D039F9" w:rsidP="00D039F9">
                                <w:pPr>
                                  <w:ind w:firstLineChars="100" w:firstLine="21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グループ</w:t>
                                </w:r>
                                <w:r w:rsidR="00DF38DB">
                                  <w:rPr>
                                    <w:rFonts w:hint="eastAsia"/>
                                  </w:rPr>
                                  <w:t>インディケート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0" y="3948"/>
                              <a:ext cx="1260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38DB" w:rsidRDefault="00DF38DB" w:rsidP="00DF38DB">
                                <w:pPr>
                                  <w:ind w:firstLineChars="100" w:firstLine="21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小計項目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0" y="4242"/>
                              <a:ext cx="1260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38DB" w:rsidRDefault="00DF38DB" w:rsidP="00DF38DB">
                                <w:pPr>
                                  <w:ind w:firstLineChars="100" w:firstLine="21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処理概要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0" o:spid="_x0000_s1099" style="position:absolute;left:0;text-align:left;margin-left:15.75pt;margin-top:.05pt;width:724.5pt;height:102.9pt;z-index:251700736" coordorigin="1220,3360" coordsize="14490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">
                <v:group id="Group 13" o:spid="_x0000_s1100" style="position:absolute;left:1220;top:3360;width:14490;height:2058" coordorigin="1325,3360" coordsize="14385,2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4" o:spid="_x0000_s1101" style="position:absolute;left:1325;top:3360;width:14385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j5sIA&#10;AADbAAAADwAAAGRycy9kb3ducmV2LnhtbESPQYvCMBSE74L/ITxhb5quoC7VKCoreFnFrt6fzdum&#10;2LyUJmr33xtB8DjMzDfMbNHaStyo8aVjBZ+DBARx7nTJhYLj76b/BcIHZI2VY1LwTx4W825nhql2&#10;dz7QLQuFiBD2KSowIdSplD43ZNEPXE0cvT/XWAxRNoXUDd4j3FZymCRjabHkuGCwprWh/JJdrYLz&#10;dvXti+XQ7C7X0vjJz/6kN1Kpj167nIII1IZ3+NXeagWjE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PKPmwgAAANsAAAAPAAAAAAAAAAAAAAAAAJgCAABkcnMvZG93&#10;bnJldi54bWxQSwUGAAAAAAQABAD1AAAAhwMAAAAA&#10;" filled="f">
                    <v:textbox inset="0,.7pt,0,.7pt"/>
                  </v:rect>
                  <v:line id="Line 7" o:spid="_x0000_s1102" style="position:absolute;visibility:visible;mso-wrap-style:square" from="1325,3654" to="15710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AA9sQAAADbAAAADwAAAGRycy9kb3ducmV2LnhtbESPX2vCMBTF34V9h3AHe9N0A4urRhkD&#10;wYduwzr2fGmubbW5qUlsu2+/CMIeD+fPj7PajKYVPTnfWFbwPEtAEJdWN1wp+D5spwsQPiBrbC2T&#10;gl/ysFk/TFaYaTvwnvoiVCKOsM9QQR1Cl0npy5oM+pntiKN3tM5giNJVUjsc4rhp5UuSpNJgw5FQ&#10;Y0fvNZXn4moit6xyd/k5ncfd8SPfXrh//Tx8KfX0OL4tQQQaw3/43t5pBfMU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AD2xAAAANsAAAAPAAAAAAAAAAAA&#10;AAAAAKECAABkcnMvZG93bnJldi54bWxQSwUGAAAAAAQABAD5AAAAkgMAAAAA&#10;">
                    <v:stroke dashstyle="dash"/>
                  </v:line>
                  <v:line id="Line 8" o:spid="_x0000_s1103" style="position:absolute;visibility:visible;mso-wrap-style:square" from="1325,3948" to="15710,3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ylbcQAAADbAAAADwAAAGRycy9kb3ducmV2LnhtbESPS2sCMRSF90L/Q7iF7mqmhaodJ0op&#10;CC584FhcXyZ3HnVyMybpOP33jVBweTiPj5MtB9OKnpxvLCt4GScgiAurG64UfB1XzzMQPiBrbC2T&#10;gl/ysFw8jDJMtb3ygfo8VCKOsE9RQR1Cl0rpi5oM+rHtiKNXWmcwROkqqR1e47hp5WuSTKTBhiOh&#10;xo4+ayrO+Y+J3KLauMvp+zysy+1mdeH+fXfcK/X0OHzMQQQawj38315rBW9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HKVtxAAAANsAAAAPAAAAAAAAAAAA&#10;AAAAAKECAABkcnMvZG93bnJldi54bWxQSwUGAAAAAAQABAD5AAAAkgMAAAAA&#10;">
                    <v:stroke dashstyle="dash"/>
                  </v:line>
                  <v:line id="Line 9" o:spid="_x0000_s1104" style="position:absolute;visibility:visible;mso-wrap-style:square" from="1325,4242" to="15710,4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MxH8EAAADbAAAADwAAAGRycy9kb3ducmV2LnhtbERPTWvCQBC9F/wPywje6saC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gzEfwQAAANsAAAAPAAAAAAAAAAAAAAAA&#10;AKECAABkcnMvZG93bnJldi54bWxQSwUGAAAAAAQABAD5AAAAjwMAAAAA&#10;">
                    <v:stroke dashstyle="dash"/>
                  </v:line>
                  <v:line id="Line 10" o:spid="_x0000_s1105" style="position:absolute;visibility:visible;mso-wrap-style:square" from="1325,4536" to="15710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+UhMIAAADbAAAADwAAAGRycy9kb3ducmV2LnhtbESPS4vCMBSF98L8h3AH3Gk6gqIdo8iA&#10;4MJRfDDrS3Ntq81NTWLt/HsjCC4P5/FxpvPWVKIh50vLCr76CQjizOqScwXHw7I3BuEDssbKMin4&#10;Jw/z2Udniqm2d95Rsw+5iCPsU1RQhFCnUvqsIIO+b2vi6J2sMxiidLnUDu9x3FRykCQjabDkSCiw&#10;pp+Cssv+ZiI3y9fu+ne+tKvT73p55WayOWyV6n62i28QgdrwDr/aK61gOIH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+UhMIAAADbAAAADwAAAAAAAAAAAAAA&#10;AAChAgAAZHJzL2Rvd25yZXYueG1sUEsFBgAAAAAEAAQA+QAAAJADAAAAAA==&#10;">
                    <v:stroke dashstyle="dash"/>
                  </v:line>
                  <v:line id="Line 11" o:spid="_x0000_s1106" style="position:absolute;visibility:visible;mso-wrap-style:square" from="1325,4830" to="15710,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n3pMAAAADbAAAADwAAAGRycy9kb3ducmV2LnhtbERPTWvCQBC9F/wPywje6kYPoqmrlILg&#10;wSrV0vOQHZPU7Gzc3cb4751DwePjfS/XvWtURyHWng1Mxhko4sLbmksD36fN6xxUTMgWG89k4E4R&#10;1qvByxJz62/8Rd0xlUpCOOZooEqpzbWORUUO49i3xMKdfXCYBIZS24A3CXeNnmbZTDusWRoqbOmj&#10;ouJy/HPSW5S7cP35vfTb8+duc+VusT8djBkN+/c3UIn69BT/u7fWwEzWyxf5AXr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+Z96TAAAAA2wAAAA8AAAAAAAAAAAAAAAAA&#10;oQIAAGRycy9kb3ducmV2LnhtbFBLBQYAAAAABAAEAPkAAACOAwAAAAA=&#10;">
                    <v:stroke dashstyle="dash"/>
                  </v:line>
                  <v:line id="Line 12" o:spid="_x0000_s1107" style="position:absolute;visibility:visible;mso-wrap-style:square" from="1325,5124" to="15710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VSP8IAAADbAAAADwAAAGRycy9kb3ducmV2LnhtbESPzYrCMBSF98K8Q7gDs9PUWYh2jCKC&#10;4MJRtOL60lzbjs1NTTK1vr0RBJeH8/NxpvPO1KIl5yvLCoaDBARxbnXFhYJjtuqPQfiArLG2TAru&#10;5GE+++hNMdX2xntqD6EQcYR9igrKEJpUSp+XZNAPbEMcvbN1BkOUrpDa4S2Om1p+J8lIGqw4Ekps&#10;aFlSfjn8m8jNi427nv4u3fr8u1lduZ1ss51SX5/d4gdEoC68w6/2WisYDeH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VSP8IAAADbAAAADwAAAAAAAAAAAAAA&#10;AAChAgAAZHJzL2Rvd25yZXYueG1sUEsFBgAAAAAEAAQA+QAAAJADAAAAAA==&#10;">
                    <v:stroke dashstyle="dash"/>
                  </v:line>
                </v:group>
                <v:group id="Group 159" o:spid="_x0000_s1108" style="position:absolute;left:1220;top:3360;width:2625;height:1176" coordorigin="1220,3360" coordsize="2625,1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Text Box 155" o:spid="_x0000_s1109" type="#_x0000_t202" style="position:absolute;left:1223;top:3360;width:1152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  <v:textbox inset="0,0,0,0">
                      <w:txbxContent>
                        <w:p w:rsidR="00D039F9" w:rsidRDefault="00D039F9" w:rsidP="00D039F9">
                          <w:pPr>
                            <w:ind w:firstLineChars="100" w:firstLine="21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改ページ</w:t>
                          </w:r>
                        </w:p>
                      </w:txbxContent>
                    </v:textbox>
                  </v:shape>
                  <v:shape id="Text Box 156" o:spid="_x0000_s1110" type="#_x0000_t202" style="position:absolute;left:1220;top:3654;width:2625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  <v:textbox inset="0,0,0,0">
                      <w:txbxContent>
                        <w:p w:rsidR="00D039F9" w:rsidRDefault="00D039F9" w:rsidP="00D039F9">
                          <w:pPr>
                            <w:ind w:firstLineChars="100" w:firstLine="21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グループ</w:t>
                          </w:r>
                          <w:r w:rsidR="00DF38DB">
                            <w:rPr>
                              <w:rFonts w:hint="eastAsia"/>
                            </w:rPr>
                            <w:t>インディケート</w:t>
                          </w:r>
                        </w:p>
                      </w:txbxContent>
                    </v:textbox>
                  </v:shape>
                  <v:shape id="Text Box 157" o:spid="_x0000_s1111" type="#_x0000_t202" style="position:absolute;left:1220;top:3948;width:1260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  <v:textbox inset="0,0,0,0">
                      <w:txbxContent>
                        <w:p w:rsidR="00DF38DB" w:rsidRDefault="00DF38DB" w:rsidP="00DF38DB">
                          <w:pPr>
                            <w:ind w:firstLineChars="100" w:firstLine="21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小計項目</w:t>
                          </w:r>
                        </w:p>
                      </w:txbxContent>
                    </v:textbox>
                  </v:shape>
                  <v:shape id="Text Box 158" o:spid="_x0000_s1112" type="#_x0000_t202" style="position:absolute;left:1220;top:4242;width:1260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  <v:textbox inset="0,0,0,0">
                      <w:txbxContent>
                        <w:p w:rsidR="00DF38DB" w:rsidRDefault="00DF38DB" w:rsidP="00DF38DB">
                          <w:pPr>
                            <w:ind w:firstLineChars="100" w:firstLine="21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処理概要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F38DB">
        <w:rPr>
          <w:rFonts w:hint="eastAsia"/>
        </w:rPr>
        <w:t>：連続</w:t>
      </w:r>
    </w:p>
    <w:p w:rsidR="004F1160" w:rsidRDefault="00DF38DB" w:rsidP="00DF38DB">
      <w:pPr>
        <w:ind w:rightChars="197" w:right="414" w:firstLineChars="1400" w:firstLine="2940"/>
        <w:rPr>
          <w:rFonts w:hint="eastAsia"/>
        </w:rPr>
      </w:pPr>
      <w:r>
        <w:rPr>
          <w:rFonts w:hint="eastAsia"/>
        </w:rPr>
        <w:t>：商品コード</w:t>
      </w:r>
    </w:p>
    <w:p w:rsidR="004F1160" w:rsidRDefault="00DF38DB" w:rsidP="00DF38DB">
      <w:pPr>
        <w:ind w:rightChars="197" w:right="414" w:firstLineChars="700" w:firstLine="1470"/>
        <w:rPr>
          <w:rFonts w:hint="eastAsia"/>
        </w:rPr>
      </w:pPr>
      <w:r>
        <w:rPr>
          <w:rFonts w:hint="eastAsia"/>
        </w:rPr>
        <w:t>：商品単位</w:t>
      </w:r>
    </w:p>
    <w:p w:rsidR="004F1160" w:rsidRDefault="00DF38DB" w:rsidP="00DF38DB">
      <w:pPr>
        <w:ind w:rightChars="197" w:right="414" w:firstLineChars="700" w:firstLine="1470"/>
        <w:rPr>
          <w:rFonts w:hint="eastAsia"/>
        </w:rPr>
      </w:pPr>
      <w:r>
        <w:rPr>
          <w:rFonts w:hint="eastAsia"/>
        </w:rPr>
        <w:t>：・</w:t>
      </w:r>
    </w:p>
    <w:p w:rsidR="008B7400" w:rsidRDefault="00DF38DB" w:rsidP="00DF38DB">
      <w:pPr>
        <w:ind w:rightChars="197" w:right="414" w:firstLineChars="800" w:firstLine="1680"/>
        <w:rPr>
          <w:rFonts w:hint="eastAsia"/>
        </w:rPr>
      </w:pPr>
      <w:r>
        <w:rPr>
          <w:rFonts w:hint="eastAsia"/>
        </w:rPr>
        <w:t>・</w:t>
      </w:r>
    </w:p>
    <w:p w:rsidR="008B7400" w:rsidRDefault="00B247F5" w:rsidP="00DF38DB">
      <w:pPr>
        <w:ind w:leftChars="300" w:left="630" w:rightChars="197" w:right="414" w:firstLineChars="500" w:firstLine="1050"/>
        <w:rPr>
          <w:rFonts w:hint="eastAsia"/>
        </w:rPr>
      </w:pPr>
      <w:r>
        <w:rPr>
          <w:rFonts w:hint="eastAsia"/>
        </w:rPr>
        <w:t>・</w:t>
      </w:r>
    </w:p>
    <w:p w:rsidR="00B247F5" w:rsidRDefault="00B247F5" w:rsidP="00DF38DB">
      <w:pPr>
        <w:ind w:leftChars="300" w:left="630" w:rightChars="197" w:right="414" w:firstLineChars="500" w:firstLine="1050"/>
        <w:rPr>
          <w:rFonts w:hint="eastAsia"/>
        </w:rPr>
      </w:pPr>
      <w:r>
        <w:rPr>
          <w:rFonts w:hint="eastAsia"/>
        </w:rPr>
        <w:t>・</w:t>
      </w:r>
    </w:p>
    <w:p w:rsidR="008B7400" w:rsidRDefault="008B7400" w:rsidP="008B7400">
      <w:pPr>
        <w:rPr>
          <w:rFonts w:hint="eastAsia"/>
        </w:rPr>
      </w:pPr>
    </w:p>
    <w:p w:rsidR="008B7400" w:rsidRDefault="008B7400" w:rsidP="008B7400">
      <w:pPr>
        <w:rPr>
          <w:rFonts w:hint="eastAsia"/>
        </w:r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4"/>
        <w:gridCol w:w="2130"/>
        <w:gridCol w:w="2979"/>
        <w:gridCol w:w="864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t>項番</w:t>
            </w:r>
          </w:p>
        </w:tc>
        <w:tc>
          <w:tcPr>
            <w:tcW w:w="2130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979" w:type="dxa"/>
            <w:vAlign w:val="center"/>
          </w:tcPr>
          <w:p w:rsidR="004F1160" w:rsidRPr="00993385" w:rsidRDefault="00CD12BD" w:rsidP="004F11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処　理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2130" w:type="dxa"/>
            <w:vAlign w:val="center"/>
          </w:tcPr>
          <w:p w:rsidR="004F1160" w:rsidRDefault="00CD12BD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出力日付</w:t>
            </w:r>
          </w:p>
        </w:tc>
        <w:tc>
          <w:tcPr>
            <w:tcW w:w="2979" w:type="dxa"/>
            <w:vAlign w:val="center"/>
          </w:tcPr>
          <w:p w:rsidR="004F1160" w:rsidRDefault="00CD12BD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システム日付移送</w:t>
            </w:r>
          </w:p>
        </w:tc>
        <w:tc>
          <w:tcPr>
            <w:tcW w:w="864" w:type="dxa"/>
            <w:vAlign w:val="center"/>
          </w:tcPr>
          <w:p w:rsidR="004F1160" w:rsidRDefault="00CD12BD" w:rsidP="004F116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１０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2130" w:type="dxa"/>
            <w:vAlign w:val="center"/>
          </w:tcPr>
          <w:p w:rsidR="004F1160" w:rsidRDefault="00CD12BD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ページ番号</w:t>
            </w:r>
          </w:p>
        </w:tc>
        <w:tc>
          <w:tcPr>
            <w:tcW w:w="2979" w:type="dxa"/>
            <w:vAlign w:val="center"/>
          </w:tcPr>
          <w:p w:rsidR="00CD12BD" w:rsidRDefault="00CD12BD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出力枚数算出</w:t>
            </w:r>
          </w:p>
        </w:tc>
        <w:tc>
          <w:tcPr>
            <w:tcW w:w="864" w:type="dxa"/>
            <w:vAlign w:val="center"/>
          </w:tcPr>
          <w:p w:rsidR="004F1160" w:rsidRDefault="00CD12BD" w:rsidP="004F116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2130" w:type="dxa"/>
            <w:vAlign w:val="center"/>
          </w:tcPr>
          <w:p w:rsidR="004F1160" w:rsidRDefault="005559D1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商品コード</w:t>
            </w:r>
          </w:p>
        </w:tc>
        <w:tc>
          <w:tcPr>
            <w:tcW w:w="2979" w:type="dxa"/>
            <w:vAlign w:val="center"/>
          </w:tcPr>
          <w:p w:rsidR="004F1160" w:rsidRDefault="005559D1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グループインディケート</w:t>
            </w:r>
          </w:p>
        </w:tc>
        <w:tc>
          <w:tcPr>
            <w:tcW w:w="864" w:type="dxa"/>
            <w:vAlign w:val="center"/>
          </w:tcPr>
          <w:p w:rsidR="004F1160" w:rsidRDefault="005559D1" w:rsidP="004F116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2130" w:type="dxa"/>
            <w:vAlign w:val="center"/>
          </w:tcPr>
          <w:p w:rsidR="004F1160" w:rsidRDefault="005559D1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商品名</w:t>
            </w:r>
          </w:p>
        </w:tc>
        <w:tc>
          <w:tcPr>
            <w:tcW w:w="2979" w:type="dxa"/>
            <w:vAlign w:val="center"/>
          </w:tcPr>
          <w:p w:rsidR="004F1160" w:rsidRDefault="005559D1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グループインディケート</w:t>
            </w:r>
          </w:p>
        </w:tc>
        <w:tc>
          <w:tcPr>
            <w:tcW w:w="864" w:type="dxa"/>
            <w:vAlign w:val="center"/>
          </w:tcPr>
          <w:p w:rsidR="004F1160" w:rsidRDefault="005559D1" w:rsidP="004F116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２０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７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８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９</w:t>
            </w:r>
          </w:p>
        </w:tc>
        <w:tc>
          <w:tcPr>
            <w:tcW w:w="2130" w:type="dxa"/>
            <w:vAlign w:val="center"/>
          </w:tcPr>
          <w:p w:rsidR="004F1160" w:rsidRDefault="005559D1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販売単価</w:t>
            </w:r>
          </w:p>
        </w:tc>
        <w:tc>
          <w:tcPr>
            <w:tcW w:w="2979" w:type="dxa"/>
            <w:vAlign w:val="center"/>
          </w:tcPr>
          <w:p w:rsidR="004F1160" w:rsidRDefault="005559D1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ゼロ、カンマ編集</w:t>
            </w:r>
          </w:p>
        </w:tc>
        <w:tc>
          <w:tcPr>
            <w:tcW w:w="864" w:type="dxa"/>
            <w:vAlign w:val="center"/>
          </w:tcPr>
          <w:p w:rsidR="004F1160" w:rsidRDefault="005559D1" w:rsidP="004F116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１００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１１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１２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１３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１５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１６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１７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１８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１９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２０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２１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２２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２３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２４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２５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２６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２７</w:t>
            </w:r>
          </w:p>
        </w:tc>
        <w:tc>
          <w:tcPr>
            <w:tcW w:w="21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9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</w:tbl>
    <w:p w:rsidR="004F1160" w:rsidRDefault="004F1160" w:rsidP="004F1160">
      <w:pPr>
        <w:rPr>
          <w:rFonts w:hint="eastAsia"/>
        </w:rPr>
      </w:pPr>
    </w:p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A74" w:rsidRDefault="00C21A74" w:rsidP="00273989">
      <w:pPr>
        <w:pStyle w:val="a3"/>
      </w:pPr>
      <w:r>
        <w:separator/>
      </w:r>
    </w:p>
  </w:endnote>
  <w:endnote w:type="continuationSeparator" w:id="0">
    <w:p w:rsidR="00C21A74" w:rsidRDefault="00C21A74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689" w:rsidRDefault="00FD568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724" w:rsidRDefault="00FD5689" w:rsidP="001C379B">
    <w:pPr>
      <w:pStyle w:val="a4"/>
      <w:jc w:val="right"/>
      <w:rPr>
        <w:rFonts w:hint="eastAsia"/>
      </w:rPr>
    </w:pPr>
    <w:r>
      <w:rPr>
        <w:rFonts w:hint="eastAsia"/>
      </w:rPr>
      <w:t>IH-13A-805 4</w:t>
    </w:r>
    <w:r>
      <w:rPr>
        <w:rFonts w:hint="eastAsia"/>
      </w:rPr>
      <w:t>班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689" w:rsidRDefault="00FD568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A74" w:rsidRDefault="00C21A74" w:rsidP="00273989">
      <w:pPr>
        <w:pStyle w:val="a3"/>
      </w:pPr>
      <w:r>
        <w:separator/>
      </w:r>
    </w:p>
  </w:footnote>
  <w:footnote w:type="continuationSeparator" w:id="0">
    <w:p w:rsidR="00C21A74" w:rsidRDefault="00C21A74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689" w:rsidRDefault="00FD568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724" w:rsidRDefault="00FD5689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497965"/>
              <wp:effectExtent l="13970" t="12065" r="10160" b="13970"/>
              <wp:wrapNone/>
              <wp:docPr id="1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497965"/>
                        <a:chOff x="712" y="559"/>
                        <a:chExt cx="15397" cy="2359"/>
                      </a:xfrm>
                    </wpg:grpSpPr>
                    <wpg:grpSp>
                      <wpg:cNvPr id="2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3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6724" w:rsidRDefault="00476724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6724" w:rsidRDefault="00476724" w:rsidP="00AD7689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6724" w:rsidRDefault="00476724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724" w:rsidRPr="00732F70" w:rsidRDefault="00476724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帳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票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設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計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13" name="Group 55"/>
                      <wpg:cNvGrpSpPr>
                        <a:grpSpLocks/>
                      </wpg:cNvGrpSpPr>
                      <wpg:grpSpPr bwMode="auto">
                        <a:xfrm>
                          <a:off x="736" y="1608"/>
                          <a:ext cx="15373" cy="587"/>
                          <a:chOff x="736" y="1608"/>
                          <a:chExt cx="15373" cy="587"/>
                        </a:xfrm>
                      </wpg:grpSpPr>
                      <wps:wsp>
                        <wps:cNvPr id="1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724" w:rsidRPr="00730FB8" w:rsidRDefault="00476724" w:rsidP="00AD7689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5689" w:rsidRPr="00FD5689" w:rsidRDefault="00FD5689" w:rsidP="00730FB8">
                              <w:pPr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 w:rsidRPr="00FD5689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FD5689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FD5689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724" w:rsidRPr="00730FB8" w:rsidRDefault="00476724" w:rsidP="00730FB8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724" w:rsidRPr="00AD7689" w:rsidRDefault="00476724" w:rsidP="00730FB8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8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19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0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Default="00476724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Pr="007F0A12" w:rsidRDefault="00476724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3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Default="00476724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D568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FD568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FD568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FD568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FD568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26</w:t>
                                  </w:r>
                                  <w:r w:rsidR="00FD568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Pr="007F0A12" w:rsidRDefault="00476724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5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6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7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Pr="000B5B01" w:rsidRDefault="00476724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D5689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8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Pr="007F0A12" w:rsidRDefault="00476724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0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Pr="000B5B01" w:rsidRDefault="00476724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D5689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D5689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1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Pr="007F0A12" w:rsidRDefault="00476724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4" name="Group 77"/>
                      <wpg:cNvGrpSpPr>
                        <a:grpSpLocks/>
                      </wpg:cNvGrpSpPr>
                      <wpg:grpSpPr bwMode="auto">
                        <a:xfrm>
                          <a:off x="729" y="2331"/>
                          <a:ext cx="15373" cy="587"/>
                          <a:chOff x="736" y="1608"/>
                          <a:chExt cx="15373" cy="587"/>
                        </a:xfrm>
                      </wpg:grpSpPr>
                      <wps:wsp>
                        <wps:cNvPr id="3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724" w:rsidRPr="00730FB8" w:rsidRDefault="00476724" w:rsidP="007678D2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帳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票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724" w:rsidRPr="00AD7689" w:rsidRDefault="00476724" w:rsidP="007678D2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3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724" w:rsidRPr="00730FB8" w:rsidRDefault="00476724" w:rsidP="007678D2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帳票ＩＤ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724" w:rsidRPr="00AD7689" w:rsidRDefault="00476724" w:rsidP="007678D2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39" name="Group 82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40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41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Default="00476724" w:rsidP="007678D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2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Pr="007F0A12" w:rsidRDefault="00476724" w:rsidP="007678D2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出力ＰＲ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3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44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Default="00476724" w:rsidP="007678D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5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Pr="007F0A12" w:rsidRDefault="00476724" w:rsidP="007678D2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サイクル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46" name="Group 89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47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48" name="Text Box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Pr="000B5B01" w:rsidRDefault="00476724" w:rsidP="007678D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9" name="Text Box 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Pr="007F0A12" w:rsidRDefault="00476724" w:rsidP="007678D2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用紙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51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Pr="000B5B01" w:rsidRDefault="00476724" w:rsidP="007678D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52" name="Text Box 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6724" w:rsidRPr="007F0A12" w:rsidRDefault="00476724" w:rsidP="007678D2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複写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6" o:spid="_x0000_s1113" style="position:absolute;left:0;text-align:left;margin-left:-9.65pt;margin-top:-.55pt;width:769.85pt;height:117.95pt;z-index:251658240" coordorigin="712,559" coordsize="15397,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">
              <v:group id="Group 15" o:spid="_x0000_s1114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8" o:spid="_x0000_s1115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6" o:spid="_x0000_s111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11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  <v:textbox inset="5.85pt,.7pt,5.85pt,.7pt">
                      <w:txbxContent>
                        <w:p w:rsidR="00476724" w:rsidRDefault="00476724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118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0" o:spid="_x0000_s111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l1cEA&#10;AADaAAAADwAAAGRycy9kb3ducmV2LnhtbESPT4vCMBTE7wt+h/CEva2p4q5STUUFYS/r4h88P5tn&#10;W9q8lCbW+u2NIHgcZuY3zHzRmUq01LjCsoLhIAJBnFpdcKbgeNh8TUE4j6yxskwK7uRgkfQ+5hhr&#10;e+MdtXufiQBhF6OC3Ps6ltKlORl0A1sTB+9iG4M+yCaTusFbgJtKjqLoRxosOCzkWNM6p7TcX42C&#10;6f8oG1fWrE7b79L/ne8t804q9dnvljMQnjr/Dr/av1rBB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15dXBAAAA2gAAAA8AAAAAAAAAAAAAAAAAmAIAAGRycy9kb3du&#10;cmV2LnhtbFBLBQYAAAAABAAEAPUAAACGAwAAAAA=&#10;">
                    <v:textbox inset="5.85pt,.7pt,5.85pt,.7pt"/>
                  </v:rect>
                  <v:shape id="Text Box 11" o:spid="_x0000_s112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  <v:textbox inset="5.85pt,.7pt,5.85pt,.7pt">
                      <w:txbxContent>
                        <w:p w:rsidR="00476724" w:rsidRDefault="00476724" w:rsidP="00AD768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121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3" o:spid="_x0000_s112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ljf8IA&#10;AADbAAAADwAAAGRycy9kb3ducmV2LnhtbESPQYvCQAyF7wv+hyEL3tbpiitSHUUFwYsr6rLn2Ilt&#10;sZMpnbHWf28OgreE9/Lel9mic5VqqQmlZwPfgwQUceZtybmBv9PmawIqRGSLlWcy8KAAi3nvY4ap&#10;9Xc+UHuMuZIQDikaKGKsU61DVpDDMPA1sWgX3ziMsja5tg3eJdxVepgkY+2wZGkosKZ1Qdn1eHMG&#10;JvthPqq8W/3//lzj7vxomQ/amP5nt5yCitTFt/l1vbWCL/Tyiwy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WN/wgAAANsAAAAPAAAAAAAAAAAAAAAAAJgCAABkcnMvZG93&#10;bnJldi54bWxQSwUGAAAAAAQABAD1AAAAhwMAAAAA&#10;">
                    <v:textbox inset="5.85pt,.7pt,5.85pt,.7pt"/>
                  </v:rect>
                  <v:shape id="Text Box 14" o:spid="_x0000_s112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  <v:textbox inset="5.85pt,.7pt,5.85pt,.7pt">
                      <w:txbxContent>
                        <w:p w:rsidR="00476724" w:rsidRDefault="00476724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124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uJMIA&#10;AADbAAAADwAAAGRycy9kb3ducmV2LnhtbERPS2vCQBC+C/6HZQRvulEwlOgqUbAtvfhEPI7ZMQlm&#10;Z0N2q6m/vlsoeJuP7zmzRWsqcafGlZYVjIYRCOLM6pJzBcfDevAGwnlkjZVlUvBDDhbzbmeGibYP&#10;3tF973MRQtglqKDwvk6kdFlBBt3Q1sSBu9rGoA+wyaVu8BHCTSXHURRLgyWHhgJrWhWU3fbfRsGz&#10;dOnHdrP0l+Xk/B5tv2J3SmOl+r02nYLw1PqX+N/9qcP8Mfz9E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y4kwgAAANsAAAAPAAAAAAAAAAAAAAAAAJgCAABkcnMvZG93&#10;bnJldi54bWxQSwUGAAAAAAQABAD1AAAAhwMAAAAA&#10;" filled="f" stroked="f">
                <v:textbox inset="5.85pt,.7pt,5.85pt,.7pt">
                  <w:txbxContent>
                    <w:p w:rsidR="00476724" w:rsidRPr="00732F70" w:rsidRDefault="00476724">
                      <w:pPr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帳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票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設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計</w:t>
                      </w:r>
                    </w:p>
                  </w:txbxContent>
                </v:textbox>
              </v:shape>
              <v:group id="Group 55" o:spid="_x0000_s1125" style="position:absolute;left:736;top:1608;width:15373;height:587" coordorigin="736,1608" coordsize="15373,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Text Box 27" o:spid="_x0000_s1126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  <v:textbox inset="0,2.25mm,0,.7pt">
                    <w:txbxContent>
                      <w:p w:rsidR="00476724" w:rsidRPr="00730FB8" w:rsidRDefault="00476724" w:rsidP="00AD7689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127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  <v:textbox inset="2mm,2.25mm,0,.7pt">
                    <w:txbxContent>
                      <w:p w:rsidR="00FD5689" w:rsidRPr="00FD5689" w:rsidRDefault="00FD5689" w:rsidP="00730FB8">
                        <w:pPr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 w:rsidRPr="00FD5689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FD5689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FD5689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128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476724" w:rsidRPr="00730FB8" w:rsidRDefault="00476724" w:rsidP="00730FB8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129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476724" w:rsidRPr="00AD7689" w:rsidRDefault="00476724" w:rsidP="00730FB8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130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32" o:spid="_x0000_s1131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_x0000_s1132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  <v:textbox inset="5.85pt,.7pt,5.85pt,.7pt">
                        <w:txbxContent>
                          <w:p w:rsidR="00476724" w:rsidRDefault="00476724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133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  <v:textbox inset="5.85pt,.7pt,5.85pt,.7pt">
                        <w:txbxContent>
                          <w:p w:rsidR="00476724" w:rsidRPr="007F0A12" w:rsidRDefault="00476724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134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34" o:spid="_x0000_s1135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  <v:textbox inset="5.85pt,.7pt,5.85pt,.7pt">
                        <w:txbxContent>
                          <w:p w:rsidR="00476724" w:rsidRDefault="00476724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D568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FD568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FD568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FD568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FD568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26</w:t>
                            </w:r>
                            <w:r w:rsidR="00FD568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136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  <v:textbox inset="5.85pt,.7pt,5.85pt,.7pt">
                        <w:txbxContent>
                          <w:p w:rsidR="00476724" w:rsidRPr="007F0A12" w:rsidRDefault="00476724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137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38" o:spid="_x0000_s1138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_x0000_s11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  <v:textbox inset="5.85pt,.7pt,5.85pt,.7pt">
                        <w:txbxContent>
                          <w:p w:rsidR="00476724" w:rsidRPr="000B5B01" w:rsidRDefault="00476724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D5689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_x0000_s11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  <v:textbox inset="5.85pt,.7pt,5.85pt,.7pt">
                        <w:txbxContent>
                          <w:p w:rsidR="00476724" w:rsidRPr="007F0A12" w:rsidRDefault="00476724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41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_x0000_s1142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  <v:textbox inset="5.85pt,.7pt,5.85pt,.7pt">
                        <w:txbxContent>
                          <w:p w:rsidR="00476724" w:rsidRPr="000B5B01" w:rsidRDefault="00476724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D5689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D5689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_x0000_s1143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  <v:textbox inset="5.85pt,.7pt,5.85pt,.7pt">
                        <w:txbxContent>
                          <w:p w:rsidR="00476724" w:rsidRPr="007F0A12" w:rsidRDefault="00476724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line id="Line 50" o:spid="_x0000_s1144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145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group id="Group 77" o:spid="_x0000_s1146" style="position:absolute;left:729;top:2331;width:15373;height:587" coordorigin="736,1608" coordsize="15373,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shape id="Text Box 78" o:spid="_x0000_s1147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ATMIA&#10;AADbAAAADwAAAGRycy9kb3ducmV2LnhtbESPzYvCMBTE7wv+D+EJ3tZUFz+oRlFhdffgwQ88P5pn&#10;U2xeShNr/e83grDHYWZ+w8yXrS1FQ7UvHCsY9BMQxJnTBecKzqfvzykIH5A1lo5JwZM8LBedjzmm&#10;2j34QM0x5CJC2KeowIRQpVL6zJBF33cVcfSurrYYoqxzqWt8RLgt5TBJxtJiwXHBYEUbQ9nteLcK&#10;xrvtfjVpdo5/dbuRhoclri9K9brtagYiUBv+w+/2j1bwNYLXl/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YcBMwgAAANsAAAAPAAAAAAAAAAAAAAAAAJgCAABkcnMvZG93&#10;bnJldi54bWxQSwUGAAAAAAQABAD1AAAAhwMAAAAA&#10;" fillcolor="#c9f">
                  <v:textbox inset="0,2.25mm,0,.7pt">
                    <w:txbxContent>
                      <w:p w:rsidR="00476724" w:rsidRPr="00730FB8" w:rsidRDefault="00476724" w:rsidP="007678D2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帳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票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_x0000_s1148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9w5cUA&#10;AADbAAAADwAAAGRycy9kb3ducmV2LnhtbESPzWrCQBSF94LvMNyCG6kTLZWaZiLSotQuCk0Uurxk&#10;bpNo5k7IjBrf3hEKXR7Oz8dJlr1pxJk6V1tWMJ1EIIgLq2suFezy9eMLCOeRNTaWScGVHCzT4SDB&#10;WNsLf9M586UII+xiVFB538ZSuqIig25iW+Lg/drOoA+yK6Xu8BLGTSNnUTSXBmsOhApbequoOGYn&#10;E7jZjPvoMM5/nj+3X+1mMV2813ulRg/96hWEp97/h//aH1rB0xzuX8IP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3DlxQAAANsAAAAPAAAAAAAAAAAAAAAAAJgCAABkcnMv&#10;ZG93bnJldi54bWxQSwUGAAAAAAQABAD1AAAAigMAAAAA&#10;">
                  <v:textbox inset="2mm,2.25mm,0,.7pt">
                    <w:txbxContent>
                      <w:p w:rsidR="00476724" w:rsidRPr="00AD7689" w:rsidRDefault="00476724" w:rsidP="007678D2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0" o:spid="_x0000_s1149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7oMMA&#10;AADbAAAADwAAAGRycy9kb3ducmV2LnhtbESPQWvCQBSE7wX/w/KE3upGC4mkrqIBTXvoQS09P7Kv&#10;2WD2bciuMf57t1DocZiZb5jVZrStGKj3jWMF81kCgrhyuuFawdd5/7IE4QOyxtYxKbiTh8168rTC&#10;XLsbH2k4hVpECPscFZgQulxKXxmy6GeuI47ej+sthij7WuoebxFuW7lIklRabDguGOyoMFRdTler&#10;IC0Pn9tsKB1/6LGQhhct7r6Vep6O2zcQgcbwH/5rv2sFrx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/7oMMAAADbAAAADwAAAAAAAAAAAAAAAACYAgAAZHJzL2Rv&#10;d25yZXYueG1sUEsFBgAAAAAEAAQA9QAAAIgDAAAAAA==&#10;" fillcolor="#c9f">
                  <v:textbox inset="0,2.25mm,0,.7pt">
                    <w:txbxContent>
                      <w:p w:rsidR="00476724" w:rsidRPr="00730FB8" w:rsidRDefault="00476724" w:rsidP="007678D2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帳票ＩＤ</w:t>
                        </w:r>
                      </w:p>
                    </w:txbxContent>
                  </v:textbox>
                </v:shape>
                <v:shape id="Text Box 81" o:spid="_x0000_s1150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xBDMMA&#10;AADbAAAADwAAAGRycy9kb3ducmV2LnhtbERPTWvCQBC9C/0PyxR6kbpRqdToKkWpWA+CsQWPQ3aa&#10;pM3Ohuyq6b/vHASPj/c9X3auVhdqQ+XZwHCQgCLOva24MPB5fH9+BRUissXaMxn4owDLxUNvjqn1&#10;Vz7QJYuFkhAOKRooY2xSrUNeksMw8A2xcN++dRgFtoW2LV4l3NV6lCQT7bBiaSixoVVJ+W92dtKb&#10;jbhLfvrH08vuY99spsPpuvoy5umxe5uBitTFu/jm3loDYxkrX+QH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xBDMMAAADbAAAADwAAAAAAAAAAAAAAAACYAgAAZHJzL2Rv&#10;d25yZXYueG1sUEsFBgAAAAAEAAQA9QAAAIgDAAAAAA==&#10;">
                  <v:textbox inset="2mm,2.25mm,0,.7pt">
                    <w:txbxContent>
                      <w:p w:rsidR="00476724" w:rsidRPr="00AD7689" w:rsidRDefault="00476724" w:rsidP="007678D2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</w:p>
                    </w:txbxContent>
                  </v:textbox>
                </v:shape>
                <v:group id="Group 82" o:spid="_x0000_s1151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oup 83" o:spid="_x0000_s11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_x0000_s11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LZXMUA&#10;AADbAAAADwAAAGRycy9kb3ducmV2LnhtbESPQWvCQBSE7wX/w/IEL8VslBJs6ioitJhTqZGCt0f2&#10;NQlm34bdjab99d1CweMwM98w6+1oOnEl51vLChZJCoK4srrlWsGpfJ2vQPiArLGzTAq+ycN2M3lY&#10;Y67tjT/oegy1iBD2OSpoQuhzKX3VkEGf2J44el/WGQxRulpqh7cIN51cpmkmDbYcFxrsad9QdTkO&#10;RsGlGCozfJ7d4X0o34qfTMvH9Fmp2XTcvYAINIZ7+L990AqeFvD3Jf4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ItlcxQAAANsAAAAPAAAAAAAAAAAAAAAAAJgCAABkcnMv&#10;ZG93bnJldi54bWxQSwUGAAAAAAQABAD1AAAAigMAAAAA&#10;">
                      <v:textbox inset="5.85pt,.7pt,5.85pt,.7pt">
                        <w:txbxContent>
                          <w:p w:rsidR="00476724" w:rsidRDefault="00476724" w:rsidP="007678D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_x0000_s11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/3r8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8JXC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/3r8AAAADbAAAADwAAAAAAAAAAAAAAAACYAgAAZHJzL2Rvd25y&#10;ZXYueG1sUEsFBgAAAAAEAAQA9QAAAIUDAAAAAA==&#10;" fillcolor="#c9f">
                      <v:textbox inset="5.85pt,.7pt,5.85pt,.7pt">
                        <w:txbxContent>
                          <w:p w:rsidR="00476724" w:rsidRPr="007F0A12" w:rsidRDefault="00476724" w:rsidP="007678D2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出力ＰＲ</w:t>
                            </w:r>
                          </w:p>
                        </w:txbxContent>
                      </v:textbox>
                    </v:shape>
                  </v:group>
                  <v:group id="Group 86" o:spid="_x0000_s11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_x0000_s11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V6xMMA&#10;AADbAAAADwAAAGRycy9kb3ducmV2LnhtbESPQYvCMBSE78L+h/AWvIimishajbIsKHoSdRG8PZpn&#10;W2xeSpJq3V+/EQSPw8x8w8yXranEjZwvLSsYDhIQxJnVJecKfo+r/hcIH5A1VpZJwYM8LBcfnTmm&#10;2t55T7dDyEWEsE9RQRFCnUrps4IM+oGtiaN3sc5giNLlUju8R7ip5ChJJtJgyXGhwJp+Csquh8Yo&#10;uG6bzDSns9vsmuN6+zfRspdMlep+tt8zEIHa8A6/2hutYDyG5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V6xMMAAADbAAAADwAAAAAAAAAAAAAAAACYAgAAZHJzL2Rv&#10;d25yZXYueG1sUEsFBgAAAAAEAAQA9QAAAIgDAAAAAA==&#10;">
                      <v:textbox inset="5.85pt,.7pt,5.85pt,.7pt">
                        <w:txbxContent>
                          <w:p w:rsidR="00476724" w:rsidRDefault="00476724" w:rsidP="007678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_x0000_s11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Zv28AA&#10;AADbAAAADwAAAGRycy9kb3ducmV2LnhtbESPT4vCMBTE7wt+h/AEb2vauv6hGkUEwatuEY+P5tkW&#10;m5fSxLZ+eyMs7HGYmd8wm91gatFR6yrLCuJpBII4t7riQkH2e/xegXAeWWNtmRS8yMFuO/raYKpt&#10;z2fqLr4QAcIuRQWl900qpctLMuimtiEO3t22Bn2QbSF1i32Am1omUbSQBisOCyU2dCgpf1yeRkH1&#10;6hJ3tWiXvbvFZo7ZLIkzpSbjYb8G4Wnw/+G/9kkr+JnD50v4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8Zv28AAAADbAAAADwAAAAAAAAAAAAAAAACYAgAAZHJzL2Rvd25y&#10;ZXYueG1sUEsFBgAAAAAEAAQA9QAAAIUDAAAAAA==&#10;" fillcolor="#c9f">
                      <v:textbox inset="5.85pt,.7pt,5.85pt,.7pt">
                        <w:txbxContent>
                          <w:p w:rsidR="00476724" w:rsidRPr="007F0A12" w:rsidRDefault="00476724" w:rsidP="007678D2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サイクル</w:t>
                            </w:r>
                          </w:p>
                        </w:txbxContent>
                      </v:textbox>
                    </v:shape>
                  </v:group>
                </v:group>
                <v:group id="Group 89" o:spid="_x0000_s1158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Group 90" o:spid="_x0000_s1159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shape id="Text Box 91" o:spid="_x0000_s116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wwcEA&#10;AADbAAAADwAAAGRycy9kb3ducmV2LnhtbERPTYvCMBC9L/gfwgheFk0VEa1GEWEXPclWEbwNzdgW&#10;m0lJUu3urzcHYY+P973adKYWD3K+sqxgPEpAEOdWV1woOJ++hnMQPiBrrC2Tgl/ysFn3PlaYavvk&#10;H3pkoRAxhH2KCsoQmlRKn5dk0I9sQxy5m3UGQ4SukNrhM4abWk6SZCYNVhwbSmxoV1J+z1qj4H5o&#10;c9Nerm5/bE/fh7+Zlp/JQqlBv9suQQTqwr/47d5rBdM4N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YcMHBAAAA2wAAAA8AAAAAAAAAAAAAAAAAmAIAAGRycy9kb3du&#10;cmV2LnhtbFBLBQYAAAAABAAEAPUAAACGAwAAAAA=&#10;">
                      <v:textbox inset="5.85pt,.7pt,5.85pt,.7pt">
                        <w:txbxContent>
                          <w:p w:rsidR="00476724" w:rsidRPr="000B5B01" w:rsidRDefault="00476724" w:rsidP="007678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Text Box 92" o:spid="_x0000_s116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l3sAA&#10;AADbAAAADwAAAGRycy9kb3ducmV2LnhtbESPzarCMBSE94LvEI7gTtNW7181igiCW71FXB6ac9ti&#10;c1Ka2Na3N4Jwl8PMfMOst4OpRUetqywriOcRCOLc6ooLBdnvYfYNwnlkjbVlUvAgB9vNeLTGVNue&#10;T9SdfSEChF2KCkrvm1RKl5dk0M1tQxy8P9sa9EG2hdQt9gFuaplE0ac0WHFYKLGhfUn57Xw3CqpH&#10;l7iLRfvVu2tsPjBbJHGm1HQy7FYgPA3+P/xuH7WC5Q+8voQf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tl3sAAAADbAAAADwAAAAAAAAAAAAAAAACYAgAAZHJzL2Rvd25y&#10;ZXYueG1sUEsFBgAAAAAEAAQA9QAAAIUDAAAAAA==&#10;" fillcolor="#c9f">
                      <v:textbox inset="5.85pt,.7pt,5.85pt,.7pt">
                        <w:txbxContent>
                          <w:p w:rsidR="00476724" w:rsidRPr="007F0A12" w:rsidRDefault="00476724" w:rsidP="007678D2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用紙</w:t>
                            </w:r>
                          </w:p>
                        </w:txbxContent>
                      </v:textbox>
                    </v:shape>
                  </v:group>
                  <v:group id="Group 93" o:spid="_x0000_s1162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Text Box 94" o:spid="_x0000_s116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PgcUA&#10;AADbAAAADwAAAGRycy9kb3ducmV2LnhtbESPQWvCQBSE7wX/w/IEL8VsFBps6ioitJhTqZGCt0f2&#10;NQlm34bdjab99d1CweMwM98w6+1oOnEl51vLChZJCoK4srrlWsGpfJ2vQPiArLGzTAq+ycN2M3lY&#10;Y67tjT/oegy1iBD2OSpoQuhzKX3VkEGf2J44el/WGQxRulpqh7cIN51cpmkmDbYcFxrsad9QdTkO&#10;RsGlGCozfJ7d4X0o34qfTMvH9Fmp2XTcvYAINIZ7+L990AqeFvD3Jf4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+0+BxQAAANsAAAAPAAAAAAAAAAAAAAAAAJgCAABkcnMv&#10;ZG93bnJldi54bWxQSwUGAAAAAAQABAD1AAAAigMAAAAA&#10;">
                      <v:textbox inset="5.85pt,.7pt,5.85pt,.7pt">
                        <w:txbxContent>
                          <w:p w:rsidR="00476724" w:rsidRPr="000B5B01" w:rsidRDefault="00476724" w:rsidP="007678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_x0000_s116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ZhcsEA&#10;AADbAAAADwAAAGRycy9kb3ducmV2LnhtbESPzWrDMBCE74G+g9hCbrFsBzfFtRJKoZBrUhNyXKyt&#10;bWqtjKX65+2jQCDHYWa+YYrDbDox0uBaywqSKAZBXFndcq2g/PnevINwHlljZ5kULOTgsH9ZFZhr&#10;O/GJxrOvRYCwy1FB432fS+mqhgy6yPbEwfu1g0Ef5FBLPeAU4KaTaRy/SYMth4UGe/pqqPo7/xsF&#10;7TKm7mLR7iZ3TUyG5TZNSqXWr/PnBwhPs3+GH+2jVpClcP8SfoD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2YXLBAAAA2wAAAA8AAAAAAAAAAAAAAAAAmAIAAGRycy9kb3du&#10;cmV2LnhtbFBLBQYAAAAABAAEAPUAAACGAwAAAAA=&#10;" fillcolor="#c9f">
                      <v:textbox inset="5.85pt,.7pt,5.85pt,.7pt">
                        <w:txbxContent>
                          <w:p w:rsidR="00476724" w:rsidRPr="007F0A12" w:rsidRDefault="00476724" w:rsidP="007678D2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複写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689" w:rsidRDefault="00FD568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89"/>
    <w:rsid w:val="000B5B01"/>
    <w:rsid w:val="000E03F1"/>
    <w:rsid w:val="001162C0"/>
    <w:rsid w:val="001529A6"/>
    <w:rsid w:val="001C379B"/>
    <w:rsid w:val="00273989"/>
    <w:rsid w:val="002B7490"/>
    <w:rsid w:val="002C45E7"/>
    <w:rsid w:val="002D4A47"/>
    <w:rsid w:val="00360FA8"/>
    <w:rsid w:val="003869E1"/>
    <w:rsid w:val="00476724"/>
    <w:rsid w:val="004F1160"/>
    <w:rsid w:val="00524C69"/>
    <w:rsid w:val="005559D1"/>
    <w:rsid w:val="00563DAF"/>
    <w:rsid w:val="0056717A"/>
    <w:rsid w:val="006536E8"/>
    <w:rsid w:val="00730FB8"/>
    <w:rsid w:val="00732F70"/>
    <w:rsid w:val="00744655"/>
    <w:rsid w:val="007678D2"/>
    <w:rsid w:val="00770370"/>
    <w:rsid w:val="007A71ED"/>
    <w:rsid w:val="007B68A8"/>
    <w:rsid w:val="007F0A12"/>
    <w:rsid w:val="00833821"/>
    <w:rsid w:val="008374BA"/>
    <w:rsid w:val="00856CD1"/>
    <w:rsid w:val="008B7400"/>
    <w:rsid w:val="0093614E"/>
    <w:rsid w:val="0098594D"/>
    <w:rsid w:val="00993385"/>
    <w:rsid w:val="00A62C75"/>
    <w:rsid w:val="00A91C19"/>
    <w:rsid w:val="00AD7689"/>
    <w:rsid w:val="00AF4CC2"/>
    <w:rsid w:val="00B247F5"/>
    <w:rsid w:val="00B50AD2"/>
    <w:rsid w:val="00B62C75"/>
    <w:rsid w:val="00BD41FD"/>
    <w:rsid w:val="00C21A74"/>
    <w:rsid w:val="00CB438A"/>
    <w:rsid w:val="00CD12BD"/>
    <w:rsid w:val="00CE3200"/>
    <w:rsid w:val="00D039F9"/>
    <w:rsid w:val="00DB3163"/>
    <w:rsid w:val="00DF38DB"/>
    <w:rsid w:val="00E31A96"/>
    <w:rsid w:val="00ED7C05"/>
    <w:rsid w:val="00FD21C3"/>
    <w:rsid w:val="00FD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1EA1A847-CB17-4F25-96C3-A702426B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16_&#24115;&#31080;&#35373;&#35336;\&#24115;&#31080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帳票設計.dot</Template>
  <TotalTime>3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帳票設計</vt:lpstr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帳票設計</dc:title>
  <dc:subject/>
  <dc:creator>pokota-gackt@outlook.jp</dc:creator>
  <cp:keywords/>
  <dc:description/>
  <cp:lastModifiedBy>川原 千秋</cp:lastModifiedBy>
  <cp:revision>1</cp:revision>
  <cp:lastPrinted>2006-06-26T02:03:00Z</cp:lastPrinted>
  <dcterms:created xsi:type="dcterms:W3CDTF">2018-09-25T06:49:00Z</dcterms:created>
  <dcterms:modified xsi:type="dcterms:W3CDTF">2018-09-25T06:52:00Z</dcterms:modified>
  <cp:category>システム設計ドキュメント</cp:category>
</cp:coreProperties>
</file>