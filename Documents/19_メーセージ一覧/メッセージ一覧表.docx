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067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05"/>
        <w:gridCol w:w="1629"/>
        <w:gridCol w:w="6335"/>
        <w:gridCol w:w="1810"/>
      </w:tblGrid>
      <w:tr w:rsidR="004B7F6F" w:rsidRPr="00FA43B7">
        <w:trPr>
          <w:trHeight w:val="330"/>
          <w:tblHeader/>
        </w:trPr>
        <w:tc>
          <w:tcPr>
            <w:tcW w:w="9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B7F6F" w:rsidRPr="00FA43B7" w:rsidRDefault="00FA43B7" w:rsidP="00FA43B7">
            <w:pPr>
              <w:jc w:val="center"/>
              <w:rPr>
                <w:rFonts w:hint="eastAsia"/>
                <w:b/>
              </w:rPr>
            </w:pPr>
            <w:r w:rsidRPr="00FA43B7">
              <w:rPr>
                <w:rFonts w:hint="eastAsia"/>
                <w:b/>
              </w:rPr>
              <w:t>項番</w:t>
            </w:r>
          </w:p>
        </w:tc>
        <w:tc>
          <w:tcPr>
            <w:tcW w:w="16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B7F6F" w:rsidRPr="00FA43B7" w:rsidRDefault="001B6273" w:rsidP="0083361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メッセージ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63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B7F6F" w:rsidRPr="00FA43B7" w:rsidRDefault="001B6273" w:rsidP="00FA43B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メ　ッ　セ　ー　ジ</w:t>
            </w:r>
          </w:p>
        </w:tc>
        <w:tc>
          <w:tcPr>
            <w:tcW w:w="18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B7F6F" w:rsidRPr="00FA43B7" w:rsidRDefault="00FA43B7" w:rsidP="00FA43B7">
            <w:pPr>
              <w:jc w:val="center"/>
              <w:rPr>
                <w:rFonts w:hint="eastAsia"/>
                <w:b/>
              </w:rPr>
            </w:pPr>
            <w:r w:rsidRPr="00FA43B7">
              <w:rPr>
                <w:rFonts w:hint="eastAsia"/>
                <w:b/>
              </w:rPr>
              <w:t>備　考</w:t>
            </w:r>
          </w:p>
        </w:tc>
      </w:tr>
      <w:tr w:rsidR="004B7F6F">
        <w:trPr>
          <w:trHeight w:hRule="exact" w:val="340"/>
        </w:trPr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tcBorders>
              <w:top w:val="single" w:sz="12" w:space="0" w:color="auto"/>
            </w:tcBorders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tcBorders>
              <w:top w:val="single" w:sz="12" w:space="0" w:color="auto"/>
            </w:tcBorders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tcBorders>
              <w:top w:val="single" w:sz="12" w:space="0" w:color="auto"/>
            </w:tcBorders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FA43B7" w:rsidRDefault="00FA43B7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C90F91" w:rsidRDefault="00C90F91" w:rsidP="00C90F91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FA43B7">
        <w:trPr>
          <w:trHeight w:hRule="exact" w:val="340"/>
        </w:trPr>
        <w:tc>
          <w:tcPr>
            <w:tcW w:w="905" w:type="dxa"/>
            <w:vAlign w:val="center"/>
          </w:tcPr>
          <w:p w:rsidR="00FA43B7" w:rsidRDefault="00FA43B7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FA43B7" w:rsidRDefault="00FA43B7" w:rsidP="00C90F91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</w:tr>
      <w:tr w:rsidR="00FA43B7">
        <w:trPr>
          <w:trHeight w:hRule="exact" w:val="340"/>
        </w:trPr>
        <w:tc>
          <w:tcPr>
            <w:tcW w:w="905" w:type="dxa"/>
            <w:vAlign w:val="center"/>
          </w:tcPr>
          <w:p w:rsidR="00FA43B7" w:rsidRDefault="00FA43B7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FA43B7" w:rsidRDefault="00FA43B7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</w:tr>
      <w:tr w:rsidR="00FA43B7">
        <w:trPr>
          <w:trHeight w:hRule="exact" w:val="340"/>
        </w:trPr>
        <w:tc>
          <w:tcPr>
            <w:tcW w:w="905" w:type="dxa"/>
            <w:vAlign w:val="center"/>
          </w:tcPr>
          <w:p w:rsidR="00FA43B7" w:rsidRDefault="00FA43B7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FA43B7" w:rsidRDefault="00FA43B7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</w:tr>
      <w:tr w:rsidR="00FA43B7">
        <w:trPr>
          <w:trHeight w:hRule="exact" w:val="340"/>
        </w:trPr>
        <w:tc>
          <w:tcPr>
            <w:tcW w:w="905" w:type="dxa"/>
            <w:vAlign w:val="center"/>
          </w:tcPr>
          <w:p w:rsidR="00FA43B7" w:rsidRDefault="00FA43B7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FA43B7" w:rsidRDefault="00FA43B7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</w:tr>
      <w:tr w:rsidR="00FA43B7">
        <w:trPr>
          <w:trHeight w:hRule="exact" w:val="340"/>
        </w:trPr>
        <w:tc>
          <w:tcPr>
            <w:tcW w:w="905" w:type="dxa"/>
            <w:vAlign w:val="center"/>
          </w:tcPr>
          <w:p w:rsidR="00FA43B7" w:rsidRDefault="00FA43B7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FA43B7" w:rsidRDefault="00FA43B7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</w:tr>
      <w:tr w:rsidR="00C90F91">
        <w:trPr>
          <w:trHeight w:hRule="exact" w:val="340"/>
        </w:trPr>
        <w:tc>
          <w:tcPr>
            <w:tcW w:w="905" w:type="dxa"/>
            <w:vAlign w:val="center"/>
          </w:tcPr>
          <w:p w:rsidR="00C90F91" w:rsidRDefault="00C90F91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C90F91" w:rsidRDefault="00C90F91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C90F91" w:rsidRDefault="00C90F91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C90F91" w:rsidRDefault="00C90F91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594D74">
        <w:trPr>
          <w:trHeight w:hRule="exact" w:val="340"/>
        </w:trPr>
        <w:tc>
          <w:tcPr>
            <w:tcW w:w="905" w:type="dxa"/>
            <w:vAlign w:val="center"/>
          </w:tcPr>
          <w:p w:rsidR="00594D74" w:rsidRDefault="00594D74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594D74" w:rsidRDefault="00594D74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</w:tr>
      <w:tr w:rsidR="00594D74">
        <w:trPr>
          <w:trHeight w:hRule="exact" w:val="340"/>
        </w:trPr>
        <w:tc>
          <w:tcPr>
            <w:tcW w:w="905" w:type="dxa"/>
            <w:vAlign w:val="center"/>
          </w:tcPr>
          <w:p w:rsidR="00594D74" w:rsidRDefault="00594D74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594D74" w:rsidRDefault="00594D74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</w:tr>
      <w:tr w:rsidR="00594D74">
        <w:trPr>
          <w:trHeight w:hRule="exact" w:val="340"/>
        </w:trPr>
        <w:tc>
          <w:tcPr>
            <w:tcW w:w="905" w:type="dxa"/>
            <w:vAlign w:val="center"/>
          </w:tcPr>
          <w:p w:rsidR="00594D74" w:rsidRDefault="00594D74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594D74" w:rsidRDefault="00594D74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</w:tr>
      <w:tr w:rsidR="00594D74">
        <w:trPr>
          <w:trHeight w:hRule="exact" w:val="340"/>
        </w:trPr>
        <w:tc>
          <w:tcPr>
            <w:tcW w:w="905" w:type="dxa"/>
            <w:vAlign w:val="center"/>
          </w:tcPr>
          <w:p w:rsidR="00594D74" w:rsidRDefault="00594D74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594D74" w:rsidRDefault="00594D74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</w:tr>
      <w:tr w:rsidR="00594D74">
        <w:trPr>
          <w:trHeight w:hRule="exact" w:val="340"/>
        </w:trPr>
        <w:tc>
          <w:tcPr>
            <w:tcW w:w="905" w:type="dxa"/>
            <w:vAlign w:val="center"/>
          </w:tcPr>
          <w:p w:rsidR="00594D74" w:rsidRDefault="00594D74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594D74" w:rsidRDefault="00594D74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</w:tr>
      <w:tr w:rsidR="00594D74">
        <w:trPr>
          <w:trHeight w:hRule="exact" w:val="340"/>
        </w:trPr>
        <w:tc>
          <w:tcPr>
            <w:tcW w:w="905" w:type="dxa"/>
            <w:vAlign w:val="center"/>
          </w:tcPr>
          <w:p w:rsidR="00594D74" w:rsidRDefault="00594D74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594D74" w:rsidRDefault="00594D74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</w:tr>
      <w:tr w:rsidR="00594D74">
        <w:trPr>
          <w:trHeight w:hRule="exact" w:val="340"/>
        </w:trPr>
        <w:tc>
          <w:tcPr>
            <w:tcW w:w="905" w:type="dxa"/>
            <w:vAlign w:val="center"/>
          </w:tcPr>
          <w:p w:rsidR="00594D74" w:rsidRDefault="00594D74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594D74" w:rsidRDefault="00594D74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594D74" w:rsidRDefault="00594D74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C90F91">
        <w:trPr>
          <w:trHeight w:hRule="exact" w:val="340"/>
        </w:trPr>
        <w:tc>
          <w:tcPr>
            <w:tcW w:w="905" w:type="dxa"/>
            <w:vAlign w:val="center"/>
          </w:tcPr>
          <w:p w:rsidR="00C90F91" w:rsidRDefault="00C90F91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C90F91" w:rsidRDefault="00C90F91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C90F91" w:rsidRDefault="00C90F91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C90F91" w:rsidRDefault="00C90F91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>
        <w:trPr>
          <w:trHeight w:hRule="exact" w:val="340"/>
        </w:trPr>
        <w:tc>
          <w:tcPr>
            <w:tcW w:w="905" w:type="dxa"/>
            <w:vAlign w:val="center"/>
          </w:tcPr>
          <w:p w:rsidR="004B7F6F" w:rsidRDefault="004B7F6F" w:rsidP="00FA43B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 w:rsidR="004B7F6F" w:rsidRDefault="004B7F6F" w:rsidP="00833617">
            <w:pPr>
              <w:jc w:val="center"/>
              <w:rPr>
                <w:rFonts w:hint="eastAsia"/>
              </w:rPr>
            </w:pPr>
          </w:p>
        </w:tc>
        <w:tc>
          <w:tcPr>
            <w:tcW w:w="6335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1810" w:type="dxa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</w:tbl>
    <w:p w:rsidR="006536E8" w:rsidRPr="004B7F6F" w:rsidRDefault="006536E8" w:rsidP="004B7F6F">
      <w:pPr>
        <w:rPr>
          <w:rFonts w:hint="eastAsia"/>
        </w:rPr>
      </w:pPr>
    </w:p>
    <w:sectPr w:rsidR="006536E8" w:rsidRPr="004B7F6F" w:rsidSect="006B2F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3358" w:right="503" w:bottom="876" w:left="851" w:header="573" w:footer="49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B75" w:rsidRDefault="005B5B75" w:rsidP="00273989">
      <w:pPr>
        <w:pStyle w:val="a3"/>
      </w:pPr>
      <w:r>
        <w:separator/>
      </w:r>
    </w:p>
  </w:endnote>
  <w:endnote w:type="continuationSeparator" w:id="0">
    <w:p w:rsidR="005B5B75" w:rsidRDefault="005B5B75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184" w:rsidRDefault="0060318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603184" w:rsidP="001C379B">
    <w:pPr>
      <w:pStyle w:val="a4"/>
      <w:jc w:val="right"/>
      <w:rPr>
        <w:rFonts w:hint="eastAsia"/>
      </w:rPr>
    </w:pPr>
    <w:r>
      <w:rPr>
        <w:rFonts w:hint="eastAsia"/>
      </w:rPr>
      <w:t>IH</w:t>
    </w:r>
    <w:r>
      <w:t>-</w:t>
    </w:r>
    <w:r>
      <w:rPr>
        <w:rFonts w:hint="eastAsia"/>
      </w:rPr>
      <w:t>13A</w:t>
    </w:r>
    <w:r>
      <w:t>-</w:t>
    </w:r>
    <w:r>
      <w:rPr>
        <w:rFonts w:hint="eastAsia"/>
      </w:rPr>
      <w:t>805</w:t>
    </w:r>
    <w:r>
      <w:t xml:space="preserve"> 4</w:t>
    </w:r>
    <w:r>
      <w:rPr>
        <w:rFonts w:hint="eastAsia"/>
      </w:rPr>
      <w:t>班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184" w:rsidRDefault="0060318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B75" w:rsidRDefault="005B5B75" w:rsidP="00273989">
      <w:pPr>
        <w:pStyle w:val="a3"/>
      </w:pPr>
      <w:r>
        <w:separator/>
      </w:r>
    </w:p>
  </w:footnote>
  <w:footnote w:type="continuationSeparator" w:id="0">
    <w:p w:rsidR="005B5B75" w:rsidRDefault="005B5B75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184" w:rsidRDefault="0060318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603184">
    <w:pPr>
      <w:pStyle w:val="a3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1774825"/>
              <wp:effectExtent l="635" t="0" r="10160" b="7620"/>
              <wp:wrapNone/>
              <wp:docPr id="1" name="Group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1774825"/>
                        <a:chOff x="792" y="421"/>
                        <a:chExt cx="10738" cy="2795"/>
                      </a:xfrm>
                    </wpg:grpSpPr>
                    <wpg:grpSp>
                      <wpg:cNvPr id="2" name="Group 61"/>
                      <wpg:cNvGrpSpPr>
                        <a:grpSpLocks/>
                      </wpg:cNvGrpSpPr>
                      <wpg:grpSpPr bwMode="auto">
                        <a:xfrm>
                          <a:off x="792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3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4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5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7F0A12">
                                  <w:pPr>
                                    <w:jc w:val="center"/>
                                  </w:pP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6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8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0318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60318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60318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60318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60318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60318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9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1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2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603184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3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5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603184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603184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6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8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9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0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3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6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1B6273">
                              <w:pP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メッセージ</w:t>
                              </w:r>
                              <w:r w:rsidR="000208B9"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一覧表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8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29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0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1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603184" w:rsidRDefault="00603184" w:rsidP="00730FB8">
                                  <w:pPr>
                                    <w:jc w:val="left"/>
                                    <w:rPr>
                                      <w:rFonts w:hint="eastAsia"/>
                                      <w:sz w:val="16"/>
                                      <w:szCs w:val="22"/>
                                    </w:rPr>
                                  </w:pPr>
                                  <w:r w:rsidRPr="00603184">
                                    <w:rPr>
                                      <w:rFonts w:hint="eastAsia"/>
                                      <w:sz w:val="16"/>
                                      <w:szCs w:val="22"/>
                                    </w:rPr>
                                    <w:t>スグクル社</w:t>
                                  </w:r>
                                  <w:r w:rsidRPr="00603184">
                                    <w:rPr>
                                      <w:rFonts w:hint="eastAsia"/>
                                      <w:sz w:val="16"/>
                                      <w:szCs w:val="22"/>
                                    </w:rPr>
                                    <w:t xml:space="preserve"> </w:t>
                                  </w:r>
                                  <w:r w:rsidRPr="00603184">
                                    <w:rPr>
                                      <w:rFonts w:hint="eastAsia"/>
                                      <w:sz w:val="16"/>
                                      <w:szCs w:val="22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3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4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left"/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7" name="Group 89"/>
                      <wpg:cNvGrpSpPr>
                        <a:grpSpLocks/>
                      </wpg:cNvGrpSpPr>
                      <wpg:grpSpPr bwMode="auto">
                        <a:xfrm>
                          <a:off x="851" y="2337"/>
                          <a:ext cx="8858" cy="879"/>
                          <a:chOff x="851" y="2337"/>
                          <a:chExt cx="8858" cy="879"/>
                        </a:xfrm>
                      </wpg:grpSpPr>
                      <wpg:grpSp>
                        <wpg:cNvPr id="38" name="Group 86"/>
                        <wpg:cNvGrpSpPr>
                          <a:grpSpLocks/>
                        </wpg:cNvGrpSpPr>
                        <wpg:grpSpPr bwMode="auto">
                          <a:xfrm>
                            <a:off x="6462" y="2337"/>
                            <a:ext cx="3247" cy="441"/>
                            <a:chOff x="6462" y="2334"/>
                            <a:chExt cx="3247" cy="438"/>
                          </a:xfrm>
                        </wpg:grpSpPr>
                        <wps:wsp>
                          <wps:cNvPr id="39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62" y="2334"/>
                              <a:ext cx="1267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B6184" w:rsidRPr="009B6184" w:rsidRDefault="009B6184" w:rsidP="009B6184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ＩＤ</w:t>
                                </w:r>
                              </w:p>
                            </w:txbxContent>
                          </wps:txbx>
                          <wps:bodyPr rot="0" vert="horz" wrap="square" lIns="0" tIns="70200" rIns="0" bIns="8890" anchor="t" anchorCtr="0" upright="1">
                            <a:noAutofit/>
                          </wps:bodyPr>
                        </wps:wsp>
                        <wps:wsp>
                          <wps:cNvPr id="40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38" y="2334"/>
                              <a:ext cx="1971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B6184" w:rsidRDefault="009B6184" w:rsidP="009B6184">
                                <w:pPr>
                                  <w:jc w:val="left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2000" tIns="70200" rIns="0" bIns="8890" anchor="t" anchorCtr="0" upright="1">
                            <a:noAutofit/>
                          </wps:bodyPr>
                        </wps:wsp>
                      </wpg:grpSp>
                      <wps:wsp>
                        <wps:cNvPr id="41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51" y="2337"/>
                            <a:ext cx="2337" cy="43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08B9" w:rsidRDefault="009B6184" w:rsidP="00C90F9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ＴＡＢＬＥ名</w:t>
                              </w:r>
                            </w:p>
                          </w:txbxContent>
                        </wps:txbx>
                        <wps:bodyPr rot="0" vert="horz" wrap="square" lIns="0" tIns="70200" rIns="0" bIns="8890" anchor="t" anchorCtr="0" upright="1">
                          <a:noAutofit/>
                        </wps:bodyPr>
                      </wps:wsp>
                      <wps:wsp>
                        <wps:cNvPr id="4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851" y="2778"/>
                            <a:ext cx="2337" cy="43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08B9" w:rsidRPr="009B6184" w:rsidRDefault="009B6184" w:rsidP="009B618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メッセージ種別</w:t>
                              </w:r>
                            </w:p>
                          </w:txbxContent>
                        </wps:txbx>
                        <wps:bodyPr rot="0" vert="horz" wrap="square" lIns="0" tIns="70200" rIns="0" bIns="8890" anchor="t" anchorCtr="0" upright="1">
                          <a:noAutofit/>
                        </wps:bodyPr>
                      </wps:wsp>
                      <wps:wsp>
                        <wps:cNvPr id="43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196" y="2337"/>
                            <a:ext cx="3266" cy="43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946C5" w:rsidRDefault="00C946C5" w:rsidP="00C946C5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70200" rIns="0" bIns="8890" anchor="t" anchorCtr="0" upright="1">
                          <a:noAutofit/>
                        </wps:bodyPr>
                      </wps:wsp>
                      <wps:wsp>
                        <wps:cNvPr id="4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3196" y="2778"/>
                            <a:ext cx="6513" cy="43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946C5" w:rsidRPr="009B6184" w:rsidRDefault="00C946C5" w:rsidP="00603184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702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0" o:spid="_x0000_s1026" style="position:absolute;left:0;text-align:left;margin-left:-2.95pt;margin-top:-7.6pt;width:536.9pt;height:139.75pt;z-index:251658240" coordorigin="792,421" coordsize="10738,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">
              <v:group id="Group 61" o:spid="_x0000_s1027" style="position:absolute;left:792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PA8QA&#10;AADaAAAADwAAAGRycy9kb3ducmV2LnhtbESPQWvCQBSE74L/YXkFL1I3FSo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RDwPEAAAA2g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7F0A12">
                            <w:pPr>
                              <w:jc w:val="center"/>
                            </w:pP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EPesAA&#10;AADaAAAADwAAAGRycy9kb3ducmV2LnhtbESPS2vDMBCE74H+B7GF3mLZDnngWAmlUMi1rgk5LtbG&#10;NrFWxlL9+PdVIdDjMDPfMPl5Np0YaXCtZQVJFIMgrqxuuVZQfn+uDyCcR9bYWSYFCzk4n15WOWba&#10;TvxFY+FrESDsMlTQeN9nUrqqIYMusj1x8O52MOiDHGqpB5wC3HQyjeOdNNhyWGiwp4+GqkfxYxS0&#10;y5i6q0W7n9wtMVssN2lSKvX2Or8fQXia/X/42b5oBTv4uxJugD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EPesAAAADaAAAADwAAAAAAAAAAAAAAAACYAgAAZHJzL2Rvd25y&#10;ZXYueG1sUEsFBgAAAAAEAAQA9QAAAIUD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gncAA&#10;AADaAAAADwAAAGRycy9kb3ducmV2LnhtbERPy4rCMBTdC/MP4Q7MRjR1FqK1qQyCoivxwcDsLs2d&#10;ttjclCTV6tebheDycN7ZsjeNuJLztWUFk3ECgriwuuZSwfm0Hs1A+ICssbFMCu7kYZl/DDJMtb3x&#10;ga7HUIoYwj5FBVUIbSqlLyoy6Me2JY7cv3UGQ4SulNrhLYabRn4nyVQarDk2VNjSqqLicuyMgsuu&#10;K0z3++e2++602T2mWg6TuVJfn/3PAkSgPrzFL/dWK4hb45V4A2T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CgncAAAADaAAAADwAAAAAAAAAAAAAAAACYAgAAZHJzL2Rvd25y&#10;ZXYueG1sUEsFBgAAAAAEAAQA9QAAAIUDAAAAAA=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0318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60318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60318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60318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60318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60318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6bCMEA&#10;AADaAAAADwAAAGRycy9kb3ducmV2LnhtbESPzWrDMBCE74W+g9hCb7VshySta9mUQqDXJCbkuFhb&#10;29RaGUv1z9tXhUCOw8x8w+TlYnox0eg6ywqSKAZBXFvdcaOgOh9eXkE4j6yxt0wKVnJQFo8POWba&#10;znyk6eQbESDsMlTQej9kUrq6JYMusgNx8L7taNAHOTZSjzgHuOllGsc7abDjsNDiQJ8t1T+nX6Og&#10;W6fUXSza/eyuidlitUmTSqnnp+XjHYSnxd/Dt/aXVvAG/1fCDZD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+mwjBAAAA2g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603184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9Kb4A&#10;AADbAAAADwAAAGRycy9kb3ducmV2LnhtbERPyWrDMBC9B/oPYgq5xfJCm+BYCaVQyLWpCTkO1sQ2&#10;sUbGUr38fRUI9DaPt05xnE0nRhpca1lBEsUgiCurW64VlD9fmx0I55E1dpZJwUIOjoeXVYG5thN/&#10;03j2tQgh7HJU0Hjf51K6qiGDLrI9ceBudjDoAxxqqQecQrjpZBrH79Jgy6GhwZ4+G6ru51+joF3G&#10;1F0s2u3krol5wzJLk1Kp9ev8sQfhafb/4qf7pMP8DB6/hAPk4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QfSm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rwQsMA&#10;AADbAAAADwAAAGRycy9kb3ducmV2LnhtbERPTWvCQBC9C/6HZQpepG4qVG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rwQs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603184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603184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fesb4A&#10;AADbAAAADwAAAGRycy9kb3ducmV2LnhtbERPTYvCMBC9L/gfwgje1rSV1aVrWkQQvKpFPA7NbFu2&#10;mZQmtvXfG2HB2zze52zzybRioN41lhXEywgEcWl1w5WC4nL4/AbhPLLG1jIpeJCDPJt9bDHVduQT&#10;DWdfiRDCLkUFtfddKqUrazLolrYjDtyv7Q36APtK6h7HEG5amUTRWhpsODTU2NG+pvLvfDcKmseQ&#10;uKtFuxndLTZfWKySuFBqMZ92PyA8Tf4t/ncfdZi/htcv4QCZP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Sn3rG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chSb8A&#10;AADbAAAADwAAAGRycy9kb3ducmV2LnhtbERP32vCMBB+H/g/hBP2NlMFO9cZRUTFR9cNn4/mlpY1&#10;l5LE2v33RhB8u4/v5y3Xg21FTz40jhVMJxkI4srpho2Cn+/92wJEiMgaW8ek4J8CrFejlyUW2l35&#10;i/oyGpFCOBSooI6xK6QMVU0Ww8R1xIn7dd5iTNAbqT1eU7ht5SzLcmmx4dRQY0fbmqq/8mIV0DY/&#10;7s7zarE3zXtuTv3Zkz8o9ToeNp8gIg3xKX64jzrN/4D7L+kAub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dyFJ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scK8AA&#10;AADbAAAADwAAAGRycy9kb3ducmV2LnhtbERPTYvCMBC9C/sfwgh7s6keRKppWRRBEIStIngbmrEt&#10;20y6TVrbf785LHh8vO9dNppGDNS52rKCZRSDIC6srrlUcLseFxsQziNrbCyTgokcZOnHbIeJti/+&#10;piH3pQgh7BJUUHnfJlK6oiKDLrItceCetjPoA+xKqTt8hXDTyFUcr6XBmkNDhS3tKyp+8t4o6Kfn&#10;YS+pPV/i6T488t6Ov4eTUp/z8WsLwtPo3+J/90krWIX14Uv4AT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scK8AAAADbAAAADwAAAAAAAAAAAAAAAACYAgAAZHJzL2Rvd25y&#10;ZXYueG1sUEsFBgAAAAAEAAQA9QAAAIU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95hcEA&#10;AADbAAAADwAAAGRycy9kb3ducmV2LnhtbESPQYvCMBSE7wv+h/AEb2tqwa5Uo4jo4nHXXTw/mmda&#10;bF5Kkq3135sFweMwM98wq81gW9GTD41jBbNpBoK4crpho+D35/C+ABEissbWMSm4U4DNevS2wlK7&#10;G39Tf4pGJAiHEhXUMXallKGqyWKYuo44eRfnLcYkvZHa4y3BbSvzLCukxYbTQo0d7Wqqrqc/q4B2&#10;xXF/nleLg2k+CvPVnz35T6Um42G7BBFpiK/ws33UCvIc/r+kH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/eYX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mCXMMA&#10;AADbAAAADwAAAGRycy9kb3ducmV2LnhtbESPQYvCMBSE78L+h/AW9mZTXRC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mCX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h8cAA&#10;AADbAAAADwAAAGRycy9kb3ducmV2LnhtbESPQYvCMBSE7wv+h/AEb2uqYFeqUURUPO6qeH40z7TY&#10;vJQk1vrvzcLCHoeZ+YZZrnvbiI58qB0rmIwzEMSl0zUbBZfz/nMOIkRkjY1jUvCiAOvV4GOJhXZP&#10;/qHuFI1IEA4FKqhibAspQ1mRxTB2LXHybs5bjEl6I7XHZ4LbRk6zLJcWa04LFba0rai8nx5WAW3z&#10;4+46K+d7U3/l5ru7evIHpUbDfrMAEamP/+G/9lErmM7g90v6AX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bh8c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4hxMIA&#10;AADbAAAADwAAAGRycy9kb3ducmV2LnhtbESPQYvCMBSE74L/ITzBm6Z6EKlGEWVBWBC2iuDt0Tzb&#10;YvNSm7S2/34jCB6HmfmGWW87U4qWaldYVjCbRiCIU6sLzhRczj+TJQjnkTWWlklBTw62m+FgjbG2&#10;L/6jNvGZCBB2MSrIva9iKV2ak0E3tRVx8O62NuiDrDOpa3wFuCnlPIoW0mDBYSHHivY5pY+kMQqa&#10;/n7YS6p+T1F/bW9JY7vn4ajUeNTtViA8df4b/rSPWsF8Ae8v4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LiHEwgAAANsAAAAPAAAAAAAAAAAAAAAAAJgCAABkcnMvZG93&#10;bnJldi54bWxQSwUGAAAAAAQABAD1AAAAhwMAAAAA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BHAcYA&#10;AADbAAAADwAAAGRycy9kb3ducmV2LnhtbESPT2vCQBTE7wW/w/KE3upGwSipa0gKtcWL/0rp8Zl9&#10;JsHs25Ddauyn7wqFHoeZ+Q2zSHvTiAt1rrasYDyKQBAXVtdcKvg4vD7NQTiPrLGxTApu5CBdDh4W&#10;mGh75R1d9r4UAcIuQQWV920ipSsqMuhGtiUO3sl2Bn2QXSl1h9cAN42cRFEsDdYcFips6aWi4rz/&#10;Ngp+ape9bTe5P+bTr1W0XcfuM4uVehz22TMIT73/D/+137WCyQzuX8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7BHAcYAAADbAAAADwAAAAAAAAAAAAAAAACYAgAAZHJz&#10;L2Rvd25yZXYueG1sUEsFBgAAAAAEAAQA9QAAAIsDAAAAAA==&#10;" filled="f" stroked="f">
                  <v:textbox inset="5.85pt,.7pt,5.85pt,.7pt">
                    <w:txbxContent>
                      <w:p w:rsidR="00273989" w:rsidRPr="00732F70" w:rsidRDefault="001B6273">
                        <w:pP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メッセージ</w:t>
                        </w:r>
                        <w:r w:rsidR="000208B9"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一覧表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hrncAA&#10;AADbAAAADwAAAGRycy9kb3ducmV2LnhtbERPy4rCMBTdD/gP4QqzGWzqCGJrUxFBcBYuxsf+2lzb&#10;anNTm4zWvzeLAZeH884WvWnEnTpXW1YwjmIQxIXVNZcKDvv1aAbCeWSNjWVS8CQHi3zwkWGq7YN/&#10;6b7zpQgh7FJUUHnfplK6oiKDLrItceDOtjPoA+xKqTt8hHDTyO84nkqDNYeGCltaVVRcd39GwZc9&#10;3q7Jz2nTuos0esmJM9tEqc9hv5yD8NT7t/jfvdEKJmF9+BJ+gM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LhrncAAAADbAAAADwAAAAAAAAAAAAAAAACYAgAAZHJzL2Rvd25y&#10;ZXYueG1sUEsFBgAAAAAEAAQA9QAAAIUDAAAAAA==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/9dsUA&#10;AADbAAAADwAAAGRycy9kb3ducmV2LnhtbESPQUvDQBSE70L/w/IKXsRuEkFK7LaIUOhF0bSHHh/Z&#10;1yQ2+zbsvjbpv3cFweMwM98wq83kenWlEDvPBvJFBoq49rbjxsBhv31cgoqCbLH3TAZuFGGznt2t&#10;sLR+5C+6VtKoBOFYooFWZCi1jnVLDuPCD8TJO/ngUJIMjbYBxwR3vS6y7Fk77DgttDjQW0v1ubo4&#10;A2Nx+cirsDvejsXD9vz+LZ/hJMbcz6fXF1BCk/yH/9o7a+Aph98v6Qf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/12xQAAANsAAAAPAAAAAAAAAAAAAAAAAJgCAABkcnMv&#10;ZG93bnJldi54bWxQSwUGAAAAAAQABAD1AAAAigMAAAAA&#10;">
                      <v:textbox inset="2mm,2.05mm,0,.7pt">
                        <w:txbxContent>
                          <w:p w:rsidR="00273989" w:rsidRPr="00603184" w:rsidRDefault="00603184" w:rsidP="00730FB8">
                            <w:pPr>
                              <w:jc w:val="left"/>
                              <w:rPr>
                                <w:rFonts w:hint="eastAsia"/>
                                <w:sz w:val="16"/>
                                <w:szCs w:val="22"/>
                              </w:rPr>
                            </w:pPr>
                            <w:r w:rsidRPr="00603184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スグクル社</w:t>
                            </w:r>
                            <w:r w:rsidRPr="00603184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603184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r16sMA&#10;AADbAAAADwAAAGRycy9kb3ducmV2LnhtbESPT2vCQBTE74LfYXlCL2I2VhCTZhUpCOnBg//ur9nX&#10;JDX7Ns1uTfz2bqHgcZiZ3zDZZjCNuFHnassK5lEMgriwuuZSwfm0m61AOI+ssbFMCu7kYLMejzJM&#10;te35QLejL0WAsEtRQeV9m0rpiooMusi2xMH7sp1BH2RXSt1hH+Cmka9xvJQGaw4LFbb0XlFxPf4a&#10;BVN7+bkmH595676l0VtOnNknSr1Mhu0bCE+Df4b/27lWsFjA35fw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r16sMAAADbAAAADwAAAAAAAAAAAAAAAACYAgAAZHJzL2Rv&#10;d25yZXYueG1sUEsFBgAAAAAEAAQA9QAAAIgDAAAAAA=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he7sUA&#10;AADbAAAADwAAAGRycy9kb3ducmV2LnhtbESPQWvCQBSE7wX/w/IKvRTdmJZ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F7uxQAAANsAAAAPAAAAAAAAAAAAAAAAAJgCAABkcnMv&#10;ZG93bnJldi54bWxQSwUGAAAAAAQABAD1AAAAigMAAAAA&#10;">
                      <v:textbox inset="2mm,2.05mm,0,.7pt">
                        <w:txbxContent>
                          <w:p w:rsidR="00273989" w:rsidRPr="007E30D0" w:rsidRDefault="00273989" w:rsidP="00730FB8">
                            <w:pPr>
                              <w:jc w:val="left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1A3sEAAADbAAAADwAAAGRycy9kb3ducmV2LnhtbESPT2vCQBTE74LfYXkFb7ppg6WkriIW&#10;RY9J6/2RfSbR7NuQXfPn27uC0OMwM79hVpvB1KKj1lWWFbwvIhDEudUVFwr+fvfzLxDOI2usLZOC&#10;kRxs1tPJChNte06py3whAoRdggpK75tESpeXZNAtbEMcvIttDfog20LqFvsAN7X8iKJPabDisFBi&#10;Q7uS8lt2NwpMd8b08LM9X6mL77jvq8upHpWavQ3bbxCeBv8ffrWPWkG8hOeX8AP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/UDewQAAANsAAAAPAAAAAAAAAAAAAAAA&#10;AKECAABkcnMvZG93bnJldi54bWxQSwUGAAAAAAQABAD5AAAAjwMAAAAA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14cMAAADbAAAADwAAAGRycy9kb3ducmV2LnhtbESPQWvCQBSE7wX/w/IEb3VjBSnRVURQ&#10;i7emInh7ZJ9JTPZt3N1o/PduodDjMDPfMItVbxpxJ+crywom4wQEcW51xYWC48/2/ROED8gaG8uk&#10;4EkeVsvB2wJTbR/8TfcsFCJC2KeooAyhTaX0eUkG/di2xNG7WGcwROkKqR0+Itw08iNJZtJgxXGh&#10;xJY2JeV11hkFpy7j87Xeuga73X5/Od1qPz0oNRr26zmIQH34D/+1v7SC6Qx+v8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1deHDAAAA2wAAAA8AAAAAAAAAAAAA&#10;AAAAoQIAAGRycy9kb3ducmV2LnhtbFBLBQYAAAAABAAEAPkAAACRAwAAAAA=&#10;" strokeweight="1.5pt"/>
              </v:group>
              <v:group id="Group 89" o:spid="_x0000_s1062" style="position:absolute;left:851;top:2337;width:8858;height:879" coordorigin="851,2337" coordsize="8858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group id="Group 86" o:spid="_x0000_s1063" style="position:absolute;left:6462;top:2337;width:3247;height:441" coordorigin="6462,2334" coordsize="3247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Text Box 82" o:spid="_x0000_s1064" type="#_x0000_t202" style="position:absolute;left:6462;top:2334;width:126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2/wMYA&#10;AADbAAAADwAAAGRycy9kb3ducmV2LnhtbESPQWvCQBSE7wX/w/IKXqRuqkXa6Cq2mJCDF20Rentk&#10;n0lo9m2aXZP4712h0OMwM98wq81gatFR6yrLCp6nEQji3OqKCwVfn8nTKwjnkTXWlknBlRxs1qOH&#10;Fcba9nyg7ugLESDsYlRQet/EUrq8JINuahvi4J1ta9AH2RZSt9gHuKnlLIoW0mDFYaHEhj5Kyn+O&#10;F6Mg5QlnvzgkSXJ5/568pKfZbn9Savw4bJcgPA3+P/zXzrSC+Rvcv4Qf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2/wMYAAADbAAAADwAAAAAAAAAAAAAAAACYAgAAZHJz&#10;L2Rvd25yZXYueG1sUEsFBgAAAAAEAAQA9QAAAIsDAAAAAA==&#10;" filled="f" fillcolor="#c9f">
                    <v:textbox inset="0,1.95mm,0,.7pt">
                      <w:txbxContent>
                        <w:p w:rsidR="009B6184" w:rsidRPr="009B6184" w:rsidRDefault="009B6184" w:rsidP="009B6184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ＩＤ</w:t>
                          </w:r>
                        </w:p>
                      </w:txbxContent>
                    </v:textbox>
                  </v:shape>
                  <v:shape id="Text Box 83" o:spid="_x0000_s1065" type="#_x0000_t202" style="position:absolute;left:7738;top:2334;width:1971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yTn8IA&#10;AADbAAAADwAAAGRycy9kb3ducmV2LnhtbERPz2vCMBS+D/Y/hCfsNtOOMUo1isgcHnbY3AY7Pptn&#10;E2xeahJr998vB8Hjx/d7vhxdJwYK0XpWUE4LEMSN15ZbBd9fm8cKREzIGjvPpOCPIiwX93dzrLW/&#10;8CcNu9SKHMKxRgUmpb6WMjaGHMap74kzd/DBYcowtFIHvORw18mnoniRDi3nBoM9rQ01x93ZKbCn&#10;oQyd8dWrfRvff/ufj2pfrpR6mIyrGYhEY7qJr+6tVvCc1+cv+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JOfwgAAANsAAAAPAAAAAAAAAAAAAAAAAJgCAABkcnMvZG93&#10;bnJldi54bWxQSwUGAAAAAAQABAD1AAAAhwMAAAAA&#10;" filled="f" fillcolor="#c9f">
                    <v:textbox inset="2mm,1.95mm,0,.7pt">
                      <w:txbxContent>
                        <w:p w:rsidR="009B6184" w:rsidRDefault="009B6184" w:rsidP="009B6184">
                          <w:pPr>
                            <w:jc w:val="left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shape id="Text Box 63" o:spid="_x0000_s1066" type="#_x0000_t202" style="position:absolute;left:851;top:2337;width:233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3Au8MA&#10;AADbAAAADwAAAGRycy9kb3ducmV2LnhtbESPzarCMBSE94LvEI7gRjRVRKTXKCpWXLjxB+HuDs25&#10;bbnNSW2i1rc3guBymJlvmNmiMaW4U+0KywqGgwgEcWp1wZmC8ynpT0E4j6yxtEwKnuRgMW+3Zhhr&#10;++AD3Y8+EwHCLkYFufdVLKVLczLoBrYiDt6frQ36IOtM6hofAW5KOYqiiTRYcFjIsaJ1Tun/8WYU&#10;bLnHuys2SZLcVr+98fYy2uwvSnU7zfIHhKfGf8Of9k4rGA/h/SX8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3Au8MAAADbAAAADwAAAAAAAAAAAAAAAACYAgAAZHJzL2Rv&#10;d25yZXYueG1sUEsFBgAAAAAEAAQA9QAAAIgDAAAAAA==&#10;" filled="f" fillcolor="#c9f">
                  <v:textbox inset="0,1.95mm,0,.7pt">
                    <w:txbxContent>
                      <w:p w:rsidR="000208B9" w:rsidRDefault="009B6184" w:rsidP="00C90F9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ＴＡＢＬＥ名</w:t>
                        </w:r>
                      </w:p>
                    </w:txbxContent>
                  </v:textbox>
                </v:shape>
                <v:shape id="Text Box 64" o:spid="_x0000_s1067" type="#_x0000_t202" style="position:absolute;left:851;top:2778;width:233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9ezMUA&#10;AADbAAAADwAAAGRycy9kb3ducmV2LnhtbESPQWvCQBSE74L/YXlCL9JsDCIlzSpVmuChF20J9PbI&#10;viah2bcxu9H033cLQo/DzHzDZLvJdOJKg2stK1hFMQjiyuqWawUf7/njEwjnkTV2lknBDznYbeez&#10;DFNtb3yi69nXIkDYpaig8b5PpXRVQwZdZHvi4H3ZwaAPcqilHvAW4KaTSRxvpMGWw0KDPR0aqr7P&#10;o1FQ8JKPF5zyPB/3n8t1USavb6VSD4vp5RmEp8n/h+/to1awTuDvS/gB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D17MxQAAANsAAAAPAAAAAAAAAAAAAAAAAJgCAABkcnMv&#10;ZG93bnJldi54bWxQSwUGAAAAAAQABAD1AAAAigMAAAAA&#10;" filled="f" fillcolor="#c9f">
                  <v:textbox inset="0,1.95mm,0,.7pt">
                    <w:txbxContent>
                      <w:p w:rsidR="000208B9" w:rsidRPr="009B6184" w:rsidRDefault="009B6184" w:rsidP="009B618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メッセージ種別</w:t>
                        </w:r>
                      </w:p>
                    </w:txbxContent>
                  </v:textbox>
                </v:shape>
                <v:shape id="Text Box 65" o:spid="_x0000_s1068" type="#_x0000_t202" style="position:absolute;left:3196;top:2337;width:326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4N6MUA&#10;AADbAAAADwAAAGRycy9kb3ducmV2LnhtbESPQUsDMRSE74L/IbyCN5tdLbJsm5YiKh481KrQ4+vm&#10;dRO6eVmTuN3++0YQPA4z8w2zWI2uEwOFaD0rKKcFCOLGa8utgs+P59sKREzIGjvPpOBMEVbL66sF&#10;1tqf+J2GbWpFhnCsUYFJqa+ljI0hh3Hqe+LsHXxwmLIMrdQBTxnuOnlXFA/SoeW8YLCnR0PNcfvj&#10;FNjvoQyd8dWTfRnfdv3XptqXa6VuJuN6DiLRmP7Df+1XrWB2D79f8g+Q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g3oxQAAANsAAAAPAAAAAAAAAAAAAAAAAJgCAABkcnMv&#10;ZG93bnJldi54bWxQSwUGAAAAAAQABAD1AAAAigMAAAAA&#10;" filled="f" fillcolor="#c9f">
                  <v:textbox inset="2mm,1.95mm,0,.7pt">
                    <w:txbxContent>
                      <w:p w:rsidR="00C946C5" w:rsidRDefault="00C946C5" w:rsidP="00C946C5">
                        <w:pPr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Text Box 66" o:spid="_x0000_s1069" type="#_x0000_t202" style="position:absolute;left:3196;top:2778;width:6513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eVnMQA&#10;AADbAAAADwAAAGRycy9kb3ducmV2LnhtbESPQUvEMBSE7wv+h/AEb25aWaR0Ny2LuOLBg64KHt82&#10;zybYvHST2K3/3gjCHoeZ+YbZtLMbxEQhWs8KymUBgrjz2nKv4O11d12BiAlZ4+CZFPxQhLa5WGyw&#10;1v7ELzTtUy8yhGONCkxKYy1l7Aw5jEs/Emfv0weHKcvQSx3wlOFukDdFcSsdWs4LBke6M9R97b+d&#10;AnucyjAYX93bh/npY3x/rg7lVqmry3m7BpFoTufwf/tRK1it4O9L/gGy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3lZzEAAAA2wAAAA8AAAAAAAAAAAAAAAAAmAIAAGRycy9k&#10;b3ducmV2LnhtbFBLBQYAAAAABAAEAPUAAACJAwAAAAA=&#10;" filled="f" fillcolor="#c9f">
                  <v:textbox inset="2mm,1.95mm,0,.7pt">
                    <w:txbxContent>
                      <w:p w:rsidR="00C946C5" w:rsidRPr="009B6184" w:rsidRDefault="00C946C5" w:rsidP="00603184">
                        <w:pPr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184" w:rsidRDefault="0060318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84"/>
    <w:rsid w:val="000208B9"/>
    <w:rsid w:val="00082FF2"/>
    <w:rsid w:val="00090879"/>
    <w:rsid w:val="000B5B01"/>
    <w:rsid w:val="001529A6"/>
    <w:rsid w:val="001B6273"/>
    <w:rsid w:val="001C379B"/>
    <w:rsid w:val="001E5F9C"/>
    <w:rsid w:val="001F5C35"/>
    <w:rsid w:val="00273989"/>
    <w:rsid w:val="002838BD"/>
    <w:rsid w:val="002D4A47"/>
    <w:rsid w:val="002D6EAF"/>
    <w:rsid w:val="00360FA8"/>
    <w:rsid w:val="004157CB"/>
    <w:rsid w:val="00460D7E"/>
    <w:rsid w:val="004707F0"/>
    <w:rsid w:val="004B7F6F"/>
    <w:rsid w:val="0056717A"/>
    <w:rsid w:val="00583C4A"/>
    <w:rsid w:val="00590959"/>
    <w:rsid w:val="00594D74"/>
    <w:rsid w:val="005B5B75"/>
    <w:rsid w:val="00603184"/>
    <w:rsid w:val="006536E8"/>
    <w:rsid w:val="006B2F2A"/>
    <w:rsid w:val="00730FB8"/>
    <w:rsid w:val="00732F70"/>
    <w:rsid w:val="00755EA8"/>
    <w:rsid w:val="007919E1"/>
    <w:rsid w:val="00793C5E"/>
    <w:rsid w:val="007B68A8"/>
    <w:rsid w:val="007E30D0"/>
    <w:rsid w:val="007F0A12"/>
    <w:rsid w:val="00833617"/>
    <w:rsid w:val="00833821"/>
    <w:rsid w:val="008374BA"/>
    <w:rsid w:val="00853C78"/>
    <w:rsid w:val="009B6184"/>
    <w:rsid w:val="00AD7689"/>
    <w:rsid w:val="00C90F91"/>
    <w:rsid w:val="00C946C5"/>
    <w:rsid w:val="00D45615"/>
    <w:rsid w:val="00EA3B27"/>
    <w:rsid w:val="00FA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F34572C1-807C-4134-ABF5-35332CB6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946C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19_&#12513;&#12540;&#12475;&#12540;&#12472;&#19968;&#35239;\&#12513;&#12483;&#12475;&#12540;&#12472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メッセージ一覧表.dot</Template>
  <TotalTime>6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項番</vt:lpstr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メッセージ一覧表</dc:title>
  <dc:subject/>
  <dc:creator>pokota-gackt@outlook.jp</dc:creator>
  <cp:keywords/>
  <dc:description/>
  <cp:lastModifiedBy>川原 千秋</cp:lastModifiedBy>
  <cp:revision>1</cp:revision>
  <cp:lastPrinted>2006-06-21T10:19:00Z</cp:lastPrinted>
  <dcterms:created xsi:type="dcterms:W3CDTF">2018-09-25T06:22:00Z</dcterms:created>
  <dcterms:modified xsi:type="dcterms:W3CDTF">2018-09-25T06:28:00Z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