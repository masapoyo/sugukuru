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679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6335"/>
        <w:gridCol w:w="1810"/>
      </w:tblGrid>
      <w:tr w:rsidR="004B7F6F" w:rsidRPr="00FA43B7" w:rsidTr="004A73D9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b/>
              </w:rPr>
            </w:pPr>
            <w:r w:rsidRPr="00FA43B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833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FA4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  <w:tc>
          <w:tcPr>
            <w:tcW w:w="18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b/>
              </w:rPr>
            </w:pPr>
            <w:r w:rsidRPr="00FA43B7">
              <w:rPr>
                <w:rFonts w:hint="eastAsia"/>
                <w:b/>
              </w:rPr>
              <w:t>備　考</w:t>
            </w:r>
          </w:p>
        </w:tc>
      </w:tr>
      <w:tr w:rsidR="004B7F6F" w:rsidTr="004A73D9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/>
        </w:tc>
        <w:tc>
          <w:tcPr>
            <w:tcW w:w="1810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FA43B7" w:rsidTr="004A73D9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FA43B7" w:rsidRDefault="00FA43B7" w:rsidP="004B7F6F"/>
        </w:tc>
        <w:tc>
          <w:tcPr>
            <w:tcW w:w="1810" w:type="dxa"/>
            <w:vAlign w:val="center"/>
          </w:tcPr>
          <w:p w:rsidR="00FA43B7" w:rsidRDefault="00FA43B7" w:rsidP="004B7F6F"/>
        </w:tc>
      </w:tr>
      <w:tr w:rsidR="00FA43B7" w:rsidTr="004A73D9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FA43B7" w:rsidRDefault="00FA43B7" w:rsidP="004B7F6F"/>
        </w:tc>
        <w:tc>
          <w:tcPr>
            <w:tcW w:w="1810" w:type="dxa"/>
            <w:vAlign w:val="center"/>
          </w:tcPr>
          <w:p w:rsidR="00FA43B7" w:rsidRDefault="00FA43B7" w:rsidP="004B7F6F"/>
        </w:tc>
      </w:tr>
      <w:tr w:rsidR="00FA43B7" w:rsidTr="004A73D9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FA43B7" w:rsidRDefault="00FA43B7" w:rsidP="004B7F6F"/>
        </w:tc>
        <w:tc>
          <w:tcPr>
            <w:tcW w:w="1810" w:type="dxa"/>
            <w:vAlign w:val="center"/>
          </w:tcPr>
          <w:p w:rsidR="00FA43B7" w:rsidRDefault="00FA43B7" w:rsidP="004B7F6F"/>
        </w:tc>
      </w:tr>
      <w:tr w:rsidR="00FA43B7" w:rsidTr="004A73D9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FA43B7" w:rsidRDefault="00FA43B7" w:rsidP="004B7F6F"/>
        </w:tc>
        <w:tc>
          <w:tcPr>
            <w:tcW w:w="1810" w:type="dxa"/>
            <w:vAlign w:val="center"/>
          </w:tcPr>
          <w:p w:rsidR="00FA43B7" w:rsidRDefault="00FA43B7" w:rsidP="004B7F6F"/>
        </w:tc>
      </w:tr>
      <w:tr w:rsidR="00C90F91" w:rsidTr="004A73D9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C90F91" w:rsidRDefault="00C90F91" w:rsidP="004B7F6F"/>
        </w:tc>
        <w:tc>
          <w:tcPr>
            <w:tcW w:w="1810" w:type="dxa"/>
            <w:vAlign w:val="center"/>
          </w:tcPr>
          <w:p w:rsidR="00C90F91" w:rsidRDefault="00C90F91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594D74" w:rsidTr="004A73D9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594D74" w:rsidRDefault="00594D74" w:rsidP="004B7F6F"/>
        </w:tc>
        <w:tc>
          <w:tcPr>
            <w:tcW w:w="1810" w:type="dxa"/>
            <w:vAlign w:val="center"/>
          </w:tcPr>
          <w:p w:rsidR="00594D74" w:rsidRDefault="00594D74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C90F91" w:rsidTr="004A73D9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C90F91" w:rsidRDefault="00C90F91" w:rsidP="004B7F6F"/>
        </w:tc>
        <w:tc>
          <w:tcPr>
            <w:tcW w:w="1810" w:type="dxa"/>
            <w:vAlign w:val="center"/>
          </w:tcPr>
          <w:p w:rsidR="00C90F91" w:rsidRDefault="00C90F91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  <w:tr w:rsidR="004B7F6F" w:rsidTr="004A73D9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B7F6F" w:rsidRDefault="004B7F6F" w:rsidP="004B7F6F"/>
        </w:tc>
        <w:tc>
          <w:tcPr>
            <w:tcW w:w="1810" w:type="dxa"/>
            <w:vAlign w:val="center"/>
          </w:tcPr>
          <w:p w:rsidR="004B7F6F" w:rsidRDefault="004B7F6F" w:rsidP="004B7F6F"/>
        </w:tc>
      </w:tr>
    </w:tbl>
    <w:p w:rsidR="006536E8" w:rsidRPr="004B7F6F" w:rsidRDefault="006536E8" w:rsidP="004B7F6F"/>
    <w:sectPr w:rsidR="006536E8" w:rsidRPr="004B7F6F" w:rsidSect="006B2F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81" w:rsidRDefault="00DB2681" w:rsidP="00273989">
      <w:pPr>
        <w:pStyle w:val="a3"/>
      </w:pPr>
      <w:r>
        <w:separator/>
      </w:r>
    </w:p>
  </w:endnote>
  <w:endnote w:type="continuationSeparator" w:id="0">
    <w:p w:rsidR="00DB2681" w:rsidRDefault="00DB268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A1" w:rsidRDefault="00EB22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5A5791" w:rsidP="001C379B">
    <w:pPr>
      <w:pStyle w:val="a4"/>
      <w:jc w:val="right"/>
    </w:pPr>
    <w:r>
      <w:rPr>
        <w:rFonts w:hint="eastAsia"/>
      </w:rP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A1" w:rsidRDefault="00EB22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81" w:rsidRDefault="00DB2681" w:rsidP="00273989">
      <w:pPr>
        <w:pStyle w:val="a3"/>
      </w:pPr>
      <w:r>
        <w:separator/>
      </w:r>
    </w:p>
  </w:footnote>
  <w:footnote w:type="continuationSeparator" w:id="0">
    <w:p w:rsidR="00DB2681" w:rsidRDefault="00DB268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A1" w:rsidRDefault="00EB22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5A579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635" t="0" r="10160" b="7620"/>
              <wp:wrapNone/>
              <wp:docPr id="1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2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3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4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A73D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1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2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A5791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3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5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B22A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B22A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6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8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9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5A5791" w:rsidRDefault="005A5791" w:rsidP="00730FB8">
                                  <w:pPr>
                                    <w:jc w:val="left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スグクル社</w:t>
                                  </w: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3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4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8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3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0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EB22A1" w:rsidP="009B618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error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hint="eastAsia"/>
                                  </w:rPr>
                                  <w:t>_</w:t>
                                </w:r>
                                <w:r w:rsidR="004A73D9">
                                  <w:rPr>
                                    <w:rFonts w:hint="eastAsia"/>
                                  </w:rPr>
                                  <w:t>messages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4A73D9" w:rsidP="00C946C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  <w:r>
                                <w:t>一覧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89110D" w:rsidP="009B6184">
                              <w:r>
                                <w:rPr>
                                  <w:rFonts w:hint="eastAsia"/>
                                </w:rPr>
                                <w:t>エラー</w:t>
                              </w:r>
                              <w:r>
                                <w:t>メッセージ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">
              <v:group id="Group 61" o:spid="_x0000_s1027" style="position:absolute;left:792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  <v:textbox inset="5.85pt,.7pt,5.85pt,.7pt">
                        <w:txbxContent>
                          <w:p w:rsidR="00273989" w:rsidRDefault="004A73D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esAA&#10;AADaAAAADwAAAGRycy9kb3ducmV2LnhtbESPS2vDMBCE74H+B7GF3mLZDnngWAmlUMi1rgk5LtbG&#10;NrFWxlL9+PdVIdDjMDPfMPl5Np0YaXCtZQVJFIMgrqxuuVZQfn+uDyCcR9bYWSYFCzk4n15WOWba&#10;TvxFY+FrESDsMlTQeN9nUrqqIYMusj1x8O52MOiDHGqpB5wC3HQyjeOdNNhyWGiwp4+GqkfxYxS0&#10;y5i6q0W7n9wtMVssN2lSKvX2Or8fQXia/X/42b5oBTv4uxJu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EPesAAAADaAAAADwAAAAAAAAAAAAAAAACYAgAAZHJzL2Rvd25y&#10;ZXYueG1sUEsFBgAAAAAEAAQA9QAAAIU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bCMEA&#10;AADaAAAADwAAAGRycy9kb3ducmV2LnhtbESPzWrDMBCE74W+g9hCb7VshySta9mUQqDXJCbkuFhb&#10;29RaGUv1z9tXhUCOw8x8w+TlYnox0eg6ywqSKAZBXFvdcaOgOh9eXkE4j6yxt0wKVnJQFo8POWba&#10;znyk6eQbESDsMlTQej9kUrq6JYMusgNx8L7taNAHOTZSjzgHuOllGsc7abDjsNDiQJ8t1T+nX6Og&#10;W6fUXSza/eyuidlitUmTSqnnp+XjHYSnxd/Dt/aXVvAG/1fC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mwjBAAAA2g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A5791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9Kb4A&#10;AADbAAAADwAAAGRycy9kb3ducmV2LnhtbERPyWrDMBC9B/oPYgq5xfJCm+BYCaVQyLWpCTkO1sQ2&#10;sUbGUr38fRUI9DaPt05xnE0nRhpca1lBEsUgiCurW64VlD9fmx0I55E1dpZJwUIOjoeXVYG5thN/&#10;03j2tQgh7HJU0Hjf51K6qiGDLrI9ceBudjDoAxxqqQecQrjpZBrH79Jgy6GhwZ4+G6ru51+joF3G&#10;1F0s2u3krol5wzJLk1Kp9ev8sQfhafb/4qf7pMP8DB6/hAPk4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QfSm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B22A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B22A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hSb8A&#10;AADbAAAADwAAAGRycy9kb3ducmV2LnhtbERP32vCMBB+H/g/hBP2NlMFO9cZRUTFR9cNn4/mlpY1&#10;l5LE2v33RhB8u4/v5y3Xg21FTz40jhVMJxkI4srpho2Cn+/92wJEiMgaW8ek4J8CrFejlyUW2l35&#10;i/oyGpFCOBSooI6xK6QMVU0Ww8R1xIn7dd5iTNAbqT1eU7ht5SzLcmmx4dRQY0fbmqq/8mIV0DY/&#10;7s7zarE3zXtuTv3Zkz8o9ToeNp8gIg3xKX64jzrN/4D7L+kAu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dyFJ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K8AA&#10;AADbAAAADwAAAGRycy9kb3ducmV2LnhtbERPTYvCMBC9C/sfwgh7s6keRKppWRRBEIStIngbmrEt&#10;20y6TVrbf785LHh8vO9dNppGDNS52rKCZRSDIC6srrlUcLseFxsQziNrbCyTgokcZOnHbIeJti/+&#10;piH3pQgh7BJUUHnfJlK6oiKDLrItceCetjPoA+xKqTt8hXDTyFUcr6XBmkNDhS3tKyp+8t4o6Kfn&#10;YS+pPV/i6T488t6Ov4eTUp/z8WsLwtPo3+J/90krWIX14Uv4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cK8AAAADbAAAADwAAAAAAAAAAAAAAAACYAgAAZHJzL2Rvd25y&#10;ZXYueG1sUEsFBgAAAAAEAAQA9QAAAIU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5hcEA&#10;AADbAAAADwAAAGRycy9kb3ducmV2LnhtbESPQYvCMBSE7wv+h/AEb2tqwa5Uo4jo4nHXXTw/mmda&#10;bF5Kkq3135sFweMwM98wq81gW9GTD41jBbNpBoK4crpho+D35/C+ABEissbWMSm4U4DNevS2wlK7&#10;G39Tf4pGJAiHEhXUMXallKGqyWKYuo44eRfnLcYkvZHa4y3BbSvzLCukxYbTQo0d7Wqqrqc/q4B2&#10;xXF/nleLg2k+CvPVnz35T6Um42G7BBFpiK/ws33UCvIc/r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eYX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CXMMA&#10;AADbAAAADwAAAGRycy9kb3ducmV2LnhtbESPQYvCMBSE78L+h/AW9mZTXRC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CX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h8cAA&#10;AADbAAAADwAAAGRycy9kb3ducmV2LnhtbESPQYvCMBSE7wv+h/AEb2uqYFeqUURUPO6qeH40z7TY&#10;vJQk1vrvzcLCHoeZ+YZZrnvbiI58qB0rmIwzEMSl0zUbBZfz/nMOIkRkjY1jUvCiAOvV4GOJhXZP&#10;/qHuFI1IEA4FKqhibAspQ1mRxTB2LXHybs5bjEl6I7XHZ4LbRk6zLJcWa04LFba0rai8nx5WAW3z&#10;4+46K+d7U3/l5ru7evIHpUbDfrMAEamP/+G/9lErmM7g90v6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h8c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hxMIA&#10;AADbAAAADwAAAGRycy9kb3ducmV2LnhtbESPQYvCMBSE74L/ITzBm6Z6EKlGEWVBWBC2iuDt0Tzb&#10;YvNSm7S2/34jCB6HmfmGWW87U4qWaldYVjCbRiCIU6sLzhRczj+TJQjnkTWWlklBTw62m+FgjbG2&#10;L/6jNvGZCBB2MSrIva9iKV2ak0E3tRVx8O62NuiDrDOpa3wFuCnlPIoW0mDBYSHHivY5pY+kMQqa&#10;/n7YS6p+T1F/bW9JY7vn4ajUeNTtViA8df4b/rSPWsF8Ae8v4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iHEwgAAANsAAAAPAAAAAAAAAAAAAAAAAJgCAABkcnMvZG93&#10;bnJldi54bWxQSwUGAAAAAAQABAD1AAAAhwMAAAAA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HAcYA&#10;AADbAAAADwAAAGRycy9kb3ducmV2LnhtbESPT2vCQBTE7wW/w/KE3upGwSipa0gKtcWL/0rp8Zl9&#10;JsHs25Ddauyn7wqFHoeZ+Q2zSHvTiAt1rrasYDyKQBAXVtdcKvg4vD7NQTiPrLGxTApu5CBdDh4W&#10;mGh75R1d9r4UAcIuQQWV920ipSsqMuhGtiUO3sl2Bn2QXSl1h9cAN42cRFEsDdYcFips6aWi4rz/&#10;Ngp+ape9bTe5P+bTr1W0XcfuM4uVehz22TMIT73/D/+137WCyQz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BHAcYAAADbAAAADwAAAAAAAAAAAAAAAACYAgAAZHJz&#10;L2Rvd25yZXYueG1sUEsFBgAAAAAEAAQA9QAAAIsDAAAAAA=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rncAA&#10;AADbAAAADwAAAGRycy9kb3ducmV2LnhtbERPy4rCMBTdD/gP4QqzGWzqCGJrUxFBcBYuxsf+2lzb&#10;anNTm4zWvzeLAZeH884WvWnEnTpXW1YwjmIQxIXVNZcKDvv1aAbCeWSNjWVS8CQHi3zwkWGq7YN/&#10;6b7zpQgh7FJUUHnfplK6oiKDLrItceDOtjPoA+xKqTt8hHDTyO84nkqDNYeGCltaVVRcd39GwZc9&#10;3q7Jz2nTuos0esmJM9tEqc9hv5yD8NT7t/jfvdEKJmF9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hrncAAAADbAAAADwAAAAAAAAAAAAAAAACYAgAAZHJzL2Rvd25y&#10;ZXYueG1sUEsFBgAAAAAEAAQA9QAAAIUD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9dsUA&#10;AADbAAAADwAAAGRycy9kb3ducmV2LnhtbESPQUvDQBSE70L/w/IKXsRuEkFK7LaIUOhF0bSHHh/Z&#10;1yQ2+zbsvjbpv3cFweMwM98wq83kenWlEDvPBvJFBoq49rbjxsBhv31cgoqCbLH3TAZuFGGznt2t&#10;sLR+5C+6VtKoBOFYooFWZCi1jnVLDuPCD8TJO/ngUJIMjbYBxwR3vS6y7Fk77DgttDjQW0v1ubo4&#10;A2Nx+cirsDvejsXD9vz+LZ/hJMbcz6fXF1BCk/yH/9o7a+Aph9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/12xQAAANsAAAAPAAAAAAAAAAAAAAAAAJgCAABkcnMv&#10;ZG93bnJldi54bWxQSwUGAAAAAAQABAD1AAAAigMAAAAA&#10;">
                      <v:textbox inset="2mm,2.05mm,0,.7pt">
                        <w:txbxContent>
                          <w:p w:rsidR="00273989" w:rsidRPr="005A5791" w:rsidRDefault="005A5791" w:rsidP="00730FB8">
                            <w:pPr>
                              <w:jc w:val="left"/>
                              <w:rPr>
                                <w:sz w:val="16"/>
                                <w:szCs w:val="22"/>
                              </w:rPr>
                            </w:pP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スグクル社</w:t>
                            </w: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16sMA&#10;AADbAAAADwAAAGRycy9kb3ducmV2LnhtbESPT2vCQBTE74LfYXlCL2I2VhCTZhUpCOnBg//ur9nX&#10;JDX7Ns1uTfz2bqHgcZiZ3zDZZjCNuFHnassK5lEMgriwuuZSwfm0m61AOI+ssbFMCu7kYLMejzJM&#10;te35QLejL0WAsEtRQeV9m0rpiooMusi2xMH7sp1BH2RXSt1hH+Cmka9xvJQGaw4LFbb0XlFxPf4a&#10;BVN7+bkmH595676l0VtOnNknSr1Mhu0bCE+Df4b/27lWsFjA3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r16sMAAADbAAAADwAAAAAAAAAAAAAAAACYAgAAZHJzL2Rv&#10;d25yZXYueG1sUEsFBgAAAAAEAAQA9QAAAIgDAAAAAA=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7sUA&#10;AADbAAAADwAAAGRycy9kb3ducmV2LnhtbESPQWvCQBSE7wX/w/IKvRTdmJZ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F7u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A3sEAAADbAAAADwAAAGRycy9kb3ducmV2LnhtbESPT2vCQBTE74LfYXkFb7ppg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/UDewQAAANsAAAAPAAAAAAAAAAAAAAAA&#10;AKECAABkcnMvZG93bnJldi54bWxQSwUGAAAAAAQABAD5AAAAjwMAAAAA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</v:group>
              <v:group id="Group 89" o:spid="_x0000_s1062" style="position:absolute;left:851;top:2337;width:8858;height:879" coordorigin="851,2337" coordsize="8858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group id="Group 86" o:spid="_x0000_s1063" style="position:absolute;left:6462;top:2337;width:3247;height:441" coordorigin="6462,2334" coordsize="3247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82" o:spid="_x0000_s1064" type="#_x0000_t202" style="position:absolute;left:6462;top:2334;width:126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/wMYA&#10;AADbAAAADwAAAGRycy9kb3ducmV2LnhtbESPQWvCQBSE7wX/w/IKXqRuqkXa6Cq2mJCDF20Rentk&#10;n0lo9m2aXZP4712h0OMwM98wq81gatFR6yrLCp6nEQji3OqKCwVfn8nTKwjnkTXWlknBlRxs1qOH&#10;Fcba9nyg7ugLESDsYlRQet/EUrq8JINuahvi4J1ta9AH2RZSt9gHuKnlLIoW0mDFYaHEhj5Kyn+O&#10;F6Mg5QlnvzgkSXJ5/568pKfZbn9Savw4bJcgPA3+P/zXzrSC+Rvcv4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2/wMYAAADbAAAADwAAAAAAAAAAAAAAAACYAgAAZHJz&#10;L2Rvd25yZXYueG1sUEsFBgAAAAAEAAQA9QAAAIsDAAAAAA=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Tn8IA&#10;AADbAAAADwAAAGRycy9kb3ducmV2LnhtbERPz2vCMBS+D/Y/hCfsNtOOMUo1isgcHnbY3AY7Pptn&#10;E2xeahJr998vB8Hjx/d7vhxdJwYK0XpWUE4LEMSN15ZbBd9fm8cKREzIGjvPpOCPIiwX93dzrLW/&#10;8CcNu9SKHMKxRgUmpb6WMjaGHMap74kzd/DBYcowtFIHvORw18mnoniRDi3nBoM9rQ01x93ZKbCn&#10;oQyd8dWrfRvff/ufj2pfrpR6mIyrGYhEY7qJr+6tVvCc1+cv+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OfwgAAANsAAAAPAAAAAAAAAAAAAAAAAJgCAABkcnMvZG93&#10;bnJldi54bWxQSwUGAAAAAAQABAD1AAAAhwMAAAAA&#10;" filled="f" fillcolor="#c9f">
                    <v:textbox inset="2mm,1.95mm,0,.7pt">
                      <w:txbxContent>
                        <w:p w:rsidR="009B6184" w:rsidRDefault="00EB22A1" w:rsidP="009B618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error</w:t>
                          </w:r>
                          <w:bookmarkStart w:id="1" w:name="_GoBack"/>
                          <w:bookmarkEnd w:id="1"/>
                          <w:r>
                            <w:rPr>
                              <w:rFonts w:hint="eastAsia"/>
                            </w:rPr>
                            <w:t>_</w:t>
                          </w:r>
                          <w:r w:rsidR="004A73D9">
                            <w:rPr>
                              <w:rFonts w:hint="eastAsia"/>
                            </w:rPr>
                            <w:t>messages</w:t>
                          </w: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Au8MA&#10;AADbAAAADwAAAGRycy9kb3ducmV2LnhtbESPzarCMBSE94LvEI7gRjRVRKTXKCpWXLjxB+HuDs25&#10;bbnNSW2i1rc3guBymJlvmNmiMaW4U+0KywqGgwgEcWp1wZmC8ynpT0E4j6yxtEwKnuRgMW+3Zhhr&#10;++AD3Y8+EwHCLkYFufdVLKVLczLoBrYiDt6frQ36IOtM6hofAW5KOYqiiTRYcFjIsaJ1Tun/8WYU&#10;bLnHuys2SZLcVr+98fYy2uwvSnU7zfIHhKfGf8Of9k4rGA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3Au8MAAADbAAAADwAAAAAAAAAAAAAAAACYAgAAZHJzL2Rv&#10;d25yZXYueG1sUEsFBgAAAAAEAAQA9QAAAIgDAAAAAA==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ezMUA&#10;AADbAAAADwAAAGRycy9kb3ducmV2LnhtbESPQWvCQBSE74L/YXlCL9JsDCIlzSpVmuChF20J9PbI&#10;viah2bcxu9H033cLQo/DzHzDZLvJdOJKg2stK1hFMQjiyuqWawUf7/njEwjnkTV2lknBDznYbeez&#10;DFNtb3yi69nXIkDYpaig8b5PpXRVQwZdZHvi4H3ZwaAPcqilHvAW4KaTSRxvpMGWw0KDPR0aqr7P&#10;o1FQ8JKPF5zyPB/3n8t1USavb6VSD4vp5RmEp8n/h+/to1awTuD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17MxQAAANsAAAAPAAAAAAAAAAAAAAAAAJgCAABkcnMv&#10;ZG93bnJldi54bWxQSwUGAAAAAAQABAD1AAAAigM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N6MUA&#10;AADbAAAADwAAAGRycy9kb3ducmV2LnhtbESPQUsDMRSE74L/IbyCN5tdLbJsm5YiKh481KrQ4+vm&#10;dRO6eVmTuN3++0YQPA4z8w2zWI2uEwOFaD0rKKcFCOLGa8utgs+P59sKREzIGjvPpOBMEVbL66sF&#10;1tqf+J2GbWpFhnCsUYFJqa+ljI0hh3Hqe+LsHXxwmLIMrdQBTxnuOnlXFA/SoeW8YLCnR0PNcfvj&#10;FNjvoQyd8dWTfRnfdv3XptqXa6VuJuN6DiLRmP7Df+1XrWB2D79f8g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g3oxQAAANsAAAAPAAAAAAAAAAAAAAAAAJgCAABkcnMv&#10;ZG93bnJldi54bWxQSwUGAAAAAAQABAD1AAAAigMAAAAA&#10;" filled="f" fillcolor="#c9f">
                  <v:textbox inset="2mm,1.95mm,0,.7pt">
                    <w:txbxContent>
                      <w:p w:rsidR="00C946C5" w:rsidRDefault="004A73D9" w:rsidP="00C946C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  <w:r>
                          <w:t>一覧</w:t>
                        </w: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VnMQA&#10;AADbAAAADwAAAGRycy9kb3ducmV2LnhtbESPQUvEMBSE7wv+h/AEb25aWaR0Ny2LuOLBg64KHt82&#10;zybYvHST2K3/3gjCHoeZ+YbZtLMbxEQhWs8KymUBgrjz2nKv4O11d12BiAlZ4+CZFPxQhLa5WGyw&#10;1v7ELzTtUy8yhGONCkxKYy1l7Aw5jEs/Emfv0weHKcvQSx3wlOFukDdFcSsdWs4LBke6M9R97b+d&#10;AnucyjAYX93bh/npY3x/rg7lVqmry3m7BpFoTufwf/tRK1it4O9L/gG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3lZzEAAAA2wAAAA8AAAAAAAAAAAAAAAAAmAIAAGRycy9k&#10;b3ducmV2LnhtbFBLBQYAAAAABAAEAPUAAACJAwAAAAA=&#10;" filled="f" fillcolor="#c9f">
                  <v:textbox inset="2mm,1.95mm,0,.7pt">
                    <w:txbxContent>
                      <w:p w:rsidR="00C946C5" w:rsidRPr="009B6184" w:rsidRDefault="0089110D" w:rsidP="009B6184">
                        <w:r>
                          <w:rPr>
                            <w:rFonts w:hint="eastAsia"/>
                          </w:rPr>
                          <w:t>エラー</w:t>
                        </w:r>
                        <w:r>
                          <w:t>メッセージ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A1" w:rsidRDefault="00EB22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91"/>
    <w:rsid w:val="000208B9"/>
    <w:rsid w:val="00082FF2"/>
    <w:rsid w:val="00090879"/>
    <w:rsid w:val="000B5B01"/>
    <w:rsid w:val="001529A6"/>
    <w:rsid w:val="001B6273"/>
    <w:rsid w:val="001C379B"/>
    <w:rsid w:val="001E5F9C"/>
    <w:rsid w:val="001F5C35"/>
    <w:rsid w:val="00273989"/>
    <w:rsid w:val="002838BD"/>
    <w:rsid w:val="002D2823"/>
    <w:rsid w:val="002D4A47"/>
    <w:rsid w:val="002D6EAF"/>
    <w:rsid w:val="00360FA8"/>
    <w:rsid w:val="004157CB"/>
    <w:rsid w:val="00460D7E"/>
    <w:rsid w:val="004707F0"/>
    <w:rsid w:val="004A73D9"/>
    <w:rsid w:val="004B7F6F"/>
    <w:rsid w:val="0056717A"/>
    <w:rsid w:val="00583C4A"/>
    <w:rsid w:val="00590959"/>
    <w:rsid w:val="00594D74"/>
    <w:rsid w:val="005A5791"/>
    <w:rsid w:val="006536E8"/>
    <w:rsid w:val="006B2F2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53C78"/>
    <w:rsid w:val="0089110D"/>
    <w:rsid w:val="009B6184"/>
    <w:rsid w:val="009E1C5F"/>
    <w:rsid w:val="00AD7689"/>
    <w:rsid w:val="00C90F91"/>
    <w:rsid w:val="00C946C5"/>
    <w:rsid w:val="00D45615"/>
    <w:rsid w:val="00DB2681"/>
    <w:rsid w:val="00EA3B27"/>
    <w:rsid w:val="00EB22A1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27A48AB6-BB57-4503-A1A2-23179FC8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9_&#12513;&#12540;&#12475;&#12540;&#12472;&#19968;&#35239;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メッセージ一覧表.dot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項番</vt:lpstr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pokota-gackt@outlook.jp</dc:creator>
  <cp:keywords/>
  <dc:description/>
  <cp:lastModifiedBy>川原 千秋</cp:lastModifiedBy>
  <cp:revision>4</cp:revision>
  <cp:lastPrinted>2006-06-21T10:19:00Z</cp:lastPrinted>
  <dcterms:created xsi:type="dcterms:W3CDTF">2018-09-25T07:02:00Z</dcterms:created>
  <dcterms:modified xsi:type="dcterms:W3CDTF">2018-09-25T07:10:00Z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