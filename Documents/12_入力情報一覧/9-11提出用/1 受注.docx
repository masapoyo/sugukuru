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70"/>
        <w:gridCol w:w="2659"/>
        <w:gridCol w:w="1957"/>
        <w:gridCol w:w="1070"/>
        <w:gridCol w:w="893"/>
        <w:gridCol w:w="898"/>
        <w:gridCol w:w="893"/>
        <w:gridCol w:w="1246"/>
        <w:gridCol w:w="893"/>
        <w:gridCol w:w="893"/>
        <w:gridCol w:w="893"/>
        <w:gridCol w:w="893"/>
        <w:gridCol w:w="1427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依頼情報入力画面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FF74B3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受注内容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DA091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E13132" w:rsidP="00E131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事務所</w:t>
            </w:r>
            <w:r w:rsidR="00CD004F"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CD004F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依頼編集画面</w:t>
            </w:r>
          </w:p>
        </w:tc>
        <w:tc>
          <w:tcPr>
            <w:tcW w:w="1991" w:type="dxa"/>
            <w:vAlign w:val="center"/>
          </w:tcPr>
          <w:p w:rsidR="009D1378" w:rsidRPr="002B64FF" w:rsidRDefault="00FF74B3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受注内容</w:t>
            </w:r>
            <w:r w:rsidR="003C4E6B">
              <w:rPr>
                <w:rFonts w:hint="eastAsia"/>
                <w:sz w:val="20"/>
                <w:szCs w:val="20"/>
              </w:rPr>
              <w:t>、メール</w:t>
            </w:r>
          </w:p>
        </w:tc>
        <w:tc>
          <w:tcPr>
            <w:tcW w:w="1086" w:type="dxa"/>
            <w:vAlign w:val="center"/>
          </w:tcPr>
          <w:p w:rsidR="009D1378" w:rsidRPr="002B64FF" w:rsidRDefault="00DA091A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E131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事務員、</w:t>
            </w:r>
            <w:r w:rsidR="00E13132"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905" w:type="dxa"/>
            <w:vAlign w:val="center"/>
          </w:tcPr>
          <w:p w:rsidR="009D1378" w:rsidRPr="002B64FF" w:rsidRDefault="003C4E6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93040C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3C4E6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メール受信者も入力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</w:rPr>
              <w:t>可。</w:t>
            </w: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E5C" w:rsidRDefault="00376E5C" w:rsidP="00273989">
      <w:pPr>
        <w:pStyle w:val="a3"/>
      </w:pPr>
      <w:r>
        <w:separator/>
      </w:r>
    </w:p>
  </w:endnote>
  <w:endnote w:type="continuationSeparator" w:id="0">
    <w:p w:rsidR="00376E5C" w:rsidRDefault="00376E5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E5C" w:rsidRDefault="00376E5C" w:rsidP="00273989">
      <w:pPr>
        <w:pStyle w:val="a3"/>
      </w:pPr>
      <w:r>
        <w:separator/>
      </w:r>
    </w:p>
  </w:footnote>
  <w:footnote w:type="continuationSeparator" w:id="0">
    <w:p w:rsidR="00376E5C" w:rsidRDefault="00376E5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 xml:space="preserve">査　</w:t>
                                </w:r>
                                <w:r>
                                  <w:rPr>
                                    <w:rFonts w:hint="eastAsia"/>
                                  </w:rPr>
                                  <w:t>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検　</w:t>
                                </w:r>
                                <w:r>
                                  <w:rPr>
                                    <w:rFonts w:hint="eastAsia"/>
                                  </w:rPr>
                                  <w:t>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11729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1313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1313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 xml:space="preserve">査　</w:t>
                          </w:r>
                          <w:r>
                            <w:rPr>
                              <w:rFonts w:hint="eastAsia"/>
                            </w:rPr>
                            <w:t>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検　</w:t>
                          </w:r>
                          <w:r>
                            <w:rPr>
                              <w:rFonts w:hint="eastAsia"/>
                            </w:rPr>
                            <w:t>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11729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1313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1313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17297"/>
    <w:rsid w:val="001529A6"/>
    <w:rsid w:val="001C379B"/>
    <w:rsid w:val="00273989"/>
    <w:rsid w:val="002B499E"/>
    <w:rsid w:val="002B64FF"/>
    <w:rsid w:val="002C4A82"/>
    <w:rsid w:val="002D4A47"/>
    <w:rsid w:val="00360FA8"/>
    <w:rsid w:val="00376E5C"/>
    <w:rsid w:val="003C4E6B"/>
    <w:rsid w:val="00563724"/>
    <w:rsid w:val="0056717A"/>
    <w:rsid w:val="005A0142"/>
    <w:rsid w:val="006536E8"/>
    <w:rsid w:val="006675A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8B2889"/>
    <w:rsid w:val="0093040C"/>
    <w:rsid w:val="0098594D"/>
    <w:rsid w:val="009A6554"/>
    <w:rsid w:val="009D1378"/>
    <w:rsid w:val="00AD7689"/>
    <w:rsid w:val="00AF4CC2"/>
    <w:rsid w:val="00B50AD2"/>
    <w:rsid w:val="00BA7B53"/>
    <w:rsid w:val="00BD41FD"/>
    <w:rsid w:val="00C660B9"/>
    <w:rsid w:val="00CB438A"/>
    <w:rsid w:val="00CD004F"/>
    <w:rsid w:val="00DA091A"/>
    <w:rsid w:val="00E13132"/>
    <w:rsid w:val="00E52390"/>
    <w:rsid w:val="00EA2FCC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C8A540C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58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9</cp:revision>
  <cp:lastPrinted>2006-06-26T03:49:00Z</cp:lastPrinted>
  <dcterms:created xsi:type="dcterms:W3CDTF">2018-09-07T02:37:00Z</dcterms:created>
  <dcterms:modified xsi:type="dcterms:W3CDTF">2018-09-09T05:28:00Z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