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bookmarkStart w:id="0" w:name="_GoBack" w:colFirst="3" w:colLast="3"/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bookmarkEnd w:id="0"/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default" r:id="rId6"/>
      <w:footerReference w:type="default" r:id="rId7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363" w:rsidRDefault="00465363" w:rsidP="00273989">
      <w:pPr>
        <w:pStyle w:val="a3"/>
      </w:pPr>
      <w:r>
        <w:separator/>
      </w:r>
    </w:p>
  </w:endnote>
  <w:endnote w:type="continuationSeparator" w:id="0">
    <w:p w:rsidR="00465363" w:rsidRDefault="00465363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363" w:rsidRDefault="00465363" w:rsidP="00273989">
      <w:pPr>
        <w:pStyle w:val="a3"/>
      </w:pPr>
      <w:r>
        <w:separator/>
      </w:r>
    </w:p>
  </w:footnote>
  <w:footnote w:type="continuationSeparator" w:id="0">
    <w:p w:rsidR="00465363" w:rsidRDefault="00465363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5E16DF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請求、</w:t>
                            </w:r>
                            <w:r>
                              <w:rPr>
                                <w:sz w:val="24"/>
                              </w:rPr>
                              <w:t>支払い、回収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E16D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5E16DF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5E16DF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請求、</w:t>
                      </w:r>
                      <w:r>
                        <w:rPr>
                          <w:sz w:val="24"/>
                        </w:rPr>
                        <w:t>支払い、回収</w:t>
                      </w:r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E16D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5E16DF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465363"/>
    <w:rsid w:val="0056717A"/>
    <w:rsid w:val="005A0142"/>
    <w:rsid w:val="005E16DF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A7B53"/>
    <w:rsid w:val="00BD41FD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2FD4B596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38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4</cp:revision>
  <cp:lastPrinted>2006-06-26T03:49:00Z</cp:lastPrinted>
  <dcterms:created xsi:type="dcterms:W3CDTF">2018-09-07T02:37:00Z</dcterms:created>
  <dcterms:modified xsi:type="dcterms:W3CDTF">2018-09-09T03:45:00Z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