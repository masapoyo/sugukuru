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468"/>
        <w:gridCol w:w="2662"/>
        <w:gridCol w:w="1955"/>
        <w:gridCol w:w="1071"/>
        <w:gridCol w:w="894"/>
        <w:gridCol w:w="894"/>
        <w:gridCol w:w="894"/>
        <w:gridCol w:w="1247"/>
        <w:gridCol w:w="894"/>
        <w:gridCol w:w="894"/>
        <w:gridCol w:w="894"/>
        <w:gridCol w:w="894"/>
        <w:gridCol w:w="1424"/>
      </w:tblGrid>
      <w:tr w:rsidR="009D1378">
        <w:trPr>
          <w:tblHeader/>
        </w:trPr>
        <w:tc>
          <w:tcPr>
            <w:tcW w:w="470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項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番</w:t>
            </w:r>
          </w:p>
        </w:tc>
        <w:tc>
          <w:tcPr>
            <w:tcW w:w="271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情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3982" w:type="dxa"/>
            <w:gridSpan w:val="3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始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ｻｲｸﾙ</w:t>
            </w:r>
          </w:p>
        </w:tc>
        <w:tc>
          <w:tcPr>
            <w:tcW w:w="1267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入力</w:t>
            </w:r>
          </w:p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締日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データ件数／月</w:t>
            </w:r>
          </w:p>
        </w:tc>
        <w:tc>
          <w:tcPr>
            <w:tcW w:w="1810" w:type="dxa"/>
            <w:gridSpan w:val="2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原始データ保管</w:t>
            </w:r>
          </w:p>
        </w:tc>
        <w:tc>
          <w:tcPr>
            <w:tcW w:w="1448" w:type="dxa"/>
            <w:vMerge w:val="restart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備　考</w:t>
            </w:r>
          </w:p>
        </w:tc>
      </w:tr>
      <w:tr w:rsidR="009D1378">
        <w:trPr>
          <w:tblHeader/>
        </w:trPr>
        <w:tc>
          <w:tcPr>
            <w:tcW w:w="470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271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991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伝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名</w:t>
            </w:r>
          </w:p>
        </w:tc>
        <w:tc>
          <w:tcPr>
            <w:tcW w:w="108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発行部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複写</w:t>
            </w: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1267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平均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最大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部署</w:t>
            </w:r>
          </w:p>
        </w:tc>
        <w:tc>
          <w:tcPr>
            <w:tcW w:w="90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  <w:r>
              <w:rPr>
                <w:rFonts w:hint="eastAsia"/>
              </w:rPr>
              <w:t>期間</w:t>
            </w:r>
          </w:p>
        </w:tc>
        <w:tc>
          <w:tcPr>
            <w:tcW w:w="1448" w:type="dxa"/>
            <w:vMerge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9D1378" w:rsidRDefault="009D1378" w:rsidP="002B499E">
            <w:pPr>
              <w:jc w:val="center"/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</w:t>
            </w:r>
          </w:p>
        </w:tc>
        <w:tc>
          <w:tcPr>
            <w:tcW w:w="271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tcBorders>
              <w:top w:val="single" w:sz="12" w:space="0" w:color="auto"/>
            </w:tcBorders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2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3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4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7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8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9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  <w:r w:rsidRPr="002B64FF">
              <w:rPr>
                <w:rFonts w:hint="eastAsia"/>
                <w:sz w:val="20"/>
                <w:szCs w:val="20"/>
              </w:rPr>
              <w:t>10</w:t>
            </w: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  <w:tr w:rsidR="009D1378" w:rsidRPr="002B64FF">
        <w:trPr>
          <w:trHeight w:hRule="exact" w:val="454"/>
        </w:trPr>
        <w:tc>
          <w:tcPr>
            <w:tcW w:w="470" w:type="dxa"/>
            <w:vAlign w:val="center"/>
          </w:tcPr>
          <w:p w:rsidR="009D1378" w:rsidRPr="002B64FF" w:rsidRDefault="009D1378" w:rsidP="009D1378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715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991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  <w:tc>
          <w:tcPr>
            <w:tcW w:w="1086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67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05" w:type="dxa"/>
            <w:vAlign w:val="center"/>
          </w:tcPr>
          <w:p w:rsidR="009D1378" w:rsidRPr="002B64FF" w:rsidRDefault="009D1378" w:rsidP="009D137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:rsidR="009D1378" w:rsidRPr="002B64FF" w:rsidRDefault="009D1378" w:rsidP="009D1378">
            <w:pPr>
              <w:rPr>
                <w:sz w:val="20"/>
                <w:szCs w:val="20"/>
              </w:rPr>
            </w:pPr>
          </w:p>
        </w:tc>
      </w:tr>
    </w:tbl>
    <w:p w:rsidR="006536E8" w:rsidRPr="002B64FF" w:rsidRDefault="006536E8" w:rsidP="00833821">
      <w:pPr>
        <w:rPr>
          <w:sz w:val="20"/>
          <w:szCs w:val="20"/>
        </w:rPr>
      </w:pPr>
    </w:p>
    <w:sectPr w:rsidR="006536E8" w:rsidRPr="002B64FF" w:rsidSect="002B499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2336" w:right="818" w:bottom="876" w:left="905" w:header="570" w:footer="495" w:gutter="0"/>
      <w:cols w:space="425"/>
      <w:docGrid w:type="lines" w:linePitch="29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4DD2" w:rsidRDefault="00C44DD2" w:rsidP="00273989">
      <w:pPr>
        <w:pStyle w:val="a3"/>
      </w:pPr>
      <w:r>
        <w:separator/>
      </w:r>
    </w:p>
  </w:endnote>
  <w:endnote w:type="continuationSeparator" w:id="0">
    <w:p w:rsidR="00C44DD2" w:rsidRDefault="00C44DD2" w:rsidP="00273989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82E" w:rsidRDefault="00B7782E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379B" w:rsidRDefault="00EA2FCC" w:rsidP="007A540F">
    <w:pPr>
      <w:pStyle w:val="a4"/>
      <w:wordWrap w:val="0"/>
      <w:ind w:right="105"/>
      <w:jc w:val="right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-17780</wp:posOffset>
              </wp:positionH>
              <wp:positionV relativeFrom="paragraph">
                <wp:posOffset>-26035</wp:posOffset>
              </wp:positionV>
              <wp:extent cx="3647440" cy="200660"/>
              <wp:effectExtent l="1270" t="2540" r="0" b="0"/>
              <wp:wrapNone/>
              <wp:docPr id="1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47440" cy="200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C99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 algn="ctr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="00AF4CC2" w:rsidRDefault="00AF4CC2" w:rsidP="00AF4CC2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58" type="#_x0000_t202" style="position:absolute;left:0;text-align:left;margin-left:-1.4pt;margin-top:-2.05pt;width:287.2pt;height:15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" filled="f" fillcolor="#c9f" stroked="f">
              <v:textbox inset="0,0,0,0">
                <w:txbxContent>
                  <w:p w:rsidR="00AF4CC2" w:rsidRDefault="00AF4CC2" w:rsidP="00AF4CC2"/>
                </w:txbxContent>
              </v:textbox>
            </v:shape>
          </w:pict>
        </mc:Fallback>
      </mc:AlternateContent>
    </w:r>
    <w:proofErr w:type="spellStart"/>
    <w:r w:rsidR="007A540F">
      <w:t>IH</w:t>
    </w:r>
    <w:proofErr w:type="spellEnd"/>
    <w:r w:rsidR="007A540F">
      <w:t>-</w:t>
    </w:r>
    <w:proofErr w:type="spellStart"/>
    <w:r w:rsidR="007A540F">
      <w:t>13A</w:t>
    </w:r>
    <w:proofErr w:type="spellEnd"/>
    <w:r w:rsidR="007A540F">
      <w:t>-805 4</w:t>
    </w:r>
    <w:r w:rsidR="007A540F">
      <w:rPr>
        <w:rFonts w:hint="eastAsia"/>
      </w:rPr>
      <w:t>班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82E" w:rsidRDefault="00B7782E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4DD2" w:rsidRDefault="00C44DD2" w:rsidP="00273989">
      <w:pPr>
        <w:pStyle w:val="a3"/>
      </w:pPr>
      <w:r>
        <w:separator/>
      </w:r>
    </w:p>
  </w:footnote>
  <w:footnote w:type="continuationSeparator" w:id="0">
    <w:p w:rsidR="00C44DD2" w:rsidRDefault="00C44DD2" w:rsidP="00273989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82E" w:rsidRDefault="00B7782E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989" w:rsidRDefault="00EA2FCC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-122555</wp:posOffset>
              </wp:positionH>
              <wp:positionV relativeFrom="paragraph">
                <wp:posOffset>-6985</wp:posOffset>
              </wp:positionV>
              <wp:extent cx="9777095" cy="1038860"/>
              <wp:effectExtent l="10795" t="12065" r="13335" b="6350"/>
              <wp:wrapNone/>
              <wp:docPr id="2" name="Group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9777095" cy="1038860"/>
                        <a:chOff x="712" y="559"/>
                        <a:chExt cx="15397" cy="1636"/>
                      </a:xfrm>
                    </wpg:grpSpPr>
                    <wpg:grpSp>
                      <wpg:cNvPr id="3" name="Group 15"/>
                      <wpg:cNvGrpSpPr>
                        <a:grpSpLocks/>
                      </wpg:cNvGrpSpPr>
                      <wpg:grpSpPr bwMode="auto">
                        <a:xfrm>
                          <a:off x="13377" y="559"/>
                          <a:ext cx="2732" cy="879"/>
                          <a:chOff x="13320" y="1168"/>
                          <a:chExt cx="2700" cy="879"/>
                        </a:xfrm>
                      </wpg:grpSpPr>
                      <wpg:grpSp>
                        <wpg:cNvPr id="4" name="Group 8"/>
                        <wpg:cNvGrpSpPr>
                          <a:grpSpLocks/>
                        </wpg:cNvGrpSpPr>
                        <wpg:grpSpPr bwMode="auto">
                          <a:xfrm>
                            <a:off x="151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5" name="Rectangle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6" name="Text Box 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作成者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>
                          <a:grpSpLocks/>
                        </wpg:cNvGrpSpPr>
                        <wpg:grpSpPr bwMode="auto">
                          <a:xfrm>
                            <a:off x="133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8" name="Rectangle 1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9" name="Text Box 1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r>
                                  <w:rPr>
                                    <w:rFonts w:hint="eastAsia"/>
                                  </w:rPr>
                                  <w:t>査　閲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10" name="Group 12"/>
                        <wpg:cNvGrpSpPr>
                          <a:grpSpLocks/>
                        </wpg:cNvGrpSpPr>
                        <wpg:grpSpPr bwMode="auto">
                          <a:xfrm>
                            <a:off x="14220" y="1168"/>
                            <a:ext cx="900" cy="879"/>
                            <a:chOff x="13500" y="4684"/>
                            <a:chExt cx="900" cy="879"/>
                          </a:xfrm>
                        </wpg:grpSpPr>
                        <wps:wsp>
                          <wps:cNvPr id="11" name="Rectangle 13"/>
                          <wps:cNvSpPr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879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12" name="Text Box 1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500" y="4684"/>
                              <a:ext cx="900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AD768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検　証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13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749" y="942"/>
                          <a:ext cx="7118" cy="4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3989" w:rsidRPr="00732F70" w:rsidRDefault="009D1378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sz w:val="40"/>
                                <w:szCs w:val="40"/>
                              </w:rPr>
                              <w:t>入力情報一覧表</w:t>
                            </w:r>
                          </w:p>
                        </w:txbxContent>
                      </wps:txbx>
                      <wps:bodyPr rot="0" vert="horz" wrap="square" lIns="74295" tIns="8890" rIns="74295" bIns="8890" anchor="t" anchorCtr="0" upright="1">
                        <a:noAutofit/>
                      </wps:bodyPr>
                    </wps:wsp>
                    <wps:wsp>
                      <wps:cNvPr id="14" name="Text Box 27"/>
                      <wps:cNvSpPr txBox="1">
                        <a:spLocks noChangeArrowheads="1"/>
                      </wps:cNvSpPr>
                      <wps:spPr bwMode="auto">
                        <a:xfrm>
                          <a:off x="736" y="1608"/>
                          <a:ext cx="1649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AD7689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システム名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5" name="Text Box 28"/>
                      <wps:cNvSpPr txBox="1">
                        <a:spLocks noChangeArrowheads="1"/>
                      </wps:cNvSpPr>
                      <wps:spPr bwMode="auto">
                        <a:xfrm>
                          <a:off x="2386" y="1608"/>
                          <a:ext cx="3833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A540F" w:rsidRDefault="007A540F" w:rsidP="00730FB8">
                            <w:pPr>
                              <w:jc w:val="left"/>
                              <w:rPr>
                                <w:sz w:val="22"/>
                              </w:rPr>
                            </w:pP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>スグクル</w:t>
                            </w:r>
                            <w:r w:rsidRPr="007A540F">
                              <w:rPr>
                                <w:sz w:val="22"/>
                              </w:rPr>
                              <w:t>社</w:t>
                            </w:r>
                            <w:r w:rsidRPr="007A540F">
                              <w:rPr>
                                <w:rFonts w:hint="eastAsia"/>
                                <w:sz w:val="22"/>
                              </w:rPr>
                              <w:t xml:space="preserve">　</w:t>
                            </w:r>
                            <w:r w:rsidRPr="007A540F">
                              <w:rPr>
                                <w:sz w:val="22"/>
                              </w:rPr>
                              <w:t>車両販売管理システム</w:t>
                            </w:r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s:wsp>
                      <wps:cNvPr id="16" name="Text Box 29"/>
                      <wps:cNvSpPr txBox="1">
                        <a:spLocks noChangeArrowheads="1"/>
                      </wps:cNvSpPr>
                      <wps:spPr bwMode="auto">
                        <a:xfrm>
                          <a:off x="6218" y="1608"/>
                          <a:ext cx="1648" cy="586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730FB8" w:rsidRDefault="00273989" w:rsidP="00730FB8">
                            <w:pPr>
                              <w:jc w:val="center"/>
                              <w:rPr>
                                <w:b/>
                                <w:sz w:val="24"/>
                              </w:rPr>
                            </w:pP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業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務</w:t>
                            </w:r>
                            <w:r>
                              <w:rPr>
                                <w:rFonts w:hint="eastAsia"/>
                                <w:b/>
                                <w:sz w:val="24"/>
                              </w:rPr>
                              <w:t xml:space="preserve"> </w:t>
                            </w:r>
                            <w:r w:rsidRPr="00730FB8">
                              <w:rPr>
                                <w:rFonts w:hint="eastAsia"/>
                                <w:b/>
                                <w:sz w:val="24"/>
                              </w:rPr>
                              <w:t>名</w:t>
                            </w:r>
                          </w:p>
                        </w:txbxContent>
                      </wps:txbx>
                      <wps:bodyPr rot="0" vert="horz" wrap="square" lIns="0" tIns="81000" rIns="0" bIns="8890" anchor="t" anchorCtr="0" upright="1">
                        <a:noAutofit/>
                      </wps:bodyPr>
                    </wps:wsp>
                    <wps:wsp>
                      <wps:cNvPr id="17" name="Text Box 30"/>
                      <wps:cNvSpPr txBox="1">
                        <a:spLocks noChangeArrowheads="1"/>
                      </wps:cNvSpPr>
                      <wps:spPr bwMode="auto">
                        <a:xfrm>
                          <a:off x="7867" y="1608"/>
                          <a:ext cx="2564" cy="58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3989" w:rsidRPr="00AD7689" w:rsidRDefault="00B7782E" w:rsidP="00730FB8">
                            <w:pPr>
                              <w:jc w:val="left"/>
                              <w:rPr>
                                <w:rFonts w:hint="eastAsia"/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管理系</w:t>
                            </w:r>
                            <w:r>
                              <w:rPr>
                                <w:sz w:val="24"/>
                              </w:rPr>
                              <w:t>機能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72000" tIns="81000" rIns="0" bIns="8890" anchor="t" anchorCtr="0" upright="1">
                        <a:noAutofit/>
                      </wps:bodyPr>
                    </wps:wsp>
                    <wpg:grpSp>
                      <wpg:cNvPr id="18" name="Group 36"/>
                      <wpg:cNvGrpSpPr>
                        <a:grpSpLocks/>
                      </wpg:cNvGrpSpPr>
                      <wpg:grpSpPr bwMode="auto">
                        <a:xfrm>
                          <a:off x="10431" y="1608"/>
                          <a:ext cx="3297" cy="586"/>
                          <a:chOff x="7958" y="2897"/>
                          <a:chExt cx="3258" cy="586"/>
                        </a:xfrm>
                      </wpg:grpSpPr>
                      <wpg:grpSp>
                        <wpg:cNvPr id="19" name="Group 32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0" name="Text Box 1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BA7B53" w:rsidP="007A540F">
                                <w:r>
                                  <w:rPr>
                                    <w:rFonts w:hint="eastAsia"/>
                                  </w:rPr>
                                  <w:t>吉田</w:t>
                                </w:r>
                                <w:r>
                                  <w:t>有</w:t>
                                </w:r>
                                <w:r>
                                  <w:rPr>
                                    <w:rFonts w:hint="eastAsia"/>
                                  </w:rPr>
                                  <w:t>希</w:t>
                                </w:r>
                                <w:r w:rsidR="00273989">
                                  <w:br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1" name="Text Box 3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作成者名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33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3" name="Text Box 3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Default="00273989" w:rsidP="000B5B01"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PRINTDATE  \@ "yyyy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年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MM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月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dd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日</w:instrTex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instrText>"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2006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年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06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月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26</w:t>
                                </w:r>
                                <w:r w:rsidR="00EA2FCC">
                                  <w:rPr>
                                    <w:rFonts w:ascii="Times New Roman" w:hAnsi="Times New Roman" w:hint="eastAsia"/>
                                    <w:noProof/>
                                    <w:kern w:val="0"/>
                                    <w:szCs w:val="21"/>
                                  </w:rPr>
                                  <w:t>日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4" name="Text Box 3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最終印刷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g:grpSp>
                      <wpg:cNvPr id="25" name="Group 37"/>
                      <wpg:cNvGrpSpPr>
                        <a:grpSpLocks/>
                      </wpg:cNvGrpSpPr>
                      <wpg:grpSpPr bwMode="auto">
                        <a:xfrm>
                          <a:off x="13728" y="1609"/>
                          <a:ext cx="2381" cy="586"/>
                          <a:chOff x="7958" y="2897"/>
                          <a:chExt cx="3258" cy="586"/>
                        </a:xfrm>
                      </wpg:grpSpPr>
                      <wpg:grpSp>
                        <wpg:cNvPr id="26" name="Group 38"/>
                        <wpg:cNvGrpSpPr>
                          <a:grpSpLocks/>
                        </wpg:cNvGrpSpPr>
                        <wpg:grpSpPr bwMode="auto">
                          <a:xfrm>
                            <a:off x="7958" y="2897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27" name="Text Box 3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0B5B01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INFO  RevNum  \* MERGEFORMAT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EA2FCC"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28" name="Text Box 4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Rev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  <wpg:grpSp>
                        <wpg:cNvPr id="29" name="Group 41"/>
                        <wpg:cNvGrpSpPr>
                          <a:grpSpLocks/>
                        </wpg:cNvGrpSpPr>
                        <wpg:grpSpPr bwMode="auto">
                          <a:xfrm>
                            <a:off x="7958" y="3190"/>
                            <a:ext cx="3258" cy="293"/>
                            <a:chOff x="7958" y="2897"/>
                            <a:chExt cx="3258" cy="293"/>
                          </a:xfrm>
                        </wpg:grpSpPr>
                        <wps:wsp>
                          <wps:cNvPr id="30" name="Text Box 4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25" y="2897"/>
                              <a:ext cx="1991" cy="29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0B5B01" w:rsidRDefault="00273989" w:rsidP="007F0A12">
                                <w:pPr>
                                  <w:jc w:val="center"/>
                                </w:pP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PAGE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7782E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t>/</w:t>
                                </w:r>
                                <w:r>
                                  <w:rPr>
                                    <w:rFonts w:ascii="Times New Roman" w:hAnsi="Times New Roman" w:hint="eastAsia"/>
                                    <w:kern w:val="0"/>
                                    <w:szCs w:val="21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begin"/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instrText xml:space="preserve"> NUMPAGES </w:instrTex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separate"/>
                                </w:r>
                                <w:r w:rsidR="00B7782E">
                                  <w:rPr>
                                    <w:rFonts w:ascii="Times New Roman" w:hAnsi="Times New Roman"/>
                                    <w:noProof/>
                                    <w:kern w:val="0"/>
                                    <w:szCs w:val="21"/>
                                  </w:rPr>
                                  <w:t>1</w:t>
                                </w:r>
                                <w:r>
                                  <w:rPr>
                                    <w:rFonts w:ascii="Times New Roman" w:hAnsi="Times New Roman"/>
                                    <w:kern w:val="0"/>
                                    <w:szCs w:val="2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  <wps:wsp>
                          <wps:cNvPr id="31" name="Text Box 4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8" y="2897"/>
                              <a:ext cx="1267" cy="293"/>
                            </a:xfrm>
                            <a:prstGeom prst="rect">
                              <a:avLst/>
                            </a:prstGeom>
                            <a:solidFill>
                              <a:srgbClr val="CC99FF"/>
                            </a:solidFill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273989" w:rsidRPr="007F0A12" w:rsidRDefault="00273989" w:rsidP="000B5B01">
                                <w:pPr>
                                  <w:jc w:val="center"/>
                                  <w:rPr>
                                    <w:b/>
                                  </w:rPr>
                                </w:pPr>
                                <w:r w:rsidRPr="007F0A12">
                                  <w:rPr>
                                    <w:rFonts w:hint="eastAsia"/>
                                    <w:b/>
                                  </w:rPr>
                                  <w:t>Page</w:t>
                                </w:r>
                              </w:p>
                            </w:txbxContent>
                          </wps:txbx>
                          <wps:bodyPr rot="0" vert="horz" wrap="square" lIns="74295" tIns="8890" rIns="74295" bIns="8890" anchor="t" anchorCtr="0" upright="1">
                            <a:noAutofit/>
                          </wps:bodyPr>
                        </wps:wsp>
                      </wpg:grpSp>
                    </wpg:grpSp>
                    <wps:wsp>
                      <wps:cNvPr id="32" name="Line 50"/>
                      <wps:cNvCnPr>
                        <a:cxnSpLocks noChangeShapeType="1"/>
                      </wps:cNvCnPr>
                      <wps:spPr bwMode="auto">
                        <a:xfrm>
                          <a:off x="724" y="1439"/>
                          <a:ext cx="15385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51"/>
                      <wps:cNvCnPr>
                        <a:cxnSpLocks noChangeShapeType="1"/>
                      </wps:cNvCnPr>
                      <wps:spPr bwMode="auto">
                        <a:xfrm>
                          <a:off x="712" y="1511"/>
                          <a:ext cx="15397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3" o:spid="_x0000_s1026" style="position:absolute;left:0;text-align:left;margin-left:-9.65pt;margin-top:-.55pt;width:769.85pt;height:81.8pt;z-index:251657216" coordorigin="712,559" coordsize="15397,1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">
              <v:group id="Group 15" o:spid="_x0000_s1027" style="position:absolute;left:13377;top:559;width:2732;height:879" coordorigin="13320,1168" coordsize="27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<v:group id="Group 8" o:spid="_x0000_s1028" style="position:absolute;left:151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6" o:spid="_x0000_s1029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">
                    <v:textbox inset="5.85pt,.7pt,5.85pt,.7pt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" o:spid="_x0000_s1030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作成者</w:t>
                          </w:r>
                        </w:p>
                      </w:txbxContent>
                    </v:textbox>
                  </v:shape>
                </v:group>
                <v:group id="Group 9" o:spid="_x0000_s1031" style="position:absolute;left:133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10" o:spid="_x0000_s1032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">
                    <v:textbox inset="5.85pt,.7pt,5.85pt,.7pt"/>
                  </v:rect>
                  <v:shape id="Text Box 11" o:spid="_x0000_s1033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">
                    <v:textbox inset="5.85pt,.7pt,5.85pt,.7pt">
                      <w:txbxContent>
                        <w:p w:rsidR="00273989" w:rsidRDefault="00273989" w:rsidP="00AD7689">
                          <w:r>
                            <w:rPr>
                              <w:rFonts w:hint="eastAsia"/>
                            </w:rPr>
                            <w:t>査　閲</w:t>
                          </w:r>
                        </w:p>
                      </w:txbxContent>
                    </v:textbox>
                  </v:shape>
                </v:group>
                <v:group id="Group 12" o:spid="_x0000_s1034" style="position:absolute;left:14220;top:1168;width:900;height:879" coordorigin="13500,4684" coordsize="900,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rect id="Rectangle 13" o:spid="_x0000_s1035" style="position:absolute;left:13500;top:4684;width:900;height:8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">
                    <v:textbox inset="5.85pt,.7pt,5.85pt,.7pt"/>
                  </v:rect>
                  <v:shape id="Text Box 14" o:spid="_x0000_s1036" type="#_x0000_t202" style="position:absolute;left:13500;top:4684;width:900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">
                    <v:textbox inset="5.85pt,.7pt,5.85pt,.7pt">
                      <w:txbxContent>
                        <w:p w:rsidR="00273989" w:rsidRDefault="00273989" w:rsidP="00AD768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検　証</w:t>
                          </w:r>
                        </w:p>
                      </w:txbxContent>
                    </v:textbox>
                  </v:shape>
                </v:group>
              </v:group>
              <v:shape id="Text Box 21" o:spid="_x0000_s1037" type="#_x0000_t202" style="position:absolute;left:749;top:942;width:7118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" filled="f" stroked="f">
                <v:textbox inset="5.85pt,.7pt,5.85pt,.7pt">
                  <w:txbxContent>
                    <w:p w:rsidR="00273989" w:rsidRPr="00732F70" w:rsidRDefault="009D1378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rFonts w:hint="eastAsia"/>
                          <w:b/>
                          <w:sz w:val="40"/>
                          <w:szCs w:val="40"/>
                        </w:rPr>
                        <w:t>入力情報一覧表</w:t>
                      </w:r>
                    </w:p>
                  </w:txbxContent>
                </v:textbox>
              </v:shape>
              <v:shape id="Text Box 27" o:spid="_x0000_s1038" type="#_x0000_t202" style="position:absolute;left:736;top:1608;width:1649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" fillcolor="#c9f">
                <v:textbox inset="0,2.25mm,0,.7pt">
                  <w:txbxContent>
                    <w:p w:rsidR="00273989" w:rsidRPr="00730FB8" w:rsidRDefault="00273989" w:rsidP="00AD7689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システム名</w:t>
                      </w:r>
                    </w:p>
                  </w:txbxContent>
                </v:textbox>
              </v:shape>
              <v:shape id="Text Box 28" o:spid="_x0000_s1039" type="#_x0000_t202" style="position:absolute;left:2386;top:1608;width:3833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">
                <v:textbox inset="2mm,2.25mm,0,.7pt">
                  <w:txbxContent>
                    <w:p w:rsidR="00273989" w:rsidRPr="007A540F" w:rsidRDefault="007A540F" w:rsidP="00730FB8">
                      <w:pPr>
                        <w:jc w:val="left"/>
                        <w:rPr>
                          <w:sz w:val="22"/>
                        </w:rPr>
                      </w:pPr>
                      <w:r w:rsidRPr="007A540F">
                        <w:rPr>
                          <w:rFonts w:hint="eastAsia"/>
                          <w:sz w:val="22"/>
                        </w:rPr>
                        <w:t>スグクル</w:t>
                      </w:r>
                      <w:r w:rsidRPr="007A540F">
                        <w:rPr>
                          <w:sz w:val="22"/>
                        </w:rPr>
                        <w:t>社</w:t>
                      </w:r>
                      <w:r w:rsidRPr="007A540F">
                        <w:rPr>
                          <w:rFonts w:hint="eastAsia"/>
                          <w:sz w:val="22"/>
                        </w:rPr>
                        <w:t xml:space="preserve">　</w:t>
                      </w:r>
                      <w:r w:rsidRPr="007A540F">
                        <w:rPr>
                          <w:sz w:val="22"/>
                        </w:rPr>
                        <w:t>車両販売管理システム</w:t>
                      </w:r>
                    </w:p>
                  </w:txbxContent>
                </v:textbox>
              </v:shape>
              <v:shape id="Text Box 29" o:spid="_x0000_s1040" type="#_x0000_t202" style="position:absolute;left:6218;top:1608;width:1648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" fillcolor="#c9f">
                <v:textbox inset="0,2.25mm,0,.7pt">
                  <w:txbxContent>
                    <w:p w:rsidR="00273989" w:rsidRPr="00730FB8" w:rsidRDefault="00273989" w:rsidP="00730FB8">
                      <w:pPr>
                        <w:jc w:val="center"/>
                        <w:rPr>
                          <w:b/>
                          <w:sz w:val="24"/>
                        </w:rPr>
                      </w:pP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業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務</w:t>
                      </w:r>
                      <w:r>
                        <w:rPr>
                          <w:rFonts w:hint="eastAsia"/>
                          <w:b/>
                          <w:sz w:val="24"/>
                        </w:rPr>
                        <w:t xml:space="preserve"> </w:t>
                      </w:r>
                      <w:r w:rsidRPr="00730FB8">
                        <w:rPr>
                          <w:rFonts w:hint="eastAsia"/>
                          <w:b/>
                          <w:sz w:val="24"/>
                        </w:rPr>
                        <w:t>名</w:t>
                      </w:r>
                    </w:p>
                  </w:txbxContent>
                </v:textbox>
              </v:shape>
              <v:shape id="Text Box 30" o:spid="_x0000_s1041" type="#_x0000_t202" style="position:absolute;left:7867;top:1608;width:2564;height:5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">
                <v:textbox inset="2mm,2.25mm,0,.7pt">
                  <w:txbxContent>
                    <w:p w:rsidR="00273989" w:rsidRPr="00AD7689" w:rsidRDefault="00B7782E" w:rsidP="00730FB8">
                      <w:pPr>
                        <w:jc w:val="left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管理系</w:t>
                      </w:r>
                      <w:r>
                        <w:rPr>
                          <w:sz w:val="24"/>
                        </w:rPr>
                        <w:t>機能</w:t>
                      </w:r>
                      <w:bookmarkStart w:id="1" w:name="_GoBack"/>
                      <w:bookmarkEnd w:id="1"/>
                    </w:p>
                  </w:txbxContent>
                </v:textbox>
              </v:shape>
              <v:group id="Group 36" o:spid="_x0000_s1042" style="position:absolute;left:10431;top:1608;width:3297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<v:group id="Group 32" o:spid="_x0000_s1043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shape id="Text Box 18" o:spid="_x0000_s104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">
                    <v:textbox inset="5.85pt,.7pt,5.85pt,.7pt">
                      <w:txbxContent>
                        <w:p w:rsidR="00273989" w:rsidRDefault="00BA7B53" w:rsidP="007A540F">
                          <w:r>
                            <w:rPr>
                              <w:rFonts w:hint="eastAsia"/>
                            </w:rPr>
                            <w:t>吉田</w:t>
                          </w:r>
                          <w:r>
                            <w:t>有</w:t>
                          </w:r>
                          <w:r>
                            <w:rPr>
                              <w:rFonts w:hint="eastAsia"/>
                            </w:rPr>
                            <w:t>希</w:t>
                          </w:r>
                          <w:r w:rsidR="00273989">
                            <w:br/>
                          </w:r>
                        </w:p>
                      </w:txbxContent>
                    </v:textbox>
                  </v:shape>
                  <v:shape id="Text Box 31" o:spid="_x0000_s104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作成者名</w:t>
                          </w:r>
                        </w:p>
                      </w:txbxContent>
                    </v:textbox>
                  </v:shape>
                </v:group>
                <v:group id="Group 33" o:spid="_x0000_s1046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34" o:spid="_x0000_s1047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">
                    <v:textbox inset="5.85pt,.7pt,5.85pt,.7pt">
                      <w:txbxContent>
                        <w:p w:rsidR="00273989" w:rsidRDefault="00273989" w:rsidP="000B5B01"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PRINTDATE  \@ "yyyy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年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MM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月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dd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日</w:instrTex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instrText>"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2006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年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06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月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26</w:t>
                          </w:r>
                          <w:r w:rsidR="00EA2FCC">
                            <w:rPr>
                              <w:rFonts w:ascii="Times New Roman" w:hAnsi="Times New Roman" w:hint="eastAsia"/>
                              <w:noProof/>
                              <w:kern w:val="0"/>
                              <w:szCs w:val="21"/>
                            </w:rPr>
                            <w:t>日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35" o:spid="_x0000_s1048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最終印刷</w:t>
                          </w:r>
                        </w:p>
                      </w:txbxContent>
                    </v:textbox>
                  </v:shape>
                </v:group>
              </v:group>
              <v:group id="Group 37" o:spid="_x0000_s1049" style="position:absolute;left:13728;top:1609;width:2381;height:586" coordorigin="7958,2897" coordsize="3258,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<v:group id="Group 38" o:spid="_x0000_s1050" style="position:absolute;left:7958;top:2897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Text Box 39" o:spid="_x0000_s1051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">
                    <v:textbox inset="5.85pt,.7pt,5.85pt,.7pt">
                      <w:txbxContent>
                        <w:p w:rsidR="00273989" w:rsidRPr="000B5B01" w:rsidRDefault="00273989" w:rsidP="000B5B01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INFO  RevNum  \* MERGEFORMAT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EA2FCC"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0" o:spid="_x0000_s1052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Rev</w:t>
                          </w:r>
                        </w:p>
                      </w:txbxContent>
                    </v:textbox>
                  </v:shape>
                </v:group>
                <v:group id="Group 41" o:spid="_x0000_s1053" style="position:absolute;left:7958;top:3190;width:3258;height:293" coordorigin="7958,2897" coordsize="3258,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<v:shape id="Text Box 42" o:spid="_x0000_s1054" type="#_x0000_t202" style="position:absolute;left:9225;top:2897;width:1991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">
                    <v:textbox inset="5.85pt,.7pt,5.85pt,.7pt">
                      <w:txbxContent>
                        <w:p w:rsidR="00273989" w:rsidRPr="000B5B01" w:rsidRDefault="00273989" w:rsidP="007F0A12">
                          <w:pPr>
                            <w:jc w:val="center"/>
                          </w:pP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7782E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t>/</w:t>
                          </w:r>
                          <w:r>
                            <w:rPr>
                              <w:rFonts w:ascii="Times New Roman" w:hAnsi="Times New Roman" w:hint="eastAsia"/>
                              <w:kern w:val="0"/>
                              <w:szCs w:val="21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instrText xml:space="preserve"> NUMPAGES </w:instrTex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separate"/>
                          </w:r>
                          <w:r w:rsidR="00B7782E">
                            <w:rPr>
                              <w:rFonts w:ascii="Times New Roman" w:hAnsi="Times New Roman"/>
                              <w:noProof/>
                              <w:kern w:val="0"/>
                              <w:szCs w:val="21"/>
                            </w:rPr>
                            <w:t>1</w:t>
                          </w:r>
                          <w:r>
                            <w:rPr>
                              <w:rFonts w:ascii="Times New Roman" w:hAnsi="Times New Roman"/>
                              <w:kern w:val="0"/>
                              <w:szCs w:val="2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43" o:spid="_x0000_s1055" type="#_x0000_t202" style="position:absolute;left:7958;top:2897;width:1267;height:2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" fillcolor="#c9f">
                    <v:textbox inset="5.85pt,.7pt,5.85pt,.7pt">
                      <w:txbxContent>
                        <w:p w:rsidR="00273989" w:rsidRPr="007F0A12" w:rsidRDefault="00273989" w:rsidP="000B5B01">
                          <w:pPr>
                            <w:jc w:val="center"/>
                            <w:rPr>
                              <w:b/>
                            </w:rPr>
                          </w:pPr>
                          <w:r w:rsidRPr="007F0A12">
                            <w:rPr>
                              <w:rFonts w:hint="eastAsia"/>
                              <w:b/>
                            </w:rPr>
                            <w:t>Page</w:t>
                          </w:r>
                        </w:p>
                      </w:txbxContent>
                    </v:textbox>
                  </v:shape>
                </v:group>
              </v:group>
              <v:line id="Line 50" o:spid="_x0000_s1056" style="position:absolute;visibility:visible;mso-wrap-style:square" from="724,1439" to="16109,14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" strokecolor="#333" strokeweight="1.5pt"/>
              <v:line id="Line 51" o:spid="_x0000_s1057" style="position:absolute;visibility:visible;mso-wrap-style:square" from="712,1511" to="16109,15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" strokeweight="1.5pt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782E" w:rsidRDefault="00B7782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181"/>
  <w:drawingGridVerticalSpacing w:val="293"/>
  <w:displayHorizontalDrawingGridEvery w:val="0"/>
  <w:characterSpacingControl w:val="compressPunctuation"/>
  <w:hdrShapeDefaults>
    <o:shapedefaults v:ext="edit" spidmax="2049" fillcolor="white">
      <v:fill color="white"/>
      <v:textbox inset="0,.7pt,0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FCC"/>
    <w:rsid w:val="000B5B01"/>
    <w:rsid w:val="000D2FB4"/>
    <w:rsid w:val="000E03F1"/>
    <w:rsid w:val="001529A6"/>
    <w:rsid w:val="001C379B"/>
    <w:rsid w:val="00273989"/>
    <w:rsid w:val="002B499E"/>
    <w:rsid w:val="002B64FF"/>
    <w:rsid w:val="002C4A82"/>
    <w:rsid w:val="002D4A47"/>
    <w:rsid w:val="00360FA8"/>
    <w:rsid w:val="0056717A"/>
    <w:rsid w:val="005A0142"/>
    <w:rsid w:val="006536E8"/>
    <w:rsid w:val="00707E6A"/>
    <w:rsid w:val="00730FB8"/>
    <w:rsid w:val="00732F70"/>
    <w:rsid w:val="00744655"/>
    <w:rsid w:val="007A540F"/>
    <w:rsid w:val="007B68A8"/>
    <w:rsid w:val="007E4DCF"/>
    <w:rsid w:val="007F0A12"/>
    <w:rsid w:val="00833821"/>
    <w:rsid w:val="008374BA"/>
    <w:rsid w:val="0098594D"/>
    <w:rsid w:val="009A6554"/>
    <w:rsid w:val="009D1378"/>
    <w:rsid w:val="00AD7689"/>
    <w:rsid w:val="00AF4CC2"/>
    <w:rsid w:val="00B50AD2"/>
    <w:rsid w:val="00B7782E"/>
    <w:rsid w:val="00BA7B53"/>
    <w:rsid w:val="00BD41FD"/>
    <w:rsid w:val="00C44DD2"/>
    <w:rsid w:val="00CB438A"/>
    <w:rsid w:val="00EA2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  <v:textbox inset="0,.7pt,0,.7pt"/>
    </o:shapedefaults>
    <o:shapelayout v:ext="edit">
      <o:idmap v:ext="edit" data="1"/>
    </o:shapelayout>
  </w:shapeDefaults>
  <w:decimalSymbol w:val="."/>
  <w:listSeparator w:val=","/>
  <w14:docId w14:val="4550A48C"/>
  <w15:chartTrackingRefBased/>
  <w15:docId w15:val="{C026C232-6B36-4F7C-AEDD-3097516C0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rsid w:val="00AD7689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sid w:val="00273989"/>
    <w:rPr>
      <w:rFonts w:ascii="Arial" w:eastAsia="ＭＳ ゴシック" w:hAnsi="Arial"/>
      <w:sz w:val="18"/>
      <w:szCs w:val="18"/>
    </w:rPr>
  </w:style>
  <w:style w:type="table" w:styleId="a6">
    <w:name w:val="Table Grid"/>
    <w:basedOn w:val="a1"/>
    <w:rsid w:val="002B499E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unme\Documents\ih31_sugukuru\Documents\12_&#20837;&#21147;&#24773;&#22577;&#19968;&#35239;\&#20837;&#21147;&#24773;&#22577;&#19968;&#35239;&#34920;.dot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入力情報一覧表.dot</Template>
  <TotalTime>40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入力情報一覧表</vt:lpstr>
      <vt:lpstr>項</vt:lpstr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入力情報一覧表</dc:title>
  <dc:subject/>
  <dc:creator>pokota-gackt@outlook.jp</dc:creator>
  <cp:keywords/>
  <dc:description/>
  <cp:lastModifiedBy>Yuki Yoshida</cp:lastModifiedBy>
  <cp:revision>4</cp:revision>
  <cp:lastPrinted>2006-06-26T03:49:00Z</cp:lastPrinted>
  <dcterms:created xsi:type="dcterms:W3CDTF">2018-09-07T02:37:00Z</dcterms:created>
  <dcterms:modified xsi:type="dcterms:W3CDTF">2018-09-09T03:52:00Z</dcterms:modified>
  <cp:category>システム設計ドキュメント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大阪システム開発部　開発第１課　第１係</vt:lpwstr>
  </property>
</Properties>
</file>