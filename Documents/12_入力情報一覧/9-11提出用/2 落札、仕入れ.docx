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68"/>
        <w:gridCol w:w="2662"/>
        <w:gridCol w:w="1955"/>
        <w:gridCol w:w="1071"/>
        <w:gridCol w:w="894"/>
        <w:gridCol w:w="894"/>
        <w:gridCol w:w="894"/>
        <w:gridCol w:w="1247"/>
        <w:gridCol w:w="894"/>
        <w:gridCol w:w="894"/>
        <w:gridCol w:w="894"/>
        <w:gridCol w:w="894"/>
        <w:gridCol w:w="1424"/>
      </w:tblGrid>
      <w:tr w:rsidR="009D1378">
        <w:trPr>
          <w:tblHeader/>
        </w:trPr>
        <w:tc>
          <w:tcPr>
            <w:tcW w:w="470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bookmarkStart w:id="0" w:name="_GoBack" w:colFirst="4" w:colLast="4"/>
            <w:r>
              <w:rPr>
                <w:rFonts w:hint="eastAsia"/>
              </w:rPr>
              <w:t>項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71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3982" w:type="dxa"/>
            <w:gridSpan w:val="3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</w:p>
        </w:tc>
        <w:tc>
          <w:tcPr>
            <w:tcW w:w="90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90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ｻｲｸﾙ</w:t>
            </w:r>
          </w:p>
        </w:tc>
        <w:tc>
          <w:tcPr>
            <w:tcW w:w="126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締日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データ件数／月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原始データ保管</w:t>
            </w:r>
          </w:p>
        </w:tc>
        <w:tc>
          <w:tcPr>
            <w:tcW w:w="1448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9D1378">
        <w:trPr>
          <w:tblHeader/>
        </w:trPr>
        <w:tc>
          <w:tcPr>
            <w:tcW w:w="470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271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991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08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発行部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複写</w:t>
            </w:r>
          </w:p>
        </w:tc>
        <w:tc>
          <w:tcPr>
            <w:tcW w:w="90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90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267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平均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最大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期間</w:t>
            </w:r>
          </w:p>
        </w:tc>
        <w:tc>
          <w:tcPr>
            <w:tcW w:w="1448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71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bookmarkEnd w:id="0"/>
    </w:tbl>
    <w:p w:rsidR="006536E8" w:rsidRPr="002B64FF" w:rsidRDefault="006536E8" w:rsidP="00833821">
      <w:pPr>
        <w:rPr>
          <w:sz w:val="20"/>
          <w:szCs w:val="20"/>
        </w:rPr>
      </w:pPr>
    </w:p>
    <w:sectPr w:rsidR="006536E8" w:rsidRPr="002B64FF" w:rsidSect="002B499E">
      <w:headerReference w:type="default" r:id="rId6"/>
      <w:footerReference w:type="default" r:id="rId7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D1E" w:rsidRDefault="00084D1E" w:rsidP="00273989">
      <w:pPr>
        <w:pStyle w:val="a3"/>
      </w:pPr>
      <w:r>
        <w:separator/>
      </w:r>
    </w:p>
  </w:endnote>
  <w:endnote w:type="continuationSeparator" w:id="0">
    <w:p w:rsidR="00084D1E" w:rsidRDefault="00084D1E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EA2FCC" w:rsidP="007A540F">
    <w:pPr>
      <w:pStyle w:val="a4"/>
      <w:wordWrap w:val="0"/>
      <w:ind w:right="105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1.4pt;margin-top:-2.0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Qm+&#10;h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proofErr w:type="spellStart"/>
    <w:r w:rsidR="007A540F">
      <w:t>IH</w:t>
    </w:r>
    <w:proofErr w:type="spellEnd"/>
    <w:r w:rsidR="007A540F">
      <w:t>-</w:t>
    </w:r>
    <w:proofErr w:type="spellStart"/>
    <w:r w:rsidR="007A540F">
      <w:t>13A</w:t>
    </w:r>
    <w:proofErr w:type="spellEnd"/>
    <w:r w:rsidR="007A540F">
      <w:t>-805 4</w:t>
    </w:r>
    <w:r w:rsidR="007A540F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D1E" w:rsidRDefault="00084D1E" w:rsidP="00273989">
      <w:pPr>
        <w:pStyle w:val="a3"/>
      </w:pPr>
      <w:r>
        <w:separator/>
      </w:r>
    </w:p>
  </w:footnote>
  <w:footnote w:type="continuationSeparator" w:id="0">
    <w:p w:rsidR="00084D1E" w:rsidRDefault="00084D1E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EA2FC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9D137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入力情報一覧表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A540F" w:rsidRDefault="007A540F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B846EC" w:rsidP="00730FB8">
                            <w:pPr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落札</w:t>
                            </w:r>
                            <w:r>
                              <w:rPr>
                                <w:sz w:val="24"/>
                              </w:rPr>
                              <w:t>、仕入れ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BA7B53" w:rsidP="007A540F">
                                <w:r>
                                  <w:rPr>
                                    <w:rFonts w:hint="eastAsia"/>
                                  </w:rPr>
                                  <w:t>吉田</w:t>
                                </w:r>
                                <w:r>
                                  <w:t>有</w:t>
                                </w:r>
                                <w:r>
                                  <w:rPr>
                                    <w:rFonts w:hint="eastAsia"/>
                                  </w:rPr>
                                  <w:t>希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846EC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846EC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273989" w:rsidRPr="00732F70" w:rsidRDefault="009D137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入力情報一覧表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273989" w:rsidRPr="007A540F" w:rsidRDefault="007A540F" w:rsidP="00730FB8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273989" w:rsidRPr="00AD7689" w:rsidRDefault="00B846EC" w:rsidP="00730FB8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落札</w:t>
                      </w:r>
                      <w:r>
                        <w:rPr>
                          <w:sz w:val="24"/>
                        </w:rPr>
                        <w:t>、仕入れ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273989" w:rsidRDefault="00BA7B53" w:rsidP="007A540F">
                          <w:r>
                            <w:rPr>
                              <w:rFonts w:hint="eastAsia"/>
                            </w:rPr>
                            <w:t>吉田</w:t>
                          </w:r>
                          <w:r>
                            <w:t>有</w:t>
                          </w:r>
                          <w:r>
                            <w:rPr>
                              <w:rFonts w:hint="eastAsia"/>
                            </w:rPr>
                            <w:t>希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846EC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846EC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CC"/>
    <w:rsid w:val="00084D1E"/>
    <w:rsid w:val="000B5B01"/>
    <w:rsid w:val="000D2FB4"/>
    <w:rsid w:val="000E03F1"/>
    <w:rsid w:val="001529A6"/>
    <w:rsid w:val="001C379B"/>
    <w:rsid w:val="00273989"/>
    <w:rsid w:val="002B499E"/>
    <w:rsid w:val="002B64FF"/>
    <w:rsid w:val="002C4A82"/>
    <w:rsid w:val="002D4A47"/>
    <w:rsid w:val="00360FA8"/>
    <w:rsid w:val="0056717A"/>
    <w:rsid w:val="005A0142"/>
    <w:rsid w:val="006536E8"/>
    <w:rsid w:val="00707E6A"/>
    <w:rsid w:val="00730FB8"/>
    <w:rsid w:val="00732F70"/>
    <w:rsid w:val="00744655"/>
    <w:rsid w:val="007A540F"/>
    <w:rsid w:val="007B68A8"/>
    <w:rsid w:val="007E4DCF"/>
    <w:rsid w:val="007F0A12"/>
    <w:rsid w:val="00833821"/>
    <w:rsid w:val="008374BA"/>
    <w:rsid w:val="0098594D"/>
    <w:rsid w:val="009A6554"/>
    <w:rsid w:val="009D1378"/>
    <w:rsid w:val="00AD7689"/>
    <w:rsid w:val="00AF4CC2"/>
    <w:rsid w:val="00B50AD2"/>
    <w:rsid w:val="00B846EC"/>
    <w:rsid w:val="00BA7B53"/>
    <w:rsid w:val="00BD41FD"/>
    <w:rsid w:val="00CB438A"/>
    <w:rsid w:val="00EA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159609F7"/>
  <w15:chartTrackingRefBased/>
  <w15:docId w15:val="{C026C232-6B36-4F7C-AEDD-3097516C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2B499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12_&#20837;&#21147;&#24773;&#22577;&#19968;&#35239;\&#20837;&#21147;&#24773;&#22577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入力情報一覧表.dot</Template>
  <TotalTime>38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入力情報一覧表</vt:lpstr>
      <vt:lpstr>項</vt:lpstr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入力情報一覧表</dc:title>
  <dc:subject/>
  <dc:creator>pokota-gackt@outlook.jp</dc:creator>
  <cp:keywords/>
  <dc:description/>
  <cp:lastModifiedBy>Yuki Yoshida</cp:lastModifiedBy>
  <cp:revision>4</cp:revision>
  <cp:lastPrinted>2006-06-26T03:49:00Z</cp:lastPrinted>
  <dcterms:created xsi:type="dcterms:W3CDTF">2018-09-07T02:37:00Z</dcterms:created>
  <dcterms:modified xsi:type="dcterms:W3CDTF">2018-09-09T03:45:00Z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