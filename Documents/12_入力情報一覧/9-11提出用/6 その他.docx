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2664"/>
        <w:gridCol w:w="1954"/>
        <w:gridCol w:w="1070"/>
        <w:gridCol w:w="894"/>
        <w:gridCol w:w="894"/>
        <w:gridCol w:w="894"/>
        <w:gridCol w:w="1247"/>
        <w:gridCol w:w="894"/>
        <w:gridCol w:w="894"/>
        <w:gridCol w:w="894"/>
        <w:gridCol w:w="894"/>
        <w:gridCol w:w="1424"/>
      </w:tblGrid>
      <w:tr w:rsidR="009D1378">
        <w:trPr>
          <w:tblHeader/>
        </w:trPr>
        <w:tc>
          <w:tcPr>
            <w:tcW w:w="47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71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82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6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4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D1378">
        <w:trPr>
          <w:tblHeader/>
        </w:trPr>
        <w:tc>
          <w:tcPr>
            <w:tcW w:w="47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271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99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8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267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4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715" w:type="dxa"/>
            <w:tcBorders>
              <w:top w:val="single" w:sz="12" w:space="0" w:color="auto"/>
            </w:tcBorders>
            <w:vAlign w:val="center"/>
          </w:tcPr>
          <w:p w:rsidR="009D1378" w:rsidRPr="002B64FF" w:rsidRDefault="001521DB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お問い合わせフォーム</w:t>
            </w:r>
          </w:p>
        </w:tc>
        <w:tc>
          <w:tcPr>
            <w:tcW w:w="1991" w:type="dxa"/>
            <w:tcBorders>
              <w:top w:val="single" w:sz="12" w:space="0" w:color="auto"/>
            </w:tcBorders>
            <w:vAlign w:val="center"/>
          </w:tcPr>
          <w:p w:rsidR="009D1378" w:rsidRPr="002B64FF" w:rsidRDefault="001521DB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86" w:type="dxa"/>
            <w:tcBorders>
              <w:top w:val="single" w:sz="12" w:space="0" w:color="auto"/>
            </w:tcBorders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tcBorders>
              <w:top w:val="single" w:sz="12" w:space="0" w:color="auto"/>
            </w:tcBorders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48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715" w:type="dxa"/>
            <w:vAlign w:val="center"/>
          </w:tcPr>
          <w:p w:rsidR="009D1378" w:rsidRPr="002B64FF" w:rsidRDefault="001521DB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マイページ（売買情報入力画面）</w:t>
            </w:r>
          </w:p>
        </w:tc>
        <w:tc>
          <w:tcPr>
            <w:tcW w:w="1991" w:type="dxa"/>
            <w:vAlign w:val="center"/>
          </w:tcPr>
          <w:p w:rsidR="009D1378" w:rsidRPr="002B64FF" w:rsidRDefault="001521DB" w:rsidP="009D137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086" w:type="dxa"/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営業部</w:t>
            </w:r>
          </w:p>
        </w:tc>
        <w:tc>
          <w:tcPr>
            <w:tcW w:w="905" w:type="dxa"/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随時</w:t>
            </w:r>
          </w:p>
        </w:tc>
        <w:tc>
          <w:tcPr>
            <w:tcW w:w="1267" w:type="dxa"/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905" w:type="dxa"/>
            <w:vAlign w:val="center"/>
          </w:tcPr>
          <w:p w:rsidR="009D1378" w:rsidRPr="002B64FF" w:rsidRDefault="001521DB" w:rsidP="009D137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―</w:t>
            </w: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</w:tbl>
    <w:p w:rsidR="006536E8" w:rsidRPr="002B64FF" w:rsidRDefault="006536E8" w:rsidP="00833821">
      <w:pPr>
        <w:rPr>
          <w:sz w:val="20"/>
          <w:szCs w:val="20"/>
        </w:rPr>
      </w:pPr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AAF" w:rsidRDefault="00745AAF" w:rsidP="00273989">
      <w:pPr>
        <w:pStyle w:val="a3"/>
      </w:pPr>
      <w:r>
        <w:separator/>
      </w:r>
    </w:p>
  </w:endnote>
  <w:endnote w:type="continuationSeparator" w:id="0">
    <w:p w:rsidR="00745AAF" w:rsidRDefault="00745AAF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A2FCC" w:rsidP="007A540F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proofErr w:type="spellStart"/>
    <w:r w:rsidR="007A540F">
      <w:t>IH</w:t>
    </w:r>
    <w:proofErr w:type="spellEnd"/>
    <w:r w:rsidR="007A540F">
      <w:t>-</w:t>
    </w:r>
    <w:proofErr w:type="spellStart"/>
    <w:r w:rsidR="007A540F">
      <w:t>13A</w:t>
    </w:r>
    <w:proofErr w:type="spellEnd"/>
    <w:r w:rsidR="007A540F">
      <w:t>-805 4</w:t>
    </w:r>
    <w:r w:rsidR="007A540F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AAF" w:rsidRDefault="00745AAF" w:rsidP="00273989">
      <w:pPr>
        <w:pStyle w:val="a3"/>
      </w:pPr>
      <w:r>
        <w:separator/>
      </w:r>
    </w:p>
  </w:footnote>
  <w:footnote w:type="continuationSeparator" w:id="0">
    <w:p w:rsidR="00745AAF" w:rsidRDefault="00745AAF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A2F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A540F" w:rsidRDefault="007A540F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393AD8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その他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A7B53" w:rsidP="007A540F">
                                <w:r>
                                  <w:rPr>
                                    <w:rFonts w:hint="eastAsia"/>
                                  </w:rPr>
                                  <w:t>吉田</w:t>
                                </w:r>
                                <w:r>
                                  <w:t>有</w:t>
                                </w:r>
                                <w:r>
                                  <w:rPr>
                                    <w:rFonts w:hint="eastAsia"/>
                                  </w:rPr>
                                  <w:t>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1521DB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1521DB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7A540F" w:rsidRDefault="007A540F" w:rsidP="00730FB8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393AD8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その他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BA7B53" w:rsidP="007A540F">
                          <w:r>
                            <w:rPr>
                              <w:rFonts w:hint="eastAsia"/>
                            </w:rPr>
                            <w:t>吉田</w:t>
                          </w:r>
                          <w:r>
                            <w:t>有</w:t>
                          </w:r>
                          <w:r>
                            <w:rPr>
                              <w:rFonts w:hint="eastAsia"/>
                            </w:rPr>
                            <w:t>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521DB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521DB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B5B01"/>
    <w:rsid w:val="000D2FB4"/>
    <w:rsid w:val="000E03F1"/>
    <w:rsid w:val="001521DB"/>
    <w:rsid w:val="001529A6"/>
    <w:rsid w:val="001C379B"/>
    <w:rsid w:val="00273989"/>
    <w:rsid w:val="002B499E"/>
    <w:rsid w:val="002B64FF"/>
    <w:rsid w:val="002C4A82"/>
    <w:rsid w:val="002D4A47"/>
    <w:rsid w:val="00360FA8"/>
    <w:rsid w:val="00393AD8"/>
    <w:rsid w:val="0056717A"/>
    <w:rsid w:val="005A0142"/>
    <w:rsid w:val="006536E8"/>
    <w:rsid w:val="00707E6A"/>
    <w:rsid w:val="00730FB8"/>
    <w:rsid w:val="00732F70"/>
    <w:rsid w:val="00744655"/>
    <w:rsid w:val="00745AAF"/>
    <w:rsid w:val="007A540F"/>
    <w:rsid w:val="007B68A8"/>
    <w:rsid w:val="007E4DCF"/>
    <w:rsid w:val="007F0A12"/>
    <w:rsid w:val="00833821"/>
    <w:rsid w:val="008374BA"/>
    <w:rsid w:val="0098594D"/>
    <w:rsid w:val="009A6554"/>
    <w:rsid w:val="009C4C27"/>
    <w:rsid w:val="009D1378"/>
    <w:rsid w:val="00AD7689"/>
    <w:rsid w:val="00AF4CC2"/>
    <w:rsid w:val="00B50AD2"/>
    <w:rsid w:val="00BA7B53"/>
    <w:rsid w:val="00BD41FD"/>
    <w:rsid w:val="00CB438A"/>
    <w:rsid w:val="00EA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3AD8B3BF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46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Yuki Yoshida</cp:lastModifiedBy>
  <cp:revision>5</cp:revision>
  <cp:lastPrinted>2006-06-26T03:49:00Z</cp:lastPrinted>
  <dcterms:created xsi:type="dcterms:W3CDTF">2018-09-07T02:37:00Z</dcterms:created>
  <dcterms:modified xsi:type="dcterms:W3CDTF">2018-09-09T06:39:00Z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