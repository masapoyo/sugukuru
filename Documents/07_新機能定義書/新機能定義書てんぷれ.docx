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rFonts w:hint="eastAsia"/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rFonts w:hint="eastAsia"/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E3B16" w:rsidP="0062600B">
            <w:pPr>
              <w:rPr>
                <w:rFonts w:hint="eastAsia"/>
              </w:rPr>
            </w:pP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P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</w:tbl>
    <w:p w:rsidR="00833821" w:rsidRDefault="00833821" w:rsidP="00B50409">
      <w:pPr>
        <w:rPr>
          <w:rFonts w:hint="eastAsia"/>
        </w:rPr>
      </w:pPr>
    </w:p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C1" w:rsidRDefault="004312C1" w:rsidP="00273989">
      <w:pPr>
        <w:pStyle w:val="a3"/>
      </w:pPr>
      <w:r>
        <w:separator/>
      </w:r>
    </w:p>
  </w:endnote>
  <w:endnote w:type="continuationSeparator" w:id="0">
    <w:p w:rsidR="004312C1" w:rsidRDefault="004312C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62600B" w:rsidP="001C379B">
    <w:pPr>
      <w:pStyle w:val="a4"/>
      <w:jc w:val="right"/>
      <w:rPr>
        <w:rFonts w:hint="eastAsia"/>
      </w:rPr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C1" w:rsidRDefault="004312C1" w:rsidP="00273989">
      <w:pPr>
        <w:pStyle w:val="a3"/>
      </w:pPr>
      <w:r>
        <w:separator/>
      </w:r>
    </w:p>
  </w:footnote>
  <w:footnote w:type="continuationSeparator" w:id="0">
    <w:p w:rsidR="004312C1" w:rsidRDefault="004312C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2600B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C0CE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C0CE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56" o:spid="_x0000_s1028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34" o:spid="_x0000_s1032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38" o:spid="_x0000_s1035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9" o:spid="_x0000_s103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iy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E/g&#10;95dwgMzeAAAA//8DAFBLAQItABQABgAIAAAAIQDb4fbL7gAAAIUBAAATAAAAAAAAAAAAAAAAAAAA&#10;AABbQ29udGVudF9UeXBlc10ueG1sUEsBAi0AFAAGAAgAAAAhAFr0LFu/AAAAFQEAAAsAAAAAAAAA&#10;AAAAAAAAHwEAAF9yZWxzLy5yZWxzUEsBAi0AFAAGAAgAAAAhAGuc2LK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2" o:spid="_x0000_s103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C0CE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C0CE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group id="Group 8" o:spid="_x0000_s104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6" o:spid="_x0000_s104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0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13" o:spid="_x0000_s104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kRqwQAAANsAAAAPAAAAZHJzL2Rvd25yZXYueG1sRI9BawIx&#10;FITvhf6H8ArealbR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D4aRGrBAAAA2wAAAA8AAAAA&#10;AAAAAAAAAAAABwIAAGRycy9kb3ducmV2LnhtbFBLBQYAAAAAAwADALcAAAD1Ag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L+zwwAAANsAAAAPAAAAZHJzL2Rvd25yZXYueG1sRI9Bi8Iw&#10;FITvwv6H8Bb2ZlOFF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Rvy/s8MAAADbAAAADwAA&#10;AAAAAAAAAAAAAAAHAgAAZHJzL2Rvd25yZXYueG1sUEsFBgAAAAADAAMAtwAAAPcC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53" o:spid="_x0000_s1053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7" o:spid="_x0000_s1054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9" o:spid="_x0000_s1057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">
                    <v:textbox inset="2mm,2.05mm,0,.7pt">
                      <w:txbxContent>
                        <w:p w:rsidR="00273989" w:rsidRPr="007E30D0" w:rsidRDefault="00273989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VFwQAAANsAAAAPAAAAZHJzL2Rvd25yZXYueG1sRI9Pa8JA&#10;FMTvgt9heQVvumkj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LKx5UXBAAAA2wAAAA8AAAAA&#10;AAAAAAAAAAAABwIAAGRycy9kb3ducmV2LnhtbFBLBQYAAAAAAwADALcAAAD1AgAAAAA=&#10;" strokecolor="#333" strokeweight="1.5pt"/>
              <v:line id="Line 51" o:spid="_x0000_s1060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1457AD"/>
    <w:rsid w:val="001529A6"/>
    <w:rsid w:val="001C379B"/>
    <w:rsid w:val="001E2914"/>
    <w:rsid w:val="001E5F9C"/>
    <w:rsid w:val="001F5C35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934F1B"/>
    <w:rsid w:val="00942853"/>
    <w:rsid w:val="00AD7689"/>
    <w:rsid w:val="00B50409"/>
    <w:rsid w:val="00C35900"/>
    <w:rsid w:val="00C84511"/>
    <w:rsid w:val="00D345D2"/>
    <w:rsid w:val="00D5445B"/>
    <w:rsid w:val="00E7766E"/>
    <w:rsid w:val="00E857CC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DD88A37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吉田有希</cp:lastModifiedBy>
  <cp:revision>2</cp:revision>
  <cp:lastPrinted>2006-06-21T09:54:00Z</cp:lastPrinted>
  <dcterms:created xsi:type="dcterms:W3CDTF">2018-07-04T04:24:00Z</dcterms:created>
  <dcterms:modified xsi:type="dcterms:W3CDTF">2018-07-04T04:34:00Z</dcterms:modified>
  <cp:category>システム設計ドキュメント</cp:category>
</cp:coreProperties>
</file>