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FC0CEF">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6006"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w:t>
            </w:r>
            <w:r w:rsidRPr="00FC0CEF">
              <w:rPr>
                <w:rFonts w:hint="eastAsia"/>
                <w:b/>
                <w:sz w:val="18"/>
              </w:rPr>
              <w:t>（伝票・台帳）</w:t>
            </w:r>
          </w:p>
        </w:tc>
      </w:tr>
      <w:tr w:rsidR="003E3B16" w:rsidTr="00FC0CEF">
        <w:trPr>
          <w:trHeight w:val="397"/>
        </w:trPr>
        <w:tc>
          <w:tcPr>
            <w:tcW w:w="822" w:type="dxa"/>
            <w:tcBorders>
              <w:top w:val="single" w:sz="12" w:space="0" w:color="auto"/>
            </w:tcBorders>
          </w:tcPr>
          <w:p w:rsidR="003E3B16" w:rsidRDefault="00D94592" w:rsidP="00C35900">
            <w:pPr>
              <w:jc w:val="right"/>
            </w:pPr>
            <w:r>
              <w:rPr>
                <w:rFonts w:hint="eastAsia"/>
              </w:rPr>
              <w:t>1</w:t>
            </w:r>
          </w:p>
        </w:tc>
        <w:tc>
          <w:tcPr>
            <w:tcW w:w="1774" w:type="dxa"/>
            <w:tcBorders>
              <w:top w:val="single" w:sz="12" w:space="0" w:color="auto"/>
            </w:tcBorders>
          </w:tcPr>
          <w:p w:rsidR="003E3B16" w:rsidRDefault="00D94592" w:rsidP="0062600B">
            <w:r>
              <w:rPr>
                <w:rFonts w:hint="eastAsia"/>
              </w:rPr>
              <w:t>受注内容記述</w:t>
            </w:r>
          </w:p>
        </w:tc>
        <w:tc>
          <w:tcPr>
            <w:tcW w:w="6006" w:type="dxa"/>
            <w:tcBorders>
              <w:top w:val="single" w:sz="12" w:space="0" w:color="auto"/>
            </w:tcBorders>
          </w:tcPr>
          <w:p w:rsidR="00D94592" w:rsidRDefault="00D94592" w:rsidP="00C35900">
            <w:r>
              <w:rPr>
                <w:rFonts w:hint="eastAsia"/>
              </w:rPr>
              <w:t>事務員が電話で顧客からの注文を受ける際、あるいは営業担当者が直接顧客と打ち合わせを行う際に使用するフォーマットを用意。</w:t>
            </w:r>
          </w:p>
          <w:p w:rsidR="00C35900" w:rsidRPr="00C35900" w:rsidRDefault="00D94592" w:rsidP="00C35900">
            <w:r>
              <w:rPr>
                <w:rFonts w:hint="eastAsia"/>
              </w:rPr>
              <w:t>片手操作で必要事項を埋められるような仕組みとする。</w:t>
            </w:r>
          </w:p>
        </w:tc>
        <w:tc>
          <w:tcPr>
            <w:tcW w:w="1920" w:type="dxa"/>
            <w:tcBorders>
              <w:top w:val="single" w:sz="12" w:space="0" w:color="auto"/>
            </w:tcBorders>
          </w:tcPr>
          <w:p w:rsidR="00C35900" w:rsidRDefault="00B9709D" w:rsidP="00C35900">
            <w:r>
              <w:rPr>
                <w:rFonts w:hint="eastAsia"/>
              </w:rPr>
              <w:t>車名・年式（和暦）・型式・色・走行距離・予算・変速機構の種別・備考</w:t>
            </w:r>
          </w:p>
        </w:tc>
      </w:tr>
      <w:tr w:rsidR="003E3B16" w:rsidTr="00FC0CEF">
        <w:trPr>
          <w:trHeight w:val="397"/>
        </w:trPr>
        <w:tc>
          <w:tcPr>
            <w:tcW w:w="822" w:type="dxa"/>
          </w:tcPr>
          <w:p w:rsidR="003E3B16" w:rsidRDefault="009D287D" w:rsidP="00C35900">
            <w:pPr>
              <w:jc w:val="right"/>
            </w:pPr>
            <w:r>
              <w:rPr>
                <w:rFonts w:hint="eastAsia"/>
              </w:rPr>
              <w:t>2</w:t>
            </w:r>
          </w:p>
        </w:tc>
        <w:tc>
          <w:tcPr>
            <w:tcW w:w="1774" w:type="dxa"/>
          </w:tcPr>
          <w:p w:rsidR="003E3B16" w:rsidRDefault="009D287D" w:rsidP="00C35900">
            <w:r>
              <w:rPr>
                <w:rFonts w:hint="eastAsia"/>
              </w:rPr>
              <w:t>受注内容共有</w:t>
            </w:r>
          </w:p>
        </w:tc>
        <w:tc>
          <w:tcPr>
            <w:tcW w:w="6006" w:type="dxa"/>
          </w:tcPr>
          <w:p w:rsidR="00C35900" w:rsidRDefault="009D287D" w:rsidP="00C35900">
            <w:r>
              <w:rPr>
                <w:rFonts w:hint="eastAsia"/>
              </w:rPr>
              <w:t>項番</w:t>
            </w:r>
            <w:r>
              <w:rPr>
                <w:rFonts w:hint="eastAsia"/>
              </w:rPr>
              <w:t>1</w:t>
            </w:r>
            <w:r>
              <w:rPr>
                <w:rFonts w:hint="eastAsia"/>
              </w:rPr>
              <w:t>で記述した内容をメール送信で共有。</w:t>
            </w:r>
          </w:p>
          <w:p w:rsidR="009D287D" w:rsidRPr="00C35900" w:rsidRDefault="009D287D" w:rsidP="00C35900">
            <w:r>
              <w:rPr>
                <w:rFonts w:hint="eastAsia"/>
              </w:rPr>
              <w:t>主に、事務員から営業担当者へと車両調達の指示をする際に使用する。</w:t>
            </w:r>
          </w:p>
        </w:tc>
        <w:tc>
          <w:tcPr>
            <w:tcW w:w="1920" w:type="dxa"/>
          </w:tcPr>
          <w:p w:rsidR="003E3B16" w:rsidRDefault="004B7372" w:rsidP="00C35900">
            <w:r>
              <w:rPr>
                <w:rFonts w:hint="eastAsia"/>
              </w:rPr>
              <w:t>項番</w:t>
            </w:r>
            <w:r>
              <w:rPr>
                <w:rFonts w:hint="eastAsia"/>
              </w:rPr>
              <w:t>1</w:t>
            </w:r>
            <w:r>
              <w:rPr>
                <w:rFonts w:hint="eastAsia"/>
              </w:rPr>
              <w:t>の内容、共有する営業担当者名</w:t>
            </w:r>
          </w:p>
        </w:tc>
      </w:tr>
      <w:tr w:rsidR="00B50409" w:rsidTr="00FC0CEF">
        <w:trPr>
          <w:trHeight w:val="397"/>
        </w:trPr>
        <w:tc>
          <w:tcPr>
            <w:tcW w:w="822" w:type="dxa"/>
          </w:tcPr>
          <w:p w:rsidR="00B50409" w:rsidRDefault="009D287D" w:rsidP="00C35900">
            <w:pPr>
              <w:jc w:val="right"/>
            </w:pPr>
            <w:r>
              <w:rPr>
                <w:rFonts w:hint="eastAsia"/>
              </w:rPr>
              <w:t>3</w:t>
            </w:r>
          </w:p>
        </w:tc>
        <w:tc>
          <w:tcPr>
            <w:tcW w:w="1774" w:type="dxa"/>
          </w:tcPr>
          <w:p w:rsidR="00B50409" w:rsidRDefault="009D287D" w:rsidP="00C35900">
            <w:r>
              <w:rPr>
                <w:rFonts w:hint="eastAsia"/>
              </w:rPr>
              <w:t>受注内容編集</w:t>
            </w:r>
          </w:p>
        </w:tc>
        <w:tc>
          <w:tcPr>
            <w:tcW w:w="6006" w:type="dxa"/>
          </w:tcPr>
          <w:p w:rsidR="00B50409" w:rsidRDefault="009D287D" w:rsidP="00C35900">
            <w:r>
              <w:rPr>
                <w:rFonts w:hint="eastAsia"/>
              </w:rPr>
              <w:t>項番</w:t>
            </w:r>
            <w:r>
              <w:rPr>
                <w:rFonts w:hint="eastAsia"/>
              </w:rPr>
              <w:t>1</w:t>
            </w:r>
            <w:r>
              <w:rPr>
                <w:rFonts w:hint="eastAsia"/>
              </w:rPr>
              <w:t>で記述した内容の編集。</w:t>
            </w:r>
          </w:p>
          <w:p w:rsidR="009D287D" w:rsidRDefault="009D287D" w:rsidP="00C35900">
            <w:r>
              <w:rPr>
                <w:rFonts w:hint="eastAsia"/>
              </w:rPr>
              <w:t>メールを受信した営業担当者も編集可能とする。</w:t>
            </w:r>
          </w:p>
        </w:tc>
        <w:tc>
          <w:tcPr>
            <w:tcW w:w="1920" w:type="dxa"/>
          </w:tcPr>
          <w:p w:rsidR="00B50409" w:rsidRDefault="00EE097D" w:rsidP="00C35900">
            <w:r>
              <w:rPr>
                <w:rFonts w:hint="eastAsia"/>
              </w:rPr>
              <w:t>項番</w:t>
            </w:r>
            <w:r>
              <w:t>1</w:t>
            </w:r>
            <w:r>
              <w:rPr>
                <w:rFonts w:hint="eastAsia"/>
              </w:rPr>
              <w:t>の内容</w:t>
            </w:r>
          </w:p>
        </w:tc>
      </w:tr>
      <w:tr w:rsidR="00B50409" w:rsidTr="00FC0CEF">
        <w:trPr>
          <w:trHeight w:val="397"/>
        </w:trPr>
        <w:tc>
          <w:tcPr>
            <w:tcW w:w="822" w:type="dxa"/>
          </w:tcPr>
          <w:p w:rsidR="00B50409" w:rsidRDefault="009D287D" w:rsidP="00C35900">
            <w:pPr>
              <w:jc w:val="right"/>
            </w:pPr>
            <w:r>
              <w:rPr>
                <w:rFonts w:hint="eastAsia"/>
              </w:rPr>
              <w:t>4</w:t>
            </w:r>
          </w:p>
        </w:tc>
        <w:tc>
          <w:tcPr>
            <w:tcW w:w="1774" w:type="dxa"/>
          </w:tcPr>
          <w:p w:rsidR="00B50409" w:rsidRDefault="009D287D" w:rsidP="00C35900">
            <w:r>
              <w:rPr>
                <w:rFonts w:hint="eastAsia"/>
              </w:rPr>
              <w:t>車両検索</w:t>
            </w:r>
          </w:p>
        </w:tc>
        <w:tc>
          <w:tcPr>
            <w:tcW w:w="6006" w:type="dxa"/>
          </w:tcPr>
          <w:p w:rsidR="00B50409" w:rsidRDefault="009D287D" w:rsidP="00C35900">
            <w:r>
              <w:rPr>
                <w:rFonts w:hint="eastAsia"/>
              </w:rPr>
              <w:t>買注文にある車両が売注文に、売注文にある車両が買注文にあるかを検索し、抽出する。</w:t>
            </w:r>
          </w:p>
        </w:tc>
        <w:tc>
          <w:tcPr>
            <w:tcW w:w="1920" w:type="dxa"/>
          </w:tcPr>
          <w:p w:rsidR="00B50409" w:rsidRDefault="00E23B4B" w:rsidP="00E23B4B">
            <w:r>
              <w:rPr>
                <w:rFonts w:hint="eastAsia"/>
              </w:rPr>
              <w:t>項番</w:t>
            </w:r>
            <w:r>
              <w:rPr>
                <w:rFonts w:hint="eastAsia"/>
              </w:rPr>
              <w:t>1</w:t>
            </w:r>
            <w:r>
              <w:rPr>
                <w:rFonts w:hint="eastAsia"/>
              </w:rPr>
              <w:t>（売注文・買注文それぞれ）の内容</w:t>
            </w:r>
          </w:p>
        </w:tc>
      </w:tr>
      <w:tr w:rsidR="003E3B16" w:rsidTr="00FC0CEF">
        <w:trPr>
          <w:trHeight w:val="397"/>
        </w:trPr>
        <w:tc>
          <w:tcPr>
            <w:tcW w:w="822" w:type="dxa"/>
          </w:tcPr>
          <w:p w:rsidR="003E3B16" w:rsidRDefault="009D287D" w:rsidP="00C35900">
            <w:pPr>
              <w:jc w:val="right"/>
            </w:pPr>
            <w:r>
              <w:rPr>
                <w:rFonts w:hint="eastAsia"/>
              </w:rPr>
              <w:t>5</w:t>
            </w:r>
          </w:p>
        </w:tc>
        <w:tc>
          <w:tcPr>
            <w:tcW w:w="1774" w:type="dxa"/>
          </w:tcPr>
          <w:p w:rsidR="003E3B16" w:rsidRDefault="009D287D" w:rsidP="00C35900">
            <w:r>
              <w:rPr>
                <w:rFonts w:hint="eastAsia"/>
              </w:rPr>
              <w:t>マッチング</w:t>
            </w:r>
          </w:p>
        </w:tc>
        <w:tc>
          <w:tcPr>
            <w:tcW w:w="6006" w:type="dxa"/>
          </w:tcPr>
          <w:p w:rsidR="003E3B16" w:rsidRDefault="009D287D" w:rsidP="00C35900">
            <w:r>
              <w:rPr>
                <w:rFonts w:hint="eastAsia"/>
              </w:rPr>
              <w:t>項番</w:t>
            </w:r>
            <w:r>
              <w:rPr>
                <w:rFonts w:hint="eastAsia"/>
              </w:rPr>
              <w:t>4</w:t>
            </w:r>
            <w:r>
              <w:rPr>
                <w:rFonts w:hint="eastAsia"/>
              </w:rPr>
              <w:t>で一致する車両が見つかり抽出できた</w:t>
            </w:r>
            <w:r w:rsidR="007D0070">
              <w:rPr>
                <w:rFonts w:hint="eastAsia"/>
              </w:rPr>
              <w:t>場合、オークションを経由せず顧客間での取引を直接行う。</w:t>
            </w:r>
          </w:p>
        </w:tc>
        <w:tc>
          <w:tcPr>
            <w:tcW w:w="1920" w:type="dxa"/>
          </w:tcPr>
          <w:p w:rsidR="003E3B16" w:rsidRDefault="00643D50" w:rsidP="00C35900">
            <w:r>
              <w:rPr>
                <w:rFonts w:hint="eastAsia"/>
              </w:rPr>
              <w:t>項番</w:t>
            </w:r>
            <w:r>
              <w:t>4</w:t>
            </w:r>
            <w:r>
              <w:rPr>
                <w:rFonts w:hint="eastAsia"/>
              </w:rPr>
              <w:t>と同一</w:t>
            </w:r>
          </w:p>
        </w:tc>
      </w:tr>
      <w:tr w:rsidR="00870683" w:rsidTr="00FC0CEF">
        <w:trPr>
          <w:trHeight w:val="397"/>
        </w:trPr>
        <w:tc>
          <w:tcPr>
            <w:tcW w:w="822" w:type="dxa"/>
          </w:tcPr>
          <w:p w:rsidR="00870683" w:rsidRDefault="007D0070" w:rsidP="00C35900">
            <w:pPr>
              <w:jc w:val="right"/>
            </w:pPr>
            <w:r>
              <w:rPr>
                <w:rFonts w:hint="eastAsia"/>
              </w:rPr>
              <w:t>6</w:t>
            </w:r>
          </w:p>
        </w:tc>
        <w:tc>
          <w:tcPr>
            <w:tcW w:w="1774" w:type="dxa"/>
          </w:tcPr>
          <w:p w:rsidR="00870683" w:rsidRPr="009D287D" w:rsidRDefault="007D0070" w:rsidP="00C35900">
            <w:r>
              <w:rPr>
                <w:rFonts w:hint="eastAsia"/>
              </w:rPr>
              <w:t>消込</w:t>
            </w:r>
          </w:p>
        </w:tc>
        <w:tc>
          <w:tcPr>
            <w:tcW w:w="6006" w:type="dxa"/>
          </w:tcPr>
          <w:p w:rsidR="00870683" w:rsidRDefault="007D0070" w:rsidP="00C35900">
            <w:r>
              <w:rPr>
                <w:rFonts w:hint="eastAsia"/>
              </w:rPr>
              <w:t>受注が完了次第、営業担当者が受注内容の消込を行う。</w:t>
            </w:r>
          </w:p>
        </w:tc>
        <w:tc>
          <w:tcPr>
            <w:tcW w:w="1920" w:type="dxa"/>
          </w:tcPr>
          <w:p w:rsidR="00870683" w:rsidRDefault="00164374" w:rsidP="00C35900">
            <w:r>
              <w:rPr>
                <w:rFonts w:hint="eastAsia"/>
              </w:rPr>
              <w:t>項番</w:t>
            </w:r>
            <w:r>
              <w:rPr>
                <w:rFonts w:hint="eastAsia"/>
              </w:rPr>
              <w:t>1</w:t>
            </w:r>
            <w:r>
              <w:rPr>
                <w:rFonts w:hint="eastAsia"/>
              </w:rPr>
              <w:t>の内容</w:t>
            </w:r>
            <w:r w:rsidR="00534B47">
              <w:rPr>
                <w:rFonts w:hint="eastAsia"/>
              </w:rPr>
              <w:t>・消込履歴</w:t>
            </w:r>
          </w:p>
        </w:tc>
      </w:tr>
      <w:tr w:rsidR="00870683" w:rsidTr="00FC0CEF">
        <w:trPr>
          <w:trHeight w:val="397"/>
        </w:trPr>
        <w:tc>
          <w:tcPr>
            <w:tcW w:w="822" w:type="dxa"/>
          </w:tcPr>
          <w:p w:rsidR="00870683" w:rsidRDefault="00870683" w:rsidP="00C35900">
            <w:pPr>
              <w:jc w:val="right"/>
            </w:pPr>
          </w:p>
        </w:tc>
        <w:tc>
          <w:tcPr>
            <w:tcW w:w="1774" w:type="dxa"/>
          </w:tcPr>
          <w:p w:rsidR="00870683" w:rsidRDefault="00870683" w:rsidP="00C35900"/>
        </w:tc>
        <w:tc>
          <w:tcPr>
            <w:tcW w:w="6006" w:type="dxa"/>
          </w:tcPr>
          <w:p w:rsidR="00870683" w:rsidRDefault="00870683" w:rsidP="00C35900"/>
        </w:tc>
        <w:tc>
          <w:tcPr>
            <w:tcW w:w="1920" w:type="dxa"/>
          </w:tcPr>
          <w:p w:rsidR="00870683" w:rsidRDefault="0087068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bookmarkStart w:id="0" w:name="_GoBack"/>
            <w:bookmarkEnd w:id="0"/>
          </w:p>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Pr="00F83833" w:rsidRDefault="00833821" w:rsidP="00B50409"/>
    <w:sectPr w:rsidR="00833821" w:rsidRPr="00F83833"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C7C" w:rsidRDefault="008F1C7C" w:rsidP="00273989">
      <w:pPr>
        <w:pStyle w:val="a3"/>
      </w:pPr>
      <w:r>
        <w:separator/>
      </w:r>
    </w:p>
  </w:endnote>
  <w:endnote w:type="continuationSeparator" w:id="0">
    <w:p w:rsidR="008F1C7C" w:rsidRDefault="008F1C7C"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62600B" w:rsidP="001C379B">
    <w:pPr>
      <w:pStyle w:val="a4"/>
      <w:jc w:val="right"/>
    </w:pPr>
    <w:r w:rsidRPr="00295E5D">
      <w:rPr>
        <w:noProof/>
      </w:rPr>
      <w:t>IH-13A-805 4</w:t>
    </w:r>
    <w:r>
      <w:rPr>
        <w:noProof/>
      </w:rPr>
      <w:t>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C7C" w:rsidRDefault="008F1C7C" w:rsidP="00273989">
      <w:pPr>
        <w:pStyle w:val="a3"/>
      </w:pPr>
      <w:r>
        <w:separator/>
      </w:r>
    </w:p>
  </w:footnote>
  <w:footnote w:type="continuationSeparator" w:id="0">
    <w:p w:rsidR="008F1C7C" w:rsidRDefault="008F1C7C"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62600B">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2" name="Group 59"/>
                      <wpg:cNvGrpSpPr>
                        <a:grpSpLocks/>
                      </wpg:cNvGrpSpPr>
                      <wpg:grpSpPr bwMode="auto">
                        <a:xfrm>
                          <a:off x="812" y="1606"/>
                          <a:ext cx="10718" cy="293"/>
                          <a:chOff x="687" y="1750"/>
                          <a:chExt cx="10718" cy="293"/>
                        </a:xfrm>
                      </wpg:grpSpPr>
                      <wpg:grpSp>
                        <wpg:cNvPr id="3" name="Group 56"/>
                        <wpg:cNvGrpSpPr>
                          <a:grpSpLocks/>
                        </wpg:cNvGrpSpPr>
                        <wpg:grpSpPr bwMode="auto">
                          <a:xfrm>
                            <a:off x="687" y="1750"/>
                            <a:ext cx="3297" cy="293"/>
                            <a:chOff x="2717" y="2629"/>
                            <a:chExt cx="3297" cy="293"/>
                          </a:xfrm>
                        </wpg:grpSpPr>
                        <wps:wsp>
                          <wps:cNvPr id="4"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837BB2" w:rsidP="007F0A12">
                                <w:pPr>
                                  <w:jc w:val="center"/>
                                </w:pPr>
                                <w:r>
                                  <w:rPr>
                                    <w:rFonts w:hint="eastAsia"/>
                                  </w:rPr>
                                  <w:t>川原千秋</w:t>
                                </w:r>
                              </w:p>
                            </w:txbxContent>
                          </wps:txbx>
                          <wps:bodyPr rot="0" vert="horz" wrap="square" lIns="74295" tIns="8890" rIns="74295" bIns="8890" anchor="t" anchorCtr="0" upright="1">
                            <a:noAutofit/>
                          </wps:bodyPr>
                        </wps:wsp>
                        <wps:wsp>
                          <wps:cNvPr id="5"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6" name="Group 57"/>
                        <wpg:cNvGrpSpPr>
                          <a:grpSpLocks/>
                        </wpg:cNvGrpSpPr>
                        <wpg:grpSpPr bwMode="auto">
                          <a:xfrm>
                            <a:off x="3945" y="1750"/>
                            <a:ext cx="3297" cy="293"/>
                            <a:chOff x="2717" y="2922"/>
                            <a:chExt cx="3297" cy="293"/>
                          </a:xfrm>
                        </wpg:grpSpPr>
                        <wps:wsp>
                          <wps:cNvPr id="7"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8"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9" name="Group 58"/>
                        <wpg:cNvGrpSpPr>
                          <a:grpSpLocks/>
                        </wpg:cNvGrpSpPr>
                        <wpg:grpSpPr bwMode="auto">
                          <a:xfrm>
                            <a:off x="7242" y="1750"/>
                            <a:ext cx="4163" cy="293"/>
                            <a:chOff x="7242" y="1750"/>
                            <a:chExt cx="3982" cy="293"/>
                          </a:xfrm>
                        </wpg:grpSpPr>
                        <wpg:grpSp>
                          <wpg:cNvPr id="10" name="Group 38"/>
                          <wpg:cNvGrpSpPr>
                            <a:grpSpLocks/>
                          </wpg:cNvGrpSpPr>
                          <wpg:grpSpPr bwMode="auto">
                            <a:xfrm>
                              <a:off x="7242" y="1750"/>
                              <a:ext cx="1991" cy="292"/>
                              <a:chOff x="7958" y="2897"/>
                              <a:chExt cx="3258" cy="293"/>
                            </a:xfrm>
                          </wpg:grpSpPr>
                          <wps:wsp>
                            <wps:cNvPr id="11"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2"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3" name="Group 41"/>
                          <wpg:cNvGrpSpPr>
                            <a:grpSpLocks/>
                          </wpg:cNvGrpSpPr>
                          <wpg:grpSpPr bwMode="auto">
                            <a:xfrm>
                              <a:off x="9233" y="1750"/>
                              <a:ext cx="1991" cy="293"/>
                              <a:chOff x="7958" y="2897"/>
                              <a:chExt cx="3258" cy="293"/>
                            </a:xfrm>
                          </wpg:grpSpPr>
                          <wps:wsp>
                            <wps:cNvPr id="14"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83833">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F83833">
                                    <w:rPr>
                                      <w:rFonts w:ascii="Times New Roman" w:hAnsi="Times New Roman"/>
                                      <w:noProof/>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5"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6" name="Group 15"/>
                      <wpg:cNvGrpSpPr>
                        <a:grpSpLocks/>
                      </wpg:cNvGrpSpPr>
                      <wpg:grpSpPr bwMode="auto">
                        <a:xfrm>
                          <a:off x="8798" y="668"/>
                          <a:ext cx="2732" cy="879"/>
                          <a:chOff x="13320" y="1168"/>
                          <a:chExt cx="2700" cy="879"/>
                        </a:xfrm>
                      </wpg:grpSpPr>
                      <wpg:grpSp>
                        <wpg:cNvPr id="17" name="Group 8"/>
                        <wpg:cNvGrpSpPr>
                          <a:grpSpLocks/>
                        </wpg:cNvGrpSpPr>
                        <wpg:grpSpPr bwMode="auto">
                          <a:xfrm>
                            <a:off x="15120" y="1168"/>
                            <a:ext cx="900" cy="879"/>
                            <a:chOff x="13500" y="4684"/>
                            <a:chExt cx="900" cy="879"/>
                          </a:xfrm>
                        </wpg:grpSpPr>
                        <wps:wsp>
                          <wps:cNvPr id="18"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19"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0" name="Group 9"/>
                        <wpg:cNvGrpSpPr>
                          <a:grpSpLocks/>
                        </wpg:cNvGrpSpPr>
                        <wpg:grpSpPr bwMode="auto">
                          <a:xfrm>
                            <a:off x="13320" y="1168"/>
                            <a:ext cx="900" cy="879"/>
                            <a:chOff x="13500" y="4684"/>
                            <a:chExt cx="900" cy="879"/>
                          </a:xfrm>
                        </wpg:grpSpPr>
                        <wps:wsp>
                          <wps:cNvPr id="21"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2"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3" name="Group 12"/>
                        <wpg:cNvGrpSpPr>
                          <a:grpSpLocks/>
                        </wpg:cNvGrpSpPr>
                        <wpg:grpSpPr bwMode="auto">
                          <a:xfrm>
                            <a:off x="14220" y="1168"/>
                            <a:ext cx="900" cy="879"/>
                            <a:chOff x="13500" y="4684"/>
                            <a:chExt cx="900" cy="879"/>
                          </a:xfrm>
                        </wpg:grpSpPr>
                        <wps:wsp>
                          <wps:cNvPr id="24"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5"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6"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7" name="Group 60"/>
                      <wpg:cNvGrpSpPr>
                        <a:grpSpLocks/>
                      </wpg:cNvGrpSpPr>
                      <wpg:grpSpPr bwMode="auto">
                        <a:xfrm>
                          <a:off x="815" y="1112"/>
                          <a:ext cx="7819" cy="438"/>
                          <a:chOff x="690" y="1109"/>
                          <a:chExt cx="7783" cy="438"/>
                        </a:xfrm>
                      </wpg:grpSpPr>
                      <wpg:grpSp>
                        <wpg:cNvPr id="28" name="Group 53"/>
                        <wpg:cNvGrpSpPr>
                          <a:grpSpLocks/>
                        </wpg:cNvGrpSpPr>
                        <wpg:grpSpPr bwMode="auto">
                          <a:xfrm>
                            <a:off x="690" y="1109"/>
                            <a:ext cx="4344" cy="438"/>
                            <a:chOff x="907" y="1312"/>
                            <a:chExt cx="4344" cy="438"/>
                          </a:xfrm>
                        </wpg:grpSpPr>
                        <wps:wsp>
                          <wps:cNvPr id="29"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0"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wps:txbx>
                          <wps:bodyPr rot="0" vert="horz" wrap="square" lIns="72000" tIns="73800" rIns="0" bIns="8890" anchor="t" anchorCtr="0" upright="1">
                            <a:noAutofit/>
                          </wps:bodyPr>
                        </wps:wsp>
                      </wpg:grpSp>
                      <wpg:grpSp>
                        <wpg:cNvPr id="31" name="Group 54"/>
                        <wpg:cNvGrpSpPr>
                          <a:grpSpLocks/>
                        </wpg:cNvGrpSpPr>
                        <wpg:grpSpPr bwMode="auto">
                          <a:xfrm>
                            <a:off x="5034" y="1109"/>
                            <a:ext cx="3439" cy="438"/>
                            <a:chOff x="6699" y="1312"/>
                            <a:chExt cx="3439" cy="438"/>
                          </a:xfrm>
                        </wpg:grpSpPr>
                        <wps:wsp>
                          <wps:cNvPr id="32"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3"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B00785" w:rsidP="00730FB8">
                                <w:pPr>
                                  <w:jc w:val="left"/>
                                  <w:rPr>
                                    <w:sz w:val="22"/>
                                    <w:szCs w:val="22"/>
                                  </w:rPr>
                                </w:pPr>
                                <w:r>
                                  <w:rPr>
                                    <w:rFonts w:hint="eastAsia"/>
                                    <w:sz w:val="22"/>
                                    <w:szCs w:val="22"/>
                                  </w:rPr>
                                  <w:t>受注</w:t>
                                </w:r>
                              </w:p>
                            </w:txbxContent>
                          </wps:txbx>
                          <wps:bodyPr rot="0" vert="horz" wrap="square" lIns="72000" tIns="73800" rIns="0" bIns="8890" anchor="t" anchorCtr="0" upright="1">
                            <a:noAutofit/>
                          </wps:bodyPr>
                        </wps:wsp>
                      </wpg:grpSp>
                    </wpg:grpSp>
                    <wps:wsp>
                      <wps:cNvPr id="34"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73989" w:rsidRDefault="00837BB2" w:rsidP="007F0A12">
                          <w:pPr>
                            <w:jc w:val="center"/>
                          </w:pPr>
                          <w:r>
                            <w:rPr>
                              <w:rFonts w:hint="eastAsia"/>
                            </w:rPr>
                            <w:t>川原千秋</w:t>
                          </w: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RDcAA&#10;AADaAAAADwAAAGRycy9kb3ducmV2LnhtbESPT4vCMBTE7wt+h/CEva1pK/6hmhYRBK+rRTw+mmdb&#10;bF5KE9v67TcLC3scZuY3zD6fTCsG6l1jWUG8iEAQl1Y3XCkorqevLQjnkTW2lknBmxzk2exjj6m2&#10;I3/TcPGVCBB2KSqove9SKV1Zk0G3sB1x8B62N+iD7CupexwD3LQyiaK1NNhwWKixo2NN5fPyMgqa&#10;95C4m0W7Gd09NisslklcKPU5nw47EJ4m/x/+a5+1ghX8Xgk3QG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RDc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k7sA&#10;AADaAAAADwAAAGRycy9kb3ducmV2LnhtbERPy6rCMBDdC/5DGMGdpq1clWoUEQS3ahGXQzO2xWZS&#10;mtjWvzcL4S4P573dD6YWHbWusqwgnkcgiHOrKy4UZLfTbA3CeWSNtWVS8CEH+914tMVU254v1F19&#10;IUIIuxQVlN43qZQuL8mgm9uGOHBP2xr0AbaF1C32IdzUMomipTRYcWgosaFjSfnr+jYKqk+XuLtF&#10;u+rdIzZ/mC2SOFNqOhkOGxCeBv8v/rnPWkHYGq6EG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PpO7AAAA2gAAAA8AAAAAAAAAAAAAAAAAmAIAAGRycy9kb3ducmV2Lnht&#10;bFBLBQYAAAAABAAEAPUAAACA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sr4A&#10;AADbAAAADwAAAGRycy9kb3ducmV2LnhtbERPTYvCMBC9L/gfwgje1rSVVammRRYEr2oRj0MztsVm&#10;UppsW/+9WVjY2zze5+zzybRioN41lhXEywgEcWl1w5WC4nr83IJwHllja5kUvMhBns0+9phqO/KZ&#10;houvRAhhl6KC2vsuldKVNRl0S9sRB+5he4M+wL6SuscxhJtWJlG0lgYbDg01dvRdU/m8/BgFzWtI&#10;3M2i3YzuHpsvLFZJXCi1mE+HHQhPk/8X/7lPOsxP4PeXcI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2LK+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83833">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F83833">
                              <w:rPr>
                                <w:rFonts w:ascii="Times New Roman" w:hAnsi="Times New Roman"/>
                                <w:noProof/>
                                <w:kern w:val="0"/>
                                <w:szCs w:val="21"/>
                              </w:rPr>
                              <w:t>1</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Axr0A&#10;AADbAAAADwAAAGRycy9kb3ducmV2LnhtbERPTYvCMBC9C/6HMII3TVtRl65RRBC8qkU8Ds1sW7aZ&#10;lCa29d8bQfA2j/c5m91gatFR6yrLCuJ5BII4t7riQkF2Pc5+QDiPrLG2TAqe5GC3HY82mGrb85m6&#10;iy9ECGGXooLS+yaV0uUlGXRz2xAH7s+2Bn2AbSF1i30IN7VMomglDVYcGkps6FBS/n95GAXVs0vc&#10;zaJd9+4emyVmiyTOlJpOhv0vCE+D/4o/7pMO85fw/iUcIL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HVAxr0AAADbAAAADwAAAAAAAAAAAAAAAACYAgAAZHJzL2Rvd25yZXYu&#10;eG1sUEsFBgAAAAAEAAQA9QAAAIID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E0sIA&#10;AADbAAAADwAAAGRycy9kb3ducmV2LnhtbESPQW/CMAyF70j7D5En7QbpkFZQISCExsRxsImz1Zi0&#10;onGqJJTu38+HSbvZes/vfV5vR9+pgWJqAxt4nRWgiOtgW3YGvr8O0yWolJEtdoHJwA8l2G6eJmus&#10;bHjwiYZzdkpCOFVooMm5r7ROdUMe0yz0xKJdQ/SYZY1O24gPCfednhdFqT22LA0N9rRvqL6d794A&#10;7cvj++WtXh5cuyjd53CJFD+MeXkedytQmcb8b/67PlrBF1j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TSwgAAANsAAAAPAAAAAAAAAAAAAAAAAJgCAABkcnMvZG93&#10;bnJldi54bWxQSwUGAAAAAAQABAD1AAAAhw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C8EA&#10;AADbAAAADwAAAGRycy9kb3ducmV2LnhtbERPTYvCMBC9L/gfwgjetqkeZK1GEUUQBGHrsuBtaMa2&#10;2Exqk9b2328WBG/zeJ+z2vSmEh01rrSsYBrFIIgzq0vOFfxcDp9fIJxH1lhZJgUDOdisRx8rTLR9&#10;8jd1qc9FCGGXoILC+zqR0mUFGXSRrYkDd7ONQR9gk0vd4DOEm0rO4nguDZYcGgqsaVdQdk9bo6Ad&#10;bvudpPp0joff7pq2tn/sj0pNxv12CcJT79/il/uow/wF/P8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fwvBAAAA2wAAAA8AAAAAAAAAAAAAAAAAmAIAAGRycy9kb3du&#10;cmV2LnhtbFBLBQYAAAAABAAEAPUAAACGAw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n8sEA&#10;AADbAAAADwAAAGRycy9kb3ducmV2LnhtbESPT4vCMBTE7wt+h/AEb2uqYJVqFBEVj+sfPD+aZ1ps&#10;XkoSa/fbbxYW9jjMzG+Y1aa3jejIh9qxgsk4A0FcOl2zUXC7Hj4XIEJE1tg4JgXfFGCzHnyssNDu&#10;zWfqLtGIBOFQoIIqxraQMpQVWQxj1xIn7+G8xZikN1J7fCe4beQ0y3Jpsea0UGFLu4rK5+VlFdAu&#10;P+3vs3JxMPU8N1/d3ZM/KjUa9tsliEh9/A//tU9awXQCv1/S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5/L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nx8MA&#10;AADbAAAADwAAAGRycy9kb3ducmV2LnhtbESPS2vDMBCE74H+B7GF3hI5PpTiWgkhoWAoFOqEQG6L&#10;tX5Qa+Va8uvfV4VAjsPMfMOk+9m0YqTeNZYVbDcRCOLC6oYrBZfzx/oNhPPIGlvLpGAhB/vd0yrF&#10;RNuJv2nMfSUChF2CCmrvu0RKV9Rk0G1sRxy80vYGfZB9JXWPU4CbVsZR9CoNNhwWauzoWFPxkw9G&#10;wbCUp6Ok7vMrWq7jLR/s/HvKlHp5ng/vIDzN/hG+tzOtII7h/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Unx8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EasEA&#10;AADbAAAADwAAAGRycy9kb3ducmV2LnhtbESPQWsCMRSE74X+h/AK3mpW0a1sjVJExaNdi+fH5jW7&#10;uHlZknRd/70RhB6HmfmGWa4H24qefGgcK5iMMxDEldMNGwU/p937AkSIyBpbx6TgRgHWq9eXJRba&#10;Xfmb+jIakSAcClRQx9gVUoaqJoth7Dri5P06bzEm6Y3UHq8Jbls5zbJcWmw4LdTY0aam6lL+WQW0&#10;yQ/b87xa7EzzkZtjf/bk90qN3oavTxCRhvgffrYPWsF0Bo8v6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RGrBAAAA2wAAAA8AAAAAAAAAAAAAAAAAmAIAAGRycy9kb3du&#10;cmV2LnhtbFBLBQYAAAAABAAEAPUAAACGAw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s8MA&#10;AADbAAAADwAAAGRycy9kb3ducmV2LnhtbESPQYvCMBSE78L+h/AW9mZThRW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s8MAAADbAAAADwAAAAAAAAAAAAAAAACYAgAAZHJzL2Rv&#10;d25yZXYueG1sUEsFBgAAAAAEAAQA9QAAAIgDA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U3cMA&#10;AADbAAAADwAAAGRycy9kb3ducmV2LnhtbESPQWuDQBSE74X8h+UFcilxrYdSjauEQCE59NA0ub+4&#10;L2p031p3a+y/7xYKPQ4z8w2Tl7PpxUSjay0reIpiEMSV1S3XCk4fr+sXEM4ja+wtk4JvclAWi4cc&#10;M23v/E7T0dciQNhlqKDxfsikdFVDBl1kB+LgXe1o0Ac51lKPeA9w08skjp+lwZbDQoMD7RqquuOX&#10;UfBoz59derjsB3eTRm85deYtVWq1nLcbEJ5m/x/+a++1giSF3y/h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U3cMAAADbAAAADwAAAAAAAAAAAAAAAACYAgAAZHJzL2Rv&#10;d25yZXYueG1sUEsFBgAAAAAEAAQA9QAAAIg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7cEA&#10;AADbAAAADwAAAGRycy9kb3ducmV2LnhtbERPTWvCQBC9F/oflhF6KXVjClKiq0hB8NJS0x48Dtkx&#10;iWZnw+5o4r/vHgSPj/e9XI+uU1cKsfVsYDbNQBFX3rZcG/j73b59gIqCbLHzTAZuFGG9en5aYmH9&#10;wHu6llKrFMKxQAONSF9oHauGHMap74kTd/TBoSQYam0DDincdTrPsrl22HJqaLCnz4aqc3lxBob8&#10;8j0rw+5wO+Sv2/PXSX7CUYx5mYybBSihUR7iu3tnDbyn9elL+gF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DWO3BAAAA2wAAAA8AAAAAAAAAAAAAAAAAmAIAAGRycy9kb3du&#10;cmV2LnhtbFBLBQYAAAAABAAEAPUAAACGAwAAAAA=&#10;">
                    <v:textbox inset="2mm,2.05mm,0,.7pt">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ccQA&#10;AADbAAAADwAAAGRycy9kb3ducmV2LnhtbESPzWrDMBCE74W8g9hALyGRm0CI3cjGFArJIYfm5761&#10;trZra+Vaqu28fVUo9DjMzDfMPptMKwbqXW1ZwdMqAkFcWF1zqeB6eV3uQDiPrLG1TAru5CBLZw97&#10;TLQd+Y2Gsy9FgLBLUEHlfZdI6YqKDLqV7YiD92F7gz7IvpS6xzHATSvXUbSVBmsOCxV29FJR0Zy/&#10;jYKFvX018fH90LlPaXTOsTOnWKnH+ZQ/g/A0+f/wX/ugFWzW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UHHEAAAA2wAAAA8AAAAAAAAAAAAAAAAAmAIAAGRycy9k&#10;b3ducmV2LnhtbFBLBQYAAAAABAAEAPUAAACJAw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GmsQA&#10;AADbAAAADwAAAGRycy9kb3ducmV2LnhtbESPQWvCQBSE74X+h+UJvZS6MUIpqatIQfBSsWkPHh/Z&#10;Z5KafRt2nyb+e1co9DjMzDfMYjW6Tl0oxNazgdk0A0VcedtybeDne/PyBioKssXOMxm4UoTV8vFh&#10;gYX1A3/RpZRaJQjHAg00In2hdawachinvidO3tEHh5JkqLUNOCS463SeZa/aYctpocGePhqqTuXZ&#10;GRjy825Whu3hesifN6fPX9mHoxjzNBnX76CERvkP/7W31sB8Dvcv6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prEAAAA2wAAAA8AAAAAAAAAAAAAAAAAmAIAAGRycy9k&#10;b3ducmV2LnhtbFBLBQYAAAAABAAEAPUAAACJAwAAAAA=&#10;">
                    <v:textbox inset="2mm,2.05mm,0,.7pt">
                      <w:txbxContent>
                        <w:p w:rsidR="00273989" w:rsidRPr="007E30D0" w:rsidRDefault="00B00785" w:rsidP="00730FB8">
                          <w:pPr>
                            <w:jc w:val="left"/>
                            <w:rPr>
                              <w:sz w:val="22"/>
                              <w:szCs w:val="22"/>
                            </w:rPr>
                          </w:pPr>
                          <w:r>
                            <w:rPr>
                              <w:rFonts w:hint="eastAsia"/>
                              <w:sz w:val="22"/>
                              <w:szCs w:val="22"/>
                            </w:rPr>
                            <w:t>受注</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lRcEAAADbAAAADwAAAGRycy9kb3ducmV2LnhtbESPT2vCQBTE74LfYXkFb7ppI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eVF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B"/>
    <w:rsid w:val="00067EAD"/>
    <w:rsid w:val="00082FF2"/>
    <w:rsid w:val="000B5809"/>
    <w:rsid w:val="000B5B01"/>
    <w:rsid w:val="000E57DA"/>
    <w:rsid w:val="001457AD"/>
    <w:rsid w:val="001529A6"/>
    <w:rsid w:val="00164374"/>
    <w:rsid w:val="001C379B"/>
    <w:rsid w:val="001E2914"/>
    <w:rsid w:val="001E5F9C"/>
    <w:rsid w:val="001F5C35"/>
    <w:rsid w:val="00227430"/>
    <w:rsid w:val="00273989"/>
    <w:rsid w:val="002C3B4C"/>
    <w:rsid w:val="002D4A47"/>
    <w:rsid w:val="00341B29"/>
    <w:rsid w:val="00360FA8"/>
    <w:rsid w:val="003E3B16"/>
    <w:rsid w:val="00431265"/>
    <w:rsid w:val="004312C1"/>
    <w:rsid w:val="00460D7E"/>
    <w:rsid w:val="004B33CF"/>
    <w:rsid w:val="004B7372"/>
    <w:rsid w:val="004C0413"/>
    <w:rsid w:val="004C29E5"/>
    <w:rsid w:val="004C6529"/>
    <w:rsid w:val="004D10B9"/>
    <w:rsid w:val="005100FC"/>
    <w:rsid w:val="00534B47"/>
    <w:rsid w:val="0056717A"/>
    <w:rsid w:val="00583C4A"/>
    <w:rsid w:val="00590959"/>
    <w:rsid w:val="0062600B"/>
    <w:rsid w:val="00643D50"/>
    <w:rsid w:val="006518E6"/>
    <w:rsid w:val="006536E8"/>
    <w:rsid w:val="00730FB8"/>
    <w:rsid w:val="00732F70"/>
    <w:rsid w:val="00745B01"/>
    <w:rsid w:val="007B68A8"/>
    <w:rsid w:val="007D0070"/>
    <w:rsid w:val="007E30D0"/>
    <w:rsid w:val="007F0A12"/>
    <w:rsid w:val="00833821"/>
    <w:rsid w:val="008374BA"/>
    <w:rsid w:val="00837BB2"/>
    <w:rsid w:val="00853C78"/>
    <w:rsid w:val="00870683"/>
    <w:rsid w:val="0089437A"/>
    <w:rsid w:val="008F1C7C"/>
    <w:rsid w:val="00934F1B"/>
    <w:rsid w:val="00942853"/>
    <w:rsid w:val="009A1C5B"/>
    <w:rsid w:val="009D287D"/>
    <w:rsid w:val="00AD7689"/>
    <w:rsid w:val="00B00785"/>
    <w:rsid w:val="00B50409"/>
    <w:rsid w:val="00B9709D"/>
    <w:rsid w:val="00BA3413"/>
    <w:rsid w:val="00C35900"/>
    <w:rsid w:val="00C84511"/>
    <w:rsid w:val="00D345D2"/>
    <w:rsid w:val="00D5445B"/>
    <w:rsid w:val="00D607EE"/>
    <w:rsid w:val="00D94592"/>
    <w:rsid w:val="00E23B4B"/>
    <w:rsid w:val="00E7766E"/>
    <w:rsid w:val="00E857CC"/>
    <w:rsid w:val="00EE097D"/>
    <w:rsid w:val="00F11C40"/>
    <w:rsid w:val="00F83833"/>
    <w:rsid w:val="00FC0CEF"/>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6A87C2F1-32AE-4294-9729-46BAB85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69</TotalTime>
  <Pages>1</Pages>
  <Words>84</Words>
  <Characters>484</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Yuki Yoshida</dc:creator>
  <cp:keywords/>
  <dc:description/>
  <cp:lastModifiedBy>川原 千秋</cp:lastModifiedBy>
  <cp:revision>17</cp:revision>
  <cp:lastPrinted>2006-06-21T09:54:00Z</cp:lastPrinted>
  <dcterms:created xsi:type="dcterms:W3CDTF">2018-07-04T04:24:00Z</dcterms:created>
  <dcterms:modified xsi:type="dcterms:W3CDTF">2018-07-11T05:57:00Z</dcterms:modified>
  <cp:category>システム設計ドキュメント</cp:category>
</cp:coreProperties>
</file>