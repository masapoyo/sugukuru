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C77807" w:rsidP="00C359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C77807" w:rsidP="0062600B">
            <w:r>
              <w:rPr>
                <w:rFonts w:hint="eastAsia"/>
              </w:rPr>
              <w:t>売上管理（売上状況）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77807" w:rsidRDefault="00823088" w:rsidP="00C35900">
            <w:r>
              <w:rPr>
                <w:rFonts w:hint="eastAsia"/>
              </w:rPr>
              <w:t>営業担当者のマイページ内で、売上状況をリアルタイムで表示する。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Default="00C35900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823088" w:rsidP="00C3590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:rsidR="003E3B16" w:rsidRDefault="005E2AEE" w:rsidP="00C35900">
            <w:r>
              <w:rPr>
                <w:rFonts w:hint="eastAsia"/>
              </w:rPr>
              <w:t>顧客情報管理</w:t>
            </w:r>
          </w:p>
        </w:tc>
        <w:tc>
          <w:tcPr>
            <w:tcW w:w="6006" w:type="dxa"/>
          </w:tcPr>
          <w:p w:rsidR="00C35900" w:rsidRDefault="005E2AEE" w:rsidP="00C35900">
            <w:r>
              <w:rPr>
                <w:rFonts w:hint="eastAsia"/>
              </w:rPr>
              <w:t>顧客ごとにリストアップ。</w:t>
            </w:r>
          </w:p>
          <w:p w:rsidR="005E2AEE" w:rsidRPr="005E2AEE" w:rsidRDefault="005E2AEE" w:rsidP="00C35900">
            <w:pPr>
              <w:rPr>
                <w:rFonts w:hint="eastAsia"/>
              </w:rPr>
            </w:pPr>
            <w:r>
              <w:rPr>
                <w:rFonts w:hint="eastAsia"/>
              </w:rPr>
              <w:t>詳細画面で売上状況・販売状況を管理する。</w:t>
            </w:r>
          </w:p>
        </w:tc>
        <w:tc>
          <w:tcPr>
            <w:tcW w:w="1920" w:type="dxa"/>
          </w:tcPr>
          <w:p w:rsidR="003E3B16" w:rsidRDefault="003E3B16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5E2AEE" w:rsidP="00C3590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:rsidR="00B50409" w:rsidRDefault="005E2AEE" w:rsidP="00C35900">
            <w:r>
              <w:rPr>
                <w:rFonts w:hint="eastAsia"/>
              </w:rPr>
              <w:t>納期管理・警告</w:t>
            </w:r>
          </w:p>
        </w:tc>
        <w:tc>
          <w:tcPr>
            <w:tcW w:w="6006" w:type="dxa"/>
          </w:tcPr>
          <w:p w:rsidR="00B50409" w:rsidRPr="005E2AEE" w:rsidRDefault="005E2AEE" w:rsidP="00C35900">
            <w:r>
              <w:rPr>
                <w:rFonts w:hint="eastAsia"/>
              </w:rPr>
              <w:t>各提出書類が未提出の状態で提出期限が迫ると、警告として通知を送信する。</w:t>
            </w:r>
          </w:p>
        </w:tc>
        <w:tc>
          <w:tcPr>
            <w:tcW w:w="1920" w:type="dxa"/>
          </w:tcPr>
          <w:p w:rsidR="00B50409" w:rsidRPr="005E2AEE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5E2AEE" w:rsidP="00C3590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5E2AEE" w:rsidP="00C35900">
            <w:r>
              <w:rPr>
                <w:rFonts w:hint="eastAsia"/>
              </w:rPr>
              <w:t>書類管理</w:t>
            </w:r>
          </w:p>
        </w:tc>
        <w:tc>
          <w:tcPr>
            <w:tcW w:w="6006" w:type="dxa"/>
          </w:tcPr>
          <w:p w:rsidR="00B50409" w:rsidRDefault="00B15612" w:rsidP="00C35900">
            <w:r>
              <w:rPr>
                <w:rFonts w:hint="eastAsia"/>
              </w:rPr>
              <w:t>各書類をスキャンでデジタル化して一元管理する。</w:t>
            </w:r>
            <w:bookmarkStart w:id="0" w:name="_GoBack"/>
            <w:bookmarkEnd w:id="0"/>
          </w:p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default" r:id="rId6"/>
      <w:footerReference w:type="default" r:id="rId7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26A" w:rsidRDefault="00D4726A" w:rsidP="00273989">
      <w:pPr>
        <w:pStyle w:val="a3"/>
      </w:pPr>
      <w:r>
        <w:separator/>
      </w:r>
    </w:p>
  </w:endnote>
  <w:endnote w:type="continuationSeparator" w:id="0">
    <w:p w:rsidR="00D4726A" w:rsidRDefault="00D4726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26A" w:rsidRDefault="00D4726A" w:rsidP="00273989">
      <w:pPr>
        <w:pStyle w:val="a3"/>
      </w:pPr>
      <w:r>
        <w:separator/>
      </w:r>
    </w:p>
  </w:footnote>
  <w:footnote w:type="continuationSeparator" w:id="0">
    <w:p w:rsidR="00D4726A" w:rsidRDefault="00D4726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1561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1561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86107C" w:rsidP="00730FB8">
                                <w:pPr>
                                  <w:jc w:val="left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管理系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機能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1561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1561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86107C" w:rsidP="00730FB8">
                          <w:pPr>
                            <w:jc w:val="left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管理系</w:t>
                          </w:r>
                          <w:r>
                            <w:rPr>
                              <w:sz w:val="22"/>
                              <w:szCs w:val="22"/>
                            </w:rPr>
                            <w:t>機能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0E57DA"/>
    <w:rsid w:val="001457AD"/>
    <w:rsid w:val="001529A6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E3B16"/>
    <w:rsid w:val="00431265"/>
    <w:rsid w:val="004312C1"/>
    <w:rsid w:val="00460D7E"/>
    <w:rsid w:val="004B33CF"/>
    <w:rsid w:val="004C29E5"/>
    <w:rsid w:val="004C6529"/>
    <w:rsid w:val="004D10B9"/>
    <w:rsid w:val="0056717A"/>
    <w:rsid w:val="00583C4A"/>
    <w:rsid w:val="00590959"/>
    <w:rsid w:val="005E2AEE"/>
    <w:rsid w:val="0062600B"/>
    <w:rsid w:val="006518E6"/>
    <w:rsid w:val="006536E8"/>
    <w:rsid w:val="00730FB8"/>
    <w:rsid w:val="00732F70"/>
    <w:rsid w:val="00745B01"/>
    <w:rsid w:val="007B68A8"/>
    <w:rsid w:val="007E30D0"/>
    <w:rsid w:val="007F0A12"/>
    <w:rsid w:val="00823088"/>
    <w:rsid w:val="00833821"/>
    <w:rsid w:val="008374BA"/>
    <w:rsid w:val="00853C78"/>
    <w:rsid w:val="0086107C"/>
    <w:rsid w:val="00870683"/>
    <w:rsid w:val="0089437A"/>
    <w:rsid w:val="00934F1B"/>
    <w:rsid w:val="00942853"/>
    <w:rsid w:val="009A1C5B"/>
    <w:rsid w:val="00AD7689"/>
    <w:rsid w:val="00B00785"/>
    <w:rsid w:val="00B15612"/>
    <w:rsid w:val="00B50409"/>
    <w:rsid w:val="00BA3413"/>
    <w:rsid w:val="00C35900"/>
    <w:rsid w:val="00C77807"/>
    <w:rsid w:val="00C84511"/>
    <w:rsid w:val="00D345D2"/>
    <w:rsid w:val="00D4726A"/>
    <w:rsid w:val="00D5445B"/>
    <w:rsid w:val="00D607EE"/>
    <w:rsid w:val="00E7766E"/>
    <w:rsid w:val="00E857CC"/>
    <w:rsid w:val="00F11C40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50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10</cp:revision>
  <cp:lastPrinted>2006-06-21T09:54:00Z</cp:lastPrinted>
  <dcterms:created xsi:type="dcterms:W3CDTF">2018-07-04T04:24:00Z</dcterms:created>
  <dcterms:modified xsi:type="dcterms:W3CDTF">2018-07-09T13:15:00Z</dcterms:modified>
  <cp:category>システム設計ドキュメント</cp:category>
</cp:coreProperties>
</file>