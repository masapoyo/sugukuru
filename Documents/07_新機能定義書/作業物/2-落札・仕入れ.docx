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22"/>
        <w:gridCol w:w="1774"/>
        <w:gridCol w:w="6006"/>
        <w:gridCol w:w="1920"/>
      </w:tblGrid>
      <w:tr w:rsidR="003E3B16" w:rsidRPr="003E3B16" w14:paraId="376C3174" w14:textId="77777777" w:rsidTr="00FC0CEF">
        <w:trPr>
          <w:trHeight w:val="454"/>
          <w:tblHeader/>
        </w:trPr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BBF94F" w14:textId="77777777"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項番</w:t>
            </w:r>
          </w:p>
        </w:tc>
        <w:tc>
          <w:tcPr>
            <w:tcW w:w="17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582F35" w14:textId="77777777"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能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60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17C01F" w14:textId="77777777"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　能　内　容</w:t>
            </w:r>
          </w:p>
        </w:tc>
        <w:tc>
          <w:tcPr>
            <w:tcW w:w="19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32441F" w14:textId="77777777"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情報</w:t>
            </w:r>
            <w:r w:rsidRPr="00FC0CEF">
              <w:rPr>
                <w:rFonts w:hint="eastAsia"/>
                <w:b/>
                <w:sz w:val="18"/>
              </w:rPr>
              <w:t>（伝票・台帳）</w:t>
            </w:r>
          </w:p>
        </w:tc>
      </w:tr>
      <w:tr w:rsidR="003E3B16" w14:paraId="3EF09C23" w14:textId="77777777" w:rsidTr="00FC0CEF">
        <w:trPr>
          <w:trHeight w:val="397"/>
        </w:trPr>
        <w:tc>
          <w:tcPr>
            <w:tcW w:w="822" w:type="dxa"/>
            <w:tcBorders>
              <w:top w:val="single" w:sz="12" w:space="0" w:color="auto"/>
            </w:tcBorders>
          </w:tcPr>
          <w:p w14:paraId="4CB200F6" w14:textId="77777777" w:rsidR="003E3B16" w:rsidRDefault="00182034" w:rsidP="00C35900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774" w:type="dxa"/>
            <w:tcBorders>
              <w:top w:val="single" w:sz="12" w:space="0" w:color="auto"/>
            </w:tcBorders>
          </w:tcPr>
          <w:p w14:paraId="63DBC4B1" w14:textId="77777777" w:rsidR="003E3B16" w:rsidRDefault="00182034" w:rsidP="0062600B">
            <w:r>
              <w:rPr>
                <w:rFonts w:hint="eastAsia"/>
              </w:rPr>
              <w:t>買注残検索</w:t>
            </w:r>
          </w:p>
        </w:tc>
        <w:tc>
          <w:tcPr>
            <w:tcW w:w="6006" w:type="dxa"/>
            <w:tcBorders>
              <w:top w:val="single" w:sz="12" w:space="0" w:color="auto"/>
            </w:tcBorders>
          </w:tcPr>
          <w:p w14:paraId="0115A6A7" w14:textId="77777777" w:rsidR="00C35900" w:rsidRPr="00C35900" w:rsidRDefault="00182034" w:rsidP="00C35900">
            <w:r>
              <w:rPr>
                <w:rFonts w:hint="eastAsia"/>
              </w:rPr>
              <w:t>落札できず、買注残扱いとなった車両を、買注文の一覧から検索し、抽出する。</w:t>
            </w:r>
          </w:p>
        </w:tc>
        <w:tc>
          <w:tcPr>
            <w:tcW w:w="1920" w:type="dxa"/>
            <w:tcBorders>
              <w:top w:val="single" w:sz="12" w:space="0" w:color="auto"/>
            </w:tcBorders>
          </w:tcPr>
          <w:p w14:paraId="36A6FACF" w14:textId="77777777" w:rsidR="00C35900" w:rsidRPr="00483E6B" w:rsidRDefault="00483E6B" w:rsidP="00C35900">
            <w:r>
              <w:rPr>
                <w:rFonts w:hint="eastAsia"/>
              </w:rPr>
              <w:t>車名・年式（和暦）・型式・色・走行距離・予算・変速機構の種別・</w:t>
            </w:r>
            <w:commentRangeStart w:id="0"/>
            <w:r>
              <w:rPr>
                <w:rFonts w:hint="eastAsia"/>
              </w:rPr>
              <w:t>落札</w:t>
            </w:r>
            <w:commentRangeEnd w:id="0"/>
            <w:r>
              <w:rPr>
                <w:rStyle w:val="a7"/>
              </w:rPr>
              <w:commentReference w:id="0"/>
            </w:r>
            <w:r>
              <w:rPr>
                <w:rFonts w:hint="eastAsia"/>
              </w:rPr>
              <w:t>状態・備考</w:t>
            </w:r>
          </w:p>
        </w:tc>
      </w:tr>
      <w:tr w:rsidR="003E3B16" w14:paraId="51ACFFD2" w14:textId="77777777" w:rsidTr="00FC0CEF">
        <w:trPr>
          <w:trHeight w:val="397"/>
        </w:trPr>
        <w:tc>
          <w:tcPr>
            <w:tcW w:w="822" w:type="dxa"/>
          </w:tcPr>
          <w:p w14:paraId="2FA2ADDA" w14:textId="77777777" w:rsidR="003E3B16" w:rsidRDefault="00182034" w:rsidP="00C35900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774" w:type="dxa"/>
          </w:tcPr>
          <w:p w14:paraId="0EF45472" w14:textId="77777777" w:rsidR="003E3B16" w:rsidRDefault="00182034" w:rsidP="00C35900">
            <w:r>
              <w:rPr>
                <w:rFonts w:hint="eastAsia"/>
              </w:rPr>
              <w:t>再検索</w:t>
            </w:r>
          </w:p>
        </w:tc>
        <w:tc>
          <w:tcPr>
            <w:tcW w:w="6006" w:type="dxa"/>
          </w:tcPr>
          <w:p w14:paraId="4E58617F" w14:textId="77777777" w:rsidR="00C35900" w:rsidRPr="00C35900" w:rsidRDefault="00182034" w:rsidP="00C35900">
            <w:r>
              <w:rPr>
                <w:rFonts w:hint="eastAsia"/>
              </w:rPr>
              <w:t>買注残扱いとなった車両を次回オークション、あるいは他のオークション主催会社が開催するオークション内で検索する。</w:t>
            </w:r>
          </w:p>
        </w:tc>
        <w:tc>
          <w:tcPr>
            <w:tcW w:w="1920" w:type="dxa"/>
          </w:tcPr>
          <w:p w14:paraId="2FA114F0" w14:textId="3D30FB63" w:rsidR="003E3B16" w:rsidRDefault="003D22D0" w:rsidP="00C35900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の内容</w:t>
            </w:r>
          </w:p>
        </w:tc>
      </w:tr>
      <w:tr w:rsidR="00B50409" w14:paraId="7B4C6DBE" w14:textId="77777777" w:rsidTr="00FC0CEF">
        <w:trPr>
          <w:trHeight w:val="397"/>
        </w:trPr>
        <w:tc>
          <w:tcPr>
            <w:tcW w:w="822" w:type="dxa"/>
          </w:tcPr>
          <w:p w14:paraId="74DF03D0" w14:textId="77777777" w:rsidR="00B50409" w:rsidRDefault="00182034" w:rsidP="00C35900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1774" w:type="dxa"/>
          </w:tcPr>
          <w:p w14:paraId="2AA22B50" w14:textId="77777777" w:rsidR="00B50409" w:rsidRDefault="00182034" w:rsidP="00C35900">
            <w:r>
              <w:rPr>
                <w:rFonts w:hint="eastAsia"/>
              </w:rPr>
              <w:t>予算変更</w:t>
            </w:r>
          </w:p>
        </w:tc>
        <w:tc>
          <w:tcPr>
            <w:tcW w:w="6006" w:type="dxa"/>
          </w:tcPr>
          <w:p w14:paraId="2A647381" w14:textId="77777777" w:rsidR="00B50409" w:rsidRDefault="00182034" w:rsidP="00C35900">
            <w:r>
              <w:rPr>
                <w:rFonts w:hint="eastAsia"/>
              </w:rPr>
              <w:t>受注内容に記述した予算の変更を行う。</w:t>
            </w:r>
          </w:p>
        </w:tc>
        <w:tc>
          <w:tcPr>
            <w:tcW w:w="1920" w:type="dxa"/>
          </w:tcPr>
          <w:p w14:paraId="6AAFF4BA" w14:textId="27DC3EE4" w:rsidR="00B50409" w:rsidRDefault="003D22D0" w:rsidP="00C35900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の内容</w:t>
            </w:r>
          </w:p>
        </w:tc>
      </w:tr>
      <w:tr w:rsidR="00B50409" w14:paraId="4566192C" w14:textId="77777777" w:rsidTr="00FC0CEF">
        <w:trPr>
          <w:trHeight w:val="397"/>
        </w:trPr>
        <w:tc>
          <w:tcPr>
            <w:tcW w:w="822" w:type="dxa"/>
          </w:tcPr>
          <w:p w14:paraId="3E1AFAA0" w14:textId="77777777" w:rsidR="00B50409" w:rsidRDefault="00182034" w:rsidP="00C35900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774" w:type="dxa"/>
          </w:tcPr>
          <w:p w14:paraId="2C0D957B" w14:textId="77777777" w:rsidR="00B50409" w:rsidRDefault="00182034" w:rsidP="00C35900">
            <w:r>
              <w:rPr>
                <w:rFonts w:hint="eastAsia"/>
              </w:rPr>
              <w:t>納品書発行</w:t>
            </w:r>
          </w:p>
        </w:tc>
        <w:tc>
          <w:tcPr>
            <w:tcW w:w="6006" w:type="dxa"/>
          </w:tcPr>
          <w:p w14:paraId="202C62DB" w14:textId="77777777" w:rsidR="00182034" w:rsidRDefault="00182034" w:rsidP="00C35900">
            <w:r>
              <w:rPr>
                <w:rFonts w:hint="eastAsia"/>
              </w:rPr>
              <w:t>納品書を発行する。</w:t>
            </w:r>
          </w:p>
          <w:p w14:paraId="61D936DC" w14:textId="77777777" w:rsidR="00182034" w:rsidRDefault="00182034" w:rsidP="00C35900">
            <w:r>
              <w:rPr>
                <w:rFonts w:hint="eastAsia"/>
              </w:rPr>
              <w:t>陸送業者を手配する場合には写しを用意し、陸送業者へ手渡す。</w:t>
            </w:r>
          </w:p>
        </w:tc>
        <w:tc>
          <w:tcPr>
            <w:tcW w:w="1920" w:type="dxa"/>
          </w:tcPr>
          <w:p w14:paraId="651A84D0" w14:textId="59022D45" w:rsidR="00B50409" w:rsidRDefault="003D22D0" w:rsidP="00C35900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の内容・顧客情報・陸送業者情報</w:t>
            </w:r>
          </w:p>
        </w:tc>
      </w:tr>
      <w:tr w:rsidR="003E3B16" w14:paraId="0292B796" w14:textId="77777777" w:rsidTr="00FC0CEF">
        <w:trPr>
          <w:trHeight w:val="397"/>
        </w:trPr>
        <w:tc>
          <w:tcPr>
            <w:tcW w:w="822" w:type="dxa"/>
          </w:tcPr>
          <w:p w14:paraId="78E07F41" w14:textId="77777777" w:rsidR="003E3B16" w:rsidRDefault="00182034" w:rsidP="00C35900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774" w:type="dxa"/>
          </w:tcPr>
          <w:p w14:paraId="577ECB63" w14:textId="77777777" w:rsidR="003E3B16" w:rsidRDefault="00182034" w:rsidP="00C35900">
            <w:r>
              <w:rPr>
                <w:rFonts w:hint="eastAsia"/>
              </w:rPr>
              <w:t>経費請求</w:t>
            </w:r>
          </w:p>
        </w:tc>
        <w:tc>
          <w:tcPr>
            <w:tcW w:w="6006" w:type="dxa"/>
          </w:tcPr>
          <w:p w14:paraId="364D68A9" w14:textId="77777777" w:rsidR="003E3B16" w:rsidRPr="00182034" w:rsidRDefault="00182034" w:rsidP="00C35900">
            <w:r>
              <w:rPr>
                <w:rFonts w:hint="eastAsia"/>
              </w:rPr>
              <w:t>顧客が買注文の取消を行った場合、その顧客に対して経費の実を請求する。</w:t>
            </w:r>
          </w:p>
        </w:tc>
        <w:tc>
          <w:tcPr>
            <w:tcW w:w="1920" w:type="dxa"/>
          </w:tcPr>
          <w:p w14:paraId="52B4F11D" w14:textId="70AE374B" w:rsidR="003E3B16" w:rsidRDefault="003D22D0" w:rsidP="00C35900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の内容＋</w:t>
            </w:r>
            <w:commentRangeStart w:id="1"/>
            <w:r>
              <w:rPr>
                <w:rFonts w:hint="eastAsia"/>
              </w:rPr>
              <w:t>受注</w:t>
            </w:r>
            <w:commentRangeEnd w:id="1"/>
            <w:r>
              <w:rPr>
                <w:rStyle w:val="a7"/>
              </w:rPr>
              <w:commentReference w:id="1"/>
            </w:r>
            <w:r>
              <w:rPr>
                <w:rFonts w:hint="eastAsia"/>
              </w:rPr>
              <w:t>状態・顧客情報・請求書</w:t>
            </w:r>
          </w:p>
        </w:tc>
      </w:tr>
      <w:tr w:rsidR="00870683" w14:paraId="4BE76F31" w14:textId="77777777" w:rsidTr="00FC0CEF">
        <w:trPr>
          <w:trHeight w:val="397"/>
        </w:trPr>
        <w:tc>
          <w:tcPr>
            <w:tcW w:w="822" w:type="dxa"/>
          </w:tcPr>
          <w:p w14:paraId="5199A4FF" w14:textId="77777777"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14:paraId="0E5BAAA0" w14:textId="77777777" w:rsidR="00870683" w:rsidRDefault="00870683" w:rsidP="00C35900"/>
        </w:tc>
        <w:tc>
          <w:tcPr>
            <w:tcW w:w="6006" w:type="dxa"/>
          </w:tcPr>
          <w:p w14:paraId="6DAD7A63" w14:textId="77777777" w:rsidR="00870683" w:rsidRDefault="00870683" w:rsidP="00C35900"/>
        </w:tc>
        <w:tc>
          <w:tcPr>
            <w:tcW w:w="1920" w:type="dxa"/>
          </w:tcPr>
          <w:p w14:paraId="333D25FF" w14:textId="77777777" w:rsidR="00870683" w:rsidRPr="003D22D0" w:rsidRDefault="00870683" w:rsidP="00C35900"/>
        </w:tc>
      </w:tr>
      <w:tr w:rsidR="00870683" w14:paraId="1F38A5DB" w14:textId="77777777" w:rsidTr="00FC0CEF">
        <w:trPr>
          <w:trHeight w:val="397"/>
        </w:trPr>
        <w:tc>
          <w:tcPr>
            <w:tcW w:w="822" w:type="dxa"/>
          </w:tcPr>
          <w:p w14:paraId="08A1968D" w14:textId="77777777"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14:paraId="3A195A57" w14:textId="77777777" w:rsidR="00870683" w:rsidRDefault="00870683" w:rsidP="00C35900"/>
        </w:tc>
        <w:tc>
          <w:tcPr>
            <w:tcW w:w="6006" w:type="dxa"/>
          </w:tcPr>
          <w:p w14:paraId="79ABA181" w14:textId="77777777" w:rsidR="00870683" w:rsidRDefault="00870683" w:rsidP="00C35900"/>
        </w:tc>
        <w:tc>
          <w:tcPr>
            <w:tcW w:w="1920" w:type="dxa"/>
          </w:tcPr>
          <w:p w14:paraId="485FD344" w14:textId="77777777" w:rsidR="00870683" w:rsidRDefault="00870683" w:rsidP="00C35900"/>
        </w:tc>
      </w:tr>
      <w:tr w:rsidR="00B50409" w14:paraId="4063A149" w14:textId="77777777" w:rsidTr="00FC0CEF">
        <w:trPr>
          <w:trHeight w:val="397"/>
        </w:trPr>
        <w:tc>
          <w:tcPr>
            <w:tcW w:w="822" w:type="dxa"/>
          </w:tcPr>
          <w:p w14:paraId="5B3F8757" w14:textId="77777777"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14:paraId="2F380B12" w14:textId="77777777" w:rsidR="00B50409" w:rsidRDefault="00B50409" w:rsidP="00C35900"/>
        </w:tc>
        <w:tc>
          <w:tcPr>
            <w:tcW w:w="6006" w:type="dxa"/>
          </w:tcPr>
          <w:p w14:paraId="140D6BB0" w14:textId="77777777" w:rsidR="00B50409" w:rsidRDefault="00B50409" w:rsidP="00C35900"/>
        </w:tc>
        <w:tc>
          <w:tcPr>
            <w:tcW w:w="1920" w:type="dxa"/>
          </w:tcPr>
          <w:p w14:paraId="61E8F09D" w14:textId="77777777" w:rsidR="00B50409" w:rsidRDefault="00B50409" w:rsidP="00C35900"/>
        </w:tc>
      </w:tr>
      <w:tr w:rsidR="00B50409" w14:paraId="5FA8D0E3" w14:textId="77777777" w:rsidTr="00FC0CEF">
        <w:trPr>
          <w:trHeight w:val="397"/>
        </w:trPr>
        <w:tc>
          <w:tcPr>
            <w:tcW w:w="822" w:type="dxa"/>
          </w:tcPr>
          <w:p w14:paraId="492F36B9" w14:textId="77777777"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14:paraId="335342CE" w14:textId="77777777" w:rsidR="00B50409" w:rsidRDefault="00B50409" w:rsidP="00C35900"/>
        </w:tc>
        <w:tc>
          <w:tcPr>
            <w:tcW w:w="6006" w:type="dxa"/>
          </w:tcPr>
          <w:p w14:paraId="1C36AC62" w14:textId="77777777" w:rsidR="00B50409" w:rsidRDefault="00B50409" w:rsidP="00C35900"/>
        </w:tc>
        <w:tc>
          <w:tcPr>
            <w:tcW w:w="1920" w:type="dxa"/>
          </w:tcPr>
          <w:p w14:paraId="787FF361" w14:textId="77777777" w:rsidR="00B50409" w:rsidRDefault="00B50409" w:rsidP="00C35900"/>
        </w:tc>
      </w:tr>
      <w:tr w:rsidR="00B50409" w14:paraId="7C8C526C" w14:textId="77777777" w:rsidTr="00FC0CEF">
        <w:trPr>
          <w:trHeight w:val="397"/>
        </w:trPr>
        <w:tc>
          <w:tcPr>
            <w:tcW w:w="822" w:type="dxa"/>
          </w:tcPr>
          <w:p w14:paraId="6A629005" w14:textId="77777777"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14:paraId="623BFDCF" w14:textId="77777777" w:rsidR="00B50409" w:rsidRDefault="00B50409" w:rsidP="00C35900"/>
        </w:tc>
        <w:tc>
          <w:tcPr>
            <w:tcW w:w="6006" w:type="dxa"/>
          </w:tcPr>
          <w:p w14:paraId="3284E0EA" w14:textId="77777777" w:rsidR="00B50409" w:rsidRDefault="00B50409" w:rsidP="00C35900"/>
        </w:tc>
        <w:tc>
          <w:tcPr>
            <w:tcW w:w="1920" w:type="dxa"/>
          </w:tcPr>
          <w:p w14:paraId="2EB54E5F" w14:textId="77777777" w:rsidR="00B50409" w:rsidRDefault="00B50409" w:rsidP="00C35900"/>
        </w:tc>
      </w:tr>
      <w:tr w:rsidR="00B50409" w14:paraId="6FE3EEB2" w14:textId="77777777" w:rsidTr="00FC0CEF">
        <w:trPr>
          <w:trHeight w:val="397"/>
        </w:trPr>
        <w:tc>
          <w:tcPr>
            <w:tcW w:w="822" w:type="dxa"/>
          </w:tcPr>
          <w:p w14:paraId="2E42F71E" w14:textId="77777777"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14:paraId="5A0EF35E" w14:textId="77777777" w:rsidR="00B50409" w:rsidRDefault="00B50409" w:rsidP="00C35900"/>
        </w:tc>
        <w:tc>
          <w:tcPr>
            <w:tcW w:w="6006" w:type="dxa"/>
          </w:tcPr>
          <w:p w14:paraId="0A9B4334" w14:textId="77777777" w:rsidR="00B50409" w:rsidRDefault="00B50409" w:rsidP="00C35900"/>
        </w:tc>
        <w:tc>
          <w:tcPr>
            <w:tcW w:w="1920" w:type="dxa"/>
          </w:tcPr>
          <w:p w14:paraId="016DE482" w14:textId="77777777" w:rsidR="00B50409" w:rsidRDefault="00B50409" w:rsidP="00C35900"/>
        </w:tc>
      </w:tr>
      <w:tr w:rsidR="00942853" w14:paraId="6C536D0D" w14:textId="77777777" w:rsidTr="00FC0CEF">
        <w:trPr>
          <w:trHeight w:val="397"/>
        </w:trPr>
        <w:tc>
          <w:tcPr>
            <w:tcW w:w="822" w:type="dxa"/>
          </w:tcPr>
          <w:p w14:paraId="16490799" w14:textId="77777777"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14:paraId="0AB52B03" w14:textId="77777777" w:rsidR="00942853" w:rsidRDefault="00942853" w:rsidP="00C35900"/>
        </w:tc>
        <w:tc>
          <w:tcPr>
            <w:tcW w:w="6006" w:type="dxa"/>
          </w:tcPr>
          <w:p w14:paraId="633FCEEE" w14:textId="77777777" w:rsidR="00942853" w:rsidRDefault="00942853" w:rsidP="00C35900"/>
        </w:tc>
        <w:tc>
          <w:tcPr>
            <w:tcW w:w="1920" w:type="dxa"/>
          </w:tcPr>
          <w:p w14:paraId="21F26D2F" w14:textId="77777777" w:rsidR="00942853" w:rsidRDefault="00942853" w:rsidP="00C35900"/>
        </w:tc>
      </w:tr>
      <w:tr w:rsidR="00942853" w14:paraId="5796E0E4" w14:textId="77777777" w:rsidTr="00FC0CEF">
        <w:trPr>
          <w:trHeight w:val="397"/>
        </w:trPr>
        <w:tc>
          <w:tcPr>
            <w:tcW w:w="822" w:type="dxa"/>
          </w:tcPr>
          <w:p w14:paraId="578B88C7" w14:textId="77777777"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14:paraId="1F0B1A47" w14:textId="77777777" w:rsidR="00942853" w:rsidRDefault="00942853" w:rsidP="00C35900"/>
        </w:tc>
        <w:tc>
          <w:tcPr>
            <w:tcW w:w="6006" w:type="dxa"/>
          </w:tcPr>
          <w:p w14:paraId="07FBE36C" w14:textId="77777777" w:rsidR="00942853" w:rsidRDefault="00942853" w:rsidP="00C35900"/>
        </w:tc>
        <w:tc>
          <w:tcPr>
            <w:tcW w:w="1920" w:type="dxa"/>
          </w:tcPr>
          <w:p w14:paraId="6550609A" w14:textId="77777777" w:rsidR="00942853" w:rsidRDefault="00942853" w:rsidP="00C35900"/>
        </w:tc>
      </w:tr>
      <w:tr w:rsidR="00942853" w14:paraId="3892B93B" w14:textId="77777777" w:rsidTr="00FC0CEF">
        <w:trPr>
          <w:trHeight w:val="397"/>
        </w:trPr>
        <w:tc>
          <w:tcPr>
            <w:tcW w:w="822" w:type="dxa"/>
          </w:tcPr>
          <w:p w14:paraId="523E68B6" w14:textId="77777777"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14:paraId="3F43FECF" w14:textId="77777777" w:rsidR="00942853" w:rsidRDefault="00942853" w:rsidP="00C35900"/>
        </w:tc>
        <w:tc>
          <w:tcPr>
            <w:tcW w:w="6006" w:type="dxa"/>
          </w:tcPr>
          <w:p w14:paraId="2E932C3C" w14:textId="77777777" w:rsidR="00942853" w:rsidRDefault="00942853" w:rsidP="00C35900"/>
        </w:tc>
        <w:tc>
          <w:tcPr>
            <w:tcW w:w="1920" w:type="dxa"/>
          </w:tcPr>
          <w:p w14:paraId="5F14B5E3" w14:textId="77777777" w:rsidR="00942853" w:rsidRDefault="00942853" w:rsidP="00C35900"/>
        </w:tc>
      </w:tr>
      <w:tr w:rsidR="00942853" w14:paraId="479A6F9B" w14:textId="77777777" w:rsidTr="00FC0CEF">
        <w:trPr>
          <w:trHeight w:val="397"/>
        </w:trPr>
        <w:tc>
          <w:tcPr>
            <w:tcW w:w="822" w:type="dxa"/>
          </w:tcPr>
          <w:p w14:paraId="6FD8D842" w14:textId="77777777"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14:paraId="6CED5548" w14:textId="77777777" w:rsidR="00942853" w:rsidRDefault="00942853" w:rsidP="00C35900"/>
        </w:tc>
        <w:tc>
          <w:tcPr>
            <w:tcW w:w="6006" w:type="dxa"/>
          </w:tcPr>
          <w:p w14:paraId="67EDAE5B" w14:textId="77777777" w:rsidR="00942853" w:rsidRDefault="00942853" w:rsidP="00C35900"/>
        </w:tc>
        <w:tc>
          <w:tcPr>
            <w:tcW w:w="1920" w:type="dxa"/>
          </w:tcPr>
          <w:p w14:paraId="2446B4FF" w14:textId="77777777" w:rsidR="00942853" w:rsidRDefault="00942853" w:rsidP="00C35900"/>
        </w:tc>
      </w:tr>
      <w:tr w:rsidR="00B50409" w14:paraId="57D86508" w14:textId="77777777" w:rsidTr="00FC0CEF">
        <w:trPr>
          <w:trHeight w:val="397"/>
        </w:trPr>
        <w:tc>
          <w:tcPr>
            <w:tcW w:w="822" w:type="dxa"/>
          </w:tcPr>
          <w:p w14:paraId="0AB86667" w14:textId="77777777"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14:paraId="5F3D2FC5" w14:textId="77777777" w:rsidR="00B50409" w:rsidRDefault="00B50409" w:rsidP="00C35900"/>
        </w:tc>
        <w:tc>
          <w:tcPr>
            <w:tcW w:w="6006" w:type="dxa"/>
          </w:tcPr>
          <w:p w14:paraId="495E74CE" w14:textId="77777777" w:rsidR="00B50409" w:rsidRDefault="00B50409" w:rsidP="00C35900"/>
        </w:tc>
        <w:tc>
          <w:tcPr>
            <w:tcW w:w="1920" w:type="dxa"/>
          </w:tcPr>
          <w:p w14:paraId="47B3CD51" w14:textId="77777777" w:rsidR="00B50409" w:rsidRDefault="00B50409" w:rsidP="00C35900"/>
        </w:tc>
      </w:tr>
      <w:tr w:rsidR="00C35900" w14:paraId="41F3457A" w14:textId="77777777" w:rsidTr="00FC0CEF">
        <w:trPr>
          <w:trHeight w:val="397"/>
        </w:trPr>
        <w:tc>
          <w:tcPr>
            <w:tcW w:w="822" w:type="dxa"/>
          </w:tcPr>
          <w:p w14:paraId="23A8BE1F" w14:textId="77777777"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14:paraId="1B92796A" w14:textId="77777777" w:rsidR="00C35900" w:rsidRDefault="00C35900" w:rsidP="00C35900"/>
        </w:tc>
        <w:tc>
          <w:tcPr>
            <w:tcW w:w="6006" w:type="dxa"/>
          </w:tcPr>
          <w:p w14:paraId="5D489C4A" w14:textId="77777777" w:rsidR="00C35900" w:rsidRDefault="00C35900" w:rsidP="00C35900"/>
        </w:tc>
        <w:tc>
          <w:tcPr>
            <w:tcW w:w="1920" w:type="dxa"/>
          </w:tcPr>
          <w:p w14:paraId="45A0B958" w14:textId="77777777" w:rsidR="00C35900" w:rsidRDefault="00C35900" w:rsidP="00C35900"/>
        </w:tc>
      </w:tr>
      <w:tr w:rsidR="00E7766E" w14:paraId="78EF412F" w14:textId="77777777" w:rsidTr="00FC0CEF">
        <w:trPr>
          <w:trHeight w:val="397"/>
        </w:trPr>
        <w:tc>
          <w:tcPr>
            <w:tcW w:w="822" w:type="dxa"/>
          </w:tcPr>
          <w:p w14:paraId="2CBD315D" w14:textId="77777777"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14:paraId="711B80AB" w14:textId="77777777" w:rsidR="00E7766E" w:rsidRDefault="00E7766E" w:rsidP="00C35900"/>
        </w:tc>
        <w:tc>
          <w:tcPr>
            <w:tcW w:w="6006" w:type="dxa"/>
          </w:tcPr>
          <w:p w14:paraId="47240FB0" w14:textId="77777777" w:rsidR="00E7766E" w:rsidRDefault="00E7766E" w:rsidP="00C35900"/>
        </w:tc>
        <w:tc>
          <w:tcPr>
            <w:tcW w:w="1920" w:type="dxa"/>
          </w:tcPr>
          <w:p w14:paraId="4D7ABE9C" w14:textId="77777777" w:rsidR="00E7766E" w:rsidRDefault="00E7766E" w:rsidP="00C35900"/>
        </w:tc>
      </w:tr>
      <w:tr w:rsidR="00C35900" w14:paraId="312F4C63" w14:textId="77777777" w:rsidTr="00FC0CEF">
        <w:trPr>
          <w:trHeight w:val="397"/>
        </w:trPr>
        <w:tc>
          <w:tcPr>
            <w:tcW w:w="822" w:type="dxa"/>
          </w:tcPr>
          <w:p w14:paraId="0DA4921A" w14:textId="77777777"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14:paraId="7D85A3D1" w14:textId="77777777" w:rsidR="00C35900" w:rsidRDefault="00C35900" w:rsidP="00C35900"/>
        </w:tc>
        <w:tc>
          <w:tcPr>
            <w:tcW w:w="6006" w:type="dxa"/>
          </w:tcPr>
          <w:p w14:paraId="0AEA87DC" w14:textId="77777777" w:rsidR="00C35900" w:rsidRDefault="00C35900" w:rsidP="00C35900"/>
        </w:tc>
        <w:tc>
          <w:tcPr>
            <w:tcW w:w="1920" w:type="dxa"/>
          </w:tcPr>
          <w:p w14:paraId="626AAB02" w14:textId="77777777" w:rsidR="00C35900" w:rsidRDefault="00C35900" w:rsidP="00C35900"/>
        </w:tc>
      </w:tr>
      <w:tr w:rsidR="00B50409" w14:paraId="76BA07BE" w14:textId="77777777" w:rsidTr="00FC0CEF">
        <w:trPr>
          <w:trHeight w:val="397"/>
        </w:trPr>
        <w:tc>
          <w:tcPr>
            <w:tcW w:w="822" w:type="dxa"/>
          </w:tcPr>
          <w:p w14:paraId="73158F56" w14:textId="77777777"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14:paraId="1D28D732" w14:textId="77777777" w:rsidR="00B50409" w:rsidRDefault="00B50409" w:rsidP="00C35900"/>
        </w:tc>
        <w:tc>
          <w:tcPr>
            <w:tcW w:w="6006" w:type="dxa"/>
          </w:tcPr>
          <w:p w14:paraId="42D463DE" w14:textId="77777777" w:rsidR="00B50409" w:rsidRDefault="00B50409" w:rsidP="00C35900"/>
        </w:tc>
        <w:tc>
          <w:tcPr>
            <w:tcW w:w="1920" w:type="dxa"/>
          </w:tcPr>
          <w:p w14:paraId="69081928" w14:textId="77777777" w:rsidR="00B50409" w:rsidRDefault="00B50409" w:rsidP="00C35900"/>
        </w:tc>
      </w:tr>
      <w:tr w:rsidR="00B50409" w14:paraId="5A95196D" w14:textId="77777777" w:rsidTr="00FC0CEF">
        <w:trPr>
          <w:trHeight w:val="397"/>
        </w:trPr>
        <w:tc>
          <w:tcPr>
            <w:tcW w:w="822" w:type="dxa"/>
          </w:tcPr>
          <w:p w14:paraId="59C7F9A9" w14:textId="77777777"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14:paraId="67C1A920" w14:textId="77777777" w:rsidR="00B50409" w:rsidRDefault="00B50409" w:rsidP="00C35900"/>
        </w:tc>
        <w:tc>
          <w:tcPr>
            <w:tcW w:w="6006" w:type="dxa"/>
          </w:tcPr>
          <w:p w14:paraId="0B821D93" w14:textId="77777777" w:rsidR="00B50409" w:rsidRDefault="00B50409" w:rsidP="00C35900"/>
        </w:tc>
        <w:tc>
          <w:tcPr>
            <w:tcW w:w="1920" w:type="dxa"/>
          </w:tcPr>
          <w:p w14:paraId="19B547ED" w14:textId="77777777" w:rsidR="00B50409" w:rsidRDefault="00B50409" w:rsidP="00C35900"/>
        </w:tc>
      </w:tr>
      <w:tr w:rsidR="00B50409" w14:paraId="7BF3018E" w14:textId="77777777" w:rsidTr="00FC0CEF">
        <w:trPr>
          <w:trHeight w:val="397"/>
        </w:trPr>
        <w:tc>
          <w:tcPr>
            <w:tcW w:w="822" w:type="dxa"/>
          </w:tcPr>
          <w:p w14:paraId="24FD4BA2" w14:textId="77777777"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14:paraId="244B41F2" w14:textId="77777777" w:rsidR="00B50409" w:rsidRDefault="00B50409" w:rsidP="00C35900"/>
        </w:tc>
        <w:tc>
          <w:tcPr>
            <w:tcW w:w="6006" w:type="dxa"/>
          </w:tcPr>
          <w:p w14:paraId="762DAE50" w14:textId="77777777" w:rsidR="00B50409" w:rsidRDefault="00B50409" w:rsidP="00C35900"/>
        </w:tc>
        <w:tc>
          <w:tcPr>
            <w:tcW w:w="1920" w:type="dxa"/>
          </w:tcPr>
          <w:p w14:paraId="51852541" w14:textId="77777777" w:rsidR="00B50409" w:rsidRDefault="00B50409" w:rsidP="00C35900">
            <w:bookmarkStart w:id="2" w:name="_GoBack"/>
            <w:bookmarkEnd w:id="2"/>
          </w:p>
        </w:tc>
      </w:tr>
      <w:tr w:rsidR="003E3B16" w14:paraId="4C408D68" w14:textId="77777777" w:rsidTr="00FC0CEF">
        <w:trPr>
          <w:trHeight w:val="397"/>
        </w:trPr>
        <w:tc>
          <w:tcPr>
            <w:tcW w:w="822" w:type="dxa"/>
          </w:tcPr>
          <w:p w14:paraId="348FA7B6" w14:textId="77777777"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14:paraId="0621C62A" w14:textId="77777777" w:rsidR="003E3B16" w:rsidRDefault="003E3B16" w:rsidP="00C35900"/>
        </w:tc>
        <w:tc>
          <w:tcPr>
            <w:tcW w:w="6006" w:type="dxa"/>
          </w:tcPr>
          <w:p w14:paraId="58BBF2F4" w14:textId="77777777" w:rsidR="003E3B16" w:rsidRDefault="003E3B16" w:rsidP="00C35900"/>
        </w:tc>
        <w:tc>
          <w:tcPr>
            <w:tcW w:w="1920" w:type="dxa"/>
          </w:tcPr>
          <w:p w14:paraId="3D644F3C" w14:textId="77777777" w:rsidR="003E3B16" w:rsidRDefault="003E3B16" w:rsidP="00C35900"/>
        </w:tc>
      </w:tr>
      <w:tr w:rsidR="003E3B16" w14:paraId="6F7DAD71" w14:textId="77777777" w:rsidTr="00FC0CEF">
        <w:trPr>
          <w:trHeight w:val="397"/>
        </w:trPr>
        <w:tc>
          <w:tcPr>
            <w:tcW w:w="822" w:type="dxa"/>
          </w:tcPr>
          <w:p w14:paraId="637DBC1A" w14:textId="77777777"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14:paraId="69A60BCE" w14:textId="77777777" w:rsidR="003E3B16" w:rsidRDefault="003E3B16" w:rsidP="00C35900"/>
        </w:tc>
        <w:tc>
          <w:tcPr>
            <w:tcW w:w="6006" w:type="dxa"/>
          </w:tcPr>
          <w:p w14:paraId="221FE04A" w14:textId="77777777" w:rsidR="003E3B16" w:rsidRDefault="003E3B16" w:rsidP="00C35900"/>
        </w:tc>
        <w:tc>
          <w:tcPr>
            <w:tcW w:w="1920" w:type="dxa"/>
          </w:tcPr>
          <w:p w14:paraId="3BEC336D" w14:textId="77777777" w:rsidR="003E3B16" w:rsidRDefault="003E3B16" w:rsidP="00C35900"/>
        </w:tc>
      </w:tr>
      <w:tr w:rsidR="003E3B16" w14:paraId="6D815E53" w14:textId="77777777" w:rsidTr="00FC0CEF">
        <w:trPr>
          <w:trHeight w:val="397"/>
        </w:trPr>
        <w:tc>
          <w:tcPr>
            <w:tcW w:w="822" w:type="dxa"/>
          </w:tcPr>
          <w:p w14:paraId="4373C7E1" w14:textId="77777777"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14:paraId="4BC7D815" w14:textId="77777777" w:rsidR="003E3B16" w:rsidRDefault="003E3B16" w:rsidP="00C35900"/>
        </w:tc>
        <w:tc>
          <w:tcPr>
            <w:tcW w:w="6006" w:type="dxa"/>
          </w:tcPr>
          <w:p w14:paraId="4CB97332" w14:textId="77777777" w:rsidR="003E3B16" w:rsidRDefault="003E3B16" w:rsidP="00C35900"/>
        </w:tc>
        <w:tc>
          <w:tcPr>
            <w:tcW w:w="1920" w:type="dxa"/>
          </w:tcPr>
          <w:p w14:paraId="01852FA4" w14:textId="77777777" w:rsidR="003E3B16" w:rsidRDefault="003E3B16" w:rsidP="00C35900"/>
        </w:tc>
      </w:tr>
    </w:tbl>
    <w:p w14:paraId="170C7564" w14:textId="77777777" w:rsidR="00833821" w:rsidRDefault="00833821" w:rsidP="00B50409"/>
    <w:sectPr w:rsidR="00833821" w:rsidSect="00B504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44" w:right="503" w:bottom="993" w:left="851" w:header="573" w:footer="823" w:gutter="0"/>
      <w:cols w:space="425"/>
      <w:docGrid w:type="lines" w:linePitch="29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川原 千秋" w:date="2018-07-11T14:19:00Z" w:initials="川原">
    <w:p w14:paraId="27545563" w14:textId="77777777" w:rsidR="00483E6B" w:rsidRDefault="00483E6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買注残か否か</w:t>
      </w:r>
    </w:p>
  </w:comment>
  <w:comment w:id="1" w:author="川原 千秋" w:date="2018-07-11T14:23:00Z" w:initials="川原">
    <w:p w14:paraId="668C3453" w14:textId="209A4E30" w:rsidR="003D22D0" w:rsidRDefault="003D22D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取消か否か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545563" w15:done="0"/>
  <w15:commentEx w15:paraId="668C34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8CEB3" w14:textId="77777777" w:rsidR="006B04A5" w:rsidRDefault="006B04A5" w:rsidP="00273989">
      <w:pPr>
        <w:pStyle w:val="a3"/>
      </w:pPr>
      <w:r>
        <w:separator/>
      </w:r>
    </w:p>
  </w:endnote>
  <w:endnote w:type="continuationSeparator" w:id="0">
    <w:p w14:paraId="28F295F1" w14:textId="77777777" w:rsidR="006B04A5" w:rsidRDefault="006B04A5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956D0" w14:textId="77777777" w:rsidR="001C26E7" w:rsidRDefault="001C26E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7EC68" w14:textId="77777777" w:rsidR="001C379B" w:rsidRDefault="0062600B" w:rsidP="001C379B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8EF91" w14:textId="77777777" w:rsidR="001C26E7" w:rsidRDefault="001C26E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07DF8" w14:textId="77777777" w:rsidR="006B04A5" w:rsidRDefault="006B04A5" w:rsidP="00273989">
      <w:pPr>
        <w:pStyle w:val="a3"/>
      </w:pPr>
      <w:r>
        <w:separator/>
      </w:r>
    </w:p>
  </w:footnote>
  <w:footnote w:type="continuationSeparator" w:id="0">
    <w:p w14:paraId="7F0E8DAE" w14:textId="77777777" w:rsidR="006B04A5" w:rsidRDefault="006B04A5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32FF8" w14:textId="77777777" w:rsidR="001C26E7" w:rsidRDefault="001C26E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F1C7C" w14:textId="77777777" w:rsidR="00273989" w:rsidRDefault="0062600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C3C53EC" wp14:editId="516C4D1D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938530"/>
              <wp:effectExtent l="635" t="0" r="10160" b="5715"/>
              <wp:wrapNone/>
              <wp:docPr id="1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938530"/>
                        <a:chOff x="792" y="421"/>
                        <a:chExt cx="10738" cy="1478"/>
                      </a:xfrm>
                    </wpg:grpSpPr>
                    <wpg:grpSp>
                      <wpg:cNvPr id="2" name="Group 59"/>
                      <wpg:cNvGrpSpPr>
                        <a:grpSpLocks/>
                      </wpg:cNvGrpSpPr>
                      <wpg:grpSpPr bwMode="auto">
                        <a:xfrm>
                          <a:off x="812" y="1606"/>
                          <a:ext cx="10718" cy="293"/>
                          <a:chOff x="687" y="1750"/>
                          <a:chExt cx="10718" cy="293"/>
                        </a:xfrm>
                      </wpg:grpSpPr>
                      <wpg:grpSp>
                        <wpg:cNvPr id="3" name="Group 56"/>
                        <wpg:cNvGrpSpPr>
                          <a:grpSpLocks/>
                        </wpg:cNvGrpSpPr>
                        <wpg:grpSpPr bwMode="auto">
                          <a:xfrm>
                            <a:off x="687" y="1750"/>
                            <a:ext cx="3297" cy="293"/>
                            <a:chOff x="2717" y="2629"/>
                            <a:chExt cx="3297" cy="293"/>
                          </a:xfrm>
                        </wpg:grpSpPr>
                        <wps:wsp>
                          <wps:cNvPr id="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629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D73D35" w14:textId="3C94D5A5" w:rsidR="00273989" w:rsidRDefault="001C26E7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川原千秋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629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E1ED39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7"/>
                        <wpg:cNvGrpSpPr>
                          <a:grpSpLocks/>
                        </wpg:cNvGrpSpPr>
                        <wpg:grpSpPr bwMode="auto">
                          <a:xfrm>
                            <a:off x="3945" y="1750"/>
                            <a:ext cx="3297" cy="293"/>
                            <a:chOff x="2717" y="2922"/>
                            <a:chExt cx="3297" cy="293"/>
                          </a:xfrm>
                        </wpg:grpSpPr>
                        <wps:wsp>
                          <wps:cNvPr id="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922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FA920C" w14:textId="77777777"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922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CBBD29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8"/>
                        <wpg:cNvGrpSpPr>
                          <a:grpSpLocks/>
                        </wpg:cNvGrpSpPr>
                        <wpg:grpSpPr bwMode="auto">
                          <a:xfrm>
                            <a:off x="7242" y="1750"/>
                            <a:ext cx="4163" cy="293"/>
                            <a:chOff x="7242" y="1750"/>
                            <a:chExt cx="3982" cy="293"/>
                          </a:xfrm>
                        </wpg:grpSpPr>
                        <wpg:grpSp>
                          <wpg:cNvPr id="10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1991" cy="292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1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F83E4A" w14:textId="77777777"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2600B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2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2C542" w14:textId="77777777"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9233" y="1750"/>
                              <a:ext cx="1991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4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59F711" w14:textId="77777777"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3F72FC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3F72FC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5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8AB3D3" w14:textId="77777777"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6" name="Group 15"/>
                      <wpg:cNvGrpSpPr>
                        <a:grpSpLocks/>
                      </wpg:cNvGrpSpPr>
                      <wpg:grpSpPr bwMode="auto">
                        <a:xfrm>
                          <a:off x="8798" y="668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1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1A3083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707E05" w14:textId="77777777"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482BAA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92" y="421"/>
                          <a:ext cx="7661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93A45" w14:textId="77777777" w:rsidR="00273989" w:rsidRPr="00732F70" w:rsidRDefault="00F11C4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新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機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能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定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義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27" name="Group 60"/>
                      <wpg:cNvGrpSpPr>
                        <a:grpSpLocks/>
                      </wpg:cNvGrpSpPr>
                      <wpg:grpSpPr bwMode="auto">
                        <a:xfrm>
                          <a:off x="815" y="1112"/>
                          <a:ext cx="7819" cy="438"/>
                          <a:chOff x="690" y="1109"/>
                          <a:chExt cx="7783" cy="438"/>
                        </a:xfrm>
                      </wpg:grpSpPr>
                      <wpg:grpSp>
                        <wpg:cNvPr id="28" name="Group 53"/>
                        <wpg:cNvGrpSpPr>
                          <a:grpSpLocks/>
                        </wpg:cNvGrpSpPr>
                        <wpg:grpSpPr bwMode="auto">
                          <a:xfrm>
                            <a:off x="690" y="1109"/>
                            <a:ext cx="4344" cy="438"/>
                            <a:chOff x="907" y="1312"/>
                            <a:chExt cx="4344" cy="438"/>
                          </a:xfrm>
                        </wpg:grpSpPr>
                        <wps:wsp>
                          <wps:cNvPr id="29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" y="1312"/>
                              <a:ext cx="1447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94C3BD" w14:textId="77777777" w:rsidR="00273989" w:rsidRPr="007E30D0" w:rsidRDefault="00273989" w:rsidP="00AD7689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システム名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0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5" y="1312"/>
                              <a:ext cx="2896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D0DB1C" w14:textId="77777777" w:rsidR="00273989" w:rsidRPr="007E30D0" w:rsidRDefault="0062600B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スグクル社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車両販売管理システム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54"/>
                        <wpg:cNvGrpSpPr>
                          <a:grpSpLocks/>
                        </wpg:cNvGrpSpPr>
                        <wpg:grpSpPr bwMode="auto">
                          <a:xfrm>
                            <a:off x="5034" y="1109"/>
                            <a:ext cx="3439" cy="438"/>
                            <a:chOff x="6699" y="1312"/>
                            <a:chExt cx="3439" cy="438"/>
                          </a:xfrm>
                        </wpg:grpSpPr>
                        <wps:wsp>
                          <wps:cNvPr id="3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9" y="1312"/>
                              <a:ext cx="1136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D74919" w14:textId="77777777" w:rsidR="00273989" w:rsidRPr="007E30D0" w:rsidRDefault="00273989" w:rsidP="00730FB8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業務名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6" y="1312"/>
                              <a:ext cx="2302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CDE934" w14:textId="77777777" w:rsidR="00273989" w:rsidRPr="007E30D0" w:rsidRDefault="00182034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落札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・</w:t>
                                </w: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仕入れ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4" name="Line 50"/>
                      <wps:cNvCnPr>
                        <a:cxnSpLocks noChangeShapeType="1"/>
                      </wps:cNvCnPr>
                      <wps:spPr bwMode="auto">
                        <a:xfrm>
                          <a:off x="827" y="966"/>
                          <a:ext cx="722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51"/>
                      <wps:cNvCnPr>
                        <a:cxnSpLocks noChangeShapeType="1"/>
                      </wps:cNvCnPr>
                      <wps:spPr bwMode="auto">
                        <a:xfrm>
                          <a:off x="815" y="1038"/>
                          <a:ext cx="7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3C53EC" id="Group 62" o:spid="_x0000_s1026" style="position:absolute;left:0;text-align:left;margin-left:-2.95pt;margin-top:-7.6pt;width:536.9pt;height:73.9pt;z-index:251657216" coordorigin="792,421" coordsize="10738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">
              <v:group id="Group 59" o:spid="_x0000_s1027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56" o:spid="_x0000_s1028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9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2qmMQA&#10;AADaAAAADwAAAGRycy9kb3ducmV2LnhtbESPQWvCQBSE74L/YXkFL1I3lSI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dqpjEAAAA2gAAAA8AAAAAAAAAAAAAAAAAmAIAAGRycy9k&#10;b3ducmV2LnhtbFBLBQYAAAAABAAEAPUAAACJAwAAAAA=&#10;">
                    <v:textbox inset="5.85pt,.7pt,5.85pt,.7pt">
                      <w:txbxContent>
                        <w:p w14:paraId="42D73D35" w14:textId="3C94D5A5" w:rsidR="00273989" w:rsidRDefault="001C26E7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川原千秋</w:t>
                          </w:r>
                        </w:p>
                      </w:txbxContent>
                    </v:textbox>
                  </v:shape>
                  <v:shape id="Text Box 31" o:spid="_x0000_s1030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RDcAA&#10;AADaAAAADwAAAGRycy9kb3ducmV2LnhtbESPT4vCMBTE7wt+h/CEva1pK/6hmhYRBK+rRTw+mmdb&#10;bF5KE9v67TcLC3scZuY3zD6fTCsG6l1jWUG8iEAQl1Y3XCkorqevLQjnkTW2lknBmxzk2exjj6m2&#10;I3/TcPGVCBB2KSqove9SKV1Zk0G3sB1x8B62N+iD7CupexwD3LQyiaK1NNhwWKixo2NN5fPyMgqa&#10;95C4m0W7Gd09NisslklcKPU5nw47EJ4m/x/+a5+1ghX8Xgk3QG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ORDcAAAADaAAAADwAAAAAAAAAAAAAAAACYAgAAZHJzL2Rvd25y&#10;ZXYueG1sUEsFBgAAAAAEAAQA9QAAAIUDAAAAAA==&#10;" fillcolor="#c9f">
                    <v:textbox inset="5.85pt,.7pt,5.85pt,.7pt">
                      <w:txbxContent>
                        <w:p w14:paraId="6DE1ED39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57" o:spid="_x0000_s1031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34" o:spid="_x0000_s1032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8078MA&#10;AADaAAAADwAAAGRycy9kb3ducmV2LnhtbESPQYvCMBSE74L/IbwFL7Km68F1q1FkQdGTrIrg7dG8&#10;bYvNS0lSrf56Iwgeh5n5hpnOW1OJCzlfWlbwNUhAEGdWl5wrOOyXn2MQPiBrrCyTght5mM+6nSmm&#10;2l75jy67kIsIYZ+igiKEOpXSZwUZ9ANbE0fv3zqDIUqXS+3wGuGmksMkGUmDJceFAmv6LSg77xqj&#10;4LxpMtMcT269bfarzX2kZT/5Uar30S4mIAK14R1+tddawTc8r8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8078MAAADaAAAADwAAAAAAAAAAAAAAAACYAgAAZHJzL2Rv&#10;d25yZXYueG1sUEsFBgAAAAAEAAQA9QAAAIgDAAAAAA==&#10;">
                    <v:textbox inset="5.85pt,.7pt,5.85pt,.7pt">
                      <w:txbxContent>
                        <w:p w14:paraId="09FA920C" w14:textId="77777777"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33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I+k7sA&#10;AADaAAAADwAAAGRycy9kb3ducmV2LnhtbERPy6rCMBDdC/5DGMGdpq1clWoUEQS3ahGXQzO2xWZS&#10;mtjWvzcL4S4P573dD6YWHbWusqwgnkcgiHOrKy4UZLfTbA3CeWSNtWVS8CEH+914tMVU254v1F19&#10;IUIIuxQVlN43qZQuL8mgm9uGOHBP2xr0AbaF1C32IdzUMomipTRYcWgosaFjSfnr+jYKqk+XuLtF&#10;u+rdIzZ/mC2SOFNqOhkOGxCeBv8v/rnPWkHYGq6EGyB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+yPpO7AAAA2gAAAA8AAAAAAAAAAAAAAAAAmAIAAGRycy9kb3ducmV2Lnht&#10;bFBLBQYAAAAABAAEAPUAAACAAwAAAAA=&#10;" fillcolor="#c9f">
                    <v:textbox inset="5.85pt,.7pt,5.85pt,.7pt">
                      <w:txbxContent>
                        <w:p w14:paraId="58CBBD29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  <v:group id="Group 58" o:spid="_x0000_s1034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38" o:spid="_x0000_s1035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Text Box 39" o:spid="_x0000_s103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        <v:textbox inset="5.85pt,.7pt,5.85pt,.7pt">
                        <w:txbxContent>
                          <w:p w14:paraId="6BF83E4A" w14:textId="77777777"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2600B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3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Ysr4A&#10;AADbAAAADwAAAGRycy9kb3ducmV2LnhtbERPTYvCMBC9L/gfwgje1rSVVammRRYEr2oRj0MztsVm&#10;UppsW/+9WVjY2zze5+zzybRioN41lhXEywgEcWl1w5WC4nr83IJwHllja5kUvMhBns0+9phqO/KZ&#10;houvRAhhl6KC2vsuldKVNRl0S9sRB+5he4M+wL6SuscxhJtWJlG0lgYbDg01dvRdU/m8/BgFzWtI&#10;3M2i3YzuHpsvLFZJXCi1mE+HHQhPk/8X/7lPOsxP4PeXcIDM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c2LK+AAAA2wAAAA8AAAAAAAAAAAAAAAAAmAIAAGRycy9kb3ducmV2&#10;LnhtbFBLBQYAAAAABAAEAPUAAACDAwAAAAA=&#10;" fillcolor="#c9f">
                      <v:textbox inset="5.85pt,.7pt,5.85pt,.7pt">
                        <w:txbxContent>
                          <w:p w14:paraId="5142C542" w14:textId="77777777"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38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42" o:spid="_x0000_s103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ZV2cMA&#10;AADbAAAADwAAAGRycy9kb3ducmV2LnhtbERPTWvCQBC9C/6HZQpepG4qR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ZV2cMAAADbAAAADwAAAAAAAAAAAAAAAACYAgAAZHJzL2Rv&#10;d25yZXYueG1sUEsFBgAAAAAEAAQA9QAAAIgDAAAAAA==&#10;">
                      <v:textbox inset="5.85pt,.7pt,5.85pt,.7pt">
                        <w:txbxContent>
                          <w:p w14:paraId="6959F711" w14:textId="77777777"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3F72FC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3F72FC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4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VAxr0A&#10;AADbAAAADwAAAGRycy9kb3ducmV2LnhtbERPTYvCMBC9C/6HMII3TVtRl65RRBC8qkU8Ds1sW7aZ&#10;lCa29d8bQfA2j/c5m91gatFR6yrLCuJ5BII4t7riQkF2Pc5+QDiPrLG2TAqe5GC3HY82mGrb85m6&#10;iy9ECGGXooLS+yaV0uUlGXRz2xAH7s+2Bn2AbSF1i30IN7VMomglDVYcGkps6FBS/n95GAXVs0vc&#10;zaJd9+4emyVmiyTOlJpOhv0vCE+D/4o/7pMO85fw/iUcIL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HVAxr0AAADbAAAADwAAAAAAAAAAAAAAAACYAgAAZHJzL2Rvd25yZXYu&#10;eG1sUEsFBgAAAAAEAAQA9QAAAIIDAAAAAA==&#10;" fillcolor="#c9f">
                      <v:textbox inset="5.85pt,.7pt,5.85pt,.7pt">
                        <w:txbxContent>
                          <w:p w14:paraId="268AB3D3" w14:textId="77777777"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15" o:spid="_x0000_s1041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group id="Group 8" o:spid="_x0000_s1042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6" o:spid="_x0000_s1043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uE0sIA&#10;AADbAAAADwAAAGRycy9kb3ducmV2LnhtbESPQW/CMAyF70j7D5En7QbpkFZQISCExsRxsImz1Zi0&#10;onGqJJTu38+HSbvZes/vfV5vR9+pgWJqAxt4nRWgiOtgW3YGvr8O0yWolJEtdoHJwA8l2G6eJmus&#10;bHjwiYZzdkpCOFVooMm5r7ROdUMe0yz0xKJdQ/SYZY1O24gPCfednhdFqT22LA0N9rRvqL6d794A&#10;7cvj++WtXh5cuyjd53CJFD+MeXkedytQmcb8b/67PlrBF1j5RQ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4TSwgAAANsAAAAPAAAAAAAAAAAAAAAAAJgCAABkcnMvZG93&#10;bnJldi54bWxQSwUGAAAAAAQABAD1AAAAhwMAAAAA&#10;" strokeweight="1pt">
                    <v:textbox inset="5.85pt,.7pt,5.85pt,.7pt"/>
                  </v:rect>
                  <v:shape id="Text Box 7" o:spid="_x0000_s1044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1/C8EA&#10;AADbAAAADwAAAGRycy9kb3ducmV2LnhtbERPTYvCMBC9L/gfwgjetqkeZK1GEUUQBGHrsuBtaMa2&#10;2Exqk9b2328WBG/zeJ+z2vSmEh01rrSsYBrFIIgzq0vOFfxcDp9fIJxH1lhZJgUDOdisRx8rTLR9&#10;8jd1qc9FCGGXoILC+zqR0mUFGXSRrYkDd7ONQR9gk0vd4DOEm0rO4nguDZYcGgqsaVdQdk9bo6Ad&#10;bvudpPp0joff7pq2tn/sj0pNxv12CcJT79/il/uow/wF/P8SDp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dfwvBAAAA2wAAAA8AAAAAAAAAAAAAAAAAmAIAAGRycy9kb3du&#10;cmV2LnhtbFBLBQYAAAAABAAEAPUAAACGAwAAAAA=&#10;" strokeweight="1pt">
                    <v:textbox inset="5.85pt,.7pt,5.85pt,.7pt">
                      <w:txbxContent>
                        <w:p w14:paraId="451A3083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5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0" o:spid="_x0000_s1046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n8sEA&#10;AADbAAAADwAAAGRycy9kb3ducmV2LnhtbESPT4vCMBTE7wt+h/AEb2uqYJVqFBEVj+sfPD+aZ1ps&#10;XkoSa/fbbxYW9jjMzG+Y1aa3jejIh9qxgsk4A0FcOl2zUXC7Hj4XIEJE1tg4JgXfFGCzHnyssNDu&#10;zWfqLtGIBOFQoIIqxraQMpQVWQxj1xIn7+G8xZikN1J7fCe4beQ0y3Jpsea0UGFLu4rK5+VlFdAu&#10;P+3vs3JxMPU8N1/d3ZM/KjUa9tsliEh9/A//tU9awXQCv1/SD5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t5/LBAAAA2wAAAA8AAAAAAAAAAAAAAAAAmAIAAGRycy9kb3du&#10;cmV2LnhtbFBLBQYAAAAABAAEAPUAAACGAwAAAAA=&#10;" strokeweight="1pt">
                    <v:textbox inset="5.85pt,.7pt,5.85pt,.7pt"/>
                  </v:rect>
                  <v:shape id="Text Box 11" o:spid="_x0000_s1047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Unx8MA&#10;AADbAAAADwAAAGRycy9kb3ducmV2LnhtbESPS2vDMBCE74H+B7GF3hI5PpTiWgkhoWAoFOqEQG6L&#10;tX5Qa+Va8uvfV4VAjsPMfMOk+9m0YqTeNZYVbDcRCOLC6oYrBZfzx/oNhPPIGlvLpGAhB/vd0yrF&#10;RNuJv2nMfSUChF2CCmrvu0RKV9Rk0G1sRxy80vYGfZB9JXWPU4CbVsZR9CoNNhwWauzoWFPxkw9G&#10;wbCUp6Ok7vMrWq7jLR/s/HvKlHp5ng/vIDzN/hG+tzOtII7h/0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Unx8MAAADbAAAADwAAAAAAAAAAAAAAAACYAgAAZHJzL2Rv&#10;d25yZXYueG1sUEsFBgAAAAAEAAQA9QAAAIgDAAAAAA==&#10;" strokeweight="1pt">
                    <v:textbox inset="5.85pt,.7pt,5.85pt,.7pt">
                      <w:txbxContent>
                        <w:p w14:paraId="30707E05" w14:textId="77777777" w:rsidR="00273989" w:rsidRDefault="0027398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48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13" o:spid="_x0000_s104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EasEA&#10;AADbAAAADwAAAGRycy9kb3ducmV2LnhtbESPQWsCMRSE74X+h/AK3mpW0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aRGrBAAAA2wAAAA8AAAAAAAAAAAAAAAAAmAIAAGRycy9kb3du&#10;cmV2LnhtbFBLBQYAAAAABAAEAPUAAACGAwAAAAA=&#10;" strokeweight="1pt">
                    <v:textbox inset="5.85pt,.7pt,5.85pt,.7pt"/>
                  </v:rect>
                  <v:shape id="Text Box 14" o:spid="_x0000_s105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y/s8MA&#10;AADbAAAADwAAAGRycy9kb3ducmV2LnhtbESPQYvCMBSE78L+h/AW9mZThRW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y/s8MAAADbAAAADwAAAAAAAAAAAAAAAACYAgAAZHJzL2Rv&#10;d25yZXYueG1sUEsFBgAAAAAEAAQA9QAAAIgDAAAAAA==&#10;" strokeweight="1pt">
                    <v:textbox inset="5.85pt,.7pt,5.85pt,.7pt">
                      <w:txbxContent>
                        <w:p w14:paraId="0A482BAA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1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imsQA&#10;AADbAAAADwAAAGRycy9kb3ducmV2LnhtbESPQWvCQBSE7wX/w/IEb3WjYJDoKlGwLV6qUUqPr9nX&#10;JJh9G7Jbjf31riB4HGbmG2a+7EwtztS6yrKC0TACQZxbXXGh4HjYvE5BOI+ssbZMCq7kYLnovcwx&#10;0fbCezpnvhABwi5BBaX3TSKly0sy6Ia2IQ7er20N+iDbQuoWLwFuajmOolgarDgslNjQuqT8lP0Z&#10;Bf+VS993nyv/s5p8v0W7bey+0lipQb9LZyA8df4ZfrQ/tIJxDPcv4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84prEAAAA2wAAAA8AAAAAAAAAAAAAAAAAmAIAAGRycy9k&#10;b3ducmV2LnhtbFBLBQYAAAAABAAEAPUAAACJAwAAAAA=&#10;" filled="f" stroked="f">
                <v:textbox inset="5.85pt,.7pt,5.85pt,.7pt">
                  <w:txbxContent>
                    <w:p w14:paraId="13893A45" w14:textId="77777777" w:rsidR="00273989" w:rsidRPr="00732F70" w:rsidRDefault="00F11C40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新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機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能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定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義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group id="Group 60" o:spid="_x0000_s1052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group id="Group 53" o:spid="_x0000_s1053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27" o:spid="_x0000_s1054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U3cMA&#10;AADbAAAADwAAAGRycy9kb3ducmV2LnhtbESPQWuDQBSE74X8h+UFcilxrYdSjauEQCE59NA0ub+4&#10;L2p031p3a+y/7xYKPQ4z8w2Tl7PpxUSjay0reIpiEMSV1S3XCk4fr+sXEM4ja+wtk4JvclAWi4cc&#10;M23v/E7T0dciQNhlqKDxfsikdFVDBl1kB+LgXe1o0Ac51lKPeA9w08skjp+lwZbDQoMD7RqquuOX&#10;UfBoz59derjsB3eTRm85deYtVWq1nLcbEJ5m/x/+a++1giSF3y/h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tU3cMAAADbAAAADwAAAAAAAAAAAAAAAACYAgAAZHJzL2Rv&#10;d25yZXYueG1sUEsFBgAAAAAEAAQA9QAAAIgDAAAAAA==&#10;" fillcolor="#c9f">
                    <v:textbox inset="0,2.05mm,0,.7pt">
                      <w:txbxContent>
                        <w:p w14:paraId="4E94C3BD" w14:textId="77777777" w:rsidR="00273989" w:rsidRPr="007E30D0" w:rsidRDefault="00273989" w:rsidP="00AD768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システム名</w:t>
                          </w:r>
                        </w:p>
                      </w:txbxContent>
                    </v:textbox>
                  </v:shape>
                  <v:shape id="Text Box 28" o:spid="_x0000_s1055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Y7cEA&#10;AADbAAAADwAAAGRycy9kb3ducmV2LnhtbERPTWvCQBC9F/oflhF6KXVjClKiq0hB8NJS0x48Dtkx&#10;iWZnw+5o4r/vHgSPj/e9XI+uU1cKsfVsYDbNQBFX3rZcG/j73b59gIqCbLHzTAZuFGG9en5aYmH9&#10;wHu6llKrFMKxQAONSF9oHauGHMap74kTd/TBoSQYam0DDincdTrPsrl22HJqaLCnz4aqc3lxBob8&#10;8j0rw+5wO+Sv2/PXSX7CUYx5mYybBSihUR7iu3tnDbyn9elL+g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DWO3BAAAA2wAAAA8AAAAAAAAAAAAAAAAAmAIAAGRycy9kb3du&#10;cmV2LnhtbFBLBQYAAAAABAAEAPUAAACGAwAAAAA=&#10;">
                    <v:textbox inset="2mm,2.05mm,0,.7pt">
                      <w:txbxContent>
                        <w:p w14:paraId="1BD0DB1C" w14:textId="77777777" w:rsidR="00273989" w:rsidRPr="007E30D0" w:rsidRDefault="0062600B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スグクル社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車両販売管理システム</w:t>
                          </w:r>
                        </w:p>
                      </w:txbxContent>
                    </v:textbox>
                  </v:shape>
                </v:group>
                <v:group id="Group 54" o:spid="_x0000_s1056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29" o:spid="_x0000_s1057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ZQccQA&#10;AADbAAAADwAAAGRycy9kb3ducmV2LnhtbESPzWrDMBCE74W8g9hALyGRm0CI3cjGFArJIYfm5761&#10;trZra+Vaqu28fVUo9DjMzDfMPptMKwbqXW1ZwdMqAkFcWF1zqeB6eV3uQDiPrLG1TAru5CBLZw97&#10;TLQd+Y2Gsy9FgLBLUEHlfZdI6YqKDLqV7YiD92F7gz7IvpS6xzHATSvXUbSVBmsOCxV29FJR0Zy/&#10;jYKFvX018fH90LlPaXTOsTOnWKnH+ZQ/g/A0+f/wX/ugFWzW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mUHHEAAAA2wAAAA8AAAAAAAAAAAAAAAAAmAIAAGRycy9k&#10;b3ducmV2LnhtbFBLBQYAAAAABAAEAPUAAACJAwAAAAA=&#10;" fillcolor="#c9f">
                    <v:textbox inset="0,2.05mm,0,.7pt">
                      <w:txbxContent>
                        <w:p w14:paraId="63D74919" w14:textId="77777777" w:rsidR="00273989" w:rsidRPr="007E30D0" w:rsidRDefault="00273989" w:rsidP="00730FB8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業務名</w:t>
                          </w:r>
                        </w:p>
                      </w:txbxContent>
                    </v:textbox>
                  </v:shape>
                  <v:shape id="Text Box 30" o:spid="_x0000_s1058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HGmsQA&#10;AADbAAAADwAAAGRycy9kb3ducmV2LnhtbESPQWvCQBSE74X+h+UJvZS6MUIpqatIQfBSsWkPHh/Z&#10;Z5KafRt2nyb+e1co9DjMzDfMYjW6Tl0oxNazgdk0A0VcedtybeDne/PyBioKssXOMxm4UoTV8vFh&#10;gYX1A3/RpZRaJQjHAg00In2hdawachinvidO3tEHh5JkqLUNOCS463SeZa/aYctpocGePhqqTuXZ&#10;GRjy825Whu3hesifN6fPX9mHoxjzNBnX76CERvkP/7W31sB8Dvcv6Qf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RxprEAAAA2wAAAA8AAAAAAAAAAAAAAAAAmAIAAGRycy9k&#10;b3ducmV2LnhtbFBLBQYAAAAABAAEAPUAAACJAwAAAAA=&#10;">
                    <v:textbox inset="2mm,2.05mm,0,.7pt">
                      <w:txbxContent>
                        <w:p w14:paraId="36CDE934" w14:textId="77777777" w:rsidR="00273989" w:rsidRPr="007E30D0" w:rsidRDefault="00182034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落札</w:t>
                          </w:r>
                          <w:r>
                            <w:rPr>
                              <w:sz w:val="22"/>
                              <w:szCs w:val="22"/>
                            </w:rPr>
                            <w:t>・</w:t>
                          </w: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仕入れ</w:t>
                          </w:r>
                        </w:p>
                      </w:txbxContent>
                    </v:textbox>
                  </v:shape>
                </v:group>
              </v:group>
              <v:line id="Line 50" o:spid="_x0000_s1059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HlRcEAAADbAAAADwAAAGRycy9kb3ducmV2LnhtbESPT2vCQBTE74LfYXkFb7ppI6WkriIW&#10;RY9J6/2RfSbR7NuQXfPn27uC0OMwM79hVpvB1KKj1lWWFbwvIhDEudUVFwr+fvfzLxDOI2usLZOC&#10;kRxs1tPJChNte06py3whAoRdggpK75tESpeXZNAtbEMcvIttDfog20LqFvsAN7X8iKJPabDisFBi&#10;Q7uS8lt2NwpMd8b08LM9X6mL77jvq8upHpWavQ3bbxCeBv8ffrWPWkG8hOeX8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eVFwQAAANsAAAAPAAAAAAAAAAAAAAAA&#10;AKECAABkcnMvZG93bnJldi54bWxQSwUGAAAAAAQABAD5AAAAjwMAAAAA&#10;" strokecolor="#333" strokeweight="1.5pt"/>
              <v:line id="Line 51" o:spid="_x0000_s1060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5D11B" w14:textId="77777777" w:rsidR="001C26E7" w:rsidRDefault="001C26E7">
    <w:pPr>
      <w:pStyle w:val="a3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川原 千秋">
    <w15:presenceInfo w15:providerId="Windows Live" w15:userId="0be4dc9ffa511a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0B"/>
    <w:rsid w:val="00082FF2"/>
    <w:rsid w:val="000B5809"/>
    <w:rsid w:val="000B5B01"/>
    <w:rsid w:val="000E57DA"/>
    <w:rsid w:val="001457AD"/>
    <w:rsid w:val="001529A6"/>
    <w:rsid w:val="00182034"/>
    <w:rsid w:val="001C26E7"/>
    <w:rsid w:val="001C379B"/>
    <w:rsid w:val="001E2914"/>
    <w:rsid w:val="001E5F9C"/>
    <w:rsid w:val="001F5C35"/>
    <w:rsid w:val="00227430"/>
    <w:rsid w:val="00273989"/>
    <w:rsid w:val="002C3B4C"/>
    <w:rsid w:val="002D4A47"/>
    <w:rsid w:val="002D59C8"/>
    <w:rsid w:val="00341B29"/>
    <w:rsid w:val="00360FA8"/>
    <w:rsid w:val="003D22D0"/>
    <w:rsid w:val="003E3B16"/>
    <w:rsid w:val="003F72FC"/>
    <w:rsid w:val="00431265"/>
    <w:rsid w:val="004312C1"/>
    <w:rsid w:val="00460D7E"/>
    <w:rsid w:val="00483E6B"/>
    <w:rsid w:val="004B33CF"/>
    <w:rsid w:val="004C29E5"/>
    <w:rsid w:val="004C6529"/>
    <w:rsid w:val="004D10B9"/>
    <w:rsid w:val="0056717A"/>
    <w:rsid w:val="00583C4A"/>
    <w:rsid w:val="00590959"/>
    <w:rsid w:val="0062600B"/>
    <w:rsid w:val="006518E6"/>
    <w:rsid w:val="006536E8"/>
    <w:rsid w:val="006B04A5"/>
    <w:rsid w:val="00730FB8"/>
    <w:rsid w:val="00732F70"/>
    <w:rsid w:val="00745B01"/>
    <w:rsid w:val="007B68A8"/>
    <w:rsid w:val="007E30D0"/>
    <w:rsid w:val="007F0A12"/>
    <w:rsid w:val="00833821"/>
    <w:rsid w:val="008374BA"/>
    <w:rsid w:val="00853C78"/>
    <w:rsid w:val="00870683"/>
    <w:rsid w:val="00875E34"/>
    <w:rsid w:val="0089437A"/>
    <w:rsid w:val="00934F1B"/>
    <w:rsid w:val="00942853"/>
    <w:rsid w:val="009A1C5B"/>
    <w:rsid w:val="00AD7689"/>
    <w:rsid w:val="00B00785"/>
    <w:rsid w:val="00B50409"/>
    <w:rsid w:val="00BA3413"/>
    <w:rsid w:val="00C35900"/>
    <w:rsid w:val="00C84511"/>
    <w:rsid w:val="00D345D2"/>
    <w:rsid w:val="00D5445B"/>
    <w:rsid w:val="00D607EE"/>
    <w:rsid w:val="00E7766E"/>
    <w:rsid w:val="00E857CC"/>
    <w:rsid w:val="00EF383A"/>
    <w:rsid w:val="00F11C40"/>
    <w:rsid w:val="00FC0CEF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4A925D57"/>
  <w15:chartTrackingRefBased/>
  <w15:docId w15:val="{6A87C2F1-32AE-4294-9729-46BAB855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3E3B1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rsid w:val="00483E6B"/>
    <w:rPr>
      <w:sz w:val="18"/>
      <w:szCs w:val="18"/>
    </w:rPr>
  </w:style>
  <w:style w:type="paragraph" w:styleId="a8">
    <w:name w:val="annotation text"/>
    <w:basedOn w:val="a"/>
    <w:link w:val="a9"/>
    <w:rsid w:val="00483E6B"/>
    <w:pPr>
      <w:jc w:val="left"/>
    </w:pPr>
  </w:style>
  <w:style w:type="character" w:customStyle="1" w:styleId="a9">
    <w:name w:val="コメント文字列 (文字)"/>
    <w:basedOn w:val="a0"/>
    <w:link w:val="a8"/>
    <w:rsid w:val="00483E6B"/>
    <w:rPr>
      <w:kern w:val="2"/>
      <w:sz w:val="21"/>
      <w:szCs w:val="24"/>
    </w:rPr>
  </w:style>
  <w:style w:type="paragraph" w:styleId="aa">
    <w:name w:val="annotation subject"/>
    <w:basedOn w:val="a8"/>
    <w:next w:val="a8"/>
    <w:link w:val="ab"/>
    <w:rsid w:val="00483E6B"/>
    <w:rPr>
      <w:b/>
      <w:bCs/>
    </w:rPr>
  </w:style>
  <w:style w:type="character" w:customStyle="1" w:styleId="ab">
    <w:name w:val="コメント内容 (文字)"/>
    <w:basedOn w:val="a9"/>
    <w:link w:val="aa"/>
    <w:rsid w:val="00483E6B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7_&#26032;&#27231;&#33021;&#23450;&#32681;&#26360;\&#26032;&#27231;&#33021;&#23450;&#32681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新機能定義書.dot</Template>
  <TotalTime>54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新機能定義書</vt:lpstr>
      <vt:lpstr>新機能定義書</vt:lpstr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新機能定義書</dc:title>
  <dc:subject/>
  <dc:creator>Yuki Yoshida</dc:creator>
  <cp:keywords/>
  <dc:description/>
  <cp:lastModifiedBy>川原 千秋</cp:lastModifiedBy>
  <cp:revision>10</cp:revision>
  <cp:lastPrinted>2006-06-21T09:54:00Z</cp:lastPrinted>
  <dcterms:created xsi:type="dcterms:W3CDTF">2018-07-04T04:24:00Z</dcterms:created>
  <dcterms:modified xsi:type="dcterms:W3CDTF">2018-07-11T05:58:00Z</dcterms:modified>
  <cp:category>システム設計ドキュメント</cp:category>
</cp:coreProperties>
</file>