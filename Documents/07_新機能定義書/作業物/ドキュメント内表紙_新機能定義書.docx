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A6438D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新機能定義書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A6438D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新機能定義書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4F5F37">
              <w:t>7</w:t>
            </w:r>
            <w:r w:rsidR="000D01B9">
              <w:rPr>
                <w:rFonts w:hint="eastAsia"/>
              </w:rPr>
              <w:t>月</w:t>
            </w:r>
            <w:r w:rsidR="004F5F37">
              <w:rPr>
                <w:rFonts w:hint="eastAsia"/>
              </w:rPr>
              <w:t>11</w:t>
            </w:r>
            <w:bookmarkStart w:id="0" w:name="_GoBack"/>
            <w:bookmarkEnd w:id="0"/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B83F03" w:rsidP="000D01B9">
            <w:pPr>
              <w:jc w:val="center"/>
            </w:pPr>
            <w:r>
              <w:rPr>
                <w:rFonts w:hint="eastAsia"/>
              </w:rPr>
              <w:t>川原千秋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45" w:rsidRDefault="00BF4D45" w:rsidP="00273989">
      <w:pPr>
        <w:pStyle w:val="a3"/>
      </w:pPr>
      <w:r>
        <w:separator/>
      </w:r>
    </w:p>
  </w:endnote>
  <w:endnote w:type="continuationSeparator" w:id="0">
    <w:p w:rsidR="00BF4D45" w:rsidRDefault="00BF4D4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r>
      <w:rPr>
        <w:rFonts w:hint="eastAsia"/>
      </w:rPr>
      <w:t>I</w:t>
    </w:r>
    <w:r>
      <w:t>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45" w:rsidRDefault="00BF4D45" w:rsidP="00273989">
      <w:pPr>
        <w:pStyle w:val="a3"/>
      </w:pPr>
      <w:r>
        <w:separator/>
      </w:r>
    </w:p>
  </w:footnote>
  <w:footnote w:type="continuationSeparator" w:id="0">
    <w:p w:rsidR="00BF4D45" w:rsidRDefault="00BF4D4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A6438D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F5F3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F5F3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A6438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基本設計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A6438D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F5F3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F5F3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A6438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基本設計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640AC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4F5F37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6438D"/>
    <w:rsid w:val="00AD7689"/>
    <w:rsid w:val="00AF3E8B"/>
    <w:rsid w:val="00B1788F"/>
    <w:rsid w:val="00B52D29"/>
    <w:rsid w:val="00B83F03"/>
    <w:rsid w:val="00BF4D45"/>
    <w:rsid w:val="00C16805"/>
    <w:rsid w:val="00D25985"/>
    <w:rsid w:val="00D9602D"/>
    <w:rsid w:val="00E17F33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1CF6D27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4</cp:revision>
  <cp:lastPrinted>2006-06-21T08:27:00Z</cp:lastPrinted>
  <dcterms:created xsi:type="dcterms:W3CDTF">2018-06-07T11:24:00Z</dcterms:created>
  <dcterms:modified xsi:type="dcterms:W3CDTF">2018-07-11T06:14:00Z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