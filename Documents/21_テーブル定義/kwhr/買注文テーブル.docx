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52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0"/>
        <w:gridCol w:w="2534"/>
        <w:gridCol w:w="2172"/>
        <w:gridCol w:w="602"/>
        <w:gridCol w:w="1134"/>
        <w:gridCol w:w="851"/>
        <w:gridCol w:w="1417"/>
        <w:gridCol w:w="851"/>
        <w:gridCol w:w="1276"/>
        <w:gridCol w:w="850"/>
        <w:gridCol w:w="851"/>
        <w:gridCol w:w="850"/>
        <w:gridCol w:w="1418"/>
      </w:tblGrid>
      <w:tr w:rsidR="00962831" w:rsidTr="004F3440">
        <w:trPr>
          <w:trHeight w:val="397"/>
          <w:tblHeader/>
        </w:trPr>
        <w:tc>
          <w:tcPr>
            <w:tcW w:w="47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AE5D23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62831" w:rsidRDefault="00962831" w:rsidP="00AE5D23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5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フィールド名称</w:t>
            </w:r>
          </w:p>
        </w:tc>
        <w:tc>
          <w:tcPr>
            <w:tcW w:w="217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フィールドＩＤ</w:t>
            </w:r>
          </w:p>
        </w:tc>
        <w:tc>
          <w:tcPr>
            <w:tcW w:w="60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032559" w:rsidRDefault="00962831" w:rsidP="00962831">
            <w:pPr>
              <w:jc w:val="center"/>
            </w:pPr>
            <w:r>
              <w:rPr>
                <w:rFonts w:hint="eastAsia"/>
              </w:rPr>
              <w:t>主</w:t>
            </w:r>
          </w:p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データ型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書</w:t>
            </w:r>
            <w:r w:rsidR="00032559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式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小数点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規定値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032559" w:rsidRDefault="00962831" w:rsidP="00962831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値要求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空文字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Pr="00962831" w:rsidRDefault="00962831" w:rsidP="00962831">
            <w:pPr>
              <w:jc w:val="center"/>
              <w:rPr>
                <w:sz w:val="20"/>
                <w:szCs w:val="20"/>
              </w:rPr>
            </w:pPr>
            <w:r w:rsidRPr="00962831">
              <w:rPr>
                <w:rFonts w:hint="eastAsia"/>
                <w:sz w:val="20"/>
                <w:szCs w:val="20"/>
              </w:rPr>
              <w:t>インデックス</w:t>
            </w:r>
          </w:p>
        </w:tc>
      </w:tr>
      <w:tr w:rsidR="00032559" w:rsidTr="004F3440">
        <w:trPr>
          <w:trHeight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62831" w:rsidRDefault="00962831" w:rsidP="00804041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2534" w:type="dxa"/>
            <w:tcBorders>
              <w:top w:val="single" w:sz="12" w:space="0" w:color="auto"/>
            </w:tcBorders>
            <w:vAlign w:val="center"/>
          </w:tcPr>
          <w:p w:rsidR="00962831" w:rsidRPr="00804041" w:rsidRDefault="004F3440" w:rsidP="009628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車台番号</w:t>
            </w:r>
          </w:p>
        </w:tc>
        <w:tc>
          <w:tcPr>
            <w:tcW w:w="2172" w:type="dxa"/>
            <w:tcBorders>
              <w:top w:val="single" w:sz="12" w:space="0" w:color="auto"/>
            </w:tcBorders>
            <w:vAlign w:val="center"/>
          </w:tcPr>
          <w:p w:rsidR="00962831" w:rsidRPr="00804041" w:rsidRDefault="004F3440" w:rsidP="009628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car_number</w:t>
            </w:r>
          </w:p>
        </w:tc>
        <w:tc>
          <w:tcPr>
            <w:tcW w:w="602" w:type="dxa"/>
            <w:tcBorders>
              <w:top w:val="single" w:sz="12" w:space="0" w:color="auto"/>
            </w:tcBorders>
            <w:vAlign w:val="center"/>
          </w:tcPr>
          <w:p w:rsidR="00962831" w:rsidRPr="00804041" w:rsidRDefault="004F3440" w:rsidP="009628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962831" w:rsidRDefault="004F3440" w:rsidP="009628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文字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962831" w:rsidRPr="00804041" w:rsidRDefault="00112395" w:rsidP="009628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車両名</w:t>
            </w: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car_name</w:t>
            </w: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文字</w:t>
            </w: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112395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年式（和暦）</w:t>
            </w: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year</w:t>
            </w: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数値</w:t>
            </w: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112395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型式</w:t>
            </w: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model</w:t>
            </w: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文字</w:t>
            </w: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112395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色</w:t>
            </w: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color</w:t>
            </w: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文字</w:t>
            </w: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112395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走行距離</w:t>
            </w: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mileage</w:t>
            </w: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数値</w:t>
            </w: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112395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予算</w:t>
            </w: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budget</w:t>
            </w: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数値</w:t>
            </w: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112395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予算の振れ幅</w:t>
            </w: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budget_rate</w:t>
            </w: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数値</w:t>
            </w: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EE3222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112395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変速機構の種別</w:t>
            </w: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transmission</w:t>
            </w: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文字</w:t>
            </w: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112395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備考</w:t>
            </w: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note</w:t>
            </w: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文字</w:t>
            </w: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112395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12</w:t>
            </w: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</w:p>
        </w:tc>
        <w:tc>
          <w:tcPr>
            <w:tcW w:w="2534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</w:tbl>
    <w:p w:rsidR="006536E8" w:rsidRDefault="006536E8" w:rsidP="009A28C3"/>
    <w:sectPr w:rsidR="006536E8" w:rsidSect="009A28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2836" w:right="818" w:bottom="993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70F" w:rsidRDefault="00B7370F" w:rsidP="00273989">
      <w:pPr>
        <w:pStyle w:val="a3"/>
      </w:pPr>
      <w:r>
        <w:separator/>
      </w:r>
    </w:p>
  </w:endnote>
  <w:endnote w:type="continuationSeparator" w:id="0">
    <w:p w:rsidR="00B7370F" w:rsidRDefault="00B7370F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B65" w:rsidRDefault="00546B6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59" w:rsidRDefault="00AA06A0" w:rsidP="001C379B">
    <w:pPr>
      <w:pStyle w:val="a4"/>
      <w:jc w:val="right"/>
    </w:pPr>
    <w:r>
      <w:t>IH-13A-805 4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B65" w:rsidRDefault="00546B6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70F" w:rsidRDefault="00B7370F" w:rsidP="00273989">
      <w:pPr>
        <w:pStyle w:val="a3"/>
      </w:pPr>
      <w:r>
        <w:separator/>
      </w:r>
    </w:p>
  </w:footnote>
  <w:footnote w:type="continuationSeparator" w:id="0">
    <w:p w:rsidR="00B7370F" w:rsidRDefault="00B7370F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B65" w:rsidRDefault="00546B6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59" w:rsidRDefault="0067264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292860"/>
              <wp:effectExtent l="10795" t="12065" r="13335" b="952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292860"/>
                        <a:chOff x="712" y="559"/>
                        <a:chExt cx="15397" cy="20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2559" w:rsidRPr="00732F70" w:rsidRDefault="0003255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テーブル定義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5" name="Group 62"/>
                      <wpg:cNvGrpSpPr>
                        <a:grpSpLocks/>
                      </wpg:cNvGrpSpPr>
                      <wpg:grpSpPr bwMode="auto">
                        <a:xfrm>
                          <a:off x="712" y="1511"/>
                          <a:ext cx="15397" cy="684"/>
                          <a:chOff x="712" y="1511"/>
                          <a:chExt cx="15397" cy="684"/>
                        </a:xfrm>
                      </wpg:grpSpPr>
                      <wps:wsp>
                        <wps:cNvPr id="1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67264E" w:rsidRDefault="0067264E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20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1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2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Default="0067264E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川原千秋</w:t>
                                  </w:r>
                                  <w:r w:rsidR="0003255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3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5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Default="0003255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27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6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7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8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9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0B5B01" w:rsidRDefault="0003255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7264E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0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2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0B5B01" w:rsidRDefault="0003255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546B65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546B65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3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68"/>
                      <wpg:cNvGrpSpPr>
                        <a:grpSpLocks/>
                      </wpg:cNvGrpSpPr>
                      <wpg:grpSpPr bwMode="auto">
                        <a:xfrm>
                          <a:off x="722" y="2231"/>
                          <a:ext cx="15387" cy="364"/>
                          <a:chOff x="722" y="2231"/>
                          <a:chExt cx="15387" cy="364"/>
                        </a:xfrm>
                      </wpg:grpSpPr>
                      <wps:wsp>
                        <wps:cNvPr id="3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22" y="2242"/>
                            <a:ext cx="1276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ＤＢ名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3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999" y="2242"/>
                            <a:ext cx="2620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4E3DD5" w:rsidRDefault="00AA06A0" w:rsidP="007700F1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sugukuru</w:t>
                              </w: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3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586" y="2242"/>
                            <a:ext cx="1648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テーブル名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3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217" y="2242"/>
                            <a:ext cx="2897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700F1" w:rsidRDefault="00E77678" w:rsidP="007700F1">
                              <w:pPr>
                                <w:jc w:val="left"/>
                                <w:rPr>
                                  <w:rFonts w:ascii="ＭＳ 明朝" w:hAnsi="ＭＳ 明朝"/>
                                  <w:sz w:val="24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4"/>
                                </w:rPr>
                                <w:t>買注文</w:t>
                              </w:r>
                              <w:r w:rsidR="00AA06A0">
                                <w:rPr>
                                  <w:rFonts w:ascii="ＭＳ 明朝" w:hAnsi="ＭＳ 明朝"/>
                                  <w:sz w:val="24"/>
                                </w:rPr>
                                <w:t>テーブル</w:t>
                              </w: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4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9114" y="2242"/>
                            <a:ext cx="1592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テーブルＩＤ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4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0706" y="2242"/>
                            <a:ext cx="3022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7678" w:rsidRPr="00E77678" w:rsidRDefault="00E77678" w:rsidP="00E77678">
                              <w:pPr>
                                <w:widowControl/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inherit" w:eastAsia="ＭＳ ゴシック" w:hAnsi="inherit" w:cs="ＭＳ ゴシック" w:hint="eastAsia"/>
                                  <w:color w:val="212121"/>
                                  <w:kern w:val="0"/>
                                  <w:sz w:val="24"/>
                                </w:rPr>
                              </w:pPr>
                              <w:r w:rsidRPr="00E77678">
                                <w:rPr>
                                  <w:rFonts w:ascii="inherit" w:eastAsia="ＭＳ ゴシック" w:hAnsi="inherit" w:cs="ＭＳ ゴシック"/>
                                  <w:color w:val="212121"/>
                                  <w:kern w:val="0"/>
                                  <w:sz w:val="24"/>
                                  <w:lang w:val="en"/>
                                </w:rPr>
                                <w:t>buying</w:t>
                              </w:r>
                              <w:r w:rsidR="00546B65">
                                <w:rPr>
                                  <w:rFonts w:ascii="inherit" w:eastAsia="ＭＳ ゴシック" w:hAnsi="inherit" w:cs="ＭＳ ゴシック"/>
                                  <w:color w:val="212121"/>
                                  <w:kern w:val="0"/>
                                  <w:sz w:val="24"/>
                                  <w:lang w:val="en"/>
                                </w:rPr>
                                <w:t>s</w:t>
                              </w:r>
                              <w:bookmarkStart w:id="0" w:name="_GoBack"/>
                              <w:bookmarkEnd w:id="0"/>
                            </w:p>
                            <w:p w:rsidR="00032559" w:rsidRPr="00AD7689" w:rsidRDefault="00032559" w:rsidP="007700F1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42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3728" y="2242"/>
                            <a:ext cx="926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A76356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区分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4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4654" y="2231"/>
                            <a:ext cx="1455" cy="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A7635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マスタ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26" style="position:absolute;left:0;text-align:left;margin-left:-9.65pt;margin-top:-.55pt;width:769.85pt;height:101.8pt;z-index:251658240" coordorigin="712,559" coordsize="15397,2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">
              <v:group id="Group 15" o:spid="_x0000_s1027" style="position:absolute;left:13377;top:559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8" o:spid="_x0000_s1028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<v:textbox inset="5.85pt,.7pt,5.85pt,.7pt">
                      <w:txbxContent>
                        <w:p w:rsidR="00032559" w:rsidRDefault="0003255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0" o:spid="_x0000_s103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<v:textbox inset="5.85pt,.7pt,5.85pt,.7pt">
                      <w:txbxContent>
                        <w:p w:rsidR="00032559" w:rsidRDefault="0003255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" o:spid="_x0000_s1035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<v:textbox inset="5.85pt,.7pt,5.85pt,.7pt">
                      <w:txbxContent>
                        <w:p w:rsidR="00032559" w:rsidRDefault="0003255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v8MA&#10;AADbAAAADwAAAGRycy9kb3ducmV2LnhtbERPS2vCQBC+F/wPywjedKPSIKmrRMEHvVRtKR7H7JgE&#10;s7Mhu2raX98VhN7m43vOdN6aStyocaVlBcNBBII4s7rkXMHX56o/AeE8ssbKMin4IQfzWedliom2&#10;d97T7eBzEULYJaig8L5OpHRZQQbdwNbEgTvbxqAPsMmlbvAewk0lR1EUS4Mlh4YCa1oWlF0OV6Pg&#10;t3TpZvex8KfF63Ed7d5j953GSvW6bfoGwlPr/8VP91aH+WN4/B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eLv8MAAADbAAAADwAAAAAAAAAAAAAAAACYAgAAZHJzL2Rv&#10;d25yZXYueG1sUEsFBgAAAAAEAAQA9QAAAIgDAAAAAA==&#10;" filled="f" stroked="f">
                <v:textbox inset="5.85pt,.7pt,5.85pt,.7pt">
                  <w:txbxContent>
                    <w:p w:rsidR="00032559" w:rsidRPr="00732F70" w:rsidRDefault="0003255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テーブル定義</w:t>
                      </w:r>
                    </w:p>
                  </w:txbxContent>
                </v:textbox>
              </v:shape>
              <v:line id="Line 50" o:spid="_x0000_s1038" style="position:absolute;visibility:visible;mso-wrap-style:square" from="724,1439" to="1610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S5JbwAAADbAAAADwAAAGRycy9kb3ducmV2LnhtbERPy6rCMBDdX/AfwgjurqkPRKpRRFF0&#10;6Ws/NGNbbSaliW39eyMI7uZwnjNftqYQNVUut6xg0I9AECdW55wquJy3/1MQziNrLCyTghc5WC46&#10;f3OMtW34SPXJpyKEsItRQeZ9GUvpkowMur4tiQN3s5VBH2CVSl1hE8JNIYdRNJEGcw4NGZa0zih5&#10;nJ5GgamveNxtVtc71aMnbpv8diheSvW67WoGwlPrf+Kve6/D/DF8fgkHyM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QS5JbwAAADbAAAADwAAAAAAAAAAAAAAAAChAgAA&#10;ZHJzL2Rvd25yZXYueG1sUEsFBgAAAAAEAAQA+QAAAIoDAAAAAA==&#10;" strokecolor="#333" strokeweight="1.5pt"/>
              <v:group id="Group 62" o:spid="_x0000_s1039" style="position:absolute;left:712;top:1511;width:15397;height:684" coordorigin="712,1511" coordsize="15397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Text Box 27" o:spid="_x0000_s1040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  <v:textbox inset="0,2.25mm,0,.7pt">
                    <w:txbxContent>
                      <w:p w:rsidR="00032559" w:rsidRPr="00730FB8" w:rsidRDefault="00032559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41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  <v:textbox inset="2mm,2.25mm,0,.7pt">
                    <w:txbxContent>
                      <w:p w:rsidR="00032559" w:rsidRPr="0067264E" w:rsidRDefault="0067264E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67264E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67264E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67264E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42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UzssIA&#10;AADbAAAADwAAAGRycy9kb3ducmV2LnhtbESPQW/CMAyF75P4D5GRdhspHNhUCAiQGHDYYd3E2WpM&#10;U9E4VRNK+ff4MGk3W+/5vc/L9eAb1VMX68AGppMMFHEZbM2Vgd+f/dsHqJiQLTaBycCDIqxXo5cl&#10;5jbc+Zv6IlVKQjjmaMCl1OZax9KRxzgJLbFol9B5TLJ2lbYd3iXcN3qWZXPtsWZpcNjSzlF5LW7e&#10;wPzw+bV57w+BT3bYacezBrdnY17Hw2YBKtGQ/s1/10cr+AIrv8gAe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1TOywgAAANsAAAAPAAAAAAAAAAAAAAAAAJgCAABkcnMvZG93&#10;bnJldi54bWxQSwUGAAAAAAQABAD1AAAAhwMAAAAA&#10;" fillcolor="#c9f">
                  <v:textbox inset="0,2.25mm,0,.7pt">
                    <w:txbxContent>
                      <w:p w:rsidR="00032559" w:rsidRPr="00730FB8" w:rsidRDefault="00032559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43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W498YA&#10;AADbAAAADwAAAGRycy9kb3ducmV2LnhtbESPQWvCQBCF74L/YRmhl6IbhYqJbkJRKm0PgkkLHofs&#10;NEmbnQ3ZVdN/3xUK3mZ4b973ZpMNphUX6l1jWcF8FoEgLq1uuFLwUbxMVyCcR9bYWiYFv+QgS8ej&#10;DSbaXvlIl9xXIoSwS1BB7X2XSOnKmgy6me2Ig/Zle4M+rH0ldY/XEG5auYiipTTYcCDU2NG2pvIn&#10;P5vAzRc8RN+Pxenp/e3Q7eN5vGs+lXqYDM9rEJ4Gfzf/X7/qUD+G2y9hAJ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W498YAAADbAAAADwAAAAAAAAAAAAAAAACYAgAAZHJz&#10;L2Rvd25yZXYueG1sUEsFBgAAAAAEAAQA9QAAAIsDAAAAAA==&#10;">
                  <v:textbox inset="2mm,2.25mm,0,.7pt">
                    <w:txbxContent>
                      <w:p w:rsidR="00032559" w:rsidRPr="00AD7689" w:rsidRDefault="00032559" w:rsidP="00730FB8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group id="Group 36" o:spid="_x0000_s1044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32" o:spid="_x0000_s1045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Text Box 18" o:spid="_x0000_s104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+ii8QA&#10;AADbAAAADwAAAGRycy9kb3ducmV2LnhtbESPT4vCMBTE74LfITzBi2i6PYhWoyyCi57EPyzs7dG8&#10;bYvNS0lSrfvpN4LgcZiZ3zDLdWdqcSPnK8sKPiYJCOLc6ooLBZfzdjwD4QOyxtoyKXiQh/Wq31ti&#10;pu2dj3Q7hUJECPsMFZQhNJmUPi/JoJ/Yhjh6v9YZDFG6QmqH9wg3tUyTZCoNVhwXSmxoU1J+PbVG&#10;wXXf5qb9/nG7Q3v+2v9NtRwlc6WGg+5zASJQF97hV3unFaQpPL/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voovEAAAA2wAAAA8AAAAAAAAAAAAAAAAAmAIAAGRycy9k&#10;b3ducmV2LnhtbFBLBQYAAAAABAAEAPUAAACJAwAAAAA=&#10;">
                      <v:textbox inset="5.85pt,.7pt,5.85pt,.7pt">
                        <w:txbxContent>
                          <w:p w:rsidR="00032559" w:rsidRDefault="0067264E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川原千秋</w:t>
                            </w:r>
                            <w:r w:rsidR="0003255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4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3lM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kKzg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y3lM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48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shape id="Text Box 34" o:spid="_x0000_s1049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6/8UA&#10;AADbAAAADwAAAGRycy9kb3ducmV2LnhtbESPQWvCQBSE7wX/w/KEXorZVGi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jr/xQAAANsAAAAPAAAAAAAAAAAAAAAAAJgCAABkcnMv&#10;ZG93bnJldi54bWxQSwUGAAAAAAQABAD1AAAAigMAAAAA&#10;">
                      <v:textbox inset="5.85pt,.7pt,5.85pt,.7pt">
                        <w:txbxContent>
                          <w:p w:rsidR="00032559" w:rsidRDefault="0003255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27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50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sUDMAA&#10;AADbAAAADwAAAGRycy9kb3ducmV2LnhtbESPQYvCMBSE7wv+h/AEb2vayurSNS0iCF7VIh4fzdu2&#10;bPNSmtjWf2+EBY/DzHzDbPPJtGKg3jWWFcTLCARxaXXDlYLicvj8BuE8ssbWMil4kIM8m31sMdV2&#10;5BMNZ1+JAGGXooLa+y6V0pU1GXRL2xEH79f2Bn2QfSV1j2OAm1YmUbSWBhsOCzV2tK+p/DvfjYLm&#10;MSTuatFuRneLzRcWqyQulFrMp90PCE+Tf4f/20etIFnD60v4ATJ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ssUDM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51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oup 38" o:spid="_x0000_s1052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Text Box 39" o:spid="_x0000_s1053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sw+sMA&#10;AADbAAAADwAAAGRycy9kb3ducmV2LnhtbESPQYvCMBSE78L+h/AWvIim60G0GmURXPQkWlnY26N5&#10;2xabl5KkWv31RhA8DjPzDbNYdaYWF3K+sqzga5SAIM6trrhQcMo2wykIH5A11pZJwY08rJYfvQWm&#10;2l75QJdjKESEsE9RQRlCk0rp85IM+pFtiKP3b53BEKUrpHZ4jXBTy3GSTKTBiuNCiQ2tS8rPx9Yo&#10;OO/a3LS/f267b7Of3X2i5SCZKdX/7L7nIAJ14R1+tbdawXgG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sw+sMAAADbAAAADwAAAAAAAAAAAAAAAACYAgAAZHJzL2Rv&#10;d25yZXYueG1sUEsFBgAAAAAEAAQA9QAAAIgDAAAAAA==&#10;">
                      <v:textbox inset="5.85pt,.7pt,5.85pt,.7pt">
                        <w:txbxContent>
                          <w:p w:rsidR="00032559" w:rsidRPr="000B5B01" w:rsidRDefault="0003255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7264E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54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e/Pr0A&#10;AADbAAAADwAAAGRycy9kb3ducmV2LnhtbERPy4rCMBTdC/5DuII7m7big2oUEQZmO1rE5aW5tsXm&#10;pjSxrX9vFgMuD+e9P46mET11rrasIIliEMSF1TWXCvLrz2ILwnlkjY1lUvAmB8fDdLLHTNuB/6i/&#10;+FKEEHYZKqi8bzMpXVGRQRfZljhwD9sZ9AF2pdQdDiHcNDKN47U0WHNoqLClc0XF8/IyCup3n7qb&#10;RbsZ3D0xK8yXaZIrNZ+Npx0IT6P/iv/dv1rBMqwPX8IPkIc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7e/Pr0AAADbAAAADwAAAAAAAAAAAAAAAACYAgAAZHJzL2Rvd25yZXYu&#10;eG1sUEsFBgAAAAAEAAQA9QAAAII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55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 id="Text Box 42" o:spid="_x0000_s105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0Vs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pe5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jRWxQAAANsAAAAPAAAAAAAAAAAAAAAAAJgCAABkcnMv&#10;ZG93bnJldi54bWxQSwUGAAAAAAQABAD1AAAAigMAAAAA&#10;">
                      <v:textbox inset="5.85pt,.7pt,5.85pt,.7pt">
                        <w:txbxContent>
                          <w:p w:rsidR="00032559" w:rsidRPr="000B5B01" w:rsidRDefault="0003255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546B65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546B65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5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UhScAA&#10;AADbAAAADwAAAGRycy9kb3ducmV2LnhtbESPT4vCMBTE74LfITxhbzb9g7tSjbIIwl51i+zx0Tzb&#10;YvNSmmxbv70RBI/DzPyG2e4n04qBetdYVpBEMQji0uqGKwXF73G5BuE8ssbWMim4k4P9bj7bYq7t&#10;yCcazr4SAcIuRwW1910upStrMugi2xEH72p7gz7IvpK6xzHATSvTOP6UBhsOCzV2dKipvJ3/jYLm&#10;PqTuYtF+je4vMSsssjQplPpYTN8bEJ4m/w6/2j9aQZbB80v4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2UhSc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1" o:spid="_x0000_s1058" style="position:absolute;visibility:visible;mso-wrap-style:square" from="712,1511" to="16109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/v:group>
              <v:group id="Group 68" o:spid="_x0000_s1059" style="position:absolute;left:722;top:2231;width:15387;height:364" coordorigin="722,2231" coordsize="15387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Text Box 55" o:spid="_x0000_s1060" type="#_x0000_t202" style="position:absolute;left:722;top:2242;width:1276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Dvz8MA&#10;AADbAAAADwAAAGRycy9kb3ducmV2LnhtbESPUWvCQBCE3wv+h2OFvhS9qEU0eooUpO1Li6k/YMmt&#10;uWB2L+SuMf77XqHQx2FmvmG2+4Eb1VMXai8GZtMMFEnpbS2VgfPXcbICFSKKxcYLGbhTgP1u9LDF&#10;3PqbnKgvYqUSREKOBlyMba51KB0xhqlvSZJ38R1jTLKrtO3wluDc6HmWLTVjLWnBYUsvjspr8c0G&#10;ePHx5Nb9K8eGi/dhVvX30/OnMY/j4bABFWmI/+G/9ps1sFjC75f0A/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Dvz8MAAADbAAAADwAAAAAAAAAAAAAAAACYAgAAZHJzL2Rv&#10;d25yZXYueG1sUEsFBgAAAAAEAAQA9QAAAIg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ＤＢ名</w:t>
                        </w:r>
                      </w:p>
                    </w:txbxContent>
                  </v:textbox>
                </v:shape>
                <v:shape id="Text Box 56" o:spid="_x0000_s1061" type="#_x0000_t202" style="position:absolute;left:1999;top:2242;width:262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8EsMA&#10;AADbAAAADwAAAGRycy9kb3ducmV2LnhtbESPW2sCMRSE34X+h3AKfdOkF6qsRikFqdAnL6CPx81x&#10;d3FzkiZR139vhIKPw8x8w0xmnW3FmUJsHGt4HSgQxKUzDVcaNut5fwQiJmSDrWPScKUIs+lTb4KF&#10;cRde0nmVKpEhHAvUUKfkCyljWZPFOHCeOHsHFyymLEMlTcBLhttWvin1KS02nBdq9PRdU3lcnayG&#10;9e5jH07+b1l5tZU/v+rY4lxp/fLcfY1BJOrSI/zfXhgN70O4f8k/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n8EsMAAADbAAAADwAAAAAAAAAAAAAAAACYAgAAZHJzL2Rv&#10;d25yZXYueG1sUEsFBgAAAAAEAAQA9QAAAIgDAAAAAA==&#10;">
                  <v:textbox inset="2mm,.5mm,0,.7pt">
                    <w:txbxContent>
                      <w:p w:rsidR="00032559" w:rsidRPr="004E3DD5" w:rsidRDefault="00AA06A0" w:rsidP="007700F1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sugukuru</w:t>
                        </w:r>
                      </w:p>
                    </w:txbxContent>
                  </v:textbox>
                </v:shape>
                <v:shape id="Text Box 57" o:spid="_x0000_s1062" type="#_x0000_t202" style="position:absolute;left:4586;top:2242;width:1648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PeJsAA&#10;AADbAAAADwAAAGRycy9kb3ducmV2LnhtbERPzWrCQBC+C77DMoIX0Y1axKauUgql9lIx+gBDdpoN&#10;zcyG7DbGt+8ehB4/vv/dYeBG9dSF2ouB5SIDRVJ6W0tl4Hp5n29BhYhisfFCBu4U4LAfj3aYW3+T&#10;M/VFrFQKkZCjARdjm2sdSkeMYeFbksR9+44xJthV2nZ4S+Hc6FWWbTRjLanBYUtvjsqf4pcN8Ppr&#10;5p77D44NF5/Dsurv56eTMdPJ8PoCKtIQ/8UP99EaWKex6Uv6AXr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PeJsAAAADbAAAADwAAAAAAAAAAAAAAAACYAgAAZHJzL2Rvd25y&#10;ZXYueG1sUEsFBgAAAAAEAAQA9QAAAIU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テーブル名</w:t>
                        </w:r>
                      </w:p>
                    </w:txbxContent>
                  </v:textbox>
                </v:shape>
                <v:shape id="Text Box 58" o:spid="_x0000_s1063" type="#_x0000_t202" style="position:absolute;left:6217;top:2242;width:2897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rN+8MA&#10;AADbAAAADwAAAGRycy9kb3ducmV2LnhtbESPW2sCMRSE34X+h3AKfdOkF4quRikFqdAnL6CPx81x&#10;d3FzkiZR139vhIKPw8x8w0xmnW3FmUJsHGt4HSgQxKUzDVcaNut5fwgiJmSDrWPScKUIs+lTb4KF&#10;cRde0nmVKpEhHAvUUKfkCyljWZPFOHCeOHsHFyymLEMlTcBLhttWvin1KS02nBdq9PRdU3lcnayG&#10;9e5jH07+b1l5tZU/v+rY4lxp/fLcfY1BJOrSI/zfXhgN7yO4f8k/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rN+8MAAADbAAAADwAAAAAAAAAAAAAAAACYAgAAZHJzL2Rv&#10;d25yZXYueG1sUEsFBgAAAAAEAAQA9QAAAIgDAAAAAA==&#10;">
                  <v:textbox inset="2mm,.5mm,0,.7pt">
                    <w:txbxContent>
                      <w:p w:rsidR="00032559" w:rsidRPr="007700F1" w:rsidRDefault="00E77678" w:rsidP="007700F1">
                        <w:pPr>
                          <w:jc w:val="left"/>
                          <w:rPr>
                            <w:rFonts w:ascii="ＭＳ 明朝" w:hAnsi="ＭＳ 明朝"/>
                            <w:sz w:val="24"/>
                          </w:rPr>
                        </w:pPr>
                        <w:r>
                          <w:rPr>
                            <w:rFonts w:ascii="ＭＳ 明朝" w:hAnsi="ＭＳ 明朝" w:hint="eastAsia"/>
                            <w:sz w:val="24"/>
                          </w:rPr>
                          <w:t>買注文</w:t>
                        </w:r>
                        <w:r w:rsidR="00AA06A0">
                          <w:rPr>
                            <w:rFonts w:ascii="ＭＳ 明朝" w:hAnsi="ＭＳ 明朝"/>
                            <w:sz w:val="24"/>
                          </w:rPr>
                          <w:t>テーブル</w:t>
                        </w:r>
                      </w:p>
                    </w:txbxContent>
                  </v:textbox>
                </v:shape>
                <v:shape id="Text Box 59" o:spid="_x0000_s1064" type="#_x0000_t202" style="position:absolute;left:9114;top:2242;width:1592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OhXcAA&#10;AADbAAAADwAAAGRycy9kb3ducmV2LnhtbERPzWrCQBC+C77DMoIX0Y1WxKauUgql7UUx+gBDdpoN&#10;zcyG7DbGt+8eCh4/vv/dYeBG9dSF2ouB5SIDRVJ6W0tl4Hp5n29BhYhisfFCBu4U4LAfj3aYW3+T&#10;M/VFrFQKkZCjARdjm2sdSkeMYeFbksR9+44xJthV2nZ4S+Hc6FWWbTRjLanBYUtvjsqf4pcN8NNx&#10;5p77D44NF1/Dsurv5/XJmOlkeH0BFWmID/G/+9MaWKf16Uv6AXr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OhXcAAAADbAAAADwAAAAAAAAAAAAAAAACYAgAAZHJzL2Rvd25y&#10;ZXYueG1sUEsFBgAAAAAEAAQA9QAAAIU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テーブルＩＤ</w:t>
                        </w:r>
                      </w:p>
                    </w:txbxContent>
                  </v:textbox>
                </v:shape>
                <v:shape id="Text Box 60" o:spid="_x0000_s1065" type="#_x0000_t202" style="position:absolute;left:10706;top:2242;width:3022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qygMEA&#10;AADbAAAADwAAAGRycy9kb3ducmV2LnhtbESPQWsCMRSE7wX/Q3iCt5ooUspqFBFEwZNa0ONz89xd&#10;3LzEJOr23zeFQo/DzHzDzBadbcWTQmwcaxgNFQji0pmGKw1fx/X7J4iYkA22jknDN0VYzHtvMyyM&#10;e/GenodUiQzhWKCGOiVfSBnLmizGofPE2bu6YDFlGSppAr4y3LZyrNSHtNhwXqjR06qm8nZ4WA3H&#10;8+QSHv6+r7w6yc1O3VpcK60H/W45BZGoS//hv/bWaJiM4PdL/gFy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6soDBAAAA2wAAAA8AAAAAAAAAAAAAAAAAmAIAAGRycy9kb3du&#10;cmV2LnhtbFBLBQYAAAAABAAEAPUAAACGAwAAAAA=&#10;">
                  <v:textbox inset="2mm,.5mm,0,.7pt">
                    <w:txbxContent>
                      <w:p w:rsidR="00E77678" w:rsidRPr="00E77678" w:rsidRDefault="00E77678" w:rsidP="00E77678">
                        <w:pPr>
                          <w:widowControl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inherit" w:eastAsia="ＭＳ ゴシック" w:hAnsi="inherit" w:cs="ＭＳ ゴシック" w:hint="eastAsia"/>
                            <w:color w:val="212121"/>
                            <w:kern w:val="0"/>
                            <w:sz w:val="24"/>
                          </w:rPr>
                        </w:pPr>
                        <w:r w:rsidRPr="00E77678">
                          <w:rPr>
                            <w:rFonts w:ascii="inherit" w:eastAsia="ＭＳ ゴシック" w:hAnsi="inherit" w:cs="ＭＳ ゴシック"/>
                            <w:color w:val="212121"/>
                            <w:kern w:val="0"/>
                            <w:sz w:val="24"/>
                            <w:lang w:val="en"/>
                          </w:rPr>
                          <w:t>buying</w:t>
                        </w:r>
                        <w:r w:rsidR="00546B65">
                          <w:rPr>
                            <w:rFonts w:ascii="inherit" w:eastAsia="ＭＳ ゴシック" w:hAnsi="inherit" w:cs="ＭＳ ゴシック"/>
                            <w:color w:val="212121"/>
                            <w:kern w:val="0"/>
                            <w:sz w:val="24"/>
                            <w:lang w:val="en"/>
                          </w:rPr>
                          <w:t>s</w:t>
                        </w:r>
                        <w:bookmarkStart w:id="1" w:name="_GoBack"/>
                        <w:bookmarkEnd w:id="1"/>
                      </w:p>
                      <w:p w:rsidR="00032559" w:rsidRPr="00AD7689" w:rsidRDefault="00032559" w:rsidP="007700F1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6" o:spid="_x0000_s1066" type="#_x0000_t202" style="position:absolute;left:13728;top:2242;width:926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2ascMA&#10;AADbAAAADwAAAGRycy9kb3ducmV2LnhtbESPUWvCQBCE3wX/w7FCX0QvWik19RQRStsXi6k/YMmt&#10;udDsXshdY/z3vULBx2FmvmE2u4Eb1VMXai8GFvMMFEnpbS2VgfPX6+wZVIgoFhsvZOBGAXbb8WiD&#10;ufVXOVFfxEoliIQcDbgY21zrUDpiDHPfkiTv4jvGmGRXadvhNcG50csse9KMtaQFhy0dHJXfxQ8b&#10;4Mfj1K37N44NFx/Doupvp9WnMQ+TYf8CKtIQ7+H/9rs1sFrC35f0A/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2ascMAAADbAAAADwAAAAAAAAAAAAAAAACYAgAAZHJzL2Rv&#10;d25yZXYueG1sUEsFBgAAAAAEAAQA9QAAAIgDAAAAAA==&#10;" fillcolor="#c9f">
                  <v:textbox inset="0,.5mm,0,.7pt">
                    <w:txbxContent>
                      <w:p w:rsidR="00032559" w:rsidRPr="00730FB8" w:rsidRDefault="00032559" w:rsidP="00A76356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区分</w:t>
                        </w:r>
                      </w:p>
                    </w:txbxContent>
                  </v:textbox>
                </v:shape>
                <v:shape id="Text Box 67" o:spid="_x0000_s1067" type="#_x0000_t202" style="position:absolute;left:14654;top:2231;width:1455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bhsUA&#10;AADbAAAADwAAAGRycy9kb3ducmV2LnhtbESPT2vCQBTE70K/w/IK3szGNi0lzSoiFM3BQ9O00Nsj&#10;+/KHZt+G7Fbjt3cFweMwM79hsvVkenGk0XWWFSyjGARxZXXHjYLy62PxBsJ5ZI29ZVJwJgfr1cMs&#10;w1TbE3/SsfCNCBB2KSpovR9SKV3VkkEX2YE4eLUdDfogx0bqEU8Bbnr5FMev0mDHYaHFgbYtVX/F&#10;v1HQvXByKOv8QNOy3P2Y4rf63uVKzR+nzTsIT5O/h2/tvVaQPMP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WtuGxQAAANsAAAAPAAAAAAAAAAAAAAAAAJgCAABkcnMv&#10;ZG93bnJldi54bWxQSwUGAAAAAAQABAD1AAAAigMAAAAA&#10;">
                  <v:textbox inset="0,.5mm,0,.7pt">
                    <w:txbxContent>
                      <w:p w:rsidR="00032559" w:rsidRPr="00AD7689" w:rsidRDefault="00032559" w:rsidP="00A76356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マスタ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B65" w:rsidRDefault="00546B6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4E"/>
    <w:rsid w:val="00032559"/>
    <w:rsid w:val="000A22F4"/>
    <w:rsid w:val="000B5B01"/>
    <w:rsid w:val="000B7FAE"/>
    <w:rsid w:val="000E03F1"/>
    <w:rsid w:val="00112395"/>
    <w:rsid w:val="001529A6"/>
    <w:rsid w:val="001C379B"/>
    <w:rsid w:val="00271B07"/>
    <w:rsid w:val="00273989"/>
    <w:rsid w:val="00291470"/>
    <w:rsid w:val="002D4A47"/>
    <w:rsid w:val="00360FA8"/>
    <w:rsid w:val="003A5DD1"/>
    <w:rsid w:val="003B785C"/>
    <w:rsid w:val="004E3DD5"/>
    <w:rsid w:val="004F3440"/>
    <w:rsid w:val="00546B65"/>
    <w:rsid w:val="0056717A"/>
    <w:rsid w:val="006536E8"/>
    <w:rsid w:val="0067264E"/>
    <w:rsid w:val="00730FB8"/>
    <w:rsid w:val="00732F70"/>
    <w:rsid w:val="00744655"/>
    <w:rsid w:val="007700F1"/>
    <w:rsid w:val="007A76CA"/>
    <w:rsid w:val="007B68A8"/>
    <w:rsid w:val="007E24AE"/>
    <w:rsid w:val="007F0A12"/>
    <w:rsid w:val="00804041"/>
    <w:rsid w:val="00817D7A"/>
    <w:rsid w:val="00833821"/>
    <w:rsid w:val="008374BA"/>
    <w:rsid w:val="008D0E21"/>
    <w:rsid w:val="00962831"/>
    <w:rsid w:val="0098594D"/>
    <w:rsid w:val="009A28C3"/>
    <w:rsid w:val="00A06A9F"/>
    <w:rsid w:val="00A76356"/>
    <w:rsid w:val="00AA06A0"/>
    <w:rsid w:val="00AA2446"/>
    <w:rsid w:val="00AD7689"/>
    <w:rsid w:val="00AE5D23"/>
    <w:rsid w:val="00AF4CC2"/>
    <w:rsid w:val="00B50AD2"/>
    <w:rsid w:val="00B7370F"/>
    <w:rsid w:val="00B84252"/>
    <w:rsid w:val="00BD41FD"/>
    <w:rsid w:val="00CB438A"/>
    <w:rsid w:val="00E77678"/>
    <w:rsid w:val="00EE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A773C649-943B-4E38-85DD-84F078FE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AE5D2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776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E77678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2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21_&#12486;&#12540;&#12502;&#12523;&#23450;&#32681;\&#12486;&#12540;&#12502;&#12523;&#23450;&#32681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テーブル定義.dot</Template>
  <TotalTime>24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テーブル定義</vt:lpstr>
      <vt:lpstr>テーブル定義</vt:lpstr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テーブル定義</dc:title>
  <dc:subject/>
  <dc:creator>pokota-gackt@outlook.jp</dc:creator>
  <cp:keywords/>
  <dc:description/>
  <cp:lastModifiedBy>川原 千秋</cp:lastModifiedBy>
  <cp:revision>7</cp:revision>
  <cp:lastPrinted>2006-06-27T08:47:00Z</cp:lastPrinted>
  <dcterms:created xsi:type="dcterms:W3CDTF">2018-09-26T02:44:00Z</dcterms:created>
  <dcterms:modified xsi:type="dcterms:W3CDTF">2018-09-26T04:55:00Z</dcterms:modified>
  <cp:category>システム設計ドキュメント</cp:category>
</cp:coreProperties>
</file>