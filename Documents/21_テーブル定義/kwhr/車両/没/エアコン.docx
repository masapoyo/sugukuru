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0"/>
        <w:gridCol w:w="2534"/>
        <w:gridCol w:w="2172"/>
        <w:gridCol w:w="602"/>
        <w:gridCol w:w="1134"/>
        <w:gridCol w:w="851"/>
        <w:gridCol w:w="1417"/>
        <w:gridCol w:w="851"/>
        <w:gridCol w:w="1276"/>
        <w:gridCol w:w="850"/>
        <w:gridCol w:w="851"/>
        <w:gridCol w:w="850"/>
        <w:gridCol w:w="1418"/>
      </w:tblGrid>
      <w:tr w:rsidR="00962831">
        <w:trPr>
          <w:trHeight w:val="397"/>
          <w:tblHeader/>
        </w:trPr>
        <w:tc>
          <w:tcPr>
            <w:tcW w:w="47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AE5D23">
            <w:pPr>
              <w:jc w:val="center"/>
            </w:pPr>
            <w:r>
              <w:rPr>
                <w:rFonts w:hint="eastAsia"/>
              </w:rPr>
              <w:t>項</w:t>
            </w:r>
          </w:p>
          <w:p w:rsidR="00962831" w:rsidRDefault="00962831" w:rsidP="00AE5D23">
            <w:pPr>
              <w:jc w:val="center"/>
            </w:pPr>
            <w:r>
              <w:rPr>
                <w:rFonts w:hint="eastAsia"/>
              </w:rPr>
              <w:t>番</w:t>
            </w:r>
          </w:p>
        </w:tc>
        <w:tc>
          <w:tcPr>
            <w:tcW w:w="253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フィールド名称</w:t>
            </w:r>
          </w:p>
        </w:tc>
        <w:tc>
          <w:tcPr>
            <w:tcW w:w="217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フィールドＩＤ</w:t>
            </w:r>
          </w:p>
        </w:tc>
        <w:tc>
          <w:tcPr>
            <w:tcW w:w="60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032559" w:rsidRDefault="00962831" w:rsidP="00962831">
            <w:pPr>
              <w:jc w:val="center"/>
            </w:pPr>
            <w:r>
              <w:rPr>
                <w:rFonts w:hint="eastAsia"/>
              </w:rPr>
              <w:t>主</w:t>
            </w:r>
          </w:p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データ型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書</w:t>
            </w:r>
            <w:r w:rsidR="00032559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式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小数点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規定値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032559" w:rsidRDefault="00962831" w:rsidP="00962831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規則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値要求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空文字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Pr="00962831" w:rsidRDefault="00962831" w:rsidP="00962831">
            <w:pPr>
              <w:jc w:val="center"/>
              <w:rPr>
                <w:sz w:val="20"/>
                <w:szCs w:val="20"/>
              </w:rPr>
            </w:pPr>
            <w:r w:rsidRPr="00962831">
              <w:rPr>
                <w:rFonts w:hint="eastAsia"/>
                <w:sz w:val="20"/>
                <w:szCs w:val="20"/>
              </w:rPr>
              <w:t>インデックス</w:t>
            </w:r>
          </w:p>
        </w:tc>
      </w:tr>
      <w:tr w:rsidR="00032559">
        <w:trPr>
          <w:trHeight w:val="454"/>
        </w:trPr>
        <w:tc>
          <w:tcPr>
            <w:tcW w:w="470" w:type="dxa"/>
            <w:tcBorders>
              <w:top w:val="single" w:sz="12" w:space="0" w:color="auto"/>
            </w:tcBorders>
            <w:vAlign w:val="center"/>
          </w:tcPr>
          <w:p w:rsidR="00962831" w:rsidRDefault="00962831" w:rsidP="00804041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2534" w:type="dxa"/>
            <w:tcBorders>
              <w:top w:val="single" w:sz="12" w:space="0" w:color="auto"/>
            </w:tcBorders>
            <w:vAlign w:val="center"/>
          </w:tcPr>
          <w:p w:rsidR="00962831" w:rsidRPr="00804041" w:rsidRDefault="00F47F44" w:rsidP="0096283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連番</w:t>
            </w:r>
          </w:p>
        </w:tc>
        <w:tc>
          <w:tcPr>
            <w:tcW w:w="2172" w:type="dxa"/>
            <w:tcBorders>
              <w:top w:val="single" w:sz="12" w:space="0" w:color="auto"/>
            </w:tcBorders>
            <w:vAlign w:val="center"/>
          </w:tcPr>
          <w:p w:rsidR="00962831" w:rsidRPr="00804041" w:rsidRDefault="00962831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12" w:space="0" w:color="auto"/>
            </w:tcBorders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032559">
        <w:trPr>
          <w:trHeight w:val="454"/>
        </w:trPr>
        <w:tc>
          <w:tcPr>
            <w:tcW w:w="470" w:type="dxa"/>
            <w:vAlign w:val="center"/>
          </w:tcPr>
          <w:p w:rsidR="00962831" w:rsidRDefault="00962831" w:rsidP="00804041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2534" w:type="dxa"/>
            <w:vAlign w:val="center"/>
          </w:tcPr>
          <w:p w:rsidR="00962831" w:rsidRPr="00804041" w:rsidRDefault="00F47F44" w:rsidP="0096283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種類</w:t>
            </w:r>
            <w:bookmarkStart w:id="0" w:name="_GoBack"/>
            <w:bookmarkEnd w:id="0"/>
          </w:p>
        </w:tc>
        <w:tc>
          <w:tcPr>
            <w:tcW w:w="2172" w:type="dxa"/>
            <w:vAlign w:val="center"/>
          </w:tcPr>
          <w:p w:rsidR="00962831" w:rsidRPr="00804041" w:rsidRDefault="00962831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032559">
        <w:trPr>
          <w:trHeight w:val="454"/>
        </w:trPr>
        <w:tc>
          <w:tcPr>
            <w:tcW w:w="470" w:type="dxa"/>
            <w:vAlign w:val="center"/>
          </w:tcPr>
          <w:p w:rsidR="00962831" w:rsidRDefault="00962831" w:rsidP="00804041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2534" w:type="dxa"/>
            <w:vAlign w:val="center"/>
          </w:tcPr>
          <w:p w:rsidR="00962831" w:rsidRPr="00804041" w:rsidRDefault="00962831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962831" w:rsidRPr="00804041" w:rsidRDefault="00962831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8D0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8D0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8D0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7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8D0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8D0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11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12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</w:tbl>
    <w:p w:rsidR="006536E8" w:rsidRDefault="006536E8" w:rsidP="009A28C3"/>
    <w:sectPr w:rsidR="006536E8" w:rsidSect="009A28C3">
      <w:headerReference w:type="default" r:id="rId6"/>
      <w:footerReference w:type="default" r:id="rId7"/>
      <w:pgSz w:w="16838" w:h="11906" w:orient="landscape" w:code="9"/>
      <w:pgMar w:top="2836" w:right="818" w:bottom="993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8B0" w:rsidRDefault="00F548B0" w:rsidP="00273989">
      <w:pPr>
        <w:pStyle w:val="a3"/>
      </w:pPr>
      <w:r>
        <w:separator/>
      </w:r>
    </w:p>
  </w:endnote>
  <w:endnote w:type="continuationSeparator" w:id="0">
    <w:p w:rsidR="00F548B0" w:rsidRDefault="00F548B0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559" w:rsidRDefault="00AA06A0" w:rsidP="001C379B">
    <w:pPr>
      <w:pStyle w:val="a4"/>
      <w:jc w:val="right"/>
    </w:pPr>
    <w:r>
      <w:t>IH-13A-805 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8B0" w:rsidRDefault="00F548B0" w:rsidP="00273989">
      <w:pPr>
        <w:pStyle w:val="a3"/>
      </w:pPr>
      <w:r>
        <w:separator/>
      </w:r>
    </w:p>
  </w:footnote>
  <w:footnote w:type="continuationSeparator" w:id="0">
    <w:p w:rsidR="00F548B0" w:rsidRDefault="00F548B0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559" w:rsidRDefault="0067264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292860"/>
              <wp:effectExtent l="10795" t="12065" r="13335" b="9525"/>
              <wp:wrapNone/>
              <wp:docPr id="2" name="Group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292860"/>
                        <a:chOff x="712" y="559"/>
                        <a:chExt cx="15397" cy="20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559" w:rsidRDefault="0003255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559" w:rsidRDefault="00032559" w:rsidP="00AD7689">
                                <w:r>
                                  <w:rPr>
                                    <w:rFonts w:hint="eastAsia"/>
                                  </w:rPr>
                                  <w:t xml:space="preserve">査　</w:t>
                                </w:r>
                                <w:r>
                                  <w:rPr>
                                    <w:rFonts w:hint="eastAsia"/>
                                  </w:rPr>
                                  <w:t>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559" w:rsidRDefault="0003255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検　</w:t>
                                </w:r>
                                <w:r>
                                  <w:rPr>
                                    <w:rFonts w:hint="eastAsia"/>
                                  </w:rPr>
                                  <w:t>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2559" w:rsidRPr="00732F70" w:rsidRDefault="0003255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テーブル定義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5" name="Group 62"/>
                      <wpg:cNvGrpSpPr>
                        <a:grpSpLocks/>
                      </wpg:cNvGrpSpPr>
                      <wpg:grpSpPr bwMode="auto">
                        <a:xfrm>
                          <a:off x="712" y="1511"/>
                          <a:ext cx="15397" cy="684"/>
                          <a:chOff x="712" y="1511"/>
                          <a:chExt cx="15397" cy="684"/>
                        </a:xfrm>
                      </wpg:grpSpPr>
                      <wps:wsp>
                        <wps:cNvPr id="1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1608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AD7689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システム名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86" y="1608"/>
                            <a:ext cx="383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67264E" w:rsidRDefault="0067264E" w:rsidP="00730FB8">
                              <w:pPr>
                                <w:jc w:val="left"/>
                                <w:rPr>
                                  <w:sz w:val="22"/>
                                </w:rPr>
                              </w:pPr>
                              <w:r w:rsidRPr="0067264E">
                                <w:rPr>
                                  <w:rFonts w:hint="eastAsia"/>
                                  <w:sz w:val="22"/>
                                </w:rPr>
                                <w:t>スグクル社</w:t>
                              </w:r>
                              <w:r w:rsidRPr="0067264E">
                                <w:rPr>
                                  <w:rFonts w:hint="eastAsia"/>
                                  <w:sz w:val="22"/>
                                </w:rPr>
                                <w:t xml:space="preserve"> </w:t>
                              </w:r>
                              <w:r w:rsidRPr="0067264E">
                                <w:rPr>
                                  <w:rFonts w:hint="eastAsia"/>
                                  <w:sz w:val="22"/>
                                </w:rPr>
                                <w:t>車両販売管理システム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s:wsp>
                        <wps:cNvPr id="1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218" y="1608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730FB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業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務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1608"/>
                            <a:ext cx="2564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AD7689" w:rsidRDefault="00032559" w:rsidP="00730FB8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g:grpSp>
                        <wpg:cNvPr id="20" name="Group 36"/>
                        <wpg:cNvGrpSpPr>
                          <a:grpSpLocks/>
                        </wpg:cNvGrpSpPr>
                        <wpg:grpSpPr bwMode="auto">
                          <a:xfrm>
                            <a:off x="10431" y="1608"/>
                            <a:ext cx="3297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1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2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Default="00032559" w:rsidP="007F0A12">
                                  <w:pPr>
                                    <w:jc w:val="center"/>
                                  </w:pPr>
                                  <w: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3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7F0A12" w:rsidRDefault="0003255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5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Default="0003255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27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6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7F0A12" w:rsidRDefault="0003255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7" name="Group 37"/>
                        <wpg:cNvGrpSpPr>
                          <a:grpSpLocks/>
                        </wpg:cNvGrpSpPr>
                        <wpg:grpSpPr bwMode="auto">
                          <a:xfrm>
                            <a:off x="13728" y="1609"/>
                            <a:ext cx="2381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8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9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0B5B01" w:rsidRDefault="00032559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67264E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0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7F0A12" w:rsidRDefault="0003255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1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2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0B5B01" w:rsidRDefault="0003255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F47F44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F47F44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3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7F0A12" w:rsidRDefault="0003255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12" y="1511"/>
                            <a:ext cx="1539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35" name="Group 68"/>
                      <wpg:cNvGrpSpPr>
                        <a:grpSpLocks/>
                      </wpg:cNvGrpSpPr>
                      <wpg:grpSpPr bwMode="auto">
                        <a:xfrm>
                          <a:off x="722" y="2231"/>
                          <a:ext cx="15387" cy="364"/>
                          <a:chOff x="722" y="2231"/>
                          <a:chExt cx="15387" cy="364"/>
                        </a:xfrm>
                      </wpg:grpSpPr>
                      <wps:wsp>
                        <wps:cNvPr id="36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22" y="2242"/>
                            <a:ext cx="1276" cy="35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7700F1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ＤＢ名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  <wps:wsp>
                        <wps:cNvPr id="3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999" y="2242"/>
                            <a:ext cx="2620" cy="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4E3DD5" w:rsidRDefault="00032559" w:rsidP="007700F1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72000" tIns="18000" rIns="0" bIns="8890" anchor="t" anchorCtr="0" upright="1">
                          <a:noAutofit/>
                        </wps:bodyPr>
                      </wps:wsp>
                      <wps:wsp>
                        <wps:cNvPr id="38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4586" y="2242"/>
                            <a:ext cx="1648" cy="35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7700F1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テーブル名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  <wps:wsp>
                        <wps:cNvPr id="39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6217" y="2242"/>
                            <a:ext cx="2897" cy="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700F1" w:rsidRDefault="00032559" w:rsidP="007700F1">
                              <w:pPr>
                                <w:jc w:val="left"/>
                                <w:rPr>
                                  <w:rFonts w:ascii="ＭＳ 明朝" w:hAnsi="ＭＳ 明朝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72000" tIns="18000" rIns="0" bIns="8890" anchor="t" anchorCtr="0" upright="1">
                          <a:noAutofit/>
                        </wps:bodyPr>
                      </wps:wsp>
                      <wps:wsp>
                        <wps:cNvPr id="40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9114" y="2242"/>
                            <a:ext cx="1592" cy="35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7700F1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テーブルＩＤ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  <wps:wsp>
                        <wps:cNvPr id="41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0706" y="2242"/>
                            <a:ext cx="3022" cy="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AD7689" w:rsidRDefault="00032559" w:rsidP="007700F1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72000" tIns="18000" rIns="0" bIns="8890" anchor="t" anchorCtr="0" upright="1">
                          <a:noAutofit/>
                        </wps:bodyPr>
                      </wps:wsp>
                      <wps:wsp>
                        <wps:cNvPr id="42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3728" y="2242"/>
                            <a:ext cx="926" cy="35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A76356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区分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  <wps:wsp>
                        <wps:cNvPr id="43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4654" y="2231"/>
                            <a:ext cx="1455" cy="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AD7689" w:rsidRDefault="00032559" w:rsidP="00A7635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マスタ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9" o:spid="_x0000_s1026" style="position:absolute;left:0;text-align:left;margin-left:-9.65pt;margin-top:-.55pt;width:769.85pt;height:101.8pt;z-index:251658240" coordorigin="712,559" coordsize="15397,2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">
              <v:group id="Group 15" o:spid="_x0000_s1027" style="position:absolute;left:13377;top:559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8" o:spid="_x0000_s1028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6" o:spid="_x0000_s1029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veOcEA&#10;AADaAAAADwAAAGRycy9kb3ducmV2LnhtbESPQYvCMBSE78L+h/AWvGm6oiLVWFxB2IuKddnzs3m2&#10;pc1LabK1/nsjCB6HmfmGWSW9qUVHrSstK/gaRyCIM6tLzhX8nnejBQjnkTXWlknBnRwk64/BCmNt&#10;b3yiLvW5CBB2MSoovG9iKV1WkEE3tg1x8K62NeiDbHOpW7wFuKnlJIrm0mDJYaHAhrYFZVX6bxQs&#10;jpN8Wlvz/XeYVX5/uXfMJ6nU8LPfLEF46v07/Gr/aAUz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r3jnBAAAA2gAAAA8AAAAAAAAAAAAAAAAAmAIAAGRycy9kb3du&#10;cmV2LnhtbFBLBQYAAAAABAAEAPUAAACGAw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RdMMA&#10;AADaAAAADwAAAGRycy9kb3ducmV2LnhtbESPT4vCMBTE78J+h/CEvYim7qG41Siy4KIn8Q8L3h7N&#10;sy02LyVJteunN4LgcZiZ3zCzRWdqcSXnK8sKxqMEBHFudcWFguNhNZyA8AFZY22ZFPyTh8X8ozfD&#10;TNsb7+i6D4WIEPYZKihDaDIpfV6SQT+yDXH0ztYZDFG6QmqHtwg3tfxKklQarDgulNjQT0n5Zd8a&#10;BZdNm5v27+TW2/bwu7mnWg6Sb6U++91yCiJQF97hV3utFaT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ORdMMAAADaAAAADwAAAAAAAAAAAAAAAACYAgAAZHJzL2Rv&#10;d25yZXYueG1sUEsFBgAAAAAEAAQA9QAAAIgDAAAAAA==&#10;">
                    <v:textbox inset="5.85pt,.7pt,5.85pt,.7pt">
                      <w:txbxContent>
                        <w:p w:rsidR="00032559" w:rsidRDefault="0003255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10" o:spid="_x0000_s1032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pxp8AA&#10;AADaAAAADwAAAGRycy9kb3ducmV2LnhtbESPQYvCMBSE7wv+h/CEva2poiLVWFQQvOyK3cXzs3m2&#10;pc1LaWKt/34jCB6HmW+GWSW9qUVHrSstKxiPIhDEmdUl5wr+fvdfCxDOI2usLZOCBzlI1oOPFcba&#10;3vlEXepzEUrYxaig8L6JpXRZQQbdyDbEwbva1qAPss2lbvEeyk0tJ1E0lwZLDgsFNrQrKKvSm1Gw&#10;OE7yaW3N9vwzq/z35dExn6RSn8N+swThqffv8Is+6MDB80q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6pxp8AAAADaAAAADwAAAAAAAAAAAAAAAACYAgAAZHJzL2Rvd25y&#10;ZXYueG1sUEsFBgAAAAAEAAQA9QAAAIUD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      <v:textbox inset="5.85pt,.7pt,5.85pt,.7pt">
                      <w:txbxContent>
                        <w:p w:rsidR="00032559" w:rsidRDefault="00032559" w:rsidP="00AD7689">
                          <w:r>
                            <w:rPr>
                              <w:rFonts w:hint="eastAsia"/>
                            </w:rPr>
                            <w:t xml:space="preserve">査　</w:t>
                          </w:r>
                          <w:r>
                            <w:rPr>
                              <w:rFonts w:hint="eastAsia"/>
                            </w:rPr>
                            <w:t>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13" o:spid="_x0000_s1035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XG5L8A&#10;AADbAAAADwAAAGRycy9kb3ducmV2LnhtbERPS4vCMBC+L/gfwgje1lRxF6nGooLgRcUHnsdmbEub&#10;SWlirf/eLAh7m4/vOfOkM5VoqXGFZQWjYQSCOLW64EzB5bz5noJwHlljZZkUvMhBsuh9zTHW9slH&#10;ak8+EyGEXYwKcu/rWEqX5mTQDW1NHLi7bQz6AJtM6gafIdxUchxFv9JgwaEhx5rWOaXl6WEUTA/j&#10;bFJZs7ruf0q/u71a5qNUatDvljMQnjr/L/64tzrMH8HfL+EAu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9cbkvwAAANsAAAAPAAAAAAAAAAAAAAAAAJgCAABkcnMvZG93bnJl&#10;di54bWxQSwUGAAAAAAQABAD1AAAAhAM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NoNsMA&#10;AADbAAAADwAAAGRycy9kb3ducmV2LnhtbERPTWvCQBC9C/0PyxR6kWZTD0HTrCKFFj1JowjehuyY&#10;BLOzYXejaX99Vyh4m8f7nGI1mk5cyfnWsoK3JAVBXFndcq3gsP98nYPwAVljZ5kU/JCH1fJpUmCu&#10;7Y2/6VqGWsQQ9jkqaELocyl91ZBBn9ieOHJn6wyGCF0ttcNbDDednKVpJg22HBsa7OmjoepSDkbB&#10;ZTtUZjie3GY37L+2v5mW03Sh1MvzuH4HEWgMD/G/e6Pj/Bncf4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NoNsMAAADbAAAADwAAAAAAAAAAAAAAAACYAgAAZHJzL2Rv&#10;d25yZXYueG1sUEsFBgAAAAAEAAQA9QAAAIgDAAAAAA==&#10;">
                    <v:textbox inset="5.85pt,.7pt,5.85pt,.7pt">
                      <w:txbxContent>
                        <w:p w:rsidR="00032559" w:rsidRDefault="0003255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検　</w:t>
                          </w:r>
                          <w:r>
                            <w:rPr>
                              <w:rFonts w:hint="eastAsia"/>
                            </w:rPr>
                            <w:t>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eLv8MA&#10;AADbAAAADwAAAGRycy9kb3ducmV2LnhtbERPS2vCQBC+F/wPywjedKPSIKmrRMEHvVRtKR7H7JgE&#10;s7Mhu2raX98VhN7m43vOdN6aStyocaVlBcNBBII4s7rkXMHX56o/AeE8ssbKMin4IQfzWedliom2&#10;d97T7eBzEULYJaig8L5OpHRZQQbdwNbEgTvbxqAPsMmlbvAewk0lR1EUS4Mlh4YCa1oWlF0OV6Pg&#10;t3TpZvex8KfF63Ed7d5j953GSvW6bfoGwlPr/8VP91aH+WN4/B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eLv8MAAADbAAAADwAAAAAAAAAAAAAAAACYAgAAZHJzL2Rv&#10;d25yZXYueG1sUEsFBgAAAAAEAAQA9QAAAIgDAAAAAA==&#10;" filled="f" stroked="f">
                <v:textbox inset="5.85pt,.7pt,5.85pt,.7pt">
                  <w:txbxContent>
                    <w:p w:rsidR="00032559" w:rsidRPr="00732F70" w:rsidRDefault="00032559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テーブル定義</w:t>
                      </w:r>
                    </w:p>
                  </w:txbxContent>
                </v:textbox>
              </v:shape>
              <v:line id="Line 50" o:spid="_x0000_s1038" style="position:absolute;visibility:visible;mso-wrap-style:square" from="724,1439" to="16109,1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S5JbwAAADbAAAADwAAAGRycy9kb3ducmV2LnhtbERPy6rCMBDdX/AfwgjurqkPRKpRRFF0&#10;6Ws/NGNbbSaliW39eyMI7uZwnjNftqYQNVUut6xg0I9AECdW55wquJy3/1MQziNrLCyTghc5WC46&#10;f3OMtW34SPXJpyKEsItRQeZ9GUvpkowMur4tiQN3s5VBH2CVSl1hE8JNIYdRNJEGcw4NGZa0zih5&#10;nJ5GgamveNxtVtc71aMnbpv8diheSvW67WoGwlPrf+Kve6/D/DF8fgkHyMU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QS5JbwAAADbAAAADwAAAAAAAAAAAAAAAAChAgAA&#10;ZHJzL2Rvd25yZXYueG1sUEsFBgAAAAAEAAQA+QAAAIoDAAAAAA==&#10;" strokecolor="#333" strokeweight="1.5pt"/>
              <v:group id="Group 62" o:spid="_x0000_s1039" style="position:absolute;left:712;top:1511;width:15397;height:684" coordorigin="712,1511" coordsize="15397,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shape id="Text Box 27" o:spid="_x0000_s1040" type="#_x0000_t202" style="position:absolute;left:736;top:1608;width:1649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CW8AA&#10;AADbAAAADwAAAGRycy9kb3ducmV2LnhtbERPTWvCQBC9F/oflhF6azbmkJaYVVSo2kMPVfE8ZMds&#10;MDsbsmuS/nu3UOhtHu9zytVkWzFQ7xvHCuZJCoK4crrhWsH59PH6DsIHZI2tY1LwQx5Wy+enEgvt&#10;Rv6m4RhqEUPYF6jAhNAVUvrKkEWfuI44clfXWwwR9rXUPY4x3LYyS9NcWmw4NhjsaGuouh3vVkG+&#10;332t34a94089baXhrMXNRamX2bRegAg0hX/xn/ug4/wcfn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QYCW8AAAADbAAAADwAAAAAAAAAAAAAAAACYAgAAZHJzL2Rvd25y&#10;ZXYueG1sUEsFBgAAAAAEAAQA9QAAAIUDAAAAAA==&#10;" fillcolor="#c9f">
                  <v:textbox inset="0,2.25mm,0,.7pt">
                    <w:txbxContent>
                      <w:p w:rsidR="00032559" w:rsidRPr="00730FB8" w:rsidRDefault="00032559" w:rsidP="00AD7689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システム名</w:t>
                        </w:r>
                      </w:p>
                    </w:txbxContent>
                  </v:textbox>
                </v:shape>
                <v:shape id="Text Box 28" o:spid="_x0000_s1041" type="#_x0000_t202" style="position:absolute;left:2386;top:1608;width:3833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aJHsUA&#10;AADbAAAADwAAAGRycy9kb3ducmV2LnhtbESPQWvCQBCF74L/YRnBi+hGoVZTVykVS/VQMCp4HLLT&#10;JJqdDdlV03/vCoK3Gd6b972ZLRpTiivVrrCsYDiIQBCnVhecKdjvVv0JCOeRNZaWScE/OVjM260Z&#10;xtreeEvXxGcihLCLUUHufRVL6dKcDLqBrYiD9mdrgz6sdSZ1jbcQbko5iqKxNFhwIORY0VdO6Tm5&#10;mMBNRtxEp97u+LZZ/1bf0+F0WRyU6naazw8Qnhr/Mj+vf3So/w6PX8IA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VokexQAAANsAAAAPAAAAAAAAAAAAAAAAAJgCAABkcnMv&#10;ZG93bnJldi54bWxQSwUGAAAAAAQABAD1AAAAigMAAAAA&#10;">
                  <v:textbox inset="2mm,2.25mm,0,.7pt">
                    <w:txbxContent>
                      <w:p w:rsidR="00032559" w:rsidRPr="0067264E" w:rsidRDefault="0067264E" w:rsidP="00730FB8">
                        <w:pPr>
                          <w:jc w:val="left"/>
                          <w:rPr>
                            <w:sz w:val="22"/>
                          </w:rPr>
                        </w:pPr>
                        <w:r w:rsidRPr="0067264E">
                          <w:rPr>
                            <w:rFonts w:hint="eastAsia"/>
                            <w:sz w:val="22"/>
                          </w:rPr>
                          <w:t>スグクル社</w:t>
                        </w:r>
                        <w:r w:rsidRPr="0067264E">
                          <w:rPr>
                            <w:rFonts w:hint="eastAsia"/>
                            <w:sz w:val="22"/>
                          </w:rPr>
                          <w:t xml:space="preserve"> </w:t>
                        </w:r>
                        <w:r w:rsidRPr="0067264E">
                          <w:rPr>
                            <w:rFonts w:hint="eastAsia"/>
                            <w:sz w:val="22"/>
                          </w:rPr>
                          <w:t>車両販売管理システム</w:t>
                        </w:r>
                      </w:p>
                    </w:txbxContent>
                  </v:textbox>
                </v:shape>
                <v:shape id="Text Box 29" o:spid="_x0000_s1042" type="#_x0000_t202" style="position:absolute;left:6218;top:1608;width:1648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UzssIA&#10;AADbAAAADwAAAGRycy9kb3ducmV2LnhtbESPQW/CMAyF75P4D5GRdhspHNhUCAiQGHDYYd3E2WpM&#10;U9E4VRNK+ff4MGk3W+/5vc/L9eAb1VMX68AGppMMFHEZbM2Vgd+f/dsHqJiQLTaBycCDIqxXo5cl&#10;5jbc+Zv6IlVKQjjmaMCl1OZax9KRxzgJLbFol9B5TLJ2lbYd3iXcN3qWZXPtsWZpcNjSzlF5LW7e&#10;wPzw+bV57w+BT3bYacezBrdnY17Hw2YBKtGQ/s1/10cr+AIrv8gAe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1TOywgAAANsAAAAPAAAAAAAAAAAAAAAAAJgCAABkcnMvZG93&#10;bnJldi54bWxQSwUGAAAAAAQABAD1AAAAhwMAAAAA&#10;" fillcolor="#c9f">
                  <v:textbox inset="0,2.25mm,0,.7pt">
                    <w:txbxContent>
                      <w:p w:rsidR="00032559" w:rsidRPr="00730FB8" w:rsidRDefault="00032559" w:rsidP="00730FB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業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務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30" o:spid="_x0000_s1043" type="#_x0000_t202" style="position:absolute;left:7867;top:1608;width:2564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W498YA&#10;AADbAAAADwAAAGRycy9kb3ducmV2LnhtbESPQWvCQBCF74L/YRmhl6IbhYqJbkJRKm0PgkkLHofs&#10;NEmbnQ3ZVdN/3xUK3mZ4b973ZpMNphUX6l1jWcF8FoEgLq1uuFLwUbxMVyCcR9bYWiYFv+QgS8ej&#10;DSbaXvlIl9xXIoSwS1BB7X2XSOnKmgy6me2Ig/Zle4M+rH0ldY/XEG5auYiipTTYcCDU2NG2pvIn&#10;P5vAzRc8RN+Pxenp/e3Q7eN5vGs+lXqYDM9rEJ4Gfzf/X7/qUD+G2y9hAJ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oW498YAAADbAAAADwAAAAAAAAAAAAAAAACYAgAAZHJz&#10;L2Rvd25yZXYueG1sUEsFBgAAAAAEAAQA9QAAAIsDAAAAAA==&#10;">
                  <v:textbox inset="2mm,2.25mm,0,.7pt">
                    <w:txbxContent>
                      <w:p w:rsidR="00032559" w:rsidRPr="00AD7689" w:rsidRDefault="00032559" w:rsidP="00730FB8">
                        <w:pPr>
                          <w:jc w:val="lef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group id="Group 36" o:spid="_x0000_s1044" style="position:absolute;left:10431;top:1608;width:3297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group id="Group 32" o:spid="_x0000_s1045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shape id="Text Box 18" o:spid="_x0000_s1046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+ii8QA&#10;AADbAAAADwAAAGRycy9kb3ducmV2LnhtbESPT4vCMBTE74LfITzBi2i6PYhWoyyCi57EPyzs7dG8&#10;bYvNS0lSrfvpN4LgcZiZ3zDLdWdqcSPnK8sKPiYJCOLc6ooLBZfzdjwD4QOyxtoyKXiQh/Wq31ti&#10;pu2dj3Q7hUJECPsMFZQhNJmUPi/JoJ/Yhjh6v9YZDFG6QmqH9wg3tUyTZCoNVhwXSmxoU1J+PbVG&#10;wXXf5qb9/nG7Q3v+2v9NtRwlc6WGg+5zASJQF97hV3unFaQpPL/EH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voovEAAAA2wAAAA8AAAAAAAAAAAAAAAAAmAIAAGRycy9k&#10;b3ducmV2LnhtbFBLBQYAAAAABAAEAPUAAACJAwAAAAA=&#10;">
                      <v:textbox inset="5.85pt,.7pt,5.85pt,.7pt">
                        <w:txbxContent>
                          <w:p w:rsidR="00032559" w:rsidRDefault="00032559" w:rsidP="007F0A12">
                            <w:pPr>
                              <w:jc w:val="center"/>
                            </w:pPr>
                            <w:r>
                              <w:br/>
                            </w:r>
                          </w:p>
                        </w:txbxContent>
                      </v:textbox>
                    </v:shape>
                    <v:shape id="Text Box 31" o:spid="_x0000_s1047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y3lMAA&#10;AADbAAAADwAAAGRycy9kb3ducmV2LnhtbESPQYvCMBSE7wv+h/AEb2vairp0TYsIgle1iMdH87Yt&#10;27yUJrb135uFBY/DzHzD7PLJtGKg3jWWFcTLCARxaXXDlYLievz8AuE8ssbWMil4koM8m33sMNV2&#10;5DMNF1+JAGGXooLa+y6V0pU1GXRL2xEH78f2Bn2QfSV1j2OAm1YmUbSRBhsOCzV2dKip/L08jILm&#10;OSTuZtFuR3ePzRqLVRIXSi3m0/4bhKfJv8P/7ZNWkKzg70v4AT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y3lMAAAADbAAAADwAAAAAAAAAAAAAAAACYAgAAZHJzL2Rvd25y&#10;ZXYueG1sUEsFBgAAAAAEAAQA9QAAAIUDAAAAAA==&#10;" fillcolor="#c9f">
                      <v:textbox inset="5.85pt,.7pt,5.85pt,.7pt">
                        <w:txbxContent>
                          <w:p w:rsidR="00032559" w:rsidRPr="007F0A12" w:rsidRDefault="0003255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33" o:spid="_x0000_s1048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shape id="Text Box 34" o:spid="_x0000_s1049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Y6/8UA&#10;AADbAAAADwAAAGRycy9kb3ducmV2LnhtbESPQWvCQBSE7wX/w/KEXorZVGiwqauI0GJOpUYK3h7Z&#10;1ySYfRt2Nxr99d1CweMwM98wy/VoOnEm51vLCp6TFARxZXXLtYJD+T5bgPABWWNnmRRcycN6NXlY&#10;Yq7thb/ovA+1iBD2OSpoQuhzKX3VkEGf2J44ej/WGQxRulpqh5cIN52cp2kmDbYcFxrsadtQddoP&#10;RsGpGCozfB/d7nMoP4pbpuVT+qrU43TcvIEINIZ7+L+90wrmL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xjr/xQAAANsAAAAPAAAAAAAAAAAAAAAAAJgCAABkcnMv&#10;ZG93bnJldi54bWxQSwUGAAAAAAQABAD1AAAAigMAAAAA&#10;">
                      <v:textbox inset="5.85pt,.7pt,5.85pt,.7pt">
                        <w:txbxContent>
                          <w:p w:rsidR="00032559" w:rsidRDefault="0003255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27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50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sUDMAA&#10;AADbAAAADwAAAGRycy9kb3ducmV2LnhtbESPQYvCMBSE7wv+h/AEb2vayurSNS0iCF7VIh4fzdu2&#10;bPNSmtjWf2+EBY/DzHzDbPPJtGKg3jWWFcTLCARxaXXDlYLicvj8BuE8ssbWMil4kIM8m31sMdV2&#10;5BMNZ1+JAGGXooLa+y6V0pU1GXRL2xEH79f2Bn2QfSV1j2OAm1YmUbSWBhsOCzV2tK+p/DvfjYLm&#10;MSTuatFuRneLzRcWqyQulFrMp90PCE+Tf4f/20etIFnD60v4ATJ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ssUDMAAAADbAAAADwAAAAAAAAAAAAAAAACYAgAAZHJzL2Rvd25y&#10;ZXYueG1sUEsFBgAAAAAEAAQA9QAAAIUDAAAAAA==&#10;" fillcolor="#c9f">
                      <v:textbox inset="5.85pt,.7pt,5.85pt,.7pt">
                        <w:txbxContent>
                          <w:p w:rsidR="00032559" w:rsidRPr="007F0A12" w:rsidRDefault="0003255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</v:group>
                <v:group id="Group 37" o:spid="_x0000_s1051" style="position:absolute;left:13728;top:1609;width:2381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group id="Group 38" o:spid="_x0000_s1052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 id="Text Box 39" o:spid="_x0000_s1053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sw+sMA&#10;AADbAAAADwAAAGRycy9kb3ducmV2LnhtbESPQYvCMBSE78L+h/AWvIim60G0GmURXPQkWlnY26N5&#10;2xabl5KkWv31RhA8DjPzDbNYdaYWF3K+sqzga5SAIM6trrhQcMo2wykIH5A11pZJwY08rJYfvQWm&#10;2l75QJdjKESEsE9RQRlCk0rp85IM+pFtiKP3b53BEKUrpHZ4jXBTy3GSTKTBiuNCiQ2tS8rPx9Yo&#10;OO/a3LS/f267b7Of3X2i5SCZKdX/7L7nIAJ14R1+tbdawXgGzy/x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4sw+sMAAADbAAAADwAAAAAAAAAAAAAAAACYAgAAZHJzL2Rv&#10;d25yZXYueG1sUEsFBgAAAAAEAAQA9QAAAIgDAAAAAA==&#10;">
                      <v:textbox inset="5.85pt,.7pt,5.85pt,.7pt">
                        <w:txbxContent>
                          <w:p w:rsidR="00032559" w:rsidRPr="000B5B01" w:rsidRDefault="00032559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67264E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054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e/Pr0A&#10;AADbAAAADwAAAGRycy9kb3ducmV2LnhtbERPy4rCMBTdC/5DuII7m7big2oUEQZmO1rE5aW5tsXm&#10;pjSxrX9vFgMuD+e9P46mET11rrasIIliEMSF1TWXCvLrz2ILwnlkjY1lUvAmB8fDdLLHTNuB/6i/&#10;+FKEEHYZKqi8bzMpXVGRQRfZljhwD9sZ9AF2pdQdDiHcNDKN47U0WHNoqLClc0XF8/IyCup3n7qb&#10;RbsZ3D0xK8yXaZIrNZ+Npx0IT6P/iv/dv1rBMqwPX8IPkIc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7e/Pr0AAADbAAAADwAAAAAAAAAAAAAAAACYAgAAZHJzL2Rvd25yZXYu&#10;eG1sUEsFBgAAAAAEAAQA9QAAAIIDAAAAAA==&#10;" fillcolor="#c9f">
                      <v:textbox inset="5.85pt,.7pt,5.85pt,.7pt">
                        <w:txbxContent>
                          <w:p w:rsidR="00032559" w:rsidRPr="007F0A12" w:rsidRDefault="0003255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055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shape id="Text Box 42" o:spid="_x0000_s1056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Y0VsUA&#10;AADbAAAADwAAAGRycy9kb3ducmV2LnhtbESPQWvCQBSE7wX/w/KEXorZ1EKwqauI0GJOpUYK3h7Z&#10;1ySYfRt2Nxr99d1CweMwM98wy/VoOnEm51vLCp6TFARxZXXLtYJD+T5bgPABWWNnmRRcycN6NXlY&#10;Yq7thb/ovA+1iBD2OSpoQuhzKX3VkEGf2J44ej/WGQxRulpqh5cIN52cp2kmDbYcFxrsadtQddoP&#10;RsGpGCozfB/d7nMoP4pbpuVT+qrU43TcvIEINIZ7+L+90wpe5v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9jRWxQAAANsAAAAPAAAAAAAAAAAAAAAAAJgCAABkcnMv&#10;ZG93bnJldi54bWxQSwUGAAAAAAQABAD1AAAAigMAAAAA&#10;">
                      <v:textbox inset="5.85pt,.7pt,5.85pt,.7pt">
                        <w:txbxContent>
                          <w:p w:rsidR="00032559" w:rsidRPr="000B5B01" w:rsidRDefault="00032559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F47F44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F47F44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057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UhScAA&#10;AADbAAAADwAAAGRycy9kb3ducmV2LnhtbESPT4vCMBTE74LfITxhbzb9g7tSjbIIwl51i+zx0Tzb&#10;YvNSmmxbv70RBI/DzPyG2e4n04qBetdYVpBEMQji0uqGKwXF73G5BuE8ssbWMim4k4P9bj7bYq7t&#10;yCcazr4SAcIuRwW1910upStrMugi2xEH72p7gz7IvpK6xzHATSvTOP6UBhsOCzV2dKipvJ3/jYLm&#10;PqTuYtF+je4vMSsssjQplPpYTN8bEJ4m/w6/2j9aQZbB80v4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2UhScAAAADbAAAADwAAAAAAAAAAAAAAAACYAgAAZHJzL2Rvd25y&#10;ZXYueG1sUEsFBgAAAAAEAAQA9QAAAIUDAAAAAA==&#10;" fillcolor="#c9f">
                      <v:textbox inset="5.85pt,.7pt,5.85pt,.7pt">
                        <w:txbxContent>
                          <w:p w:rsidR="00032559" w:rsidRPr="007F0A12" w:rsidRDefault="0003255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  <v:line id="Line 51" o:spid="_x0000_s1058" style="position:absolute;visibility:visible;mso-wrap-style:square" from="712,1511" to="16109,1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tODc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rTg3DAAAA2wAAAA8AAAAAAAAAAAAA&#10;AAAAoQIAAGRycy9kb3ducmV2LnhtbFBLBQYAAAAABAAEAPkAAACRAwAAAAA=&#10;" strokeweight="1.5pt"/>
              </v:group>
              <v:group id="Group 68" o:spid="_x0000_s1059" style="position:absolute;left:722;top:2231;width:15387;height:364" coordorigin="722,2231" coordsize="15387,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shape id="Text Box 55" o:spid="_x0000_s1060" type="#_x0000_t202" style="position:absolute;left:722;top:2242;width:1276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Dvz8MA&#10;AADbAAAADwAAAGRycy9kb3ducmV2LnhtbESPUWvCQBCE3wv+h2OFvhS9qEU0eooUpO1Li6k/YMmt&#10;uWB2L+SuMf77XqHQx2FmvmG2+4Eb1VMXai8GZtMMFEnpbS2VgfPXcbICFSKKxcYLGbhTgP1u9LDF&#10;3PqbnKgvYqUSREKOBlyMba51KB0xhqlvSZJ38R1jTLKrtO3wluDc6HmWLTVjLWnBYUsvjspr8c0G&#10;ePHx5Nb9K8eGi/dhVvX30/OnMY/j4bABFWmI/+G/9ps1sFjC75f0A/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Dvz8MAAADbAAAADwAAAAAAAAAAAAAAAACYAgAAZHJzL2Rv&#10;d25yZXYueG1sUEsFBgAAAAAEAAQA9QAAAIgDAAAAAA==&#10;" fillcolor="#c9f">
                  <v:textbox inset="0,.5mm,0,.7pt">
                    <w:txbxContent>
                      <w:p w:rsidR="00032559" w:rsidRPr="00730FB8" w:rsidRDefault="00032559" w:rsidP="007700F1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ＤＢ名</w:t>
                        </w:r>
                      </w:p>
                    </w:txbxContent>
                  </v:textbox>
                </v:shape>
                <v:shape id="Text Box 56" o:spid="_x0000_s1061" type="#_x0000_t202" style="position:absolute;left:1999;top:2242;width:262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n8EsMA&#10;AADbAAAADwAAAGRycy9kb3ducmV2LnhtbESPW2sCMRSE34X+h3AKfdOkF6qsRikFqdAnL6CPx81x&#10;d3FzkiZR139vhIKPw8x8w0xmnW3FmUJsHGt4HSgQxKUzDVcaNut5fwQiJmSDrWPScKUIs+lTb4KF&#10;cRde0nmVKpEhHAvUUKfkCyljWZPFOHCeOHsHFyymLEMlTcBLhttWvin1KS02nBdq9PRdU3lcnayG&#10;9e5jH07+b1l5tZU/v+rY4lxp/fLcfY1BJOrSI/zfXhgN70O4f8k/QE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n8EsMAAADbAAAADwAAAAAAAAAAAAAAAACYAgAAZHJzL2Rv&#10;d25yZXYueG1sUEsFBgAAAAAEAAQA9QAAAIgDAAAAAA==&#10;">
                  <v:textbox inset="2mm,.5mm,0,.7pt">
                    <w:txbxContent>
                      <w:p w:rsidR="00032559" w:rsidRPr="004E3DD5" w:rsidRDefault="00032559" w:rsidP="007700F1">
                        <w:pPr>
                          <w:jc w:val="lef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Text Box 57" o:spid="_x0000_s1062" type="#_x0000_t202" style="position:absolute;left:4586;top:2242;width:1648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PeJsAA&#10;AADbAAAADwAAAGRycy9kb3ducmV2LnhtbERPzWrCQBC+C77DMoIX0Y1axKauUgql9lIx+gBDdpoN&#10;zcyG7DbGt+8ehB4/vv/dYeBG9dSF2ouB5SIDRVJ6W0tl4Hp5n29BhYhisfFCBu4U4LAfj3aYW3+T&#10;M/VFrFQKkZCjARdjm2sdSkeMYeFbksR9+44xJthV2nZ4S+Hc6FWWbTRjLanBYUtvjsqf4pcN8Ppr&#10;5p77D44NF5/Dsurv56eTMdPJ8PoCKtIQ/8UP99EaWKex6Uv6AXr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GPeJsAAAADbAAAADwAAAAAAAAAAAAAAAACYAgAAZHJzL2Rvd25y&#10;ZXYueG1sUEsFBgAAAAAEAAQA9QAAAIUDAAAAAA==&#10;" fillcolor="#c9f">
                  <v:textbox inset="0,.5mm,0,.7pt">
                    <w:txbxContent>
                      <w:p w:rsidR="00032559" w:rsidRPr="00730FB8" w:rsidRDefault="00032559" w:rsidP="007700F1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テーブル名</w:t>
                        </w:r>
                      </w:p>
                    </w:txbxContent>
                  </v:textbox>
                </v:shape>
                <v:shape id="Text Box 58" o:spid="_x0000_s1063" type="#_x0000_t202" style="position:absolute;left:6217;top:2242;width:2897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rN+8MA&#10;AADbAAAADwAAAGRycy9kb3ducmV2LnhtbESPW2sCMRSE34X+h3AKfdOkF4quRikFqdAnL6CPx81x&#10;d3FzkiZR139vhIKPw8x8w0xmnW3FmUJsHGt4HSgQxKUzDVcaNut5fwgiJmSDrWPScKUIs+lTb4KF&#10;cRde0nmVKpEhHAvUUKfkCyljWZPFOHCeOHsHFyymLEMlTcBLhttWvin1KS02nBdq9PRdU3lcnayG&#10;9e5jH07+b1l5tZU/v+rY4lxp/fLcfY1BJOrSI/zfXhgN7yO4f8k/QE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rN+8MAAADbAAAADwAAAAAAAAAAAAAAAACYAgAAZHJzL2Rv&#10;d25yZXYueG1sUEsFBgAAAAAEAAQA9QAAAIgDAAAAAA==&#10;">
                  <v:textbox inset="2mm,.5mm,0,.7pt">
                    <w:txbxContent>
                      <w:p w:rsidR="00032559" w:rsidRPr="007700F1" w:rsidRDefault="00032559" w:rsidP="007700F1">
                        <w:pPr>
                          <w:jc w:val="left"/>
                          <w:rPr>
                            <w:rFonts w:ascii="ＭＳ 明朝" w:hAnsi="ＭＳ 明朝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59" o:spid="_x0000_s1064" type="#_x0000_t202" style="position:absolute;left:9114;top:2242;width:1592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OhXcAA&#10;AADbAAAADwAAAGRycy9kb3ducmV2LnhtbERPzWrCQBC+C77DMoIX0Y1WxKauUgql7UUx+gBDdpoN&#10;zcyG7DbGt+8eCh4/vv/dYeBG9dSF2ouB5SIDRVJ6W0tl4Hp5n29BhYhisfFCBu4U4LAfj3aYW3+T&#10;M/VFrFQKkZCjARdjm2sdSkeMYeFbksR9+44xJthV2nZ4S+Hc6FWWbTRjLanBYUtvjsqf4pcN8NNx&#10;5p77D44NF1/Dsurv5/XJmOlkeH0BFWmID/G/+9MaWKf16Uv6AXr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hOhXcAAAADbAAAADwAAAAAAAAAAAAAAAACYAgAAZHJzL2Rvd25y&#10;ZXYueG1sUEsFBgAAAAAEAAQA9QAAAIUDAAAAAA==&#10;" fillcolor="#c9f">
                  <v:textbox inset="0,.5mm,0,.7pt">
                    <w:txbxContent>
                      <w:p w:rsidR="00032559" w:rsidRPr="00730FB8" w:rsidRDefault="00032559" w:rsidP="007700F1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テーブルＩＤ</w:t>
                        </w:r>
                      </w:p>
                    </w:txbxContent>
                  </v:textbox>
                </v:shape>
                <v:shape id="Text Box 60" o:spid="_x0000_s1065" type="#_x0000_t202" style="position:absolute;left:10706;top:2242;width:3022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qygMEA&#10;AADbAAAADwAAAGRycy9kb3ducmV2LnhtbESPQWsCMRSE7wX/Q3iCt5ooUspqFBFEwZNa0ONz89xd&#10;3LzEJOr23zeFQo/DzHzDzBadbcWTQmwcaxgNFQji0pmGKw1fx/X7J4iYkA22jknDN0VYzHtvMyyM&#10;e/GenodUiQzhWKCGOiVfSBnLmizGofPE2bu6YDFlGSppAr4y3LZyrNSHtNhwXqjR06qm8nZ4WA3H&#10;8+QSHv6+r7w6yc1O3VpcK60H/W45BZGoS//hv/bWaJiM4PdL/gFy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6soDBAAAA2wAAAA8AAAAAAAAAAAAAAAAAmAIAAGRycy9kb3du&#10;cmV2LnhtbFBLBQYAAAAABAAEAPUAAACGAwAAAAA=&#10;">
                  <v:textbox inset="2mm,.5mm,0,.7pt">
                    <w:txbxContent>
                      <w:p w:rsidR="00032559" w:rsidRPr="00AD7689" w:rsidRDefault="00032559" w:rsidP="007700F1">
                        <w:pPr>
                          <w:jc w:val="lef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Text Box 66" o:spid="_x0000_s1066" type="#_x0000_t202" style="position:absolute;left:13728;top:2242;width:926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2ascMA&#10;AADbAAAADwAAAGRycy9kb3ducmV2LnhtbESPUWvCQBCE3wX/w7FCX0QvWik19RQRStsXi6k/YMmt&#10;udDsXshdY/z3vULBx2FmvmE2u4Eb1VMXai8GFvMMFEnpbS2VgfPX6+wZVIgoFhsvZOBGAXbb8WiD&#10;ufVXOVFfxEoliIQcDbgY21zrUDpiDHPfkiTv4jvGmGRXadvhNcG50csse9KMtaQFhy0dHJXfxQ8b&#10;4Mfj1K37N44NFx/Doupvp9WnMQ+TYf8CKtIQ7+H/9rs1sFrC35f0A/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2ascMAAADbAAAADwAAAAAAAAAAAAAAAACYAgAAZHJzL2Rv&#10;d25yZXYueG1sUEsFBgAAAAAEAAQA9QAAAIgDAAAAAA==&#10;" fillcolor="#c9f">
                  <v:textbox inset="0,.5mm,0,.7pt">
                    <w:txbxContent>
                      <w:p w:rsidR="00032559" w:rsidRPr="00730FB8" w:rsidRDefault="00032559" w:rsidP="00A76356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区分</w:t>
                        </w:r>
                      </w:p>
                    </w:txbxContent>
                  </v:textbox>
                </v:shape>
                <v:shape id="Text Box 67" o:spid="_x0000_s1067" type="#_x0000_t202" style="position:absolute;left:14654;top:2231;width:1455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bhsUA&#10;AADbAAAADwAAAGRycy9kb3ducmV2LnhtbESPT2vCQBTE70K/w/IK3szGNi0lzSoiFM3BQ9O00Nsj&#10;+/KHZt+G7Fbjt3cFweMwM79hsvVkenGk0XWWFSyjGARxZXXHjYLy62PxBsJ5ZI29ZVJwJgfr1cMs&#10;w1TbE3/SsfCNCBB2KSpovR9SKV3VkkEX2YE4eLUdDfogx0bqEU8Bbnr5FMev0mDHYaHFgbYtVX/F&#10;v1HQvXByKOv8QNOy3P2Y4rf63uVKzR+nzTsIT5O/h2/tvVaQPMP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WtuGxQAAANsAAAAPAAAAAAAAAAAAAAAAAJgCAABkcnMv&#10;ZG93bnJldi54bWxQSwUGAAAAAAQABAD1AAAAigMAAAAA&#10;">
                  <v:textbox inset="0,.5mm,0,.7pt">
                    <w:txbxContent>
                      <w:p w:rsidR="00032559" w:rsidRPr="00AD7689" w:rsidRDefault="00032559" w:rsidP="00A76356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マスタ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64E"/>
    <w:rsid w:val="00032559"/>
    <w:rsid w:val="000A22F4"/>
    <w:rsid w:val="000B5B01"/>
    <w:rsid w:val="000E03F1"/>
    <w:rsid w:val="001529A6"/>
    <w:rsid w:val="001C379B"/>
    <w:rsid w:val="001E357B"/>
    <w:rsid w:val="00273989"/>
    <w:rsid w:val="00291470"/>
    <w:rsid w:val="002D4A47"/>
    <w:rsid w:val="00360FA8"/>
    <w:rsid w:val="003A5DD1"/>
    <w:rsid w:val="003B785C"/>
    <w:rsid w:val="00491ACF"/>
    <w:rsid w:val="004E3DD5"/>
    <w:rsid w:val="0056717A"/>
    <w:rsid w:val="006536E8"/>
    <w:rsid w:val="0067264E"/>
    <w:rsid w:val="00730FB8"/>
    <w:rsid w:val="00732F70"/>
    <w:rsid w:val="00744655"/>
    <w:rsid w:val="007700F1"/>
    <w:rsid w:val="007A76CA"/>
    <w:rsid w:val="007B68A8"/>
    <w:rsid w:val="007D5A81"/>
    <w:rsid w:val="007E24AE"/>
    <w:rsid w:val="007F0A12"/>
    <w:rsid w:val="00804041"/>
    <w:rsid w:val="00833821"/>
    <w:rsid w:val="008374BA"/>
    <w:rsid w:val="0089704D"/>
    <w:rsid w:val="008D0E21"/>
    <w:rsid w:val="00962831"/>
    <w:rsid w:val="0098594D"/>
    <w:rsid w:val="009A28C3"/>
    <w:rsid w:val="00A06A9F"/>
    <w:rsid w:val="00A76356"/>
    <w:rsid w:val="00AA06A0"/>
    <w:rsid w:val="00AA2446"/>
    <w:rsid w:val="00AD7689"/>
    <w:rsid w:val="00AE5D23"/>
    <w:rsid w:val="00AF4CC2"/>
    <w:rsid w:val="00B50AD2"/>
    <w:rsid w:val="00B84252"/>
    <w:rsid w:val="00BD41FD"/>
    <w:rsid w:val="00CB438A"/>
    <w:rsid w:val="00F47F44"/>
    <w:rsid w:val="00F5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5:chartTrackingRefBased/>
  <w15:docId w15:val="{A773C649-943B-4E38-85DD-84F078FE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AE5D2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21_&#12486;&#12540;&#12502;&#12523;&#23450;&#32681;\&#12486;&#12540;&#12502;&#12523;&#23450;&#32681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テーブル定義.dot</Template>
  <TotalTime>3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テーブル定義</vt:lpstr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テーブル定義</dc:title>
  <dc:subject/>
  <dc:creator>pokota-gackt@outlook.jp</dc:creator>
  <cp:keywords/>
  <dc:description/>
  <cp:lastModifiedBy>川原 千秋</cp:lastModifiedBy>
  <cp:revision>5</cp:revision>
  <cp:lastPrinted>2006-06-27T08:47:00Z</cp:lastPrinted>
  <dcterms:created xsi:type="dcterms:W3CDTF">2018-09-26T02:44:00Z</dcterms:created>
  <dcterms:modified xsi:type="dcterms:W3CDTF">2018-09-26T05:18:00Z</dcterms:modified>
  <cp:category>システム設計ドキュメント</cp:category>
</cp:coreProperties>
</file>