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534"/>
        <w:gridCol w:w="2172"/>
        <w:gridCol w:w="602"/>
        <w:gridCol w:w="1134"/>
        <w:gridCol w:w="851"/>
        <w:gridCol w:w="1417"/>
        <w:gridCol w:w="851"/>
        <w:gridCol w:w="1276"/>
        <w:gridCol w:w="850"/>
        <w:gridCol w:w="851"/>
        <w:gridCol w:w="850"/>
        <w:gridCol w:w="1418"/>
      </w:tblGrid>
      <w:tr w:rsidR="00962831" w:rsidTr="004F3440">
        <w:trPr>
          <w:trHeight w:val="397"/>
          <w:tblHeader/>
        </w:trPr>
        <w:tc>
          <w:tcPr>
            <w:tcW w:w="47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62831" w:rsidRDefault="00962831" w:rsidP="00AE5D23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5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フィールド名称</w:t>
            </w:r>
          </w:p>
        </w:tc>
        <w:tc>
          <w:tcPr>
            <w:tcW w:w="217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フィールドＩＤ</w:t>
            </w:r>
          </w:p>
        </w:tc>
        <w:tc>
          <w:tcPr>
            <w:tcW w:w="60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書</w:t>
            </w:r>
            <w:r w:rsidR="00032559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式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小数点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規定値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32559" w:rsidRDefault="00962831" w:rsidP="00962831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値要求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Default="00962831" w:rsidP="00962831">
            <w:pPr>
              <w:jc w:val="center"/>
            </w:pPr>
            <w:r>
              <w:rPr>
                <w:rFonts w:hint="eastAsia"/>
              </w:rPr>
              <w:t>空文字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62831" w:rsidRPr="00962831" w:rsidRDefault="00962831" w:rsidP="00962831">
            <w:pPr>
              <w:jc w:val="center"/>
              <w:rPr>
                <w:sz w:val="20"/>
                <w:szCs w:val="20"/>
              </w:rPr>
            </w:pPr>
            <w:r w:rsidRPr="00962831">
              <w:rPr>
                <w:rFonts w:hint="eastAsia"/>
                <w:sz w:val="20"/>
                <w:szCs w:val="20"/>
              </w:rPr>
              <w:t>インデックス</w:t>
            </w:r>
          </w:p>
        </w:tc>
      </w:tr>
      <w:tr w:rsidR="00032559" w:rsidTr="004F3440">
        <w:trPr>
          <w:trHeight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62831" w:rsidRDefault="00962831" w:rsidP="0080404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34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車台番号</w:t>
            </w:r>
          </w:p>
        </w:tc>
        <w:tc>
          <w:tcPr>
            <w:tcW w:w="2172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car_number</w:t>
            </w:r>
            <w:proofErr w:type="spellEnd"/>
          </w:p>
        </w:tc>
        <w:tc>
          <w:tcPr>
            <w:tcW w:w="602" w:type="dxa"/>
            <w:tcBorders>
              <w:top w:val="single" w:sz="12" w:space="0" w:color="auto"/>
            </w:tcBorders>
            <w:vAlign w:val="center"/>
          </w:tcPr>
          <w:p w:rsidR="00962831" w:rsidRPr="00804041" w:rsidRDefault="004F344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62831" w:rsidRDefault="004F3440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962831" w:rsidRPr="00804041" w:rsidRDefault="00112395" w:rsidP="009628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962831" w:rsidRPr="00804041" w:rsidRDefault="00962831" w:rsidP="00962831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34" w:type="dxa"/>
            <w:vAlign w:val="center"/>
          </w:tcPr>
          <w:p w:rsidR="004F3440" w:rsidRPr="00804041" w:rsidRDefault="00DC01FD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年式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2534" w:type="dxa"/>
            <w:vAlign w:val="center"/>
          </w:tcPr>
          <w:p w:rsidR="004F3440" w:rsidRPr="00804041" w:rsidRDefault="00DC01FD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車種名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34" w:type="dxa"/>
            <w:vAlign w:val="center"/>
          </w:tcPr>
          <w:p w:rsidR="004F3440" w:rsidRPr="00804041" w:rsidRDefault="00DC01FD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排気量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2534" w:type="dxa"/>
            <w:vAlign w:val="center"/>
          </w:tcPr>
          <w:p w:rsidR="004F3440" w:rsidRPr="00804041" w:rsidRDefault="00DC01FD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モデル年式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4F3440" w:rsidTr="004F3440">
        <w:trPr>
          <w:trHeight w:val="454"/>
        </w:trPr>
        <w:tc>
          <w:tcPr>
            <w:tcW w:w="470" w:type="dxa"/>
            <w:vAlign w:val="center"/>
          </w:tcPr>
          <w:p w:rsidR="004F3440" w:rsidRDefault="004F3440" w:rsidP="004F3440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2534" w:type="dxa"/>
            <w:vAlign w:val="center"/>
          </w:tcPr>
          <w:p w:rsidR="004F3440" w:rsidRPr="00804041" w:rsidRDefault="00DC01FD" w:rsidP="004F344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グレード</w:t>
            </w:r>
          </w:p>
        </w:tc>
        <w:tc>
          <w:tcPr>
            <w:tcW w:w="2172" w:type="dxa"/>
            <w:vAlign w:val="center"/>
          </w:tcPr>
          <w:p w:rsidR="004F3440" w:rsidRPr="00804041" w:rsidRDefault="004F3440" w:rsidP="004F3440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F3440" w:rsidRPr="00804041" w:rsidRDefault="004F3440" w:rsidP="004F3440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燃料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輸入車種別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型式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乗車定員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  <w:r>
              <w:rPr>
                <w:rFonts w:hint="eastAsia"/>
              </w:rPr>
              <w:t>11</w:t>
            </w: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駆動方式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  <w:r>
              <w:rPr>
                <w:rFonts w:hint="eastAsia"/>
              </w:rPr>
              <w:t>12</w:t>
            </w: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ドア数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形状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積載量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EF5EEF" w:rsidTr="004F3440">
        <w:trPr>
          <w:trHeight w:val="454"/>
        </w:trPr>
        <w:tc>
          <w:tcPr>
            <w:tcW w:w="470" w:type="dxa"/>
            <w:vAlign w:val="center"/>
          </w:tcPr>
          <w:p w:rsidR="00EF5EEF" w:rsidRDefault="00EF5EEF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EF5EEF" w:rsidRPr="00804041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走行距離</w:t>
            </w:r>
          </w:p>
        </w:tc>
        <w:tc>
          <w:tcPr>
            <w:tcW w:w="2172" w:type="dxa"/>
            <w:vAlign w:val="center"/>
          </w:tcPr>
          <w:p w:rsidR="00EF5EEF" w:rsidRPr="00804041" w:rsidRDefault="00EF5EEF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EF5EEF" w:rsidRPr="00804041" w:rsidRDefault="00EF5EEF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走行距離変更状況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</w:t>
            </w: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外装色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ツートン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外装色カラー</w:t>
            </w:r>
            <w:r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色替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内装色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内装色カラー</w:t>
            </w:r>
            <w:r>
              <w:rPr>
                <w:rFonts w:hint="eastAsia"/>
                <w:sz w:val="20"/>
                <w:szCs w:val="20"/>
              </w:rPr>
              <w:t>No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新車保証書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取扱説明書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ミッション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</w:t>
            </w: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420860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装備品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C85681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文字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C06512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有</w:t>
            </w: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033A95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エアバック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033A95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033A95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</w:t>
            </w: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C85681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エアコン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C85681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数値</w:t>
            </w: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C85681" w:rsidP="00EF5EE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</w:t>
            </w: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C06512" w:rsidP="00EF5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サンルーフ</w:t>
            </w: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  <w:tr w:rsidR="00DC01FD" w:rsidTr="004F3440">
        <w:trPr>
          <w:trHeight w:val="454"/>
        </w:trPr>
        <w:tc>
          <w:tcPr>
            <w:tcW w:w="470" w:type="dxa"/>
            <w:vAlign w:val="center"/>
          </w:tcPr>
          <w:p w:rsidR="00DC01FD" w:rsidRDefault="00DC01FD" w:rsidP="00EF5EEF">
            <w:pPr>
              <w:jc w:val="right"/>
            </w:pPr>
          </w:p>
        </w:tc>
        <w:tc>
          <w:tcPr>
            <w:tcW w:w="2534" w:type="dxa"/>
            <w:vAlign w:val="center"/>
          </w:tcPr>
          <w:p w:rsidR="00DC01FD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2172" w:type="dxa"/>
            <w:vAlign w:val="center"/>
          </w:tcPr>
          <w:p w:rsidR="00DC01FD" w:rsidRPr="00804041" w:rsidRDefault="00DC01FD" w:rsidP="00EF5EEF">
            <w:pPr>
              <w:rPr>
                <w:sz w:val="20"/>
                <w:szCs w:val="20"/>
              </w:rPr>
            </w:pPr>
          </w:p>
        </w:tc>
        <w:tc>
          <w:tcPr>
            <w:tcW w:w="602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DC01FD" w:rsidRPr="00804041" w:rsidRDefault="00DC01FD" w:rsidP="00EF5EEF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36E8" w:rsidRDefault="006536E8" w:rsidP="009A28C3"/>
    <w:sectPr w:rsidR="006536E8" w:rsidSect="009A28C3">
      <w:headerReference w:type="default" r:id="rId6"/>
      <w:footerReference w:type="default" r:id="rId7"/>
      <w:pgSz w:w="16838" w:h="11906" w:orient="landscape" w:code="9"/>
      <w:pgMar w:top="2836" w:right="818" w:bottom="993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B7B" w:rsidRDefault="002E4B7B" w:rsidP="00273989">
      <w:pPr>
        <w:pStyle w:val="a3"/>
      </w:pPr>
      <w:r>
        <w:separator/>
      </w:r>
    </w:p>
  </w:endnote>
  <w:endnote w:type="continuationSeparator" w:id="0">
    <w:p w:rsidR="002E4B7B" w:rsidRDefault="002E4B7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AA06A0" w:rsidP="001C379B">
    <w:pPr>
      <w:pStyle w:val="a4"/>
      <w:jc w:val="right"/>
    </w:pP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B7B" w:rsidRDefault="002E4B7B" w:rsidP="00273989">
      <w:pPr>
        <w:pStyle w:val="a3"/>
      </w:pPr>
      <w:r>
        <w:separator/>
      </w:r>
    </w:p>
  </w:footnote>
  <w:footnote w:type="continuationSeparator" w:id="0">
    <w:p w:rsidR="002E4B7B" w:rsidRDefault="002E4B7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59" w:rsidRDefault="0067264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292860"/>
              <wp:effectExtent l="10795" t="12065" r="13335" b="952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292860"/>
                        <a:chOff x="712" y="559"/>
                        <a:chExt cx="15397" cy="20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2559" w:rsidRDefault="0003255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559" w:rsidRPr="00732F70" w:rsidRDefault="0003255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テーブル定義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5" name="Group 62"/>
                      <wpg:cNvGrpSpPr>
                        <a:grpSpLocks/>
                      </wpg:cNvGrpSpPr>
                      <wpg:grpSpPr bwMode="auto">
                        <a:xfrm>
                          <a:off x="712" y="1511"/>
                          <a:ext cx="15397" cy="684"/>
                          <a:chOff x="712" y="1511"/>
                          <a:chExt cx="15397" cy="684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67264E" w:rsidRDefault="0067264E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67264E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2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67264E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03255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Default="0003255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27</w:t>
                                  </w:r>
                                  <w:r w:rsidR="0067264E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264E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0B5B01" w:rsidRDefault="0003255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D6EB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D6EB2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32559" w:rsidRPr="007F0A12" w:rsidRDefault="0003255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68"/>
                      <wpg:cNvGrpSpPr>
                        <a:grpSpLocks/>
                      </wpg:cNvGrpSpPr>
                      <wpg:grpSpPr bwMode="auto">
                        <a:xfrm>
                          <a:off x="722" y="2231"/>
                          <a:ext cx="15387" cy="364"/>
                          <a:chOff x="722" y="2231"/>
                          <a:chExt cx="15387" cy="364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2" y="2242"/>
                            <a:ext cx="127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ＤＢ名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999" y="2242"/>
                            <a:ext cx="2620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4E3DD5" w:rsidRDefault="00AA06A0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4"/>
                                </w:rPr>
                                <w:t>sugukuru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2242"/>
                            <a:ext cx="1648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テーブル名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17" y="2242"/>
                            <a:ext cx="2897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700F1" w:rsidRDefault="00EF5EEF" w:rsidP="007700F1">
                              <w:pPr>
                                <w:jc w:val="left"/>
                                <w:rPr>
                                  <w:rFonts w:ascii="ＭＳ 明朝" w:hAnsi="ＭＳ 明朝"/>
                                  <w:sz w:val="24"/>
                                </w:rPr>
                              </w:pPr>
                              <w:r>
                                <w:rPr>
                                  <w:rFonts w:ascii="ＭＳ 明朝" w:hAnsi="ＭＳ 明朝" w:hint="eastAsia"/>
                                  <w:sz w:val="24"/>
                                </w:rPr>
                                <w:t>車両</w:t>
                              </w:r>
                              <w:r w:rsidR="00AA06A0">
                                <w:rPr>
                                  <w:rFonts w:ascii="ＭＳ 明朝" w:hAnsi="ＭＳ 明朝"/>
                                  <w:sz w:val="24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114" y="2242"/>
                            <a:ext cx="1592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7700F1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テーブルＩＤ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1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706" y="2242"/>
                            <a:ext cx="3022" cy="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7678" w:rsidRPr="00E77678" w:rsidRDefault="00EF5EEF" w:rsidP="00E77678">
                              <w:pPr>
                                <w:widowControl/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inherit" w:eastAsia="ＭＳ ゴシック" w:hAnsi="inherit" w:cs="ＭＳ ゴシック" w:hint="eastAsia"/>
                                  <w:color w:val="212121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ascii="inherit" w:eastAsia="ＭＳ ゴシック" w:hAnsi="inherit" w:cs="ＭＳ ゴシック"/>
                                  <w:color w:val="212121"/>
                                  <w:kern w:val="0"/>
                                  <w:sz w:val="24"/>
                                  <w:lang w:val="en"/>
                                </w:rPr>
                                <w:t>cars</w:t>
                              </w:r>
                            </w:p>
                            <w:p w:rsidR="00032559" w:rsidRPr="00AD7689" w:rsidRDefault="00032559" w:rsidP="007700F1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72000" tIns="18000" rIns="0" bIns="889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3728" y="2242"/>
                            <a:ext cx="926" cy="35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730FB8" w:rsidRDefault="00032559" w:rsidP="00A76356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  <wps:wsp>
                        <wps:cNvPr id="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654" y="2231"/>
                            <a:ext cx="1455" cy="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2559" w:rsidRPr="00AD7689" w:rsidRDefault="00032559" w:rsidP="00A7635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マスタ</w:t>
                              </w:r>
                            </w:p>
                          </w:txbxContent>
                        </wps:txbx>
                        <wps:bodyPr rot="0" vert="horz" wrap="square" lIns="0" tIns="18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26" style="position:absolute;left:0;text-align:left;margin-left:-9.65pt;margin-top:-.55pt;width:769.85pt;height:101.8pt;z-index:251658240" coordorigin="712,559" coordsize="15397,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">
              <v:group id="Group 15" o:spid="_x0000_s1027" style="position:absolute;left:13377;top:559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8" o:spid="_x0000_s1028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2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eOc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Uz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r3jnBAAAA2gAAAA8AAAAAAAAAAAAAAAAAmAIAAGRycy9kb3du&#10;cmV2LnhtbFBLBQYAAAAABAAEAPUAAACGAw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0" o:spid="_x0000_s1032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<v:textbox inset="5.85pt,.7pt,5.85pt,.7pt">
                      <w:txbxContent>
                        <w:p w:rsidR="00032559" w:rsidRDefault="0003255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" o:spid="_x0000_s1035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oNsMA&#10;AADbAAAADwAAAGRycy9kb3ducmV2LnhtbERPTWvCQBC9C/0PyxR6kWZTD0HTrCKFFj1JowjehuyY&#10;BLOzYXejaX99Vyh4m8f7nGI1mk5cyfnWsoK3JAVBXFndcq3gsP98nYPwAVljZ5kU/JCH1fJpUmCu&#10;7Y2/6VqGWsQQ9jkqaELocyl91ZBBn9ieOHJn6wyGCF0ttcNbDDednKVpJg22HBsa7OmjoepSDkbB&#10;ZTtUZjie3GY37L+2v5mW03Sh1MvzuH4HEWgMD/G/e6Pj/Bncf4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oNsMAAADbAAAADwAAAAAAAAAAAAAAAACYAgAAZHJzL2Rv&#10;d25yZXYueG1sUEsFBgAAAAAEAAQA9QAAAIgDAAAAAA==&#10;">
                    <v:textbox inset="5.85pt,.7pt,5.85pt,.7pt">
                      <w:txbxContent>
                        <w:p w:rsidR="00032559" w:rsidRDefault="0003255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<v:textbox inset="5.85pt,.7pt,5.85pt,.7pt">
                  <w:txbxContent>
                    <w:p w:rsidR="00032559" w:rsidRPr="00732F70" w:rsidRDefault="0003255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テーブル定義</w:t>
                      </w:r>
                    </w:p>
                  </w:txbxContent>
                </v:textbox>
              </v:shape>
              <v:line id="Line 50" o:spid="_x0000_s1038" style="position:absolute;visibility:visible;mso-wrap-style:square" from="724,1439" to="16109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S5JbwAAADbAAAADwAAAGRycy9kb3ducmV2LnhtbERPy6rCMBDdX/AfwgjurqkPRKpRRFF0&#10;6Ws/NGNbbSaliW39eyMI7uZwnjNftqYQNVUut6xg0I9AECdW55wquJy3/1MQziNrLCyTghc5WC46&#10;f3OMtW34SPXJpyKEsItRQeZ9GUvpkowMur4tiQN3s5VBH2CVSl1hE8JNIYdRNJEGcw4NGZa0zih5&#10;nJ5GgamveNxtVtc71aMnbpv8diheSvW67WoGwlPrf+Kve6/D/DF8fgkHyM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QS5JbwAAADbAAAADwAAAAAAAAAAAAAAAAChAgAA&#10;ZHJzL2Rvd25yZXYueG1sUEsFBgAAAAAEAAQA+QAAAIoDAAAAAA==&#10;" strokecolor="#333" strokeweight="1.5pt"/>
              <v:group id="Group 62" o:spid="_x0000_s1039" style="position:absolute;left:712;top:1511;width:15397;height:684" coordorigin="712,1511" coordsize="15397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27" o:spid="_x0000_s1040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  <v:textbox inset="0,2.25mm,0,.7pt">
                    <w:txbxContent>
                      <w:p w:rsidR="00032559" w:rsidRPr="00730FB8" w:rsidRDefault="00032559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1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  <v:textbox inset="2mm,2.25mm,0,.7pt">
                    <w:txbxContent>
                      <w:p w:rsidR="00032559" w:rsidRPr="0067264E" w:rsidRDefault="0067264E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67264E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67264E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2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  <v:textbox inset="0,2.25mm,0,.7pt">
                    <w:txbxContent>
                      <w:p w:rsidR="00032559" w:rsidRPr="00730FB8" w:rsidRDefault="00032559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3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  <v:textbox inset="2mm,2.25mm,0,.7pt">
                    <w:txbxContent>
                      <w:p w:rsidR="00032559" w:rsidRPr="00AD7689" w:rsidRDefault="00032559" w:rsidP="00730FB8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group id="Group 36" o:spid="_x0000_s1044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  <v:textbox inset="5.85pt,.7pt,5.85pt,.7pt">
                        <w:txbxContent>
                          <w:p w:rsidR="00032559" w:rsidRDefault="0067264E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03255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  <v:textbox inset="5.85pt,.7pt,5.85pt,.7pt">
                        <w:txbxContent>
                          <w:p w:rsidR="00032559" w:rsidRDefault="0003255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27</w:t>
                            </w:r>
                            <w:r w:rsidR="0067264E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1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8" o:spid="_x0000_s1052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39" o:spid="_x0000_s1053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  <v:textbox inset="5.85pt,.7pt,5.85pt,.7pt">
                        <w:txbxContent>
                          <w:p w:rsidR="00032559" w:rsidRPr="000B5B01" w:rsidRDefault="0003255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264E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4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5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Text Box 42" o:spid="_x0000_s105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  <v:textbox inset="5.85pt,.7pt,5.85pt,.7pt">
                        <w:txbxContent>
                          <w:p w:rsidR="00032559" w:rsidRPr="000B5B01" w:rsidRDefault="0003255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D6EB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D6EB2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  <v:textbox inset="5.85pt,.7pt,5.85pt,.7pt">
                        <w:txbxContent>
                          <w:p w:rsidR="00032559" w:rsidRPr="007F0A12" w:rsidRDefault="0003255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1" o:spid="_x0000_s1058" style="position:absolute;visibility:visible;mso-wrap-style:square" from="712,1511" to="16109,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/v:group>
              <v:group id="Group 68" o:spid="_x0000_s1059" style="position:absolute;left:722;top:2231;width:15387;height:364" coordorigin="722,2231" coordsize="15387,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Text Box 55" o:spid="_x0000_s1060" type="#_x0000_t202" style="position:absolute;left:722;top:2242;width:127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vz8MA&#10;AADbAAAADwAAAGRycy9kb3ducmV2LnhtbESPUWvCQBCE3wv+h2OFvhS9qEU0eooUpO1Li6k/YMmt&#10;uWB2L+SuMf77XqHQx2FmvmG2+4Eb1VMXai8GZtMMFEnpbS2VgfPXcbICFSKKxcYLGbhTgP1u9LDF&#10;3PqbnKgvYqUSREKOBlyMba51KB0xhqlvSZJ38R1jTLKrtO3wluDc6HmWLTVjLWnBYUsvjspr8c0G&#10;ePHx5Nb9K8eGi/dhVvX30/OnMY/j4bABFWmI/+G/9ps1sFjC75f0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vz8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ＤＢ名</w:t>
                        </w:r>
                      </w:p>
                    </w:txbxContent>
                  </v:textbox>
                </v:shape>
                <v:shape id="Text Box 56" o:spid="_x0000_s1061" type="#_x0000_t202" style="position:absolute;left:1999;top:2242;width:262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8EsMA&#10;AADbAAAADwAAAGRycy9kb3ducmV2LnhtbESPW2sCMRSE34X+h3AKfdOkF6qsRikFqdAnL6CPx81x&#10;d3FzkiZR139vhIKPw8x8w0xmnW3FmUJsHGt4HSgQxKUzDVcaNut5fwQiJmSDrWPScKUIs+lTb4KF&#10;cRde0nmVKpEhHAvUUKfkCyljWZPFOHCeOHsHFyymLEMlTcBLhttWvin1KS02nBdq9PRdU3lcnayG&#10;9e5jH07+b1l5tZU/v+rY4lxp/fLcfY1BJOrSI/zfXhgN70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8EsMAAADbAAAADwAAAAAAAAAAAAAAAACYAgAAZHJzL2Rv&#10;d25yZXYueG1sUEsFBgAAAAAEAAQA9QAAAIgDAAAAAA==&#10;">
                  <v:textbox inset="2mm,.5mm,0,.7pt">
                    <w:txbxContent>
                      <w:p w:rsidR="00032559" w:rsidRPr="004E3DD5" w:rsidRDefault="00AA06A0" w:rsidP="007700F1">
                        <w:pPr>
                          <w:jc w:val="lef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4"/>
                          </w:rPr>
                          <w:t>sugukuru</w:t>
                        </w:r>
                        <w:proofErr w:type="spellEnd"/>
                      </w:p>
                    </w:txbxContent>
                  </v:textbox>
                </v:shape>
                <v:shape id="Text Box 57" o:spid="_x0000_s1062" type="#_x0000_t202" style="position:absolute;left:4586;top:2242;width:164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eJsAA&#10;AADbAAAADwAAAGRycy9kb3ducmV2LnhtbERPzWrCQBC+C77DMoIX0Y1axKauUgql9lIx+gBDdpoN&#10;zcyG7DbGt+8ehB4/vv/dYeBG9dSF2ouB5SIDRVJ6W0tl4Hp5n29BhYhisfFCBu4U4LAfj3aYW3+T&#10;M/VFrFQKkZCjARdjm2sdSkeMYeFbksR9+44xJthV2nZ4S+Hc6FWWbTRjLanBYUtvjsqf4pcN8Ppr&#10;5p77D44NF5/Dsurv56eTMdPJ8PoCKtIQ/8UP99EaWKex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PeJs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テーブル名</w:t>
                        </w:r>
                      </w:p>
                    </w:txbxContent>
                  </v:textbox>
                </v:shape>
                <v:shape id="Text Box 58" o:spid="_x0000_s1063" type="#_x0000_t202" style="position:absolute;left:6217;top:2242;width:289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N+8MA&#10;AADbAAAADwAAAGRycy9kb3ducmV2LnhtbESPW2sCMRSE34X+h3AKfdOkF4quRikFqdAnL6CPx81x&#10;d3FzkiZR139vhIKPw8x8w0xmnW3FmUJsHGt4HSgQxKUzDVcaNut5fwgiJmSDrWPScKUIs+lTb4KF&#10;cRde0nmVKpEhHAvUUKfkCyljWZPFOHCeOHsHFyymLEMlTcBLhttWvin1KS02nBdq9PRdU3lcnayG&#10;9e5jH07+b1l5tZU/v+rY4lxp/fLcfY1BJOrSI/zfXhgN7yO4f8k/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rN+8MAAADbAAAADwAAAAAAAAAAAAAAAACYAgAAZHJzL2Rv&#10;d25yZXYueG1sUEsFBgAAAAAEAAQA9QAAAIgDAAAAAA==&#10;">
                  <v:textbox inset="2mm,.5mm,0,.7pt">
                    <w:txbxContent>
                      <w:p w:rsidR="00032559" w:rsidRPr="007700F1" w:rsidRDefault="00EF5EEF" w:rsidP="007700F1">
                        <w:pPr>
                          <w:jc w:val="left"/>
                          <w:rPr>
                            <w:rFonts w:ascii="ＭＳ 明朝" w:hAnsi="ＭＳ 明朝"/>
                            <w:sz w:val="24"/>
                          </w:rPr>
                        </w:pPr>
                        <w:r>
                          <w:rPr>
                            <w:rFonts w:ascii="ＭＳ 明朝" w:hAnsi="ＭＳ 明朝" w:hint="eastAsia"/>
                            <w:sz w:val="24"/>
                          </w:rPr>
                          <w:t>車両</w:t>
                        </w:r>
                        <w:r w:rsidR="00AA06A0">
                          <w:rPr>
                            <w:rFonts w:ascii="ＭＳ 明朝" w:hAnsi="ＭＳ 明朝"/>
                            <w:sz w:val="24"/>
                          </w:rPr>
                          <w:t>テーブル</w:t>
                        </w:r>
                      </w:p>
                    </w:txbxContent>
                  </v:textbox>
                </v:shape>
                <v:shape id="Text Box 59" o:spid="_x0000_s1064" type="#_x0000_t202" style="position:absolute;left:9114;top:2242;width:159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hXcAA&#10;AADbAAAADwAAAGRycy9kb3ducmV2LnhtbERPzWrCQBC+C77DMoIX0Y1WxKauUgql7UUx+gBDdpoN&#10;zcyG7DbGt+8eCh4/vv/dYeBG9dSF2ouB5SIDRVJ6W0tl4Hp5n29BhYhisfFCBu4U4LAfj3aYW3+T&#10;M/VFrFQKkZCjARdjm2sdSkeMYeFbksR9+44xJthV2nZ4S+Hc6FWWbTRjLanBYUtvjsqf4pcN8NNx&#10;5p77D44NF1/Dsurv5/XJmOlkeH0BFWmID/G/+9MaWKf16Uv6AXr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OhXcAAAADbAAAADwAAAAAAAAAAAAAAAACYAgAAZHJzL2Rvd25y&#10;ZXYueG1sUEsFBgAAAAAEAAQA9QAAAIUDAAAAAA==&#10;" fillcolor="#c9f">
                  <v:textbox inset="0,.5mm,0,.7pt">
                    <w:txbxContent>
                      <w:p w:rsidR="00032559" w:rsidRPr="00730FB8" w:rsidRDefault="00032559" w:rsidP="007700F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テーブルＩＤ</w:t>
                        </w:r>
                      </w:p>
                    </w:txbxContent>
                  </v:textbox>
                </v:shape>
                <v:shape id="Text Box 60" o:spid="_x0000_s1065" type="#_x0000_t202" style="position:absolute;left:10706;top:2242;width:3022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qygMEA&#10;AADbAAAADwAAAGRycy9kb3ducmV2LnhtbESPQWsCMRSE7wX/Q3iCt5ooUspqFBFEwZNa0ONz89xd&#10;3LzEJOr23zeFQo/DzHzDzBadbcWTQmwcaxgNFQji0pmGKw1fx/X7J4iYkA22jknDN0VYzHtvMyyM&#10;e/GenodUiQzhWKCGOiVfSBnLmizGofPE2bu6YDFlGSppAr4y3LZyrNSHtNhwXqjR06qm8nZ4WA3H&#10;8+QSHv6+r7w6yc1O3VpcK60H/W45BZGoS//hv/bWaJiM4PdL/gFy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6soDBAAAA2wAAAA8AAAAAAAAAAAAAAAAAmAIAAGRycy9kb3du&#10;cmV2LnhtbFBLBQYAAAAABAAEAPUAAACGAwAAAAA=&#10;">
                  <v:textbox inset="2mm,.5mm,0,.7pt">
                    <w:txbxContent>
                      <w:p w:rsidR="00E77678" w:rsidRPr="00E77678" w:rsidRDefault="00EF5EEF" w:rsidP="00E77678">
                        <w:pPr>
                          <w:widowControl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inherit" w:eastAsia="ＭＳ ゴシック" w:hAnsi="inherit" w:cs="ＭＳ ゴシック" w:hint="eastAsia"/>
                            <w:color w:val="212121"/>
                            <w:kern w:val="0"/>
                            <w:sz w:val="24"/>
                          </w:rPr>
                        </w:pPr>
                        <w:r>
                          <w:rPr>
                            <w:rFonts w:ascii="inherit" w:eastAsia="ＭＳ ゴシック" w:hAnsi="inherit" w:cs="ＭＳ ゴシック"/>
                            <w:color w:val="212121"/>
                            <w:kern w:val="0"/>
                            <w:sz w:val="24"/>
                            <w:lang w:val="en"/>
                          </w:rPr>
                          <w:t>cars</w:t>
                        </w:r>
                      </w:p>
                      <w:p w:rsidR="00032559" w:rsidRPr="00AD7689" w:rsidRDefault="00032559" w:rsidP="007700F1">
                        <w:pPr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6" o:spid="_x0000_s1066" type="#_x0000_t202" style="position:absolute;left:13728;top:2242;width:926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ascMA&#10;AADbAAAADwAAAGRycy9kb3ducmV2LnhtbESPUWvCQBCE3wX/w7FCX0QvWik19RQRStsXi6k/YMmt&#10;udDsXshdY/z3vULBx2FmvmE2u4Eb1VMXai8GFvMMFEnpbS2VgfPX6+wZVIgoFhsvZOBGAXbb8WiD&#10;ufVXOVFfxEoliIQcDbgY21zrUDpiDHPfkiTv4jvGmGRXadvhNcG50csse9KMtaQFhy0dHJXfxQ8b&#10;4Mfj1K37N44NFx/Doupvp9WnMQ+TYf8CKtIQ7+H/9rs1sFrC35f0A/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2ascMAAADbAAAADwAAAAAAAAAAAAAAAACYAgAAZHJzL2Rv&#10;d25yZXYueG1sUEsFBgAAAAAEAAQA9QAAAIgDAAAAAA==&#10;" fillcolor="#c9f">
                  <v:textbox inset="0,.5mm,0,.7pt">
                    <w:txbxContent>
                      <w:p w:rsidR="00032559" w:rsidRPr="00730FB8" w:rsidRDefault="00032559" w:rsidP="00A76356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区分</w:t>
                        </w:r>
                      </w:p>
                    </w:txbxContent>
                  </v:textbox>
                </v:shape>
                <v:shape id="Text Box 67" o:spid="_x0000_s1067" type="#_x0000_t202" style="position:absolute;left:14654;top:2231;width:1455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bhsUA&#10;AADbAAAADwAAAGRycy9kb3ducmV2LnhtbESPT2vCQBTE70K/w/IK3szGNi0lzSoiFM3BQ9O00Nsj&#10;+/KHZt+G7Fbjt3cFweMwM79hsvVkenGk0XWWFSyjGARxZXXHjYLy62PxBsJ5ZI29ZVJwJgfr1cMs&#10;w1TbE3/SsfCNCBB2KSpovR9SKV3VkkEX2YE4eLUdDfogx0bqEU8Bbnr5FMev0mDHYaHFgbYtVX/F&#10;v1HQvXByKOv8QNOy3P2Y4rf63uVKzR+nzTsIT5O/h2/tvVaQPMP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WtuGxQAAANsAAAAPAAAAAAAAAAAAAAAAAJgCAABkcnMv&#10;ZG93bnJldi54bWxQSwUGAAAAAAQABAD1AAAAigMAAAAA&#10;">
                  <v:textbox inset="0,.5mm,0,.7pt">
                    <w:txbxContent>
                      <w:p w:rsidR="00032559" w:rsidRPr="00AD7689" w:rsidRDefault="00032559" w:rsidP="00A76356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マスタ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4E"/>
    <w:rsid w:val="00032559"/>
    <w:rsid w:val="00033A95"/>
    <w:rsid w:val="000A22F4"/>
    <w:rsid w:val="000B5B01"/>
    <w:rsid w:val="000B7FAE"/>
    <w:rsid w:val="000E03F1"/>
    <w:rsid w:val="00112395"/>
    <w:rsid w:val="001529A6"/>
    <w:rsid w:val="001C379B"/>
    <w:rsid w:val="00271B07"/>
    <w:rsid w:val="00273989"/>
    <w:rsid w:val="00291470"/>
    <w:rsid w:val="002D4A47"/>
    <w:rsid w:val="002D6EB2"/>
    <w:rsid w:val="002E4B7B"/>
    <w:rsid w:val="00360FA8"/>
    <w:rsid w:val="003A5DD1"/>
    <w:rsid w:val="003B785C"/>
    <w:rsid w:val="00420860"/>
    <w:rsid w:val="004E2247"/>
    <w:rsid w:val="004E3DD5"/>
    <w:rsid w:val="004F3440"/>
    <w:rsid w:val="00546B65"/>
    <w:rsid w:val="0056717A"/>
    <w:rsid w:val="006536E8"/>
    <w:rsid w:val="0067264E"/>
    <w:rsid w:val="00730FB8"/>
    <w:rsid w:val="00732F70"/>
    <w:rsid w:val="00744655"/>
    <w:rsid w:val="007700F1"/>
    <w:rsid w:val="007A76CA"/>
    <w:rsid w:val="007B68A8"/>
    <w:rsid w:val="007E24AE"/>
    <w:rsid w:val="007F0A12"/>
    <w:rsid w:val="00804041"/>
    <w:rsid w:val="00817D7A"/>
    <w:rsid w:val="00833821"/>
    <w:rsid w:val="008374BA"/>
    <w:rsid w:val="008D0E21"/>
    <w:rsid w:val="00962831"/>
    <w:rsid w:val="0098594D"/>
    <w:rsid w:val="009A28C3"/>
    <w:rsid w:val="00A06A9F"/>
    <w:rsid w:val="00A76356"/>
    <w:rsid w:val="00AA06A0"/>
    <w:rsid w:val="00AA2446"/>
    <w:rsid w:val="00AD7689"/>
    <w:rsid w:val="00AE5D23"/>
    <w:rsid w:val="00AF4CC2"/>
    <w:rsid w:val="00B50AD2"/>
    <w:rsid w:val="00B7370F"/>
    <w:rsid w:val="00B84252"/>
    <w:rsid w:val="00BD41FD"/>
    <w:rsid w:val="00C06512"/>
    <w:rsid w:val="00C85681"/>
    <w:rsid w:val="00CB438A"/>
    <w:rsid w:val="00DC01FD"/>
    <w:rsid w:val="00E77678"/>
    <w:rsid w:val="00EE3222"/>
    <w:rsid w:val="00EF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773C649-943B-4E38-85DD-84F078FE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AE5D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776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E77678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21_&#12486;&#12540;&#12502;&#12523;&#23450;&#32681;\&#12486;&#12540;&#12502;&#12523;&#23450;&#32681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テーブル定義.dot</Template>
  <TotalTime>47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テーブル定義</vt:lpstr>
      <vt:lpstr>テーブル定義</vt:lpstr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テーブル定義</dc:title>
  <dc:subject/>
  <dc:creator>pokota-gackt@outlook.jp</dc:creator>
  <cp:keywords/>
  <dc:description/>
  <cp:lastModifiedBy>川原 千秋</cp:lastModifiedBy>
  <cp:revision>13</cp:revision>
  <cp:lastPrinted>2006-06-27T08:47:00Z</cp:lastPrinted>
  <dcterms:created xsi:type="dcterms:W3CDTF">2018-09-26T02:44:00Z</dcterms:created>
  <dcterms:modified xsi:type="dcterms:W3CDTF">2018-09-26T05:26:00Z</dcterms:modified>
  <cp:category>システム設計ドキュメント</cp:category>
</cp:coreProperties>
</file>