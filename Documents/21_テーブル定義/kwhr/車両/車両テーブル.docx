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6"/>
        <w:tblW w:w="1527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70"/>
        <w:gridCol w:w="2534"/>
        <w:gridCol w:w="2172"/>
        <w:gridCol w:w="602"/>
        <w:gridCol w:w="1134"/>
        <w:gridCol w:w="851"/>
        <w:gridCol w:w="1417"/>
        <w:gridCol w:w="851"/>
        <w:gridCol w:w="1276"/>
        <w:gridCol w:w="850"/>
        <w:gridCol w:w="851"/>
        <w:gridCol w:w="850"/>
        <w:gridCol w:w="1418"/>
      </w:tblGrid>
      <w:tr w:rsidR="00962831" w:rsidTr="004F3440">
        <w:trPr>
          <w:trHeight w:val="397"/>
          <w:tblHeader/>
        </w:trPr>
        <w:tc>
          <w:tcPr>
            <w:tcW w:w="470" w:type="dxa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962831" w:rsidRDefault="00962831" w:rsidP="00AE5D23">
            <w:pPr>
              <w:jc w:val="center"/>
            </w:pPr>
            <w:r>
              <w:rPr>
                <w:rFonts w:hint="eastAsia"/>
              </w:rPr>
              <w:t>項</w:t>
            </w:r>
          </w:p>
          <w:p w:rsidR="00962831" w:rsidRDefault="00962831" w:rsidP="00AE5D23">
            <w:pPr>
              <w:jc w:val="center"/>
            </w:pPr>
            <w:r>
              <w:rPr>
                <w:rFonts w:hint="eastAsia"/>
              </w:rPr>
              <w:t>番</w:t>
            </w:r>
          </w:p>
        </w:tc>
        <w:tc>
          <w:tcPr>
            <w:tcW w:w="2534" w:type="dxa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962831" w:rsidRDefault="00962831" w:rsidP="00962831">
            <w:pPr>
              <w:jc w:val="center"/>
            </w:pPr>
            <w:r>
              <w:rPr>
                <w:rFonts w:hint="eastAsia"/>
              </w:rPr>
              <w:t>フィールド名称</w:t>
            </w:r>
          </w:p>
        </w:tc>
        <w:tc>
          <w:tcPr>
            <w:tcW w:w="2172" w:type="dxa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962831" w:rsidRDefault="00962831" w:rsidP="00962831">
            <w:pPr>
              <w:jc w:val="center"/>
            </w:pPr>
            <w:r>
              <w:rPr>
                <w:rFonts w:hint="eastAsia"/>
              </w:rPr>
              <w:t>フィールドＩＤ</w:t>
            </w:r>
          </w:p>
        </w:tc>
        <w:tc>
          <w:tcPr>
            <w:tcW w:w="602" w:type="dxa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032559" w:rsidRDefault="00962831" w:rsidP="00962831">
            <w:pPr>
              <w:jc w:val="center"/>
            </w:pPr>
            <w:r>
              <w:rPr>
                <w:rFonts w:hint="eastAsia"/>
              </w:rPr>
              <w:t>主</w:t>
            </w:r>
          </w:p>
          <w:p w:rsidR="00962831" w:rsidRDefault="00962831" w:rsidP="00962831">
            <w:pPr>
              <w:jc w:val="center"/>
            </w:pPr>
            <w:r>
              <w:rPr>
                <w:rFonts w:hint="eastAsia"/>
              </w:rPr>
              <w:t>Key</w:t>
            </w:r>
          </w:p>
        </w:tc>
        <w:tc>
          <w:tcPr>
            <w:tcW w:w="1134" w:type="dxa"/>
            <w:tcBorders>
              <w:top w:val="single" w:sz="12" w:space="0" w:color="auto"/>
            </w:tcBorders>
            <w:vAlign w:val="center"/>
          </w:tcPr>
          <w:p w:rsidR="00962831" w:rsidRDefault="00962831" w:rsidP="00962831">
            <w:pPr>
              <w:jc w:val="center"/>
            </w:pPr>
            <w:r>
              <w:rPr>
                <w:rFonts w:hint="eastAsia"/>
              </w:rPr>
              <w:t>データ型</w:t>
            </w:r>
          </w:p>
        </w:tc>
        <w:tc>
          <w:tcPr>
            <w:tcW w:w="851" w:type="dxa"/>
            <w:tcBorders>
              <w:top w:val="single" w:sz="12" w:space="0" w:color="auto"/>
            </w:tcBorders>
            <w:vAlign w:val="center"/>
          </w:tcPr>
          <w:p w:rsidR="00962831" w:rsidRDefault="00962831" w:rsidP="00962831">
            <w:pPr>
              <w:jc w:val="center"/>
            </w:pPr>
            <w:r>
              <w:rPr>
                <w:rFonts w:hint="eastAsia"/>
              </w:rPr>
              <w:t>サイズ</w:t>
            </w:r>
          </w:p>
        </w:tc>
        <w:tc>
          <w:tcPr>
            <w:tcW w:w="1417" w:type="dxa"/>
            <w:tcBorders>
              <w:top w:val="single" w:sz="12" w:space="0" w:color="auto"/>
            </w:tcBorders>
            <w:vAlign w:val="center"/>
          </w:tcPr>
          <w:p w:rsidR="00962831" w:rsidRDefault="00962831" w:rsidP="00962831">
            <w:pPr>
              <w:jc w:val="center"/>
            </w:pPr>
            <w:r>
              <w:rPr>
                <w:rFonts w:hint="eastAsia"/>
              </w:rPr>
              <w:t>書</w:t>
            </w:r>
            <w:r w:rsidR="00032559"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>式</w:t>
            </w:r>
          </w:p>
        </w:tc>
        <w:tc>
          <w:tcPr>
            <w:tcW w:w="851" w:type="dxa"/>
            <w:tcBorders>
              <w:top w:val="single" w:sz="12" w:space="0" w:color="auto"/>
            </w:tcBorders>
            <w:vAlign w:val="center"/>
          </w:tcPr>
          <w:p w:rsidR="00962831" w:rsidRDefault="00962831" w:rsidP="00962831">
            <w:pPr>
              <w:jc w:val="center"/>
            </w:pPr>
            <w:r>
              <w:rPr>
                <w:rFonts w:hint="eastAsia"/>
              </w:rPr>
              <w:t>小数点</w:t>
            </w:r>
          </w:p>
        </w:tc>
        <w:tc>
          <w:tcPr>
            <w:tcW w:w="1276" w:type="dxa"/>
            <w:tcBorders>
              <w:top w:val="single" w:sz="12" w:space="0" w:color="auto"/>
            </w:tcBorders>
            <w:vAlign w:val="center"/>
          </w:tcPr>
          <w:p w:rsidR="00962831" w:rsidRDefault="00962831" w:rsidP="00962831">
            <w:pPr>
              <w:jc w:val="center"/>
            </w:pPr>
            <w:r>
              <w:rPr>
                <w:rFonts w:hint="eastAsia"/>
              </w:rPr>
              <w:t>規定値</w:t>
            </w:r>
          </w:p>
        </w:tc>
        <w:tc>
          <w:tcPr>
            <w:tcW w:w="850" w:type="dxa"/>
            <w:tcBorders>
              <w:top w:val="single" w:sz="12" w:space="0" w:color="auto"/>
            </w:tcBorders>
            <w:vAlign w:val="center"/>
          </w:tcPr>
          <w:p w:rsidR="00032559" w:rsidRDefault="00962831" w:rsidP="00962831">
            <w:pPr>
              <w:jc w:val="center"/>
            </w:pPr>
            <w:r>
              <w:rPr>
                <w:rFonts w:hint="eastAsia"/>
              </w:rPr>
              <w:t>入力</w:t>
            </w:r>
          </w:p>
          <w:p w:rsidR="00962831" w:rsidRDefault="00962831" w:rsidP="00962831">
            <w:pPr>
              <w:jc w:val="center"/>
            </w:pPr>
            <w:r>
              <w:rPr>
                <w:rFonts w:hint="eastAsia"/>
              </w:rPr>
              <w:t>規則</w:t>
            </w:r>
          </w:p>
        </w:tc>
        <w:tc>
          <w:tcPr>
            <w:tcW w:w="851" w:type="dxa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962831" w:rsidRDefault="00962831" w:rsidP="00962831">
            <w:pPr>
              <w:jc w:val="center"/>
            </w:pPr>
            <w:r>
              <w:rPr>
                <w:rFonts w:hint="eastAsia"/>
              </w:rPr>
              <w:t>値要求</w:t>
            </w:r>
          </w:p>
        </w:tc>
        <w:tc>
          <w:tcPr>
            <w:tcW w:w="850" w:type="dxa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962831" w:rsidRDefault="00962831" w:rsidP="00962831">
            <w:pPr>
              <w:jc w:val="center"/>
            </w:pPr>
            <w:r>
              <w:rPr>
                <w:rFonts w:hint="eastAsia"/>
              </w:rPr>
              <w:t>空文字</w:t>
            </w:r>
          </w:p>
        </w:tc>
        <w:tc>
          <w:tcPr>
            <w:tcW w:w="1418" w:type="dxa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962831" w:rsidRPr="00962831" w:rsidRDefault="00E33F11" w:rsidP="0096283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備考</w:t>
            </w:r>
          </w:p>
        </w:tc>
      </w:tr>
      <w:tr w:rsidR="00032559" w:rsidTr="004F3440">
        <w:trPr>
          <w:trHeight w:val="454"/>
        </w:trPr>
        <w:tc>
          <w:tcPr>
            <w:tcW w:w="470" w:type="dxa"/>
            <w:tcBorders>
              <w:top w:val="single" w:sz="12" w:space="0" w:color="auto"/>
            </w:tcBorders>
            <w:vAlign w:val="center"/>
          </w:tcPr>
          <w:p w:rsidR="00962831" w:rsidRDefault="00962831" w:rsidP="00804041">
            <w:pPr>
              <w:jc w:val="right"/>
            </w:pPr>
            <w:r>
              <w:rPr>
                <w:rFonts w:hint="eastAsia"/>
              </w:rPr>
              <w:t>1</w:t>
            </w:r>
          </w:p>
        </w:tc>
        <w:tc>
          <w:tcPr>
            <w:tcW w:w="2534" w:type="dxa"/>
            <w:tcBorders>
              <w:top w:val="single" w:sz="12" w:space="0" w:color="auto"/>
            </w:tcBorders>
            <w:vAlign w:val="center"/>
          </w:tcPr>
          <w:p w:rsidR="00962831" w:rsidRPr="00804041" w:rsidRDefault="007478D4" w:rsidP="00962831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登録ナンバー</w:t>
            </w:r>
          </w:p>
        </w:tc>
        <w:tc>
          <w:tcPr>
            <w:tcW w:w="2172" w:type="dxa"/>
            <w:tcBorders>
              <w:top w:val="single" w:sz="12" w:space="0" w:color="auto"/>
            </w:tcBorders>
            <w:vAlign w:val="center"/>
          </w:tcPr>
          <w:p w:rsidR="00962831" w:rsidRPr="00804041" w:rsidRDefault="00526977" w:rsidP="00962831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car_</w:t>
            </w:r>
            <w:r>
              <w:rPr>
                <w:rFonts w:hint="eastAsia"/>
                <w:sz w:val="20"/>
                <w:szCs w:val="20"/>
              </w:rPr>
              <w:t>number</w:t>
            </w:r>
            <w:proofErr w:type="spellEnd"/>
          </w:p>
        </w:tc>
        <w:tc>
          <w:tcPr>
            <w:tcW w:w="602" w:type="dxa"/>
            <w:tcBorders>
              <w:top w:val="single" w:sz="12" w:space="0" w:color="auto"/>
            </w:tcBorders>
            <w:vAlign w:val="center"/>
          </w:tcPr>
          <w:p w:rsidR="00962831" w:rsidRPr="00804041" w:rsidRDefault="00940655" w:rsidP="0096283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Key</w:t>
            </w:r>
          </w:p>
        </w:tc>
        <w:tc>
          <w:tcPr>
            <w:tcW w:w="1134" w:type="dxa"/>
            <w:tcBorders>
              <w:top w:val="single" w:sz="12" w:space="0" w:color="auto"/>
            </w:tcBorders>
            <w:vAlign w:val="center"/>
          </w:tcPr>
          <w:p w:rsidR="00962831" w:rsidRDefault="00940655" w:rsidP="0096283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文字</w:t>
            </w:r>
          </w:p>
        </w:tc>
        <w:tc>
          <w:tcPr>
            <w:tcW w:w="851" w:type="dxa"/>
            <w:tcBorders>
              <w:top w:val="single" w:sz="12" w:space="0" w:color="auto"/>
            </w:tcBorders>
            <w:vAlign w:val="center"/>
          </w:tcPr>
          <w:p w:rsidR="00962831" w:rsidRDefault="00741BC0" w:rsidP="0096283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20</w:t>
            </w:r>
          </w:p>
        </w:tc>
        <w:tc>
          <w:tcPr>
            <w:tcW w:w="1417" w:type="dxa"/>
            <w:tcBorders>
              <w:top w:val="single" w:sz="12" w:space="0" w:color="auto"/>
            </w:tcBorders>
            <w:vAlign w:val="center"/>
          </w:tcPr>
          <w:p w:rsidR="00962831" w:rsidRDefault="005C3AE8" w:rsidP="0096283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XX-999</w:t>
            </w:r>
            <w:r>
              <w:rPr>
                <w:sz w:val="20"/>
                <w:szCs w:val="20"/>
              </w:rPr>
              <w:t>-X-99-99</w:t>
            </w:r>
          </w:p>
        </w:tc>
        <w:tc>
          <w:tcPr>
            <w:tcW w:w="851" w:type="dxa"/>
            <w:tcBorders>
              <w:top w:val="single" w:sz="12" w:space="0" w:color="auto"/>
            </w:tcBorders>
            <w:vAlign w:val="center"/>
          </w:tcPr>
          <w:p w:rsidR="00962831" w:rsidRDefault="00962831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12" w:space="0" w:color="auto"/>
            </w:tcBorders>
            <w:vAlign w:val="center"/>
          </w:tcPr>
          <w:p w:rsidR="00962831" w:rsidRDefault="00962831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12" w:space="0" w:color="auto"/>
            </w:tcBorders>
            <w:vAlign w:val="center"/>
          </w:tcPr>
          <w:p w:rsidR="00962831" w:rsidRDefault="00962831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12" w:space="0" w:color="auto"/>
            </w:tcBorders>
            <w:vAlign w:val="center"/>
          </w:tcPr>
          <w:p w:rsidR="00962831" w:rsidRPr="00804041" w:rsidRDefault="00962831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12" w:space="0" w:color="auto"/>
            </w:tcBorders>
            <w:vAlign w:val="center"/>
          </w:tcPr>
          <w:p w:rsidR="00962831" w:rsidRPr="00804041" w:rsidRDefault="002526B5" w:rsidP="0096283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無</w:t>
            </w:r>
          </w:p>
        </w:tc>
        <w:tc>
          <w:tcPr>
            <w:tcW w:w="1418" w:type="dxa"/>
            <w:tcBorders>
              <w:top w:val="single" w:sz="12" w:space="0" w:color="auto"/>
            </w:tcBorders>
            <w:vAlign w:val="center"/>
          </w:tcPr>
          <w:p w:rsidR="00962831" w:rsidRPr="00804041" w:rsidRDefault="00962831" w:rsidP="00962831">
            <w:pPr>
              <w:jc w:val="center"/>
              <w:rPr>
                <w:sz w:val="20"/>
                <w:szCs w:val="20"/>
              </w:rPr>
            </w:pPr>
          </w:p>
        </w:tc>
      </w:tr>
      <w:tr w:rsidR="004F3440" w:rsidTr="004F3440">
        <w:trPr>
          <w:trHeight w:val="454"/>
        </w:trPr>
        <w:tc>
          <w:tcPr>
            <w:tcW w:w="470" w:type="dxa"/>
            <w:vAlign w:val="center"/>
          </w:tcPr>
          <w:p w:rsidR="004F3440" w:rsidRDefault="004F3440" w:rsidP="004F3440">
            <w:pPr>
              <w:jc w:val="right"/>
            </w:pPr>
            <w:r>
              <w:rPr>
                <w:rFonts w:hint="eastAsia"/>
              </w:rPr>
              <w:t>2</w:t>
            </w:r>
          </w:p>
        </w:tc>
        <w:tc>
          <w:tcPr>
            <w:tcW w:w="2534" w:type="dxa"/>
            <w:vAlign w:val="center"/>
          </w:tcPr>
          <w:p w:rsidR="004F3440" w:rsidRPr="00804041" w:rsidRDefault="007478D4" w:rsidP="004F3440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車種名</w:t>
            </w:r>
          </w:p>
        </w:tc>
        <w:tc>
          <w:tcPr>
            <w:tcW w:w="2172" w:type="dxa"/>
            <w:vAlign w:val="center"/>
          </w:tcPr>
          <w:p w:rsidR="004F3440" w:rsidRPr="00804041" w:rsidRDefault="00526977" w:rsidP="004F3440">
            <w:pPr>
              <w:rPr>
                <w:sz w:val="20"/>
                <w:szCs w:val="20"/>
              </w:rPr>
            </w:pPr>
            <w:proofErr w:type="spellStart"/>
            <w:r>
              <w:rPr>
                <w:rFonts w:hint="eastAsia"/>
                <w:sz w:val="20"/>
                <w:szCs w:val="20"/>
              </w:rPr>
              <w:t>car_name</w:t>
            </w:r>
            <w:proofErr w:type="spellEnd"/>
          </w:p>
        </w:tc>
        <w:tc>
          <w:tcPr>
            <w:tcW w:w="602" w:type="dxa"/>
            <w:vAlign w:val="center"/>
          </w:tcPr>
          <w:p w:rsidR="004F3440" w:rsidRPr="00804041" w:rsidRDefault="004F3440" w:rsidP="004F34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4F3440" w:rsidRPr="00804041" w:rsidRDefault="00940655" w:rsidP="004F344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文字</w:t>
            </w:r>
          </w:p>
        </w:tc>
        <w:tc>
          <w:tcPr>
            <w:tcW w:w="851" w:type="dxa"/>
            <w:vAlign w:val="center"/>
          </w:tcPr>
          <w:p w:rsidR="004F3440" w:rsidRPr="00804041" w:rsidRDefault="00741BC0" w:rsidP="004F344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20</w:t>
            </w:r>
          </w:p>
        </w:tc>
        <w:tc>
          <w:tcPr>
            <w:tcW w:w="1417" w:type="dxa"/>
            <w:vAlign w:val="center"/>
          </w:tcPr>
          <w:p w:rsidR="004F3440" w:rsidRPr="00804041" w:rsidRDefault="004F3440" w:rsidP="004F3440">
            <w:pPr>
              <w:jc w:val="center"/>
              <w:rPr>
                <w:sz w:val="20"/>
                <w:szCs w:val="20"/>
              </w:rPr>
            </w:pPr>
            <w:bookmarkStart w:id="0" w:name="_GoBack"/>
            <w:bookmarkEnd w:id="0"/>
          </w:p>
        </w:tc>
        <w:tc>
          <w:tcPr>
            <w:tcW w:w="851" w:type="dxa"/>
            <w:vAlign w:val="center"/>
          </w:tcPr>
          <w:p w:rsidR="004F3440" w:rsidRPr="00804041" w:rsidRDefault="004F3440" w:rsidP="004F34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4F3440" w:rsidRPr="00804041" w:rsidRDefault="004F3440" w:rsidP="004F34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4F3440" w:rsidRPr="00804041" w:rsidRDefault="004F3440" w:rsidP="004F34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4F3440" w:rsidRPr="00804041" w:rsidRDefault="004F3440" w:rsidP="004F34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4F3440" w:rsidRPr="00804041" w:rsidRDefault="002526B5" w:rsidP="004F344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無</w:t>
            </w:r>
          </w:p>
        </w:tc>
        <w:tc>
          <w:tcPr>
            <w:tcW w:w="1418" w:type="dxa"/>
            <w:vAlign w:val="center"/>
          </w:tcPr>
          <w:p w:rsidR="004F3440" w:rsidRPr="00804041" w:rsidRDefault="004F3440" w:rsidP="004F3440">
            <w:pPr>
              <w:jc w:val="center"/>
              <w:rPr>
                <w:sz w:val="20"/>
                <w:szCs w:val="20"/>
              </w:rPr>
            </w:pPr>
          </w:p>
        </w:tc>
      </w:tr>
      <w:tr w:rsidR="00E33F11" w:rsidTr="004F3440">
        <w:trPr>
          <w:trHeight w:val="454"/>
        </w:trPr>
        <w:tc>
          <w:tcPr>
            <w:tcW w:w="470" w:type="dxa"/>
            <w:vAlign w:val="center"/>
          </w:tcPr>
          <w:p w:rsidR="00E33F11" w:rsidRDefault="00E33F11" w:rsidP="00E33F11">
            <w:pPr>
              <w:jc w:val="right"/>
            </w:pPr>
            <w:r>
              <w:rPr>
                <w:rFonts w:hint="eastAsia"/>
              </w:rPr>
              <w:t>3</w:t>
            </w:r>
          </w:p>
        </w:tc>
        <w:tc>
          <w:tcPr>
            <w:tcW w:w="2534" w:type="dxa"/>
            <w:vAlign w:val="center"/>
          </w:tcPr>
          <w:p w:rsidR="00E33F11" w:rsidRPr="00804041" w:rsidRDefault="00E33F11" w:rsidP="00E33F1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グレード</w:t>
            </w:r>
          </w:p>
        </w:tc>
        <w:tc>
          <w:tcPr>
            <w:tcW w:w="2172" w:type="dxa"/>
            <w:vAlign w:val="center"/>
          </w:tcPr>
          <w:p w:rsidR="00E33F11" w:rsidRPr="00804041" w:rsidRDefault="00526977" w:rsidP="00E33F1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grade</w:t>
            </w:r>
          </w:p>
        </w:tc>
        <w:tc>
          <w:tcPr>
            <w:tcW w:w="602" w:type="dxa"/>
            <w:vAlign w:val="center"/>
          </w:tcPr>
          <w:p w:rsidR="00E33F11" w:rsidRPr="00804041" w:rsidRDefault="00E33F11" w:rsidP="00E33F1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E33F11" w:rsidRPr="00804041" w:rsidRDefault="00940655" w:rsidP="00E33F1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文字</w:t>
            </w:r>
          </w:p>
        </w:tc>
        <w:tc>
          <w:tcPr>
            <w:tcW w:w="851" w:type="dxa"/>
            <w:vAlign w:val="center"/>
          </w:tcPr>
          <w:p w:rsidR="00E33F11" w:rsidRPr="00804041" w:rsidRDefault="00741BC0" w:rsidP="00E33F1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25</w:t>
            </w:r>
          </w:p>
        </w:tc>
        <w:tc>
          <w:tcPr>
            <w:tcW w:w="1417" w:type="dxa"/>
            <w:vAlign w:val="center"/>
          </w:tcPr>
          <w:p w:rsidR="00E33F11" w:rsidRPr="00804041" w:rsidRDefault="00E33F11" w:rsidP="00E33F1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E33F11" w:rsidRPr="00804041" w:rsidRDefault="00E33F11" w:rsidP="00E33F1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E33F11" w:rsidRPr="00804041" w:rsidRDefault="00E33F11" w:rsidP="00E33F1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E33F11" w:rsidRPr="00804041" w:rsidRDefault="00E33F11" w:rsidP="00E33F1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E33F11" w:rsidRPr="00804041" w:rsidRDefault="00E33F11" w:rsidP="00E33F1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E33F11" w:rsidRPr="00804041" w:rsidRDefault="002526B5" w:rsidP="00E33F1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無</w:t>
            </w:r>
          </w:p>
        </w:tc>
        <w:tc>
          <w:tcPr>
            <w:tcW w:w="1418" w:type="dxa"/>
            <w:vAlign w:val="center"/>
          </w:tcPr>
          <w:p w:rsidR="00E33F11" w:rsidRPr="00804041" w:rsidRDefault="00E33F11" w:rsidP="00E33F11">
            <w:pPr>
              <w:jc w:val="center"/>
              <w:rPr>
                <w:sz w:val="20"/>
                <w:szCs w:val="20"/>
              </w:rPr>
            </w:pPr>
          </w:p>
        </w:tc>
      </w:tr>
      <w:tr w:rsidR="00E33F11" w:rsidTr="004F3440">
        <w:trPr>
          <w:trHeight w:val="454"/>
        </w:trPr>
        <w:tc>
          <w:tcPr>
            <w:tcW w:w="470" w:type="dxa"/>
            <w:vAlign w:val="center"/>
          </w:tcPr>
          <w:p w:rsidR="00E33F11" w:rsidRDefault="00E33F11" w:rsidP="00E33F11">
            <w:pPr>
              <w:jc w:val="right"/>
            </w:pPr>
            <w:r>
              <w:rPr>
                <w:rFonts w:hint="eastAsia"/>
              </w:rPr>
              <w:t>4</w:t>
            </w:r>
          </w:p>
        </w:tc>
        <w:tc>
          <w:tcPr>
            <w:tcW w:w="2534" w:type="dxa"/>
            <w:vAlign w:val="center"/>
          </w:tcPr>
          <w:p w:rsidR="00E33F11" w:rsidRPr="00804041" w:rsidRDefault="00E33F11" w:rsidP="00E33F1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型式</w:t>
            </w:r>
          </w:p>
        </w:tc>
        <w:tc>
          <w:tcPr>
            <w:tcW w:w="2172" w:type="dxa"/>
            <w:vAlign w:val="center"/>
          </w:tcPr>
          <w:p w:rsidR="00E33F11" w:rsidRPr="00804041" w:rsidRDefault="00526977" w:rsidP="00E33F1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model</w:t>
            </w:r>
          </w:p>
        </w:tc>
        <w:tc>
          <w:tcPr>
            <w:tcW w:w="602" w:type="dxa"/>
            <w:vAlign w:val="center"/>
          </w:tcPr>
          <w:p w:rsidR="00E33F11" w:rsidRPr="00804041" w:rsidRDefault="00E33F11" w:rsidP="00E33F1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E33F11" w:rsidRPr="00804041" w:rsidRDefault="00940655" w:rsidP="00E33F1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文字</w:t>
            </w:r>
          </w:p>
        </w:tc>
        <w:tc>
          <w:tcPr>
            <w:tcW w:w="851" w:type="dxa"/>
            <w:vAlign w:val="center"/>
          </w:tcPr>
          <w:p w:rsidR="00E33F11" w:rsidRPr="00804041" w:rsidRDefault="00741BC0" w:rsidP="00E33F1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20</w:t>
            </w:r>
          </w:p>
        </w:tc>
        <w:tc>
          <w:tcPr>
            <w:tcW w:w="1417" w:type="dxa"/>
            <w:vAlign w:val="center"/>
          </w:tcPr>
          <w:p w:rsidR="00E33F11" w:rsidRPr="00804041" w:rsidRDefault="00E33F11" w:rsidP="00E33F1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E33F11" w:rsidRPr="00804041" w:rsidRDefault="00E33F11" w:rsidP="00E33F1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E33F11" w:rsidRPr="00804041" w:rsidRDefault="00E33F11" w:rsidP="00E33F1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E33F11" w:rsidRPr="00804041" w:rsidRDefault="00E33F11" w:rsidP="00E33F1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E33F11" w:rsidRPr="00804041" w:rsidRDefault="00E33F11" w:rsidP="00E33F1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E33F11" w:rsidRPr="00804041" w:rsidRDefault="002526B5" w:rsidP="00E33F1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無</w:t>
            </w:r>
          </w:p>
        </w:tc>
        <w:tc>
          <w:tcPr>
            <w:tcW w:w="1418" w:type="dxa"/>
            <w:vAlign w:val="center"/>
          </w:tcPr>
          <w:p w:rsidR="00E33F11" w:rsidRPr="00804041" w:rsidRDefault="00E33F11" w:rsidP="00E33F11">
            <w:pPr>
              <w:jc w:val="center"/>
              <w:rPr>
                <w:sz w:val="20"/>
                <w:szCs w:val="20"/>
              </w:rPr>
            </w:pPr>
          </w:p>
        </w:tc>
      </w:tr>
      <w:tr w:rsidR="00E33F11" w:rsidTr="004F3440">
        <w:trPr>
          <w:trHeight w:val="454"/>
        </w:trPr>
        <w:tc>
          <w:tcPr>
            <w:tcW w:w="470" w:type="dxa"/>
            <w:vAlign w:val="center"/>
          </w:tcPr>
          <w:p w:rsidR="00E33F11" w:rsidRDefault="00E33F11" w:rsidP="00E33F11">
            <w:pPr>
              <w:jc w:val="right"/>
            </w:pPr>
            <w:r>
              <w:rPr>
                <w:rFonts w:hint="eastAsia"/>
              </w:rPr>
              <w:t>5</w:t>
            </w:r>
          </w:p>
        </w:tc>
        <w:tc>
          <w:tcPr>
            <w:tcW w:w="2534" w:type="dxa"/>
            <w:vAlign w:val="center"/>
          </w:tcPr>
          <w:p w:rsidR="00E33F11" w:rsidRPr="00804041" w:rsidRDefault="00E33F11" w:rsidP="00E33F1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走行距離</w:t>
            </w:r>
          </w:p>
        </w:tc>
        <w:tc>
          <w:tcPr>
            <w:tcW w:w="2172" w:type="dxa"/>
            <w:vAlign w:val="center"/>
          </w:tcPr>
          <w:p w:rsidR="00E33F11" w:rsidRPr="00804041" w:rsidRDefault="00526977" w:rsidP="00E33F1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mile</w:t>
            </w:r>
            <w:r>
              <w:rPr>
                <w:sz w:val="20"/>
                <w:szCs w:val="20"/>
              </w:rPr>
              <w:t>a</w:t>
            </w:r>
            <w:r>
              <w:rPr>
                <w:rFonts w:hint="eastAsia"/>
                <w:sz w:val="20"/>
                <w:szCs w:val="20"/>
              </w:rPr>
              <w:t>ge</w:t>
            </w:r>
          </w:p>
        </w:tc>
        <w:tc>
          <w:tcPr>
            <w:tcW w:w="602" w:type="dxa"/>
            <w:vAlign w:val="center"/>
          </w:tcPr>
          <w:p w:rsidR="00E33F11" w:rsidRPr="00804041" w:rsidRDefault="00E33F11" w:rsidP="00E33F1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E33F11" w:rsidRPr="00804041" w:rsidRDefault="00940655" w:rsidP="00E33F1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数値</w:t>
            </w:r>
          </w:p>
        </w:tc>
        <w:tc>
          <w:tcPr>
            <w:tcW w:w="851" w:type="dxa"/>
            <w:vAlign w:val="center"/>
          </w:tcPr>
          <w:p w:rsidR="00E33F11" w:rsidRPr="00804041" w:rsidRDefault="00741BC0" w:rsidP="00E33F1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7</w:t>
            </w:r>
          </w:p>
        </w:tc>
        <w:tc>
          <w:tcPr>
            <w:tcW w:w="1417" w:type="dxa"/>
            <w:vAlign w:val="center"/>
          </w:tcPr>
          <w:p w:rsidR="00E33F11" w:rsidRPr="00804041" w:rsidRDefault="00E33F11" w:rsidP="00E33F1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E33F11" w:rsidRPr="00804041" w:rsidRDefault="00E33F11" w:rsidP="00E33F1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E33F11" w:rsidRPr="00804041" w:rsidRDefault="00E33F11" w:rsidP="00E33F1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E33F11" w:rsidRPr="00804041" w:rsidRDefault="00E33F11" w:rsidP="00E33F1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E33F11" w:rsidRPr="00804041" w:rsidRDefault="00E33F11" w:rsidP="00E33F1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E33F11" w:rsidRPr="00804041" w:rsidRDefault="002526B5" w:rsidP="00E33F1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無</w:t>
            </w:r>
          </w:p>
        </w:tc>
        <w:tc>
          <w:tcPr>
            <w:tcW w:w="1418" w:type="dxa"/>
            <w:vAlign w:val="center"/>
          </w:tcPr>
          <w:p w:rsidR="00E33F11" w:rsidRPr="00804041" w:rsidRDefault="00E33F11" w:rsidP="00E33F11">
            <w:pPr>
              <w:jc w:val="center"/>
              <w:rPr>
                <w:sz w:val="20"/>
                <w:szCs w:val="20"/>
              </w:rPr>
            </w:pPr>
          </w:p>
        </w:tc>
      </w:tr>
      <w:tr w:rsidR="00E33F11" w:rsidTr="004F3440">
        <w:trPr>
          <w:trHeight w:val="454"/>
        </w:trPr>
        <w:tc>
          <w:tcPr>
            <w:tcW w:w="470" w:type="dxa"/>
            <w:vAlign w:val="center"/>
          </w:tcPr>
          <w:p w:rsidR="00E33F11" w:rsidRDefault="00E33F11" w:rsidP="00E33F11">
            <w:pPr>
              <w:jc w:val="right"/>
            </w:pPr>
            <w:r>
              <w:rPr>
                <w:rFonts w:hint="eastAsia"/>
              </w:rPr>
              <w:t>6</w:t>
            </w:r>
          </w:p>
        </w:tc>
        <w:tc>
          <w:tcPr>
            <w:tcW w:w="2534" w:type="dxa"/>
            <w:vAlign w:val="center"/>
          </w:tcPr>
          <w:p w:rsidR="00E33F11" w:rsidRPr="00804041" w:rsidRDefault="00E33F11" w:rsidP="00E33F11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走行距離変更状況</w:t>
            </w:r>
          </w:p>
        </w:tc>
        <w:tc>
          <w:tcPr>
            <w:tcW w:w="2172" w:type="dxa"/>
            <w:vAlign w:val="center"/>
          </w:tcPr>
          <w:p w:rsidR="00E33F11" w:rsidRPr="00804041" w:rsidRDefault="00526977" w:rsidP="00E33F11">
            <w:pPr>
              <w:rPr>
                <w:sz w:val="20"/>
                <w:szCs w:val="20"/>
              </w:rPr>
            </w:pPr>
            <w:proofErr w:type="spellStart"/>
            <w:r>
              <w:rPr>
                <w:rFonts w:hint="eastAsia"/>
                <w:sz w:val="20"/>
                <w:szCs w:val="20"/>
              </w:rPr>
              <w:t>mileage_status</w:t>
            </w:r>
            <w:proofErr w:type="spellEnd"/>
          </w:p>
        </w:tc>
        <w:tc>
          <w:tcPr>
            <w:tcW w:w="602" w:type="dxa"/>
            <w:vAlign w:val="center"/>
          </w:tcPr>
          <w:p w:rsidR="00E33F11" w:rsidRPr="00804041" w:rsidRDefault="00E33F11" w:rsidP="00E33F1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E33F11" w:rsidRPr="00804041" w:rsidRDefault="00B63BD8" w:rsidP="00E33F1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数値</w:t>
            </w:r>
          </w:p>
        </w:tc>
        <w:tc>
          <w:tcPr>
            <w:tcW w:w="851" w:type="dxa"/>
            <w:vAlign w:val="center"/>
          </w:tcPr>
          <w:p w:rsidR="00E33F11" w:rsidRPr="00804041" w:rsidRDefault="00B63BD8" w:rsidP="00E33F1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</w:t>
            </w:r>
          </w:p>
        </w:tc>
        <w:tc>
          <w:tcPr>
            <w:tcW w:w="1417" w:type="dxa"/>
            <w:vAlign w:val="center"/>
          </w:tcPr>
          <w:p w:rsidR="00E33F11" w:rsidRPr="00804041" w:rsidRDefault="00E33F11" w:rsidP="00E33F1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E33F11" w:rsidRPr="00804041" w:rsidRDefault="00E33F11" w:rsidP="00E33F1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E33F11" w:rsidRPr="00804041" w:rsidRDefault="00B63BD8" w:rsidP="00E33F1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</w:t>
            </w:r>
          </w:p>
        </w:tc>
        <w:tc>
          <w:tcPr>
            <w:tcW w:w="850" w:type="dxa"/>
            <w:vAlign w:val="center"/>
          </w:tcPr>
          <w:p w:rsidR="00E33F11" w:rsidRPr="00804041" w:rsidRDefault="00E33F11" w:rsidP="00E33F1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E33F11" w:rsidRPr="00804041" w:rsidRDefault="00E33F11" w:rsidP="00E33F1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E33F11" w:rsidRPr="00804041" w:rsidRDefault="002526B5" w:rsidP="00E33F1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無</w:t>
            </w:r>
          </w:p>
        </w:tc>
        <w:tc>
          <w:tcPr>
            <w:tcW w:w="1418" w:type="dxa"/>
            <w:vAlign w:val="center"/>
          </w:tcPr>
          <w:p w:rsidR="00E33F11" w:rsidRPr="00804041" w:rsidRDefault="00E33F11" w:rsidP="00E33F11">
            <w:pPr>
              <w:jc w:val="center"/>
              <w:rPr>
                <w:sz w:val="20"/>
                <w:szCs w:val="20"/>
              </w:rPr>
            </w:pPr>
          </w:p>
        </w:tc>
      </w:tr>
      <w:tr w:rsidR="00E33F11" w:rsidTr="004F3440">
        <w:trPr>
          <w:trHeight w:val="454"/>
        </w:trPr>
        <w:tc>
          <w:tcPr>
            <w:tcW w:w="470" w:type="dxa"/>
            <w:vAlign w:val="center"/>
          </w:tcPr>
          <w:p w:rsidR="00E33F11" w:rsidRDefault="00E33F11" w:rsidP="00E33F11">
            <w:pPr>
              <w:jc w:val="right"/>
            </w:pPr>
            <w:r>
              <w:rPr>
                <w:rFonts w:hint="eastAsia"/>
              </w:rPr>
              <w:t>7</w:t>
            </w:r>
          </w:p>
        </w:tc>
        <w:tc>
          <w:tcPr>
            <w:tcW w:w="2534" w:type="dxa"/>
            <w:vAlign w:val="center"/>
          </w:tcPr>
          <w:p w:rsidR="00E33F11" w:rsidRPr="00804041" w:rsidRDefault="00E33F11" w:rsidP="00E33F1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外装色</w:t>
            </w:r>
          </w:p>
        </w:tc>
        <w:tc>
          <w:tcPr>
            <w:tcW w:w="2172" w:type="dxa"/>
            <w:vAlign w:val="center"/>
          </w:tcPr>
          <w:p w:rsidR="00E33F11" w:rsidRPr="00804041" w:rsidRDefault="00526977" w:rsidP="00E33F11">
            <w:pPr>
              <w:rPr>
                <w:sz w:val="20"/>
                <w:szCs w:val="20"/>
              </w:rPr>
            </w:pPr>
            <w:proofErr w:type="spellStart"/>
            <w:r>
              <w:rPr>
                <w:rFonts w:hint="eastAsia"/>
                <w:sz w:val="20"/>
                <w:szCs w:val="20"/>
              </w:rPr>
              <w:t>color_of_exterior</w:t>
            </w:r>
            <w:proofErr w:type="spellEnd"/>
          </w:p>
        </w:tc>
        <w:tc>
          <w:tcPr>
            <w:tcW w:w="602" w:type="dxa"/>
            <w:vAlign w:val="center"/>
          </w:tcPr>
          <w:p w:rsidR="00E33F11" w:rsidRPr="00804041" w:rsidRDefault="00E33F11" w:rsidP="00E33F1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E33F11" w:rsidRPr="00804041" w:rsidRDefault="00940655" w:rsidP="00E33F1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文字</w:t>
            </w:r>
          </w:p>
        </w:tc>
        <w:tc>
          <w:tcPr>
            <w:tcW w:w="851" w:type="dxa"/>
            <w:vAlign w:val="center"/>
          </w:tcPr>
          <w:p w:rsidR="00E33F11" w:rsidRPr="00804041" w:rsidRDefault="00741BC0" w:rsidP="00E33F1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15</w:t>
            </w:r>
          </w:p>
        </w:tc>
        <w:tc>
          <w:tcPr>
            <w:tcW w:w="1417" w:type="dxa"/>
            <w:vAlign w:val="center"/>
          </w:tcPr>
          <w:p w:rsidR="00E33F11" w:rsidRPr="00804041" w:rsidRDefault="00E33F11" w:rsidP="00E33F1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E33F11" w:rsidRPr="00804041" w:rsidRDefault="00E33F11" w:rsidP="00E33F1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E33F11" w:rsidRPr="00804041" w:rsidRDefault="00E33F11" w:rsidP="00E33F1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E33F11" w:rsidRPr="00804041" w:rsidRDefault="00E33F11" w:rsidP="00E33F1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E33F11" w:rsidRPr="00804041" w:rsidRDefault="00E33F11" w:rsidP="00E33F1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E33F11" w:rsidRPr="00804041" w:rsidRDefault="002526B5" w:rsidP="00E33F1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無</w:t>
            </w:r>
          </w:p>
        </w:tc>
        <w:tc>
          <w:tcPr>
            <w:tcW w:w="1418" w:type="dxa"/>
            <w:vAlign w:val="center"/>
          </w:tcPr>
          <w:p w:rsidR="00E33F11" w:rsidRPr="00804041" w:rsidRDefault="00E33F11" w:rsidP="00E33F11">
            <w:pPr>
              <w:jc w:val="center"/>
              <w:rPr>
                <w:sz w:val="20"/>
                <w:szCs w:val="20"/>
              </w:rPr>
            </w:pPr>
          </w:p>
        </w:tc>
      </w:tr>
      <w:tr w:rsidR="00E33F11" w:rsidTr="004F3440">
        <w:trPr>
          <w:trHeight w:val="454"/>
        </w:trPr>
        <w:tc>
          <w:tcPr>
            <w:tcW w:w="470" w:type="dxa"/>
            <w:vAlign w:val="center"/>
          </w:tcPr>
          <w:p w:rsidR="00E33F11" w:rsidRDefault="00E33F11" w:rsidP="00E33F11">
            <w:pPr>
              <w:jc w:val="right"/>
            </w:pPr>
            <w:r>
              <w:rPr>
                <w:rFonts w:hint="eastAsia"/>
              </w:rPr>
              <w:t>8</w:t>
            </w:r>
          </w:p>
        </w:tc>
        <w:tc>
          <w:tcPr>
            <w:tcW w:w="2534" w:type="dxa"/>
            <w:vAlign w:val="center"/>
          </w:tcPr>
          <w:p w:rsidR="00E33F11" w:rsidRPr="00804041" w:rsidRDefault="00E33F11" w:rsidP="00E33F1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外装色カラー</w:t>
            </w:r>
            <w:r>
              <w:rPr>
                <w:rFonts w:hint="eastAsia"/>
                <w:sz w:val="20"/>
                <w:szCs w:val="20"/>
              </w:rPr>
              <w:t>No</w:t>
            </w:r>
          </w:p>
        </w:tc>
        <w:tc>
          <w:tcPr>
            <w:tcW w:w="2172" w:type="dxa"/>
            <w:vAlign w:val="center"/>
          </w:tcPr>
          <w:p w:rsidR="00E33F11" w:rsidRPr="00804041" w:rsidRDefault="00526977" w:rsidP="00E33F11">
            <w:pPr>
              <w:rPr>
                <w:sz w:val="20"/>
                <w:szCs w:val="20"/>
              </w:rPr>
            </w:pPr>
            <w:proofErr w:type="spellStart"/>
            <w:r>
              <w:rPr>
                <w:rFonts w:hint="eastAsia"/>
                <w:sz w:val="20"/>
                <w:szCs w:val="20"/>
              </w:rPr>
              <w:t>color_number_of</w:t>
            </w:r>
            <w:r>
              <w:rPr>
                <w:sz w:val="20"/>
                <w:szCs w:val="20"/>
              </w:rPr>
              <w:t>_exterior</w:t>
            </w:r>
            <w:proofErr w:type="spellEnd"/>
          </w:p>
        </w:tc>
        <w:tc>
          <w:tcPr>
            <w:tcW w:w="602" w:type="dxa"/>
            <w:vAlign w:val="center"/>
          </w:tcPr>
          <w:p w:rsidR="00E33F11" w:rsidRPr="00804041" w:rsidRDefault="00E33F11" w:rsidP="00E33F1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E33F11" w:rsidRPr="00804041" w:rsidRDefault="00940655" w:rsidP="00E33F1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数値</w:t>
            </w:r>
          </w:p>
        </w:tc>
        <w:tc>
          <w:tcPr>
            <w:tcW w:w="851" w:type="dxa"/>
            <w:vAlign w:val="center"/>
          </w:tcPr>
          <w:p w:rsidR="00E33F11" w:rsidRPr="00804041" w:rsidRDefault="00741BC0" w:rsidP="00E33F1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15</w:t>
            </w:r>
          </w:p>
        </w:tc>
        <w:tc>
          <w:tcPr>
            <w:tcW w:w="1417" w:type="dxa"/>
            <w:vAlign w:val="center"/>
          </w:tcPr>
          <w:p w:rsidR="00E33F11" w:rsidRPr="00804041" w:rsidRDefault="00E33F11" w:rsidP="00E33F1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E33F11" w:rsidRPr="00804041" w:rsidRDefault="00E33F11" w:rsidP="00E33F1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E33F11" w:rsidRPr="00804041" w:rsidRDefault="00E33F11" w:rsidP="00E33F1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E33F11" w:rsidRPr="00804041" w:rsidRDefault="00E33F11" w:rsidP="00E33F1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E33F11" w:rsidRPr="00804041" w:rsidRDefault="00E33F11" w:rsidP="00E33F1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E33F11" w:rsidRPr="00804041" w:rsidRDefault="002526B5" w:rsidP="00E33F1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無</w:t>
            </w:r>
          </w:p>
        </w:tc>
        <w:tc>
          <w:tcPr>
            <w:tcW w:w="1418" w:type="dxa"/>
            <w:vAlign w:val="center"/>
          </w:tcPr>
          <w:p w:rsidR="00E33F11" w:rsidRPr="00804041" w:rsidRDefault="00E33F11" w:rsidP="00E33F11">
            <w:pPr>
              <w:jc w:val="center"/>
              <w:rPr>
                <w:sz w:val="20"/>
                <w:szCs w:val="20"/>
              </w:rPr>
            </w:pPr>
          </w:p>
        </w:tc>
      </w:tr>
      <w:tr w:rsidR="00E33F11" w:rsidTr="004F3440">
        <w:trPr>
          <w:trHeight w:val="454"/>
        </w:trPr>
        <w:tc>
          <w:tcPr>
            <w:tcW w:w="470" w:type="dxa"/>
            <w:vAlign w:val="center"/>
          </w:tcPr>
          <w:p w:rsidR="00E33F11" w:rsidRDefault="00E33F11" w:rsidP="00E33F11">
            <w:pPr>
              <w:jc w:val="right"/>
            </w:pPr>
            <w:r>
              <w:rPr>
                <w:rFonts w:hint="eastAsia"/>
              </w:rPr>
              <w:t>9</w:t>
            </w:r>
          </w:p>
        </w:tc>
        <w:tc>
          <w:tcPr>
            <w:tcW w:w="2534" w:type="dxa"/>
            <w:vAlign w:val="center"/>
          </w:tcPr>
          <w:p w:rsidR="00E33F11" w:rsidRPr="00804041" w:rsidRDefault="00E33F11" w:rsidP="00E33F1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色替</w:t>
            </w:r>
          </w:p>
        </w:tc>
        <w:tc>
          <w:tcPr>
            <w:tcW w:w="2172" w:type="dxa"/>
            <w:vAlign w:val="center"/>
          </w:tcPr>
          <w:p w:rsidR="00E33F11" w:rsidRPr="00804041" w:rsidRDefault="00526977" w:rsidP="00E33F11">
            <w:pPr>
              <w:rPr>
                <w:sz w:val="20"/>
                <w:szCs w:val="20"/>
              </w:rPr>
            </w:pPr>
            <w:proofErr w:type="spellStart"/>
            <w:r>
              <w:rPr>
                <w:rFonts w:hint="eastAsia"/>
                <w:sz w:val="20"/>
                <w:szCs w:val="20"/>
              </w:rPr>
              <w:t>paint</w:t>
            </w:r>
            <w:r>
              <w:rPr>
                <w:sz w:val="20"/>
                <w:szCs w:val="20"/>
              </w:rPr>
              <w:t>_status</w:t>
            </w:r>
            <w:proofErr w:type="spellEnd"/>
          </w:p>
        </w:tc>
        <w:tc>
          <w:tcPr>
            <w:tcW w:w="602" w:type="dxa"/>
            <w:vAlign w:val="center"/>
          </w:tcPr>
          <w:p w:rsidR="00E33F11" w:rsidRPr="00804041" w:rsidRDefault="00E33F11" w:rsidP="00E33F1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E33F11" w:rsidRPr="00804041" w:rsidRDefault="00E33F11" w:rsidP="00E33F1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数値</w:t>
            </w:r>
          </w:p>
        </w:tc>
        <w:tc>
          <w:tcPr>
            <w:tcW w:w="851" w:type="dxa"/>
            <w:vAlign w:val="center"/>
          </w:tcPr>
          <w:p w:rsidR="00E33F11" w:rsidRPr="00804041" w:rsidRDefault="00E33F11" w:rsidP="00E33F1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</w:t>
            </w:r>
          </w:p>
        </w:tc>
        <w:tc>
          <w:tcPr>
            <w:tcW w:w="1417" w:type="dxa"/>
            <w:vAlign w:val="center"/>
          </w:tcPr>
          <w:p w:rsidR="00E33F11" w:rsidRPr="00804041" w:rsidRDefault="00E33F11" w:rsidP="00E33F1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E33F11" w:rsidRPr="00804041" w:rsidRDefault="00E33F11" w:rsidP="00E33F1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E33F11" w:rsidRPr="00804041" w:rsidRDefault="00E33F11" w:rsidP="00E33F1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</w:t>
            </w:r>
          </w:p>
        </w:tc>
        <w:tc>
          <w:tcPr>
            <w:tcW w:w="850" w:type="dxa"/>
            <w:vAlign w:val="center"/>
          </w:tcPr>
          <w:p w:rsidR="00E33F11" w:rsidRPr="00804041" w:rsidRDefault="00E33F11" w:rsidP="00E33F1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E33F11" w:rsidRPr="00804041" w:rsidRDefault="00E33F11" w:rsidP="00E33F1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E33F11" w:rsidRPr="00804041" w:rsidRDefault="002526B5" w:rsidP="00E33F1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無</w:t>
            </w:r>
          </w:p>
        </w:tc>
        <w:tc>
          <w:tcPr>
            <w:tcW w:w="1418" w:type="dxa"/>
            <w:vAlign w:val="center"/>
          </w:tcPr>
          <w:p w:rsidR="00E33F11" w:rsidRPr="00804041" w:rsidRDefault="00E33F11" w:rsidP="00E33F11">
            <w:pPr>
              <w:jc w:val="center"/>
              <w:rPr>
                <w:sz w:val="20"/>
                <w:szCs w:val="20"/>
              </w:rPr>
            </w:pPr>
          </w:p>
        </w:tc>
      </w:tr>
      <w:tr w:rsidR="00E33F11" w:rsidTr="004F3440">
        <w:trPr>
          <w:trHeight w:val="454"/>
        </w:trPr>
        <w:tc>
          <w:tcPr>
            <w:tcW w:w="470" w:type="dxa"/>
            <w:vAlign w:val="center"/>
          </w:tcPr>
          <w:p w:rsidR="00E33F11" w:rsidRDefault="00E33F11" w:rsidP="00E33F11">
            <w:pPr>
              <w:jc w:val="right"/>
            </w:pPr>
            <w:r>
              <w:rPr>
                <w:rFonts w:hint="eastAsia"/>
              </w:rPr>
              <w:t>10</w:t>
            </w:r>
          </w:p>
        </w:tc>
        <w:tc>
          <w:tcPr>
            <w:tcW w:w="2534" w:type="dxa"/>
            <w:vAlign w:val="center"/>
          </w:tcPr>
          <w:p w:rsidR="00E33F11" w:rsidRPr="00804041" w:rsidRDefault="00E33F11" w:rsidP="00E33F1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内装色</w:t>
            </w:r>
          </w:p>
        </w:tc>
        <w:tc>
          <w:tcPr>
            <w:tcW w:w="2172" w:type="dxa"/>
            <w:vAlign w:val="center"/>
          </w:tcPr>
          <w:p w:rsidR="00E33F11" w:rsidRPr="00804041" w:rsidRDefault="00526977" w:rsidP="00E33F11">
            <w:pPr>
              <w:rPr>
                <w:sz w:val="20"/>
                <w:szCs w:val="20"/>
              </w:rPr>
            </w:pPr>
            <w:proofErr w:type="spellStart"/>
            <w:r>
              <w:rPr>
                <w:rFonts w:hint="eastAsia"/>
                <w:sz w:val="20"/>
                <w:szCs w:val="20"/>
              </w:rPr>
              <w:t>color_of_interior</w:t>
            </w:r>
            <w:proofErr w:type="spellEnd"/>
          </w:p>
        </w:tc>
        <w:tc>
          <w:tcPr>
            <w:tcW w:w="602" w:type="dxa"/>
            <w:vAlign w:val="center"/>
          </w:tcPr>
          <w:p w:rsidR="00E33F11" w:rsidRPr="00804041" w:rsidRDefault="00E33F11" w:rsidP="00E33F1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E33F11" w:rsidRPr="00804041" w:rsidRDefault="00940655" w:rsidP="00E33F1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文字</w:t>
            </w:r>
          </w:p>
        </w:tc>
        <w:tc>
          <w:tcPr>
            <w:tcW w:w="851" w:type="dxa"/>
            <w:vAlign w:val="center"/>
          </w:tcPr>
          <w:p w:rsidR="00E33F11" w:rsidRPr="00804041" w:rsidRDefault="00741BC0" w:rsidP="00E33F1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15</w:t>
            </w:r>
          </w:p>
        </w:tc>
        <w:tc>
          <w:tcPr>
            <w:tcW w:w="1417" w:type="dxa"/>
            <w:vAlign w:val="center"/>
          </w:tcPr>
          <w:p w:rsidR="00E33F11" w:rsidRPr="00804041" w:rsidRDefault="00E33F11" w:rsidP="00E33F1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E33F11" w:rsidRPr="00804041" w:rsidRDefault="00E33F11" w:rsidP="00E33F1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E33F11" w:rsidRPr="00804041" w:rsidRDefault="00E33F11" w:rsidP="00E33F1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E33F11" w:rsidRPr="00804041" w:rsidRDefault="00E33F11" w:rsidP="00E33F1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E33F11" w:rsidRPr="00804041" w:rsidRDefault="00E33F11" w:rsidP="00E33F1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E33F11" w:rsidRPr="00804041" w:rsidRDefault="002526B5" w:rsidP="00E33F1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無</w:t>
            </w:r>
          </w:p>
        </w:tc>
        <w:tc>
          <w:tcPr>
            <w:tcW w:w="1418" w:type="dxa"/>
            <w:vAlign w:val="center"/>
          </w:tcPr>
          <w:p w:rsidR="00E33F11" w:rsidRPr="00804041" w:rsidRDefault="00E33F11" w:rsidP="00E33F11">
            <w:pPr>
              <w:jc w:val="center"/>
              <w:rPr>
                <w:sz w:val="20"/>
                <w:szCs w:val="20"/>
              </w:rPr>
            </w:pPr>
          </w:p>
        </w:tc>
      </w:tr>
      <w:tr w:rsidR="00E33F11" w:rsidTr="004F3440">
        <w:trPr>
          <w:trHeight w:val="454"/>
        </w:trPr>
        <w:tc>
          <w:tcPr>
            <w:tcW w:w="470" w:type="dxa"/>
            <w:vAlign w:val="center"/>
          </w:tcPr>
          <w:p w:rsidR="00E33F11" w:rsidRDefault="00E33F11" w:rsidP="00E33F11">
            <w:pPr>
              <w:jc w:val="right"/>
            </w:pPr>
            <w:r>
              <w:rPr>
                <w:rFonts w:hint="eastAsia"/>
              </w:rPr>
              <w:t>11</w:t>
            </w:r>
          </w:p>
        </w:tc>
        <w:tc>
          <w:tcPr>
            <w:tcW w:w="2534" w:type="dxa"/>
            <w:vAlign w:val="center"/>
          </w:tcPr>
          <w:p w:rsidR="00E33F11" w:rsidRPr="00804041" w:rsidRDefault="00E33F11" w:rsidP="00E33F1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内装色カラー</w:t>
            </w:r>
            <w:r>
              <w:rPr>
                <w:rFonts w:hint="eastAsia"/>
                <w:sz w:val="20"/>
                <w:szCs w:val="20"/>
              </w:rPr>
              <w:t>No</w:t>
            </w:r>
          </w:p>
        </w:tc>
        <w:tc>
          <w:tcPr>
            <w:tcW w:w="2172" w:type="dxa"/>
            <w:vAlign w:val="center"/>
          </w:tcPr>
          <w:p w:rsidR="00E33F11" w:rsidRPr="00804041" w:rsidRDefault="00526977" w:rsidP="00E33F11">
            <w:pPr>
              <w:rPr>
                <w:sz w:val="20"/>
                <w:szCs w:val="20"/>
              </w:rPr>
            </w:pPr>
            <w:proofErr w:type="spellStart"/>
            <w:r>
              <w:rPr>
                <w:rFonts w:hint="eastAsia"/>
                <w:sz w:val="20"/>
                <w:szCs w:val="20"/>
              </w:rPr>
              <w:t>color_number_of_interior</w:t>
            </w:r>
            <w:proofErr w:type="spellEnd"/>
          </w:p>
        </w:tc>
        <w:tc>
          <w:tcPr>
            <w:tcW w:w="602" w:type="dxa"/>
            <w:vAlign w:val="center"/>
          </w:tcPr>
          <w:p w:rsidR="00E33F11" w:rsidRPr="00804041" w:rsidRDefault="00E33F11" w:rsidP="00E33F1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E33F11" w:rsidRPr="00804041" w:rsidRDefault="00940655" w:rsidP="00E33F1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数値</w:t>
            </w:r>
          </w:p>
        </w:tc>
        <w:tc>
          <w:tcPr>
            <w:tcW w:w="851" w:type="dxa"/>
            <w:vAlign w:val="center"/>
          </w:tcPr>
          <w:p w:rsidR="00E33F11" w:rsidRPr="00804041" w:rsidRDefault="00741BC0" w:rsidP="00E33F1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15</w:t>
            </w:r>
          </w:p>
        </w:tc>
        <w:tc>
          <w:tcPr>
            <w:tcW w:w="1417" w:type="dxa"/>
            <w:vAlign w:val="center"/>
          </w:tcPr>
          <w:p w:rsidR="00E33F11" w:rsidRPr="00804041" w:rsidRDefault="00E33F11" w:rsidP="00E33F1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E33F11" w:rsidRPr="00804041" w:rsidRDefault="00E33F11" w:rsidP="00E33F1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E33F11" w:rsidRPr="00804041" w:rsidRDefault="00E33F11" w:rsidP="00E33F1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E33F11" w:rsidRPr="00804041" w:rsidRDefault="00E33F11" w:rsidP="00E33F1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E33F11" w:rsidRPr="00804041" w:rsidRDefault="00E33F11" w:rsidP="00E33F1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E33F11" w:rsidRPr="00804041" w:rsidRDefault="002526B5" w:rsidP="00E33F1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無</w:t>
            </w:r>
          </w:p>
        </w:tc>
        <w:tc>
          <w:tcPr>
            <w:tcW w:w="1418" w:type="dxa"/>
            <w:vAlign w:val="center"/>
          </w:tcPr>
          <w:p w:rsidR="00E33F11" w:rsidRPr="00804041" w:rsidRDefault="00E33F11" w:rsidP="00E33F11">
            <w:pPr>
              <w:jc w:val="center"/>
              <w:rPr>
                <w:sz w:val="20"/>
                <w:szCs w:val="20"/>
              </w:rPr>
            </w:pPr>
          </w:p>
        </w:tc>
      </w:tr>
      <w:tr w:rsidR="00E33F11" w:rsidTr="004F3440">
        <w:trPr>
          <w:trHeight w:val="454"/>
        </w:trPr>
        <w:tc>
          <w:tcPr>
            <w:tcW w:w="470" w:type="dxa"/>
            <w:vAlign w:val="center"/>
          </w:tcPr>
          <w:p w:rsidR="00E33F11" w:rsidRDefault="00E33F11" w:rsidP="00E33F11">
            <w:pPr>
              <w:jc w:val="right"/>
            </w:pPr>
            <w:r>
              <w:rPr>
                <w:rFonts w:hint="eastAsia"/>
              </w:rPr>
              <w:t>12</w:t>
            </w:r>
          </w:p>
        </w:tc>
        <w:tc>
          <w:tcPr>
            <w:tcW w:w="2534" w:type="dxa"/>
            <w:vAlign w:val="center"/>
          </w:tcPr>
          <w:p w:rsidR="00E33F11" w:rsidRDefault="00E33F11" w:rsidP="00E33F1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新車保証書</w:t>
            </w:r>
          </w:p>
        </w:tc>
        <w:tc>
          <w:tcPr>
            <w:tcW w:w="2172" w:type="dxa"/>
            <w:vAlign w:val="center"/>
          </w:tcPr>
          <w:p w:rsidR="00E33F11" w:rsidRPr="00804041" w:rsidRDefault="00526977" w:rsidP="00E33F11">
            <w:pPr>
              <w:rPr>
                <w:sz w:val="20"/>
                <w:szCs w:val="20"/>
              </w:rPr>
            </w:pPr>
            <w:proofErr w:type="spellStart"/>
            <w:r>
              <w:rPr>
                <w:rFonts w:hint="eastAsia"/>
                <w:sz w:val="20"/>
                <w:szCs w:val="20"/>
              </w:rPr>
              <w:t>guarantee</w:t>
            </w:r>
            <w:r>
              <w:rPr>
                <w:sz w:val="20"/>
                <w:szCs w:val="20"/>
              </w:rPr>
              <w:t>_status</w:t>
            </w:r>
            <w:proofErr w:type="spellEnd"/>
          </w:p>
        </w:tc>
        <w:tc>
          <w:tcPr>
            <w:tcW w:w="602" w:type="dxa"/>
            <w:vAlign w:val="center"/>
          </w:tcPr>
          <w:p w:rsidR="00E33F11" w:rsidRPr="00804041" w:rsidRDefault="00E33F11" w:rsidP="00E33F1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E33F11" w:rsidRPr="00804041" w:rsidRDefault="00E33F11" w:rsidP="00E33F1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数値</w:t>
            </w:r>
          </w:p>
        </w:tc>
        <w:tc>
          <w:tcPr>
            <w:tcW w:w="851" w:type="dxa"/>
            <w:vAlign w:val="center"/>
          </w:tcPr>
          <w:p w:rsidR="00E33F11" w:rsidRPr="00804041" w:rsidRDefault="00E33F11" w:rsidP="00E33F1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</w:t>
            </w:r>
          </w:p>
        </w:tc>
        <w:tc>
          <w:tcPr>
            <w:tcW w:w="1417" w:type="dxa"/>
            <w:vAlign w:val="center"/>
          </w:tcPr>
          <w:p w:rsidR="00E33F11" w:rsidRPr="00804041" w:rsidRDefault="00E33F11" w:rsidP="00E33F1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E33F11" w:rsidRPr="00804041" w:rsidRDefault="00E33F11" w:rsidP="00E33F1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E33F11" w:rsidRPr="00804041" w:rsidRDefault="00E33F11" w:rsidP="00E33F1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</w:t>
            </w:r>
          </w:p>
        </w:tc>
        <w:tc>
          <w:tcPr>
            <w:tcW w:w="850" w:type="dxa"/>
            <w:vAlign w:val="center"/>
          </w:tcPr>
          <w:p w:rsidR="00E33F11" w:rsidRPr="00804041" w:rsidRDefault="00E33F11" w:rsidP="00E33F1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E33F11" w:rsidRPr="00804041" w:rsidRDefault="00E33F11" w:rsidP="00E33F1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E33F11" w:rsidRPr="00804041" w:rsidRDefault="002526B5" w:rsidP="00E33F1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無</w:t>
            </w:r>
          </w:p>
        </w:tc>
        <w:tc>
          <w:tcPr>
            <w:tcW w:w="1418" w:type="dxa"/>
            <w:vAlign w:val="center"/>
          </w:tcPr>
          <w:p w:rsidR="00E33F11" w:rsidRPr="00804041" w:rsidRDefault="00E33F11" w:rsidP="00E33F11">
            <w:pPr>
              <w:jc w:val="center"/>
              <w:rPr>
                <w:sz w:val="20"/>
                <w:szCs w:val="20"/>
              </w:rPr>
            </w:pPr>
          </w:p>
        </w:tc>
      </w:tr>
      <w:tr w:rsidR="00E33F11" w:rsidTr="004F3440">
        <w:trPr>
          <w:trHeight w:val="454"/>
        </w:trPr>
        <w:tc>
          <w:tcPr>
            <w:tcW w:w="470" w:type="dxa"/>
            <w:vAlign w:val="center"/>
          </w:tcPr>
          <w:p w:rsidR="00E33F11" w:rsidRDefault="002526B5" w:rsidP="00E33F11">
            <w:pPr>
              <w:jc w:val="right"/>
            </w:pPr>
            <w:r>
              <w:rPr>
                <w:rFonts w:hint="eastAsia"/>
              </w:rPr>
              <w:t>13</w:t>
            </w:r>
          </w:p>
        </w:tc>
        <w:tc>
          <w:tcPr>
            <w:tcW w:w="2534" w:type="dxa"/>
            <w:vAlign w:val="center"/>
          </w:tcPr>
          <w:p w:rsidR="00E33F11" w:rsidRDefault="00E33F11" w:rsidP="00E33F1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取扱説明書</w:t>
            </w:r>
          </w:p>
        </w:tc>
        <w:tc>
          <w:tcPr>
            <w:tcW w:w="2172" w:type="dxa"/>
            <w:vAlign w:val="center"/>
          </w:tcPr>
          <w:p w:rsidR="00E33F11" w:rsidRPr="00804041" w:rsidRDefault="00526977" w:rsidP="00E33F11">
            <w:pPr>
              <w:rPr>
                <w:sz w:val="20"/>
                <w:szCs w:val="20"/>
              </w:rPr>
            </w:pPr>
            <w:proofErr w:type="spellStart"/>
            <w:r>
              <w:rPr>
                <w:rFonts w:hint="eastAsia"/>
                <w:sz w:val="20"/>
                <w:szCs w:val="20"/>
              </w:rPr>
              <w:t>manual_status</w:t>
            </w:r>
            <w:proofErr w:type="spellEnd"/>
          </w:p>
        </w:tc>
        <w:tc>
          <w:tcPr>
            <w:tcW w:w="602" w:type="dxa"/>
            <w:vAlign w:val="center"/>
          </w:tcPr>
          <w:p w:rsidR="00E33F11" w:rsidRPr="00804041" w:rsidRDefault="00E33F11" w:rsidP="00E33F1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E33F11" w:rsidRPr="00804041" w:rsidRDefault="00E33F11" w:rsidP="00E33F1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数値</w:t>
            </w:r>
          </w:p>
        </w:tc>
        <w:tc>
          <w:tcPr>
            <w:tcW w:w="851" w:type="dxa"/>
            <w:vAlign w:val="center"/>
          </w:tcPr>
          <w:p w:rsidR="00E33F11" w:rsidRPr="00804041" w:rsidRDefault="00E33F11" w:rsidP="00E33F1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</w:t>
            </w:r>
          </w:p>
        </w:tc>
        <w:tc>
          <w:tcPr>
            <w:tcW w:w="1417" w:type="dxa"/>
            <w:vAlign w:val="center"/>
          </w:tcPr>
          <w:p w:rsidR="00E33F11" w:rsidRPr="00804041" w:rsidRDefault="00E33F11" w:rsidP="00E33F1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E33F11" w:rsidRPr="00804041" w:rsidRDefault="00E33F11" w:rsidP="00E33F1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E33F11" w:rsidRPr="00804041" w:rsidRDefault="00E33F11" w:rsidP="00E33F1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</w:t>
            </w:r>
          </w:p>
        </w:tc>
        <w:tc>
          <w:tcPr>
            <w:tcW w:w="850" w:type="dxa"/>
            <w:vAlign w:val="center"/>
          </w:tcPr>
          <w:p w:rsidR="00E33F11" w:rsidRPr="00804041" w:rsidRDefault="00E33F11" w:rsidP="00E33F1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E33F11" w:rsidRPr="00804041" w:rsidRDefault="00E33F11" w:rsidP="00E33F1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E33F11" w:rsidRPr="00804041" w:rsidRDefault="002526B5" w:rsidP="00E33F1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無</w:t>
            </w:r>
          </w:p>
        </w:tc>
        <w:tc>
          <w:tcPr>
            <w:tcW w:w="1418" w:type="dxa"/>
            <w:vAlign w:val="center"/>
          </w:tcPr>
          <w:p w:rsidR="00E33F11" w:rsidRPr="00804041" w:rsidRDefault="00E33F11" w:rsidP="00E33F11">
            <w:pPr>
              <w:jc w:val="center"/>
              <w:rPr>
                <w:sz w:val="20"/>
                <w:szCs w:val="20"/>
              </w:rPr>
            </w:pPr>
          </w:p>
        </w:tc>
      </w:tr>
      <w:tr w:rsidR="00E33F11" w:rsidTr="004F3440">
        <w:trPr>
          <w:trHeight w:val="454"/>
        </w:trPr>
        <w:tc>
          <w:tcPr>
            <w:tcW w:w="470" w:type="dxa"/>
            <w:vAlign w:val="center"/>
          </w:tcPr>
          <w:p w:rsidR="00E33F11" w:rsidRDefault="002526B5" w:rsidP="00E33F11">
            <w:pPr>
              <w:jc w:val="right"/>
            </w:pPr>
            <w:r>
              <w:rPr>
                <w:rFonts w:hint="eastAsia"/>
              </w:rPr>
              <w:t>14</w:t>
            </w:r>
          </w:p>
        </w:tc>
        <w:tc>
          <w:tcPr>
            <w:tcW w:w="2534" w:type="dxa"/>
            <w:vAlign w:val="center"/>
          </w:tcPr>
          <w:p w:rsidR="00E33F11" w:rsidRDefault="00E33F11" w:rsidP="00E33F1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ミッション</w:t>
            </w:r>
          </w:p>
        </w:tc>
        <w:tc>
          <w:tcPr>
            <w:tcW w:w="2172" w:type="dxa"/>
            <w:vAlign w:val="center"/>
          </w:tcPr>
          <w:p w:rsidR="00E33F11" w:rsidRPr="00804041" w:rsidRDefault="00526977" w:rsidP="00E33F1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transmission</w:t>
            </w:r>
          </w:p>
        </w:tc>
        <w:tc>
          <w:tcPr>
            <w:tcW w:w="602" w:type="dxa"/>
            <w:vAlign w:val="center"/>
          </w:tcPr>
          <w:p w:rsidR="00E33F11" w:rsidRPr="00804041" w:rsidRDefault="00E33F11" w:rsidP="00E33F1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E33F11" w:rsidRPr="00804041" w:rsidRDefault="00E33F11" w:rsidP="00E33F1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数値</w:t>
            </w:r>
          </w:p>
        </w:tc>
        <w:tc>
          <w:tcPr>
            <w:tcW w:w="851" w:type="dxa"/>
            <w:vAlign w:val="center"/>
          </w:tcPr>
          <w:p w:rsidR="00E33F11" w:rsidRPr="00804041" w:rsidRDefault="00E33F11" w:rsidP="00E33F1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</w:t>
            </w:r>
          </w:p>
        </w:tc>
        <w:tc>
          <w:tcPr>
            <w:tcW w:w="1417" w:type="dxa"/>
            <w:vAlign w:val="center"/>
          </w:tcPr>
          <w:p w:rsidR="00E33F11" w:rsidRPr="00804041" w:rsidRDefault="00E33F11" w:rsidP="00E33F1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E33F11" w:rsidRPr="00804041" w:rsidRDefault="00E33F11" w:rsidP="00E33F1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E33F11" w:rsidRPr="00804041" w:rsidRDefault="00E33F11" w:rsidP="00E33F1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E33F11" w:rsidRPr="00804041" w:rsidRDefault="00E33F11" w:rsidP="00E33F1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E33F11" w:rsidRPr="00804041" w:rsidRDefault="00E33F11" w:rsidP="00E33F1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E33F11" w:rsidRPr="00804041" w:rsidRDefault="002526B5" w:rsidP="00E33F1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無</w:t>
            </w:r>
          </w:p>
        </w:tc>
        <w:tc>
          <w:tcPr>
            <w:tcW w:w="1418" w:type="dxa"/>
            <w:vAlign w:val="center"/>
          </w:tcPr>
          <w:p w:rsidR="00E33F11" w:rsidRPr="00804041" w:rsidRDefault="00E33F11" w:rsidP="00E33F1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AT</w:t>
            </w:r>
            <w:r>
              <w:rPr>
                <w:rFonts w:hint="eastAsia"/>
                <w:sz w:val="20"/>
                <w:szCs w:val="20"/>
              </w:rPr>
              <w:t>か</w:t>
            </w:r>
            <w:r>
              <w:rPr>
                <w:rFonts w:hint="eastAsia"/>
                <w:sz w:val="20"/>
                <w:szCs w:val="20"/>
              </w:rPr>
              <w:t>MT</w:t>
            </w:r>
            <w:r>
              <w:rPr>
                <w:rFonts w:hint="eastAsia"/>
                <w:sz w:val="20"/>
                <w:szCs w:val="20"/>
              </w:rPr>
              <w:t>か</w:t>
            </w:r>
          </w:p>
        </w:tc>
      </w:tr>
      <w:tr w:rsidR="00E33F11" w:rsidTr="004F3440">
        <w:trPr>
          <w:trHeight w:val="454"/>
        </w:trPr>
        <w:tc>
          <w:tcPr>
            <w:tcW w:w="470" w:type="dxa"/>
            <w:vAlign w:val="center"/>
          </w:tcPr>
          <w:p w:rsidR="00E33F11" w:rsidRDefault="002526B5" w:rsidP="00E33F11">
            <w:pPr>
              <w:jc w:val="right"/>
            </w:pPr>
            <w:r>
              <w:rPr>
                <w:rFonts w:hint="eastAsia"/>
              </w:rPr>
              <w:lastRenderedPageBreak/>
              <w:t>15</w:t>
            </w:r>
          </w:p>
        </w:tc>
        <w:tc>
          <w:tcPr>
            <w:tcW w:w="2534" w:type="dxa"/>
            <w:vAlign w:val="center"/>
          </w:tcPr>
          <w:p w:rsidR="00E33F11" w:rsidRDefault="00E33F11" w:rsidP="00E33F1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検査期限</w:t>
            </w:r>
          </w:p>
        </w:tc>
        <w:tc>
          <w:tcPr>
            <w:tcW w:w="2172" w:type="dxa"/>
            <w:vAlign w:val="center"/>
          </w:tcPr>
          <w:p w:rsidR="00E33F11" w:rsidRPr="00804041" w:rsidRDefault="00526977" w:rsidP="00E33F1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deadline</w:t>
            </w:r>
          </w:p>
        </w:tc>
        <w:tc>
          <w:tcPr>
            <w:tcW w:w="602" w:type="dxa"/>
            <w:vAlign w:val="center"/>
          </w:tcPr>
          <w:p w:rsidR="00E33F11" w:rsidRPr="00804041" w:rsidRDefault="00E33F11" w:rsidP="00E33F1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E33F11" w:rsidRPr="00804041" w:rsidRDefault="00940655" w:rsidP="00E33F1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日付</w:t>
            </w:r>
          </w:p>
        </w:tc>
        <w:tc>
          <w:tcPr>
            <w:tcW w:w="851" w:type="dxa"/>
            <w:vAlign w:val="center"/>
          </w:tcPr>
          <w:p w:rsidR="00E33F11" w:rsidRPr="00804041" w:rsidRDefault="00741BC0" w:rsidP="00E33F1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date</w:t>
            </w:r>
          </w:p>
        </w:tc>
        <w:tc>
          <w:tcPr>
            <w:tcW w:w="1417" w:type="dxa"/>
            <w:vAlign w:val="center"/>
          </w:tcPr>
          <w:p w:rsidR="00E33F11" w:rsidRPr="00804041" w:rsidRDefault="00E33F11" w:rsidP="00E33F1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E33F11" w:rsidRPr="00804041" w:rsidRDefault="00E33F11" w:rsidP="00E33F1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E33F11" w:rsidRPr="00804041" w:rsidRDefault="00E33F11" w:rsidP="00E33F1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E33F11" w:rsidRPr="00804041" w:rsidRDefault="00E33F11" w:rsidP="00E33F1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E33F11" w:rsidRPr="00804041" w:rsidRDefault="00E33F11" w:rsidP="00E33F1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E33F11" w:rsidRPr="00804041" w:rsidRDefault="002526B5" w:rsidP="00E33F1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無</w:t>
            </w:r>
          </w:p>
        </w:tc>
        <w:tc>
          <w:tcPr>
            <w:tcW w:w="1418" w:type="dxa"/>
            <w:vAlign w:val="center"/>
          </w:tcPr>
          <w:p w:rsidR="00E33F11" w:rsidRPr="00804041" w:rsidRDefault="00E33F11" w:rsidP="00E33F11">
            <w:pPr>
              <w:jc w:val="center"/>
              <w:rPr>
                <w:sz w:val="20"/>
                <w:szCs w:val="20"/>
              </w:rPr>
            </w:pPr>
          </w:p>
        </w:tc>
      </w:tr>
      <w:tr w:rsidR="00E33F11" w:rsidTr="004F3440">
        <w:trPr>
          <w:trHeight w:val="454"/>
        </w:trPr>
        <w:tc>
          <w:tcPr>
            <w:tcW w:w="470" w:type="dxa"/>
            <w:vAlign w:val="center"/>
          </w:tcPr>
          <w:p w:rsidR="00E33F11" w:rsidRDefault="002526B5" w:rsidP="00E33F11">
            <w:pPr>
              <w:jc w:val="right"/>
            </w:pPr>
            <w:r>
              <w:rPr>
                <w:rFonts w:hint="eastAsia"/>
              </w:rPr>
              <w:t>16</w:t>
            </w:r>
          </w:p>
        </w:tc>
        <w:tc>
          <w:tcPr>
            <w:tcW w:w="2534" w:type="dxa"/>
            <w:vAlign w:val="center"/>
          </w:tcPr>
          <w:p w:rsidR="00E33F11" w:rsidRDefault="00E33F11" w:rsidP="00E33F1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車台ナンバー</w:t>
            </w:r>
          </w:p>
        </w:tc>
        <w:tc>
          <w:tcPr>
            <w:tcW w:w="2172" w:type="dxa"/>
            <w:vAlign w:val="center"/>
          </w:tcPr>
          <w:p w:rsidR="00E33F11" w:rsidRPr="00804041" w:rsidRDefault="00526977" w:rsidP="00E33F11">
            <w:pPr>
              <w:rPr>
                <w:sz w:val="20"/>
                <w:szCs w:val="20"/>
              </w:rPr>
            </w:pPr>
            <w:proofErr w:type="spellStart"/>
            <w:r>
              <w:rPr>
                <w:rFonts w:hint="eastAsia"/>
                <w:sz w:val="20"/>
                <w:szCs w:val="20"/>
              </w:rPr>
              <w:t>guarantee_number</w:t>
            </w:r>
            <w:proofErr w:type="spellEnd"/>
          </w:p>
        </w:tc>
        <w:tc>
          <w:tcPr>
            <w:tcW w:w="602" w:type="dxa"/>
            <w:vAlign w:val="center"/>
          </w:tcPr>
          <w:p w:rsidR="00E33F11" w:rsidRPr="00804041" w:rsidRDefault="00E33F11" w:rsidP="00E33F1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E33F11" w:rsidRPr="00804041" w:rsidRDefault="00940655" w:rsidP="00E33F1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文字</w:t>
            </w:r>
          </w:p>
        </w:tc>
        <w:tc>
          <w:tcPr>
            <w:tcW w:w="851" w:type="dxa"/>
            <w:vAlign w:val="center"/>
          </w:tcPr>
          <w:p w:rsidR="00E33F11" w:rsidRPr="00804041" w:rsidRDefault="00741BC0" w:rsidP="00E33F1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25</w:t>
            </w:r>
          </w:p>
        </w:tc>
        <w:tc>
          <w:tcPr>
            <w:tcW w:w="1417" w:type="dxa"/>
            <w:vAlign w:val="center"/>
          </w:tcPr>
          <w:p w:rsidR="00E33F11" w:rsidRPr="00804041" w:rsidRDefault="00E33F11" w:rsidP="00E33F1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E33F11" w:rsidRPr="00804041" w:rsidRDefault="00E33F11" w:rsidP="00E33F1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E33F11" w:rsidRPr="00804041" w:rsidRDefault="00E33F11" w:rsidP="00E33F1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E33F11" w:rsidRPr="00804041" w:rsidRDefault="00E33F11" w:rsidP="00E33F1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E33F11" w:rsidRPr="00804041" w:rsidRDefault="00E33F11" w:rsidP="00E33F1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E33F11" w:rsidRPr="00804041" w:rsidRDefault="00E33F11" w:rsidP="00E33F1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有</w:t>
            </w:r>
          </w:p>
        </w:tc>
        <w:tc>
          <w:tcPr>
            <w:tcW w:w="1418" w:type="dxa"/>
            <w:vAlign w:val="center"/>
          </w:tcPr>
          <w:p w:rsidR="00E33F11" w:rsidRPr="00804041" w:rsidRDefault="00E33F11" w:rsidP="00E33F11">
            <w:pPr>
              <w:jc w:val="center"/>
              <w:rPr>
                <w:sz w:val="20"/>
                <w:szCs w:val="20"/>
              </w:rPr>
            </w:pPr>
          </w:p>
        </w:tc>
      </w:tr>
      <w:tr w:rsidR="00E33F11" w:rsidTr="004F3440">
        <w:trPr>
          <w:trHeight w:val="454"/>
        </w:trPr>
        <w:tc>
          <w:tcPr>
            <w:tcW w:w="470" w:type="dxa"/>
            <w:vAlign w:val="center"/>
          </w:tcPr>
          <w:p w:rsidR="00E33F11" w:rsidRDefault="002526B5" w:rsidP="00E33F11">
            <w:pPr>
              <w:jc w:val="right"/>
            </w:pPr>
            <w:r>
              <w:rPr>
                <w:rFonts w:hint="eastAsia"/>
              </w:rPr>
              <w:t>17</w:t>
            </w:r>
          </w:p>
        </w:tc>
        <w:tc>
          <w:tcPr>
            <w:tcW w:w="2534" w:type="dxa"/>
            <w:vAlign w:val="center"/>
          </w:tcPr>
          <w:p w:rsidR="00281306" w:rsidRDefault="00281306" w:rsidP="00E33F11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修復歴</w:t>
            </w:r>
          </w:p>
        </w:tc>
        <w:tc>
          <w:tcPr>
            <w:tcW w:w="2172" w:type="dxa"/>
            <w:vAlign w:val="center"/>
          </w:tcPr>
          <w:p w:rsidR="00E33F11" w:rsidRPr="00804041" w:rsidRDefault="00526977" w:rsidP="00E33F11">
            <w:pPr>
              <w:rPr>
                <w:sz w:val="20"/>
                <w:szCs w:val="20"/>
              </w:rPr>
            </w:pPr>
            <w:proofErr w:type="spellStart"/>
            <w:r>
              <w:rPr>
                <w:rFonts w:hint="eastAsia"/>
                <w:sz w:val="20"/>
                <w:szCs w:val="20"/>
              </w:rPr>
              <w:t>fix_status</w:t>
            </w:r>
            <w:proofErr w:type="spellEnd"/>
          </w:p>
        </w:tc>
        <w:tc>
          <w:tcPr>
            <w:tcW w:w="602" w:type="dxa"/>
            <w:vAlign w:val="center"/>
          </w:tcPr>
          <w:p w:rsidR="00E33F11" w:rsidRPr="00804041" w:rsidRDefault="00E33F11" w:rsidP="00E33F1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E33F11" w:rsidRPr="00804041" w:rsidRDefault="00281306" w:rsidP="00E33F1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数値</w:t>
            </w:r>
          </w:p>
        </w:tc>
        <w:tc>
          <w:tcPr>
            <w:tcW w:w="851" w:type="dxa"/>
            <w:vAlign w:val="center"/>
          </w:tcPr>
          <w:p w:rsidR="00E33F11" w:rsidRPr="00804041" w:rsidRDefault="00281306" w:rsidP="00E33F1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</w:t>
            </w:r>
          </w:p>
        </w:tc>
        <w:tc>
          <w:tcPr>
            <w:tcW w:w="1417" w:type="dxa"/>
            <w:vAlign w:val="center"/>
          </w:tcPr>
          <w:p w:rsidR="00E33F11" w:rsidRPr="00804041" w:rsidRDefault="00E33F11" w:rsidP="00E33F1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E33F11" w:rsidRPr="00804041" w:rsidRDefault="00E33F11" w:rsidP="00E33F1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E33F11" w:rsidRPr="00804041" w:rsidRDefault="00281306" w:rsidP="00E33F1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</w:t>
            </w:r>
          </w:p>
        </w:tc>
        <w:tc>
          <w:tcPr>
            <w:tcW w:w="850" w:type="dxa"/>
            <w:vAlign w:val="center"/>
          </w:tcPr>
          <w:p w:rsidR="00E33F11" w:rsidRPr="00804041" w:rsidRDefault="00E33F11" w:rsidP="00E33F1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E33F11" w:rsidRPr="00804041" w:rsidRDefault="00E33F11" w:rsidP="00E33F1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E33F11" w:rsidRPr="00804041" w:rsidRDefault="002526B5" w:rsidP="00E33F1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無</w:t>
            </w:r>
          </w:p>
        </w:tc>
        <w:tc>
          <w:tcPr>
            <w:tcW w:w="1418" w:type="dxa"/>
            <w:vAlign w:val="center"/>
          </w:tcPr>
          <w:p w:rsidR="00E33F11" w:rsidRPr="00804041" w:rsidRDefault="00E33F11" w:rsidP="00E33F11">
            <w:pPr>
              <w:jc w:val="center"/>
              <w:rPr>
                <w:sz w:val="20"/>
                <w:szCs w:val="20"/>
              </w:rPr>
            </w:pPr>
          </w:p>
        </w:tc>
      </w:tr>
      <w:tr w:rsidR="00E33F11" w:rsidTr="004F3440">
        <w:trPr>
          <w:trHeight w:val="454"/>
        </w:trPr>
        <w:tc>
          <w:tcPr>
            <w:tcW w:w="470" w:type="dxa"/>
            <w:vAlign w:val="center"/>
          </w:tcPr>
          <w:p w:rsidR="00E33F11" w:rsidRDefault="002526B5" w:rsidP="00E33F11">
            <w:pPr>
              <w:jc w:val="right"/>
            </w:pPr>
            <w:r>
              <w:rPr>
                <w:rFonts w:hint="eastAsia"/>
              </w:rPr>
              <w:t>18</w:t>
            </w:r>
          </w:p>
        </w:tc>
        <w:tc>
          <w:tcPr>
            <w:tcW w:w="2534" w:type="dxa"/>
            <w:vAlign w:val="center"/>
          </w:tcPr>
          <w:p w:rsidR="00E33F11" w:rsidRDefault="00B63BD8" w:rsidP="00E33F1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備考</w:t>
            </w:r>
          </w:p>
        </w:tc>
        <w:tc>
          <w:tcPr>
            <w:tcW w:w="2172" w:type="dxa"/>
            <w:vAlign w:val="center"/>
          </w:tcPr>
          <w:p w:rsidR="00E33F11" w:rsidRPr="00804041" w:rsidRDefault="00526977" w:rsidP="00E33F1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note</w:t>
            </w:r>
          </w:p>
        </w:tc>
        <w:tc>
          <w:tcPr>
            <w:tcW w:w="602" w:type="dxa"/>
            <w:vAlign w:val="center"/>
          </w:tcPr>
          <w:p w:rsidR="00E33F11" w:rsidRPr="00804041" w:rsidRDefault="00E33F11" w:rsidP="00E33F1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741BC0" w:rsidRPr="00804041" w:rsidRDefault="00741BC0" w:rsidP="00E33F11"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文字</w:t>
            </w:r>
          </w:p>
        </w:tc>
        <w:tc>
          <w:tcPr>
            <w:tcW w:w="851" w:type="dxa"/>
            <w:vAlign w:val="center"/>
          </w:tcPr>
          <w:p w:rsidR="00E33F11" w:rsidRPr="00804041" w:rsidRDefault="00741BC0" w:rsidP="00E33F1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text</w:t>
            </w:r>
          </w:p>
        </w:tc>
        <w:tc>
          <w:tcPr>
            <w:tcW w:w="1417" w:type="dxa"/>
            <w:vAlign w:val="center"/>
          </w:tcPr>
          <w:p w:rsidR="00E33F11" w:rsidRPr="00804041" w:rsidRDefault="00E33F11" w:rsidP="00E33F1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E33F11" w:rsidRPr="00804041" w:rsidRDefault="00E33F11" w:rsidP="00E33F1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E33F11" w:rsidRPr="00804041" w:rsidRDefault="00E33F11" w:rsidP="00E33F1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E33F11" w:rsidRPr="00804041" w:rsidRDefault="00E33F11" w:rsidP="00E33F1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E33F11" w:rsidRPr="00804041" w:rsidRDefault="00E33F11" w:rsidP="00E33F1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E33F11" w:rsidRPr="00804041" w:rsidRDefault="002526B5" w:rsidP="00E33F1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有</w:t>
            </w:r>
          </w:p>
        </w:tc>
        <w:tc>
          <w:tcPr>
            <w:tcW w:w="1418" w:type="dxa"/>
            <w:vAlign w:val="center"/>
          </w:tcPr>
          <w:p w:rsidR="00E33F11" w:rsidRPr="00804041" w:rsidRDefault="00E33F11" w:rsidP="00E33F11">
            <w:pPr>
              <w:jc w:val="center"/>
              <w:rPr>
                <w:sz w:val="20"/>
                <w:szCs w:val="20"/>
              </w:rPr>
            </w:pPr>
          </w:p>
        </w:tc>
      </w:tr>
      <w:tr w:rsidR="00E33F11" w:rsidTr="004F3440">
        <w:trPr>
          <w:trHeight w:val="454"/>
        </w:trPr>
        <w:tc>
          <w:tcPr>
            <w:tcW w:w="470" w:type="dxa"/>
            <w:vAlign w:val="center"/>
          </w:tcPr>
          <w:p w:rsidR="00E33F11" w:rsidRDefault="00E33F11" w:rsidP="00E33F11">
            <w:pPr>
              <w:jc w:val="right"/>
            </w:pPr>
          </w:p>
        </w:tc>
        <w:tc>
          <w:tcPr>
            <w:tcW w:w="2534" w:type="dxa"/>
            <w:vAlign w:val="center"/>
          </w:tcPr>
          <w:p w:rsidR="00E33F11" w:rsidRDefault="00E33F11" w:rsidP="00E33F11">
            <w:pPr>
              <w:rPr>
                <w:sz w:val="20"/>
                <w:szCs w:val="20"/>
              </w:rPr>
            </w:pPr>
          </w:p>
        </w:tc>
        <w:tc>
          <w:tcPr>
            <w:tcW w:w="2172" w:type="dxa"/>
            <w:vAlign w:val="center"/>
          </w:tcPr>
          <w:p w:rsidR="00E33F11" w:rsidRPr="00804041" w:rsidRDefault="00E33F11" w:rsidP="00E33F11">
            <w:pPr>
              <w:rPr>
                <w:sz w:val="20"/>
                <w:szCs w:val="20"/>
              </w:rPr>
            </w:pPr>
          </w:p>
        </w:tc>
        <w:tc>
          <w:tcPr>
            <w:tcW w:w="602" w:type="dxa"/>
            <w:vAlign w:val="center"/>
          </w:tcPr>
          <w:p w:rsidR="00E33F11" w:rsidRPr="00804041" w:rsidRDefault="00E33F11" w:rsidP="00E33F1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E33F11" w:rsidRPr="00804041" w:rsidRDefault="00E33F11" w:rsidP="00E33F1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E33F11" w:rsidRPr="00804041" w:rsidRDefault="00E33F11" w:rsidP="00E33F1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:rsidR="00E33F11" w:rsidRPr="00804041" w:rsidRDefault="00E33F11" w:rsidP="00E33F1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E33F11" w:rsidRPr="00804041" w:rsidRDefault="00E33F11" w:rsidP="00E33F1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E33F11" w:rsidRPr="00804041" w:rsidRDefault="00E33F11" w:rsidP="00E33F1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E33F11" w:rsidRPr="00804041" w:rsidRDefault="00E33F11" w:rsidP="00E33F1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E33F11" w:rsidRPr="00804041" w:rsidRDefault="00E33F11" w:rsidP="00E33F1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E33F11" w:rsidRPr="00804041" w:rsidRDefault="00E33F11" w:rsidP="00E33F1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:rsidR="00E33F11" w:rsidRPr="00804041" w:rsidRDefault="00E33F11" w:rsidP="00E33F11">
            <w:pPr>
              <w:jc w:val="center"/>
              <w:rPr>
                <w:sz w:val="20"/>
                <w:szCs w:val="20"/>
              </w:rPr>
            </w:pPr>
          </w:p>
        </w:tc>
      </w:tr>
      <w:tr w:rsidR="00E33F11" w:rsidTr="004F3440">
        <w:trPr>
          <w:trHeight w:val="454"/>
        </w:trPr>
        <w:tc>
          <w:tcPr>
            <w:tcW w:w="470" w:type="dxa"/>
            <w:vAlign w:val="center"/>
          </w:tcPr>
          <w:p w:rsidR="00E33F11" w:rsidRDefault="00E33F11" w:rsidP="00E33F11">
            <w:pPr>
              <w:jc w:val="right"/>
            </w:pPr>
          </w:p>
        </w:tc>
        <w:tc>
          <w:tcPr>
            <w:tcW w:w="2534" w:type="dxa"/>
            <w:vAlign w:val="center"/>
          </w:tcPr>
          <w:p w:rsidR="00E33F11" w:rsidRDefault="00E33F11" w:rsidP="00E33F11">
            <w:pPr>
              <w:rPr>
                <w:sz w:val="20"/>
                <w:szCs w:val="20"/>
              </w:rPr>
            </w:pPr>
          </w:p>
        </w:tc>
        <w:tc>
          <w:tcPr>
            <w:tcW w:w="2172" w:type="dxa"/>
            <w:vAlign w:val="center"/>
          </w:tcPr>
          <w:p w:rsidR="00E33F11" w:rsidRPr="00804041" w:rsidRDefault="00E33F11" w:rsidP="00E33F11">
            <w:pPr>
              <w:rPr>
                <w:sz w:val="20"/>
                <w:szCs w:val="20"/>
              </w:rPr>
            </w:pPr>
          </w:p>
        </w:tc>
        <w:tc>
          <w:tcPr>
            <w:tcW w:w="602" w:type="dxa"/>
            <w:vAlign w:val="center"/>
          </w:tcPr>
          <w:p w:rsidR="00E33F11" w:rsidRPr="00804041" w:rsidRDefault="00E33F11" w:rsidP="00E33F1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E33F11" w:rsidRPr="00804041" w:rsidRDefault="00E33F11" w:rsidP="00E33F1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E33F11" w:rsidRPr="00804041" w:rsidRDefault="00E33F11" w:rsidP="00E33F1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:rsidR="00E33F11" w:rsidRPr="00804041" w:rsidRDefault="00E33F11" w:rsidP="00E33F1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E33F11" w:rsidRPr="00804041" w:rsidRDefault="00E33F11" w:rsidP="00E33F1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E33F11" w:rsidRPr="00804041" w:rsidRDefault="00E33F11" w:rsidP="00E33F1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E33F11" w:rsidRPr="00804041" w:rsidRDefault="00E33F11" w:rsidP="00E33F1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E33F11" w:rsidRPr="00804041" w:rsidRDefault="00E33F11" w:rsidP="00E33F1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E33F11" w:rsidRPr="00804041" w:rsidRDefault="00E33F11" w:rsidP="00E33F1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:rsidR="00E33F11" w:rsidRPr="00804041" w:rsidRDefault="00E33F11" w:rsidP="00E33F11">
            <w:pPr>
              <w:jc w:val="center"/>
              <w:rPr>
                <w:sz w:val="20"/>
                <w:szCs w:val="20"/>
              </w:rPr>
            </w:pPr>
          </w:p>
        </w:tc>
      </w:tr>
      <w:tr w:rsidR="00E33F11" w:rsidTr="004F3440">
        <w:trPr>
          <w:trHeight w:val="454"/>
        </w:trPr>
        <w:tc>
          <w:tcPr>
            <w:tcW w:w="470" w:type="dxa"/>
            <w:vAlign w:val="center"/>
          </w:tcPr>
          <w:p w:rsidR="00E33F11" w:rsidRDefault="00E33F11" w:rsidP="00E33F11">
            <w:pPr>
              <w:jc w:val="right"/>
            </w:pPr>
          </w:p>
        </w:tc>
        <w:tc>
          <w:tcPr>
            <w:tcW w:w="2534" w:type="dxa"/>
            <w:vAlign w:val="center"/>
          </w:tcPr>
          <w:p w:rsidR="00E33F11" w:rsidRDefault="00E33F11" w:rsidP="00E33F11">
            <w:pPr>
              <w:rPr>
                <w:sz w:val="20"/>
                <w:szCs w:val="20"/>
              </w:rPr>
            </w:pPr>
          </w:p>
        </w:tc>
        <w:tc>
          <w:tcPr>
            <w:tcW w:w="2172" w:type="dxa"/>
            <w:vAlign w:val="center"/>
          </w:tcPr>
          <w:p w:rsidR="00E33F11" w:rsidRPr="00804041" w:rsidRDefault="00E33F11" w:rsidP="00E33F11">
            <w:pPr>
              <w:rPr>
                <w:sz w:val="20"/>
                <w:szCs w:val="20"/>
              </w:rPr>
            </w:pPr>
          </w:p>
        </w:tc>
        <w:tc>
          <w:tcPr>
            <w:tcW w:w="602" w:type="dxa"/>
            <w:vAlign w:val="center"/>
          </w:tcPr>
          <w:p w:rsidR="00E33F11" w:rsidRPr="00804041" w:rsidRDefault="00E33F11" w:rsidP="00E33F1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E33F11" w:rsidRPr="00804041" w:rsidRDefault="00E33F11" w:rsidP="00E33F1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E33F11" w:rsidRPr="00804041" w:rsidRDefault="00E33F11" w:rsidP="00E33F1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:rsidR="00E33F11" w:rsidRPr="00804041" w:rsidRDefault="00E33F11" w:rsidP="00E33F1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E33F11" w:rsidRPr="00804041" w:rsidRDefault="00E33F11" w:rsidP="00E33F1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E33F11" w:rsidRPr="00804041" w:rsidRDefault="00E33F11" w:rsidP="00E33F1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E33F11" w:rsidRPr="00804041" w:rsidRDefault="00E33F11" w:rsidP="00E33F1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E33F11" w:rsidRPr="00804041" w:rsidRDefault="00E33F11" w:rsidP="00E33F1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E33F11" w:rsidRPr="00804041" w:rsidRDefault="00E33F11" w:rsidP="00E33F1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:rsidR="00E33F11" w:rsidRPr="00804041" w:rsidRDefault="00E33F11" w:rsidP="00E33F11">
            <w:pPr>
              <w:jc w:val="center"/>
              <w:rPr>
                <w:sz w:val="20"/>
                <w:szCs w:val="20"/>
              </w:rPr>
            </w:pPr>
          </w:p>
        </w:tc>
      </w:tr>
      <w:tr w:rsidR="00E33F11" w:rsidTr="004F3440">
        <w:trPr>
          <w:trHeight w:val="454"/>
        </w:trPr>
        <w:tc>
          <w:tcPr>
            <w:tcW w:w="470" w:type="dxa"/>
            <w:vAlign w:val="center"/>
          </w:tcPr>
          <w:p w:rsidR="00E33F11" w:rsidRDefault="00E33F11" w:rsidP="00E33F11">
            <w:pPr>
              <w:jc w:val="right"/>
            </w:pPr>
          </w:p>
        </w:tc>
        <w:tc>
          <w:tcPr>
            <w:tcW w:w="2534" w:type="dxa"/>
            <w:vAlign w:val="center"/>
          </w:tcPr>
          <w:p w:rsidR="00E33F11" w:rsidRDefault="00E33F11" w:rsidP="00E33F11">
            <w:pPr>
              <w:rPr>
                <w:sz w:val="20"/>
                <w:szCs w:val="20"/>
              </w:rPr>
            </w:pPr>
          </w:p>
        </w:tc>
        <w:tc>
          <w:tcPr>
            <w:tcW w:w="2172" w:type="dxa"/>
            <w:vAlign w:val="center"/>
          </w:tcPr>
          <w:p w:rsidR="00E33F11" w:rsidRPr="00804041" w:rsidRDefault="00E33F11" w:rsidP="00E33F11">
            <w:pPr>
              <w:rPr>
                <w:sz w:val="20"/>
                <w:szCs w:val="20"/>
              </w:rPr>
            </w:pPr>
          </w:p>
        </w:tc>
        <w:tc>
          <w:tcPr>
            <w:tcW w:w="602" w:type="dxa"/>
            <w:vAlign w:val="center"/>
          </w:tcPr>
          <w:p w:rsidR="00E33F11" w:rsidRPr="00804041" w:rsidRDefault="00E33F11" w:rsidP="00E33F1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E33F11" w:rsidRPr="00804041" w:rsidRDefault="00E33F11" w:rsidP="00E33F1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E33F11" w:rsidRPr="00804041" w:rsidRDefault="00E33F11" w:rsidP="00E33F1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:rsidR="00E33F11" w:rsidRPr="00804041" w:rsidRDefault="00E33F11" w:rsidP="00E33F1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E33F11" w:rsidRPr="00804041" w:rsidRDefault="00E33F11" w:rsidP="00E33F1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E33F11" w:rsidRPr="00804041" w:rsidRDefault="00E33F11" w:rsidP="00E33F1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E33F11" w:rsidRPr="00804041" w:rsidRDefault="00E33F11" w:rsidP="00E33F1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E33F11" w:rsidRPr="00804041" w:rsidRDefault="00E33F11" w:rsidP="00E33F1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E33F11" w:rsidRPr="00804041" w:rsidRDefault="00E33F11" w:rsidP="00E33F1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:rsidR="00E33F11" w:rsidRPr="00804041" w:rsidRDefault="00E33F11" w:rsidP="00E33F11">
            <w:pPr>
              <w:jc w:val="center"/>
              <w:rPr>
                <w:sz w:val="20"/>
                <w:szCs w:val="20"/>
              </w:rPr>
            </w:pPr>
          </w:p>
        </w:tc>
      </w:tr>
      <w:tr w:rsidR="00E33F11" w:rsidTr="004F3440">
        <w:trPr>
          <w:trHeight w:val="454"/>
        </w:trPr>
        <w:tc>
          <w:tcPr>
            <w:tcW w:w="470" w:type="dxa"/>
            <w:vAlign w:val="center"/>
          </w:tcPr>
          <w:p w:rsidR="00E33F11" w:rsidRDefault="00E33F11" w:rsidP="00E33F11">
            <w:pPr>
              <w:jc w:val="right"/>
            </w:pPr>
          </w:p>
        </w:tc>
        <w:tc>
          <w:tcPr>
            <w:tcW w:w="2534" w:type="dxa"/>
            <w:vAlign w:val="center"/>
          </w:tcPr>
          <w:p w:rsidR="00E33F11" w:rsidRDefault="00E33F11" w:rsidP="00E33F11">
            <w:pPr>
              <w:rPr>
                <w:sz w:val="20"/>
                <w:szCs w:val="20"/>
              </w:rPr>
            </w:pPr>
          </w:p>
        </w:tc>
        <w:tc>
          <w:tcPr>
            <w:tcW w:w="2172" w:type="dxa"/>
            <w:vAlign w:val="center"/>
          </w:tcPr>
          <w:p w:rsidR="00E33F11" w:rsidRPr="00804041" w:rsidRDefault="00E33F11" w:rsidP="00E33F11">
            <w:pPr>
              <w:rPr>
                <w:sz w:val="20"/>
                <w:szCs w:val="20"/>
              </w:rPr>
            </w:pPr>
          </w:p>
        </w:tc>
        <w:tc>
          <w:tcPr>
            <w:tcW w:w="602" w:type="dxa"/>
            <w:vAlign w:val="center"/>
          </w:tcPr>
          <w:p w:rsidR="00E33F11" w:rsidRPr="00804041" w:rsidRDefault="00E33F11" w:rsidP="00E33F1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E33F11" w:rsidRPr="00804041" w:rsidRDefault="00E33F11" w:rsidP="00E33F1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E33F11" w:rsidRPr="00804041" w:rsidRDefault="00E33F11" w:rsidP="00E33F1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:rsidR="00E33F11" w:rsidRPr="00804041" w:rsidRDefault="00E33F11" w:rsidP="00E33F1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E33F11" w:rsidRPr="00804041" w:rsidRDefault="00E33F11" w:rsidP="00E33F1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E33F11" w:rsidRPr="00804041" w:rsidRDefault="00E33F11" w:rsidP="00E33F1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E33F11" w:rsidRPr="00804041" w:rsidRDefault="00E33F11" w:rsidP="00E33F1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E33F11" w:rsidRPr="00804041" w:rsidRDefault="00E33F11" w:rsidP="00E33F1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E33F11" w:rsidRPr="00804041" w:rsidRDefault="00E33F11" w:rsidP="00E33F1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:rsidR="00E33F11" w:rsidRPr="00804041" w:rsidRDefault="00E33F11" w:rsidP="00E33F11">
            <w:pPr>
              <w:jc w:val="center"/>
              <w:rPr>
                <w:sz w:val="20"/>
                <w:szCs w:val="20"/>
              </w:rPr>
            </w:pPr>
          </w:p>
        </w:tc>
      </w:tr>
      <w:tr w:rsidR="00E33F11" w:rsidTr="004F3440">
        <w:trPr>
          <w:trHeight w:val="454"/>
        </w:trPr>
        <w:tc>
          <w:tcPr>
            <w:tcW w:w="470" w:type="dxa"/>
            <w:vAlign w:val="center"/>
          </w:tcPr>
          <w:p w:rsidR="00E33F11" w:rsidRDefault="00E33F11" w:rsidP="00E33F11">
            <w:pPr>
              <w:jc w:val="right"/>
            </w:pPr>
          </w:p>
        </w:tc>
        <w:tc>
          <w:tcPr>
            <w:tcW w:w="2534" w:type="dxa"/>
            <w:vAlign w:val="center"/>
          </w:tcPr>
          <w:p w:rsidR="00E33F11" w:rsidRDefault="00E33F11" w:rsidP="00E33F11">
            <w:pPr>
              <w:rPr>
                <w:sz w:val="20"/>
                <w:szCs w:val="20"/>
              </w:rPr>
            </w:pPr>
          </w:p>
        </w:tc>
        <w:tc>
          <w:tcPr>
            <w:tcW w:w="2172" w:type="dxa"/>
            <w:vAlign w:val="center"/>
          </w:tcPr>
          <w:p w:rsidR="00E33F11" w:rsidRPr="00804041" w:rsidRDefault="00E33F11" w:rsidP="00E33F11">
            <w:pPr>
              <w:rPr>
                <w:sz w:val="20"/>
                <w:szCs w:val="20"/>
              </w:rPr>
            </w:pPr>
          </w:p>
        </w:tc>
        <w:tc>
          <w:tcPr>
            <w:tcW w:w="602" w:type="dxa"/>
            <w:vAlign w:val="center"/>
          </w:tcPr>
          <w:p w:rsidR="00E33F11" w:rsidRPr="00804041" w:rsidRDefault="00E33F11" w:rsidP="00E33F1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E33F11" w:rsidRPr="00804041" w:rsidRDefault="00E33F11" w:rsidP="00E33F1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E33F11" w:rsidRPr="00804041" w:rsidRDefault="00E33F11" w:rsidP="00E33F1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:rsidR="00E33F11" w:rsidRPr="00804041" w:rsidRDefault="00E33F11" w:rsidP="00E33F1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E33F11" w:rsidRPr="00804041" w:rsidRDefault="00E33F11" w:rsidP="00E33F1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E33F11" w:rsidRPr="00804041" w:rsidRDefault="00E33F11" w:rsidP="00E33F1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E33F11" w:rsidRPr="00804041" w:rsidRDefault="00E33F11" w:rsidP="00E33F1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E33F11" w:rsidRPr="00804041" w:rsidRDefault="00E33F11" w:rsidP="00E33F1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E33F11" w:rsidRPr="00804041" w:rsidRDefault="00E33F11" w:rsidP="00E33F1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:rsidR="00E33F11" w:rsidRPr="00804041" w:rsidRDefault="00E33F11" w:rsidP="00E33F11">
            <w:pPr>
              <w:jc w:val="center"/>
              <w:rPr>
                <w:sz w:val="20"/>
                <w:szCs w:val="20"/>
              </w:rPr>
            </w:pPr>
          </w:p>
        </w:tc>
      </w:tr>
      <w:tr w:rsidR="00E33F11" w:rsidTr="004F3440">
        <w:trPr>
          <w:trHeight w:val="454"/>
        </w:trPr>
        <w:tc>
          <w:tcPr>
            <w:tcW w:w="470" w:type="dxa"/>
            <w:vAlign w:val="center"/>
          </w:tcPr>
          <w:p w:rsidR="00E33F11" w:rsidRDefault="00E33F11" w:rsidP="00E33F11">
            <w:pPr>
              <w:jc w:val="right"/>
            </w:pPr>
          </w:p>
        </w:tc>
        <w:tc>
          <w:tcPr>
            <w:tcW w:w="2534" w:type="dxa"/>
            <w:vAlign w:val="center"/>
          </w:tcPr>
          <w:p w:rsidR="00E33F11" w:rsidRDefault="00E33F11" w:rsidP="00E33F11">
            <w:pPr>
              <w:rPr>
                <w:sz w:val="20"/>
                <w:szCs w:val="20"/>
              </w:rPr>
            </w:pPr>
          </w:p>
        </w:tc>
        <w:tc>
          <w:tcPr>
            <w:tcW w:w="2172" w:type="dxa"/>
            <w:vAlign w:val="center"/>
          </w:tcPr>
          <w:p w:rsidR="00E33F11" w:rsidRPr="00804041" w:rsidRDefault="00E33F11" w:rsidP="00E33F11">
            <w:pPr>
              <w:rPr>
                <w:sz w:val="20"/>
                <w:szCs w:val="20"/>
              </w:rPr>
            </w:pPr>
          </w:p>
        </w:tc>
        <w:tc>
          <w:tcPr>
            <w:tcW w:w="602" w:type="dxa"/>
            <w:vAlign w:val="center"/>
          </w:tcPr>
          <w:p w:rsidR="00E33F11" w:rsidRPr="00804041" w:rsidRDefault="00E33F11" w:rsidP="00E33F1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E33F11" w:rsidRPr="00804041" w:rsidRDefault="00E33F11" w:rsidP="00E33F1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E33F11" w:rsidRPr="00804041" w:rsidRDefault="00E33F11" w:rsidP="00E33F1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:rsidR="00E33F11" w:rsidRPr="00804041" w:rsidRDefault="00E33F11" w:rsidP="00E33F1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E33F11" w:rsidRPr="00804041" w:rsidRDefault="00E33F11" w:rsidP="00E33F1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E33F11" w:rsidRPr="00804041" w:rsidRDefault="00E33F11" w:rsidP="00E33F1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E33F11" w:rsidRPr="00804041" w:rsidRDefault="00E33F11" w:rsidP="00E33F1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E33F11" w:rsidRPr="00804041" w:rsidRDefault="00E33F11" w:rsidP="00E33F1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E33F11" w:rsidRPr="00804041" w:rsidRDefault="00E33F11" w:rsidP="00E33F1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:rsidR="00E33F11" w:rsidRPr="00804041" w:rsidRDefault="00E33F11" w:rsidP="00E33F11">
            <w:pPr>
              <w:jc w:val="center"/>
              <w:rPr>
                <w:sz w:val="20"/>
                <w:szCs w:val="20"/>
              </w:rPr>
            </w:pPr>
          </w:p>
        </w:tc>
      </w:tr>
      <w:tr w:rsidR="00E33F11" w:rsidTr="004F3440">
        <w:trPr>
          <w:trHeight w:val="454"/>
        </w:trPr>
        <w:tc>
          <w:tcPr>
            <w:tcW w:w="470" w:type="dxa"/>
            <w:vAlign w:val="center"/>
          </w:tcPr>
          <w:p w:rsidR="00E33F11" w:rsidRDefault="00E33F11" w:rsidP="00E33F11">
            <w:pPr>
              <w:jc w:val="right"/>
            </w:pPr>
          </w:p>
        </w:tc>
        <w:tc>
          <w:tcPr>
            <w:tcW w:w="2534" w:type="dxa"/>
            <w:vAlign w:val="center"/>
          </w:tcPr>
          <w:p w:rsidR="00E33F11" w:rsidRDefault="00E33F11" w:rsidP="00E33F11">
            <w:pPr>
              <w:rPr>
                <w:sz w:val="20"/>
                <w:szCs w:val="20"/>
              </w:rPr>
            </w:pPr>
          </w:p>
        </w:tc>
        <w:tc>
          <w:tcPr>
            <w:tcW w:w="2172" w:type="dxa"/>
            <w:vAlign w:val="center"/>
          </w:tcPr>
          <w:p w:rsidR="00E33F11" w:rsidRPr="00804041" w:rsidRDefault="00E33F11" w:rsidP="00E33F11">
            <w:pPr>
              <w:rPr>
                <w:sz w:val="20"/>
                <w:szCs w:val="20"/>
              </w:rPr>
            </w:pPr>
          </w:p>
        </w:tc>
        <w:tc>
          <w:tcPr>
            <w:tcW w:w="602" w:type="dxa"/>
            <w:vAlign w:val="center"/>
          </w:tcPr>
          <w:p w:rsidR="00E33F11" w:rsidRPr="00804041" w:rsidRDefault="00E33F11" w:rsidP="00E33F1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E33F11" w:rsidRPr="00804041" w:rsidRDefault="00E33F11" w:rsidP="00E33F1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E33F11" w:rsidRPr="00804041" w:rsidRDefault="00E33F11" w:rsidP="00E33F1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:rsidR="00E33F11" w:rsidRPr="00804041" w:rsidRDefault="00E33F11" w:rsidP="00E33F1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E33F11" w:rsidRPr="00804041" w:rsidRDefault="00E33F11" w:rsidP="00E33F1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E33F11" w:rsidRPr="00804041" w:rsidRDefault="00E33F11" w:rsidP="00E33F1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E33F11" w:rsidRPr="00804041" w:rsidRDefault="00E33F11" w:rsidP="00E33F1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E33F11" w:rsidRPr="00804041" w:rsidRDefault="00E33F11" w:rsidP="00E33F1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E33F11" w:rsidRPr="00804041" w:rsidRDefault="00E33F11" w:rsidP="00E33F1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:rsidR="00E33F11" w:rsidRPr="00804041" w:rsidRDefault="00E33F11" w:rsidP="00E33F11">
            <w:pPr>
              <w:jc w:val="center"/>
              <w:rPr>
                <w:sz w:val="20"/>
                <w:szCs w:val="20"/>
              </w:rPr>
            </w:pPr>
          </w:p>
        </w:tc>
      </w:tr>
      <w:tr w:rsidR="00E33F11" w:rsidTr="004F3440">
        <w:trPr>
          <w:trHeight w:val="454"/>
        </w:trPr>
        <w:tc>
          <w:tcPr>
            <w:tcW w:w="470" w:type="dxa"/>
            <w:vAlign w:val="center"/>
          </w:tcPr>
          <w:p w:rsidR="00E33F11" w:rsidRDefault="00E33F11" w:rsidP="00E33F11">
            <w:pPr>
              <w:jc w:val="right"/>
            </w:pPr>
          </w:p>
        </w:tc>
        <w:tc>
          <w:tcPr>
            <w:tcW w:w="2534" w:type="dxa"/>
            <w:vAlign w:val="center"/>
          </w:tcPr>
          <w:p w:rsidR="00E33F11" w:rsidRDefault="00E33F11" w:rsidP="00E33F11">
            <w:pPr>
              <w:rPr>
                <w:sz w:val="20"/>
                <w:szCs w:val="20"/>
              </w:rPr>
            </w:pPr>
          </w:p>
        </w:tc>
        <w:tc>
          <w:tcPr>
            <w:tcW w:w="2172" w:type="dxa"/>
            <w:vAlign w:val="center"/>
          </w:tcPr>
          <w:p w:rsidR="00E33F11" w:rsidRPr="00804041" w:rsidRDefault="00E33F11" w:rsidP="00E33F11">
            <w:pPr>
              <w:rPr>
                <w:sz w:val="20"/>
                <w:szCs w:val="20"/>
              </w:rPr>
            </w:pPr>
          </w:p>
        </w:tc>
        <w:tc>
          <w:tcPr>
            <w:tcW w:w="602" w:type="dxa"/>
            <w:vAlign w:val="center"/>
          </w:tcPr>
          <w:p w:rsidR="00E33F11" w:rsidRPr="00804041" w:rsidRDefault="00E33F11" w:rsidP="00E33F1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E33F11" w:rsidRPr="00804041" w:rsidRDefault="00E33F11" w:rsidP="00E33F1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E33F11" w:rsidRPr="00804041" w:rsidRDefault="00E33F11" w:rsidP="00E33F1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:rsidR="00E33F11" w:rsidRPr="00804041" w:rsidRDefault="00E33F11" w:rsidP="00E33F1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E33F11" w:rsidRPr="00804041" w:rsidRDefault="00E33F11" w:rsidP="00E33F1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E33F11" w:rsidRPr="00804041" w:rsidRDefault="00E33F11" w:rsidP="00E33F1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E33F11" w:rsidRPr="00804041" w:rsidRDefault="00E33F11" w:rsidP="00E33F1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E33F11" w:rsidRPr="00804041" w:rsidRDefault="00E33F11" w:rsidP="00E33F1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E33F11" w:rsidRPr="00804041" w:rsidRDefault="00E33F11" w:rsidP="00E33F1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:rsidR="00E33F11" w:rsidRPr="00804041" w:rsidRDefault="00E33F11" w:rsidP="00E33F11">
            <w:pPr>
              <w:jc w:val="center"/>
              <w:rPr>
                <w:sz w:val="20"/>
                <w:szCs w:val="20"/>
              </w:rPr>
            </w:pPr>
          </w:p>
        </w:tc>
      </w:tr>
      <w:tr w:rsidR="00E33F11" w:rsidTr="004F3440">
        <w:trPr>
          <w:trHeight w:val="454"/>
        </w:trPr>
        <w:tc>
          <w:tcPr>
            <w:tcW w:w="470" w:type="dxa"/>
            <w:vAlign w:val="center"/>
          </w:tcPr>
          <w:p w:rsidR="00E33F11" w:rsidRDefault="00E33F11" w:rsidP="00E33F11">
            <w:pPr>
              <w:jc w:val="right"/>
            </w:pPr>
          </w:p>
        </w:tc>
        <w:tc>
          <w:tcPr>
            <w:tcW w:w="2534" w:type="dxa"/>
            <w:vAlign w:val="center"/>
          </w:tcPr>
          <w:p w:rsidR="00E33F11" w:rsidRDefault="00E33F11" w:rsidP="00E33F11">
            <w:pPr>
              <w:rPr>
                <w:sz w:val="20"/>
                <w:szCs w:val="20"/>
              </w:rPr>
            </w:pPr>
          </w:p>
        </w:tc>
        <w:tc>
          <w:tcPr>
            <w:tcW w:w="2172" w:type="dxa"/>
            <w:vAlign w:val="center"/>
          </w:tcPr>
          <w:p w:rsidR="00E33F11" w:rsidRPr="00804041" w:rsidRDefault="00E33F11" w:rsidP="00E33F11">
            <w:pPr>
              <w:rPr>
                <w:sz w:val="20"/>
                <w:szCs w:val="20"/>
              </w:rPr>
            </w:pPr>
          </w:p>
        </w:tc>
        <w:tc>
          <w:tcPr>
            <w:tcW w:w="602" w:type="dxa"/>
            <w:vAlign w:val="center"/>
          </w:tcPr>
          <w:p w:rsidR="00E33F11" w:rsidRPr="00804041" w:rsidRDefault="00E33F11" w:rsidP="00E33F1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E33F11" w:rsidRPr="00804041" w:rsidRDefault="00E33F11" w:rsidP="00E33F1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E33F11" w:rsidRPr="00804041" w:rsidRDefault="00E33F11" w:rsidP="00E33F1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:rsidR="00E33F11" w:rsidRPr="00804041" w:rsidRDefault="00E33F11" w:rsidP="00E33F1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E33F11" w:rsidRPr="00804041" w:rsidRDefault="00E33F11" w:rsidP="00E33F1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E33F11" w:rsidRPr="00804041" w:rsidRDefault="00E33F11" w:rsidP="00E33F1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E33F11" w:rsidRPr="00804041" w:rsidRDefault="00E33F11" w:rsidP="00E33F1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E33F11" w:rsidRPr="00804041" w:rsidRDefault="00E33F11" w:rsidP="00E33F1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E33F11" w:rsidRPr="00804041" w:rsidRDefault="00E33F11" w:rsidP="00E33F1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:rsidR="00E33F11" w:rsidRPr="00804041" w:rsidRDefault="00E33F11" w:rsidP="00E33F11">
            <w:pPr>
              <w:jc w:val="center"/>
              <w:rPr>
                <w:sz w:val="20"/>
                <w:szCs w:val="20"/>
              </w:rPr>
            </w:pPr>
          </w:p>
        </w:tc>
      </w:tr>
      <w:tr w:rsidR="00E33F11" w:rsidTr="004F3440">
        <w:trPr>
          <w:trHeight w:val="454"/>
        </w:trPr>
        <w:tc>
          <w:tcPr>
            <w:tcW w:w="470" w:type="dxa"/>
            <w:vAlign w:val="center"/>
          </w:tcPr>
          <w:p w:rsidR="00E33F11" w:rsidRDefault="00E33F11" w:rsidP="00E33F11">
            <w:pPr>
              <w:jc w:val="right"/>
            </w:pPr>
          </w:p>
        </w:tc>
        <w:tc>
          <w:tcPr>
            <w:tcW w:w="2534" w:type="dxa"/>
            <w:vAlign w:val="center"/>
          </w:tcPr>
          <w:p w:rsidR="00E33F11" w:rsidRDefault="00E33F11" w:rsidP="00E33F11">
            <w:pPr>
              <w:rPr>
                <w:sz w:val="20"/>
                <w:szCs w:val="20"/>
              </w:rPr>
            </w:pPr>
          </w:p>
        </w:tc>
        <w:tc>
          <w:tcPr>
            <w:tcW w:w="2172" w:type="dxa"/>
            <w:vAlign w:val="center"/>
          </w:tcPr>
          <w:p w:rsidR="00E33F11" w:rsidRPr="00804041" w:rsidRDefault="00E33F11" w:rsidP="00E33F11">
            <w:pPr>
              <w:rPr>
                <w:sz w:val="20"/>
                <w:szCs w:val="20"/>
              </w:rPr>
            </w:pPr>
          </w:p>
        </w:tc>
        <w:tc>
          <w:tcPr>
            <w:tcW w:w="602" w:type="dxa"/>
            <w:vAlign w:val="center"/>
          </w:tcPr>
          <w:p w:rsidR="00E33F11" w:rsidRPr="00804041" w:rsidRDefault="00E33F11" w:rsidP="00E33F1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E33F11" w:rsidRPr="00804041" w:rsidRDefault="00E33F11" w:rsidP="00E33F1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E33F11" w:rsidRPr="00804041" w:rsidRDefault="00E33F11" w:rsidP="00E33F1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:rsidR="00E33F11" w:rsidRPr="00804041" w:rsidRDefault="00E33F11" w:rsidP="00E33F1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E33F11" w:rsidRPr="00804041" w:rsidRDefault="00E33F11" w:rsidP="00E33F1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E33F11" w:rsidRPr="00804041" w:rsidRDefault="00E33F11" w:rsidP="00E33F1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E33F11" w:rsidRPr="00804041" w:rsidRDefault="00E33F11" w:rsidP="00E33F1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E33F11" w:rsidRPr="00804041" w:rsidRDefault="00E33F11" w:rsidP="00E33F1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E33F11" w:rsidRPr="00804041" w:rsidRDefault="00E33F11" w:rsidP="00E33F1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:rsidR="00E33F11" w:rsidRPr="00804041" w:rsidRDefault="00E33F11" w:rsidP="00E33F11">
            <w:pPr>
              <w:jc w:val="center"/>
              <w:rPr>
                <w:sz w:val="20"/>
                <w:szCs w:val="20"/>
              </w:rPr>
            </w:pPr>
          </w:p>
        </w:tc>
      </w:tr>
      <w:tr w:rsidR="00E33F11" w:rsidTr="004F3440">
        <w:trPr>
          <w:trHeight w:val="454"/>
        </w:trPr>
        <w:tc>
          <w:tcPr>
            <w:tcW w:w="470" w:type="dxa"/>
            <w:vAlign w:val="center"/>
          </w:tcPr>
          <w:p w:rsidR="00E33F11" w:rsidRDefault="00E33F11" w:rsidP="00E33F11">
            <w:pPr>
              <w:jc w:val="right"/>
            </w:pPr>
          </w:p>
        </w:tc>
        <w:tc>
          <w:tcPr>
            <w:tcW w:w="2534" w:type="dxa"/>
            <w:vAlign w:val="center"/>
          </w:tcPr>
          <w:p w:rsidR="00E33F11" w:rsidRDefault="00E33F11" w:rsidP="00E33F11">
            <w:pPr>
              <w:rPr>
                <w:sz w:val="20"/>
                <w:szCs w:val="20"/>
              </w:rPr>
            </w:pPr>
          </w:p>
        </w:tc>
        <w:tc>
          <w:tcPr>
            <w:tcW w:w="2172" w:type="dxa"/>
            <w:vAlign w:val="center"/>
          </w:tcPr>
          <w:p w:rsidR="00E33F11" w:rsidRPr="00804041" w:rsidRDefault="00E33F11" w:rsidP="00E33F11">
            <w:pPr>
              <w:rPr>
                <w:sz w:val="20"/>
                <w:szCs w:val="20"/>
              </w:rPr>
            </w:pPr>
          </w:p>
        </w:tc>
        <w:tc>
          <w:tcPr>
            <w:tcW w:w="602" w:type="dxa"/>
            <w:vAlign w:val="center"/>
          </w:tcPr>
          <w:p w:rsidR="00E33F11" w:rsidRPr="00804041" w:rsidRDefault="00E33F11" w:rsidP="00E33F1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E33F11" w:rsidRPr="00804041" w:rsidRDefault="00E33F11" w:rsidP="00E33F1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E33F11" w:rsidRPr="00804041" w:rsidRDefault="00E33F11" w:rsidP="00E33F1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:rsidR="00E33F11" w:rsidRPr="00804041" w:rsidRDefault="00E33F11" w:rsidP="00E33F1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E33F11" w:rsidRPr="00804041" w:rsidRDefault="00E33F11" w:rsidP="00E33F1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E33F11" w:rsidRPr="00804041" w:rsidRDefault="00E33F11" w:rsidP="00E33F1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E33F11" w:rsidRPr="00804041" w:rsidRDefault="00E33F11" w:rsidP="00E33F1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E33F11" w:rsidRPr="00804041" w:rsidRDefault="00E33F11" w:rsidP="00E33F1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E33F11" w:rsidRPr="00804041" w:rsidRDefault="00E33F11" w:rsidP="00E33F1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:rsidR="00E33F11" w:rsidRPr="00804041" w:rsidRDefault="00E33F11" w:rsidP="00E33F11">
            <w:pPr>
              <w:jc w:val="center"/>
              <w:rPr>
                <w:sz w:val="20"/>
                <w:szCs w:val="20"/>
              </w:rPr>
            </w:pPr>
          </w:p>
        </w:tc>
      </w:tr>
    </w:tbl>
    <w:p w:rsidR="006536E8" w:rsidRDefault="006536E8" w:rsidP="009A28C3"/>
    <w:sectPr w:rsidR="006536E8" w:rsidSect="009A28C3">
      <w:headerReference w:type="default" r:id="rId6"/>
      <w:footerReference w:type="default" r:id="rId7"/>
      <w:pgSz w:w="16838" w:h="11906" w:orient="landscape" w:code="9"/>
      <w:pgMar w:top="2836" w:right="818" w:bottom="993" w:left="905" w:header="570" w:footer="495" w:gutter="0"/>
      <w:cols w:space="425"/>
      <w:docGrid w:type="lines" w:linePitch="293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1437" w:rsidRDefault="004D1437" w:rsidP="00273989">
      <w:pPr>
        <w:pStyle w:val="a3"/>
      </w:pPr>
      <w:r>
        <w:separator/>
      </w:r>
    </w:p>
  </w:endnote>
  <w:endnote w:type="continuationSeparator" w:id="0">
    <w:p w:rsidR="004D1437" w:rsidRDefault="004D1437" w:rsidP="00273989">
      <w:pPr>
        <w:pStyle w:val="a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2559" w:rsidRDefault="00AA06A0" w:rsidP="001C379B">
    <w:pPr>
      <w:pStyle w:val="a4"/>
      <w:jc w:val="right"/>
    </w:pPr>
    <w:r>
      <w:t>IH-13A-805 4</w:t>
    </w:r>
    <w:r>
      <w:rPr>
        <w:rFonts w:hint="eastAsia"/>
      </w:rPr>
      <w:t>班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1437" w:rsidRDefault="004D1437" w:rsidP="00273989">
      <w:pPr>
        <w:pStyle w:val="a3"/>
      </w:pPr>
      <w:r>
        <w:separator/>
      </w:r>
    </w:p>
  </w:footnote>
  <w:footnote w:type="continuationSeparator" w:id="0">
    <w:p w:rsidR="004D1437" w:rsidRDefault="004D1437" w:rsidP="00273989">
      <w:pPr>
        <w:pStyle w:val="a3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2559" w:rsidRDefault="0067264E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-122555</wp:posOffset>
              </wp:positionH>
              <wp:positionV relativeFrom="paragraph">
                <wp:posOffset>-6985</wp:posOffset>
              </wp:positionV>
              <wp:extent cx="9777095" cy="1292860"/>
              <wp:effectExtent l="10795" t="12065" r="13335" b="9525"/>
              <wp:wrapNone/>
              <wp:docPr id="2" name="Group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9777095" cy="1292860"/>
                        <a:chOff x="712" y="559"/>
                        <a:chExt cx="15397" cy="2036"/>
                      </a:xfrm>
                    </wpg:grpSpPr>
                    <wpg:grpSp>
                      <wpg:cNvPr id="3" name="Group 15"/>
                      <wpg:cNvGrpSpPr>
                        <a:grpSpLocks/>
                      </wpg:cNvGrpSpPr>
                      <wpg:grpSpPr bwMode="auto">
                        <a:xfrm>
                          <a:off x="13377" y="559"/>
                          <a:ext cx="2732" cy="879"/>
                          <a:chOff x="13320" y="1168"/>
                          <a:chExt cx="2700" cy="879"/>
                        </a:xfrm>
                      </wpg:grpSpPr>
                      <wpg:grpSp>
                        <wpg:cNvPr id="4" name="Group 8"/>
                        <wpg:cNvGrpSpPr>
                          <a:grpSpLocks/>
                        </wpg:cNvGrpSpPr>
                        <wpg:grpSpPr bwMode="auto">
                          <a:xfrm>
                            <a:off x="15120" y="1168"/>
                            <a:ext cx="900" cy="879"/>
                            <a:chOff x="13500" y="4684"/>
                            <a:chExt cx="900" cy="879"/>
                          </a:xfrm>
                        </wpg:grpSpPr>
                        <wps:wsp>
                          <wps:cNvPr id="5" name="Rectangle 6"/>
                          <wps:cNvSpPr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87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6" name="Text Box 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32559" w:rsidRDefault="00032559" w:rsidP="00AD7689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作成者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7" name="Group 9"/>
                        <wpg:cNvGrpSpPr>
                          <a:grpSpLocks/>
                        </wpg:cNvGrpSpPr>
                        <wpg:grpSpPr bwMode="auto">
                          <a:xfrm>
                            <a:off x="13320" y="1168"/>
                            <a:ext cx="900" cy="879"/>
                            <a:chOff x="13500" y="4684"/>
                            <a:chExt cx="900" cy="879"/>
                          </a:xfrm>
                        </wpg:grpSpPr>
                        <wps:wsp>
                          <wps:cNvPr id="8" name="Rectangle 10"/>
                          <wps:cNvSpPr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87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9" name="Text Box 1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32559" w:rsidRDefault="00032559" w:rsidP="00AD7689">
                                <w:r>
                                  <w:rPr>
                                    <w:rFonts w:hint="eastAsia"/>
                                  </w:rPr>
                                  <w:t>査　閲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10" name="Group 12"/>
                        <wpg:cNvGrpSpPr>
                          <a:grpSpLocks/>
                        </wpg:cNvGrpSpPr>
                        <wpg:grpSpPr bwMode="auto">
                          <a:xfrm>
                            <a:off x="14220" y="1168"/>
                            <a:ext cx="900" cy="879"/>
                            <a:chOff x="13500" y="4684"/>
                            <a:chExt cx="900" cy="879"/>
                          </a:xfrm>
                        </wpg:grpSpPr>
                        <wps:wsp>
                          <wps:cNvPr id="11" name="Rectangle 13"/>
                          <wps:cNvSpPr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87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12" name="Text Box 1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32559" w:rsidRDefault="00032559" w:rsidP="00AD7689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検　証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</wpg:grpSp>
                    <wps:wsp>
                      <wps:cNvPr id="13" name="Text Box 21"/>
                      <wps:cNvSpPr txBox="1">
                        <a:spLocks noChangeArrowheads="1"/>
                      </wps:cNvSpPr>
                      <wps:spPr bwMode="auto">
                        <a:xfrm>
                          <a:off x="749" y="942"/>
                          <a:ext cx="7118" cy="4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32559" w:rsidRPr="00732F70" w:rsidRDefault="00032559">
                            <w:pPr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>テーブル定義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  <wps:wsp>
                      <wps:cNvPr id="14" name="Line 50"/>
                      <wps:cNvCnPr>
                        <a:cxnSpLocks noChangeShapeType="1"/>
                      </wps:cNvCnPr>
                      <wps:spPr bwMode="auto">
                        <a:xfrm>
                          <a:off x="724" y="1439"/>
                          <a:ext cx="1538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333333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g:grpSp>
                      <wpg:cNvPr id="15" name="Group 62"/>
                      <wpg:cNvGrpSpPr>
                        <a:grpSpLocks/>
                      </wpg:cNvGrpSpPr>
                      <wpg:grpSpPr bwMode="auto">
                        <a:xfrm>
                          <a:off x="712" y="1511"/>
                          <a:ext cx="15397" cy="684"/>
                          <a:chOff x="712" y="1511"/>
                          <a:chExt cx="15397" cy="684"/>
                        </a:xfrm>
                      </wpg:grpSpPr>
                      <wps:wsp>
                        <wps:cNvPr id="16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736" y="1608"/>
                            <a:ext cx="1649" cy="586"/>
                          </a:xfrm>
                          <a:prstGeom prst="rect">
                            <a:avLst/>
                          </a:prstGeom>
                          <a:solidFill>
                            <a:srgbClr val="CC99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32559" w:rsidRPr="00730FB8" w:rsidRDefault="00032559" w:rsidP="00AD7689">
                              <w:pPr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 w:rsidRPr="00730FB8">
                                <w:rPr>
                                  <w:rFonts w:hint="eastAsia"/>
                                  <w:b/>
                                  <w:sz w:val="24"/>
                                </w:rPr>
                                <w:t>システム名</w:t>
                              </w:r>
                            </w:p>
                          </w:txbxContent>
                        </wps:txbx>
                        <wps:bodyPr rot="0" vert="horz" wrap="square" lIns="0" tIns="81000" rIns="0" bIns="8890" anchor="t" anchorCtr="0" upright="1">
                          <a:noAutofit/>
                        </wps:bodyPr>
                      </wps:wsp>
                      <wps:wsp>
                        <wps:cNvPr id="17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2386" y="1608"/>
                            <a:ext cx="3833" cy="58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32559" w:rsidRPr="0067264E" w:rsidRDefault="0067264E" w:rsidP="00730FB8">
                              <w:pPr>
                                <w:jc w:val="left"/>
                                <w:rPr>
                                  <w:sz w:val="22"/>
                                </w:rPr>
                              </w:pPr>
                              <w:r w:rsidRPr="0067264E">
                                <w:rPr>
                                  <w:rFonts w:hint="eastAsia"/>
                                  <w:sz w:val="22"/>
                                </w:rPr>
                                <w:t>スグクル社</w:t>
                              </w:r>
                              <w:r w:rsidRPr="0067264E">
                                <w:rPr>
                                  <w:rFonts w:hint="eastAsia"/>
                                  <w:sz w:val="22"/>
                                </w:rPr>
                                <w:t xml:space="preserve"> </w:t>
                              </w:r>
                              <w:r w:rsidRPr="0067264E">
                                <w:rPr>
                                  <w:rFonts w:hint="eastAsia"/>
                                  <w:sz w:val="22"/>
                                </w:rPr>
                                <w:t>車両販売管理システム</w:t>
                              </w:r>
                            </w:p>
                          </w:txbxContent>
                        </wps:txbx>
                        <wps:bodyPr rot="0" vert="horz" wrap="square" lIns="72000" tIns="81000" rIns="0" bIns="8890" anchor="t" anchorCtr="0" upright="1">
                          <a:noAutofit/>
                        </wps:bodyPr>
                      </wps:wsp>
                      <wps:wsp>
                        <wps:cNvPr id="18" name="Text Box 29"/>
                        <wps:cNvSpPr txBox="1">
                          <a:spLocks noChangeArrowheads="1"/>
                        </wps:cNvSpPr>
                        <wps:spPr bwMode="auto">
                          <a:xfrm>
                            <a:off x="6218" y="1608"/>
                            <a:ext cx="1648" cy="586"/>
                          </a:xfrm>
                          <a:prstGeom prst="rect">
                            <a:avLst/>
                          </a:prstGeom>
                          <a:solidFill>
                            <a:srgbClr val="CC99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32559" w:rsidRPr="00730FB8" w:rsidRDefault="00032559" w:rsidP="00730FB8">
                              <w:pPr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 w:rsidRPr="00730FB8">
                                <w:rPr>
                                  <w:rFonts w:hint="eastAsia"/>
                                  <w:b/>
                                  <w:sz w:val="24"/>
                                </w:rPr>
                                <w:t>業</w:t>
                              </w:r>
                              <w:r>
                                <w:rPr>
                                  <w:rFonts w:hint="eastAsia"/>
                                  <w:b/>
                                  <w:sz w:val="24"/>
                                </w:rPr>
                                <w:t xml:space="preserve"> </w:t>
                              </w:r>
                              <w:r w:rsidRPr="00730FB8">
                                <w:rPr>
                                  <w:rFonts w:hint="eastAsia"/>
                                  <w:b/>
                                  <w:sz w:val="24"/>
                                </w:rPr>
                                <w:t>務</w:t>
                              </w:r>
                              <w:r>
                                <w:rPr>
                                  <w:rFonts w:hint="eastAsia"/>
                                  <w:b/>
                                  <w:sz w:val="24"/>
                                </w:rPr>
                                <w:t xml:space="preserve"> </w:t>
                              </w:r>
                              <w:r w:rsidRPr="00730FB8">
                                <w:rPr>
                                  <w:rFonts w:hint="eastAsia"/>
                                  <w:b/>
                                  <w:sz w:val="24"/>
                                </w:rPr>
                                <w:t>名</w:t>
                              </w:r>
                            </w:p>
                          </w:txbxContent>
                        </wps:txbx>
                        <wps:bodyPr rot="0" vert="horz" wrap="square" lIns="0" tIns="81000" rIns="0" bIns="8890" anchor="t" anchorCtr="0" upright="1">
                          <a:noAutofit/>
                        </wps:bodyPr>
                      </wps:wsp>
                      <wps:wsp>
                        <wps:cNvPr id="19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7867" y="1608"/>
                            <a:ext cx="2564" cy="58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32559" w:rsidRPr="00AD7689" w:rsidRDefault="00032559" w:rsidP="00730FB8">
                              <w:pPr>
                                <w:jc w:val="left"/>
                                <w:rPr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72000" tIns="81000" rIns="0" bIns="8890" anchor="t" anchorCtr="0" upright="1">
                          <a:noAutofit/>
                        </wps:bodyPr>
                      </wps:wsp>
                      <wpg:grpSp>
                        <wpg:cNvPr id="20" name="Group 36"/>
                        <wpg:cNvGrpSpPr>
                          <a:grpSpLocks/>
                        </wpg:cNvGrpSpPr>
                        <wpg:grpSpPr bwMode="auto">
                          <a:xfrm>
                            <a:off x="10431" y="1608"/>
                            <a:ext cx="3297" cy="586"/>
                            <a:chOff x="7958" y="2897"/>
                            <a:chExt cx="3258" cy="586"/>
                          </a:xfrm>
                        </wpg:grpSpPr>
                        <wpg:grpSp>
                          <wpg:cNvPr id="21" name="Group 32"/>
                          <wpg:cNvGrpSpPr>
                            <a:grpSpLocks/>
                          </wpg:cNvGrpSpPr>
                          <wpg:grpSpPr bwMode="auto">
                            <a:xfrm>
                              <a:off x="7958" y="2897"/>
                              <a:ext cx="3258" cy="293"/>
                              <a:chOff x="7958" y="2897"/>
                              <a:chExt cx="3258" cy="293"/>
                            </a:xfrm>
                          </wpg:grpSpPr>
                          <wps:wsp>
                            <wps:cNvPr id="22" name="Text Box 1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225" y="2897"/>
                                <a:ext cx="1991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32559" w:rsidRDefault="0067264E" w:rsidP="007F0A12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川原千秋</w:t>
                                  </w:r>
                                  <w:r w:rsidR="00032559">
                                    <w:br/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23" name="Text Box 3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958" y="2897"/>
                                <a:ext cx="1267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99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32559" w:rsidRPr="007F0A12" w:rsidRDefault="00032559" w:rsidP="000B5B0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7F0A12">
                                    <w:rPr>
                                      <w:rFonts w:hint="eastAsia"/>
                                      <w:b/>
                                    </w:rPr>
                                    <w:t>作成者名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4" name="Group 33"/>
                          <wpg:cNvGrpSpPr>
                            <a:grpSpLocks/>
                          </wpg:cNvGrpSpPr>
                          <wpg:grpSpPr bwMode="auto">
                            <a:xfrm>
                              <a:off x="7958" y="3190"/>
                              <a:ext cx="3258" cy="293"/>
                              <a:chOff x="7958" y="2897"/>
                              <a:chExt cx="3258" cy="293"/>
                            </a:xfrm>
                          </wpg:grpSpPr>
                          <wps:wsp>
                            <wps:cNvPr id="25" name="Text Box 3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225" y="2897"/>
                                <a:ext cx="1991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32559" w:rsidRDefault="00032559" w:rsidP="000B5B01"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instrText xml:space="preserve"> 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PRINTDATE  \@ "yyyy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年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MM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月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dd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日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"</w:instrTex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instrText xml:space="preserve"> </w:instrTex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separate"/>
                                  </w:r>
                                  <w:r w:rsidR="0067264E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2006</w:t>
                                  </w:r>
                                  <w:r w:rsidR="0067264E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年</w:t>
                                  </w:r>
                                  <w:r w:rsidR="0067264E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06</w:t>
                                  </w:r>
                                  <w:r w:rsidR="0067264E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月</w:t>
                                  </w:r>
                                  <w:r w:rsidR="0067264E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27</w:t>
                                  </w:r>
                                  <w:r w:rsidR="0067264E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日</w: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26" name="Text Box 3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958" y="2897"/>
                                <a:ext cx="1267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99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32559" w:rsidRPr="007F0A12" w:rsidRDefault="00032559" w:rsidP="000B5B0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7F0A12">
                                    <w:rPr>
                                      <w:rFonts w:hint="eastAsia"/>
                                      <w:b/>
                                    </w:rPr>
                                    <w:t>最終印刷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wpg:grpSp>
                      </wpg:grpSp>
                      <wpg:grpSp>
                        <wpg:cNvPr id="27" name="Group 37"/>
                        <wpg:cNvGrpSpPr>
                          <a:grpSpLocks/>
                        </wpg:cNvGrpSpPr>
                        <wpg:grpSpPr bwMode="auto">
                          <a:xfrm>
                            <a:off x="13728" y="1609"/>
                            <a:ext cx="2381" cy="586"/>
                            <a:chOff x="7958" y="2897"/>
                            <a:chExt cx="3258" cy="586"/>
                          </a:xfrm>
                        </wpg:grpSpPr>
                        <wpg:grpSp>
                          <wpg:cNvPr id="28" name="Group 38"/>
                          <wpg:cNvGrpSpPr>
                            <a:grpSpLocks/>
                          </wpg:cNvGrpSpPr>
                          <wpg:grpSpPr bwMode="auto">
                            <a:xfrm>
                              <a:off x="7958" y="2897"/>
                              <a:ext cx="3258" cy="293"/>
                              <a:chOff x="7958" y="2897"/>
                              <a:chExt cx="3258" cy="293"/>
                            </a:xfrm>
                          </wpg:grpSpPr>
                          <wps:wsp>
                            <wps:cNvPr id="29" name="Text Box 3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225" y="2897"/>
                                <a:ext cx="1991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32559" w:rsidRPr="000B5B01" w:rsidRDefault="00032559" w:rsidP="000B5B01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instrText xml:space="preserve"> INFO  RevNum  \* MERGEFORMAT </w:instrTex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separate"/>
                                  </w:r>
                                  <w:r w:rsidR="0067264E"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30" name="Text Box 4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958" y="2897"/>
                                <a:ext cx="1267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99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32559" w:rsidRPr="007F0A12" w:rsidRDefault="00032559" w:rsidP="000B5B0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7F0A12">
                                    <w:rPr>
                                      <w:rFonts w:hint="eastAsia"/>
                                      <w:b/>
                                    </w:rPr>
                                    <w:t>Rev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wpg:grpSp>
                        <wpg:grpSp>
                          <wpg:cNvPr id="31" name="Group 41"/>
                          <wpg:cNvGrpSpPr>
                            <a:grpSpLocks/>
                          </wpg:cNvGrpSpPr>
                          <wpg:grpSpPr bwMode="auto">
                            <a:xfrm>
                              <a:off x="7958" y="3190"/>
                              <a:ext cx="3258" cy="293"/>
                              <a:chOff x="7958" y="2897"/>
                              <a:chExt cx="3258" cy="293"/>
                            </a:xfrm>
                          </wpg:grpSpPr>
                          <wps:wsp>
                            <wps:cNvPr id="32" name="Text Box 4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225" y="2897"/>
                                <a:ext cx="1991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32559" w:rsidRPr="000B5B01" w:rsidRDefault="00032559" w:rsidP="007F0A12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instrText xml:space="preserve"> PAGE </w:instrTex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separate"/>
                                  </w:r>
                                  <w:r w:rsidR="005C3AE8">
                                    <w:rPr>
                                      <w:rFonts w:ascii="Times New Roman" w:hAnsi="Times New Roman"/>
                                      <w:noProof/>
                                      <w:kern w:val="0"/>
                                      <w:szCs w:val="21"/>
                                    </w:rPr>
                                    <w:t>3</w: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end"/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t>/</w: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instrText xml:space="preserve"> NUMPAGES </w:instrTex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separate"/>
                                  </w:r>
                                  <w:r w:rsidR="005C3AE8">
                                    <w:rPr>
                                      <w:rFonts w:ascii="Times New Roman" w:hAnsi="Times New Roman"/>
                                      <w:noProof/>
                                      <w:kern w:val="0"/>
                                      <w:szCs w:val="21"/>
                                    </w:rPr>
                                    <w:t>3</w: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33" name="Text Box 4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958" y="2897"/>
                                <a:ext cx="1267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99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32559" w:rsidRPr="007F0A12" w:rsidRDefault="00032559" w:rsidP="000B5B0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7F0A12">
                                    <w:rPr>
                                      <w:rFonts w:hint="eastAsia"/>
                                      <w:b/>
                                    </w:rPr>
                                    <w:t>Page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wpg:grpSp>
                      </wpg:grpSp>
                      <wps:wsp>
                        <wps:cNvPr id="34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712" y="1511"/>
                            <a:ext cx="15397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grpSp>
                    <wpg:grpSp>
                      <wpg:cNvPr id="35" name="Group 68"/>
                      <wpg:cNvGrpSpPr>
                        <a:grpSpLocks/>
                      </wpg:cNvGrpSpPr>
                      <wpg:grpSpPr bwMode="auto">
                        <a:xfrm>
                          <a:off x="722" y="2231"/>
                          <a:ext cx="15387" cy="364"/>
                          <a:chOff x="722" y="2231"/>
                          <a:chExt cx="15387" cy="364"/>
                        </a:xfrm>
                      </wpg:grpSpPr>
                      <wps:wsp>
                        <wps:cNvPr id="36" name="Text Box 55"/>
                        <wps:cNvSpPr txBox="1">
                          <a:spLocks noChangeArrowheads="1"/>
                        </wps:cNvSpPr>
                        <wps:spPr bwMode="auto">
                          <a:xfrm>
                            <a:off x="722" y="2242"/>
                            <a:ext cx="1276" cy="353"/>
                          </a:xfrm>
                          <a:prstGeom prst="rect">
                            <a:avLst/>
                          </a:prstGeom>
                          <a:solidFill>
                            <a:srgbClr val="CC99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32559" w:rsidRPr="00730FB8" w:rsidRDefault="00032559" w:rsidP="007700F1">
                              <w:pPr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sz w:val="24"/>
                                </w:rPr>
                                <w:t>ＤＢ名</w:t>
                              </w:r>
                            </w:p>
                          </w:txbxContent>
                        </wps:txbx>
                        <wps:bodyPr rot="0" vert="horz" wrap="square" lIns="0" tIns="18000" rIns="0" bIns="8890" anchor="t" anchorCtr="0" upright="1">
                          <a:noAutofit/>
                        </wps:bodyPr>
                      </wps:wsp>
                      <wps:wsp>
                        <wps:cNvPr id="37" name="Text Box 56"/>
                        <wps:cNvSpPr txBox="1">
                          <a:spLocks noChangeArrowheads="1"/>
                        </wps:cNvSpPr>
                        <wps:spPr bwMode="auto">
                          <a:xfrm>
                            <a:off x="1999" y="2242"/>
                            <a:ext cx="2620" cy="35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32559" w:rsidRPr="004E3DD5" w:rsidRDefault="00AA06A0" w:rsidP="007700F1">
                              <w:pPr>
                                <w:jc w:val="left"/>
                                <w:rPr>
                                  <w:sz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hint="eastAsia"/>
                                  <w:sz w:val="24"/>
                                </w:rPr>
                                <w:t>sugukuru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72000" tIns="18000" rIns="0" bIns="8890" anchor="t" anchorCtr="0" upright="1">
                          <a:noAutofit/>
                        </wps:bodyPr>
                      </wps:wsp>
                      <wps:wsp>
                        <wps:cNvPr id="38" name="Text Box 57"/>
                        <wps:cNvSpPr txBox="1">
                          <a:spLocks noChangeArrowheads="1"/>
                        </wps:cNvSpPr>
                        <wps:spPr bwMode="auto">
                          <a:xfrm>
                            <a:off x="4586" y="2242"/>
                            <a:ext cx="1648" cy="353"/>
                          </a:xfrm>
                          <a:prstGeom prst="rect">
                            <a:avLst/>
                          </a:prstGeom>
                          <a:solidFill>
                            <a:srgbClr val="CC99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32559" w:rsidRPr="00730FB8" w:rsidRDefault="00032559" w:rsidP="007700F1">
                              <w:pPr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sz w:val="24"/>
                                </w:rPr>
                                <w:t>テーブル名</w:t>
                              </w:r>
                            </w:p>
                          </w:txbxContent>
                        </wps:txbx>
                        <wps:bodyPr rot="0" vert="horz" wrap="square" lIns="0" tIns="18000" rIns="0" bIns="8890" anchor="t" anchorCtr="0" upright="1">
                          <a:noAutofit/>
                        </wps:bodyPr>
                      </wps:wsp>
                      <wps:wsp>
                        <wps:cNvPr id="39" name="Text Box 58"/>
                        <wps:cNvSpPr txBox="1">
                          <a:spLocks noChangeArrowheads="1"/>
                        </wps:cNvSpPr>
                        <wps:spPr bwMode="auto">
                          <a:xfrm>
                            <a:off x="6217" y="2242"/>
                            <a:ext cx="2897" cy="35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32559" w:rsidRPr="007700F1" w:rsidRDefault="00EF5EEF" w:rsidP="007700F1">
                              <w:pPr>
                                <w:jc w:val="left"/>
                                <w:rPr>
                                  <w:rFonts w:ascii="ＭＳ 明朝" w:hAnsi="ＭＳ 明朝"/>
                                  <w:sz w:val="24"/>
                                </w:rPr>
                              </w:pPr>
                              <w:r>
                                <w:rPr>
                                  <w:rFonts w:ascii="ＭＳ 明朝" w:hAnsi="ＭＳ 明朝" w:hint="eastAsia"/>
                                  <w:sz w:val="24"/>
                                </w:rPr>
                                <w:t>車両</w:t>
                              </w:r>
                              <w:r w:rsidR="00AA06A0">
                                <w:rPr>
                                  <w:rFonts w:ascii="ＭＳ 明朝" w:hAnsi="ＭＳ 明朝"/>
                                  <w:sz w:val="24"/>
                                </w:rPr>
                                <w:t>テーブル</w:t>
                              </w:r>
                            </w:p>
                          </w:txbxContent>
                        </wps:txbx>
                        <wps:bodyPr rot="0" vert="horz" wrap="square" lIns="72000" tIns="18000" rIns="0" bIns="8890" anchor="t" anchorCtr="0" upright="1">
                          <a:noAutofit/>
                        </wps:bodyPr>
                      </wps:wsp>
                      <wps:wsp>
                        <wps:cNvPr id="40" name="Text Box 59"/>
                        <wps:cNvSpPr txBox="1">
                          <a:spLocks noChangeArrowheads="1"/>
                        </wps:cNvSpPr>
                        <wps:spPr bwMode="auto">
                          <a:xfrm>
                            <a:off x="9114" y="2242"/>
                            <a:ext cx="1592" cy="353"/>
                          </a:xfrm>
                          <a:prstGeom prst="rect">
                            <a:avLst/>
                          </a:prstGeom>
                          <a:solidFill>
                            <a:srgbClr val="CC99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32559" w:rsidRPr="00730FB8" w:rsidRDefault="00032559" w:rsidP="007700F1">
                              <w:pPr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sz w:val="24"/>
                                </w:rPr>
                                <w:t>テーブルＩＤ</w:t>
                              </w:r>
                            </w:p>
                          </w:txbxContent>
                        </wps:txbx>
                        <wps:bodyPr rot="0" vert="horz" wrap="square" lIns="0" tIns="18000" rIns="0" bIns="8890" anchor="t" anchorCtr="0" upright="1">
                          <a:noAutofit/>
                        </wps:bodyPr>
                      </wps:wsp>
                      <wps:wsp>
                        <wps:cNvPr id="41" name="Text Box 60"/>
                        <wps:cNvSpPr txBox="1">
                          <a:spLocks noChangeArrowheads="1"/>
                        </wps:cNvSpPr>
                        <wps:spPr bwMode="auto">
                          <a:xfrm>
                            <a:off x="10706" y="2242"/>
                            <a:ext cx="3022" cy="35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77678" w:rsidRPr="00E77678" w:rsidRDefault="00EF5EEF" w:rsidP="00E77678">
                              <w:pPr>
                                <w:widowControl/>
                                <w:shd w:val="clear" w:color="auto" w:fill="FFFFFF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jc w:val="left"/>
                                <w:rPr>
                                  <w:rFonts w:ascii="inherit" w:eastAsia="ＭＳ ゴシック" w:hAnsi="inherit" w:cs="ＭＳ ゴシック" w:hint="eastAsia"/>
                                  <w:color w:val="212121"/>
                                  <w:kern w:val="0"/>
                                  <w:sz w:val="24"/>
                                </w:rPr>
                              </w:pPr>
                              <w:r>
                                <w:rPr>
                                  <w:rFonts w:ascii="inherit" w:eastAsia="ＭＳ ゴシック" w:hAnsi="inherit" w:cs="ＭＳ ゴシック"/>
                                  <w:color w:val="212121"/>
                                  <w:kern w:val="0"/>
                                  <w:sz w:val="24"/>
                                  <w:lang w:val="en"/>
                                </w:rPr>
                                <w:t>cars</w:t>
                              </w:r>
                            </w:p>
                            <w:p w:rsidR="00032559" w:rsidRPr="00AD7689" w:rsidRDefault="00032559" w:rsidP="007700F1">
                              <w:pPr>
                                <w:jc w:val="left"/>
                                <w:rPr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72000" tIns="18000" rIns="0" bIns="8890" anchor="t" anchorCtr="0" upright="1">
                          <a:noAutofit/>
                        </wps:bodyPr>
                      </wps:wsp>
                      <wps:wsp>
                        <wps:cNvPr id="42" name="Text Box 66"/>
                        <wps:cNvSpPr txBox="1">
                          <a:spLocks noChangeArrowheads="1"/>
                        </wps:cNvSpPr>
                        <wps:spPr bwMode="auto">
                          <a:xfrm>
                            <a:off x="13728" y="2242"/>
                            <a:ext cx="926" cy="353"/>
                          </a:xfrm>
                          <a:prstGeom prst="rect">
                            <a:avLst/>
                          </a:prstGeom>
                          <a:solidFill>
                            <a:srgbClr val="CC99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32559" w:rsidRPr="00730FB8" w:rsidRDefault="00032559" w:rsidP="00A76356">
                              <w:pPr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sz w:val="24"/>
                                </w:rPr>
                                <w:t>区分</w:t>
                              </w:r>
                            </w:p>
                          </w:txbxContent>
                        </wps:txbx>
                        <wps:bodyPr rot="0" vert="horz" wrap="square" lIns="0" tIns="18000" rIns="0" bIns="8890" anchor="t" anchorCtr="0" upright="1">
                          <a:noAutofit/>
                        </wps:bodyPr>
                      </wps:wsp>
                      <wps:wsp>
                        <wps:cNvPr id="43" name="Text Box 67"/>
                        <wps:cNvSpPr txBox="1">
                          <a:spLocks noChangeArrowheads="1"/>
                        </wps:cNvSpPr>
                        <wps:spPr bwMode="auto">
                          <a:xfrm>
                            <a:off x="14654" y="2231"/>
                            <a:ext cx="1455" cy="36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32559" w:rsidRPr="00AD7689" w:rsidRDefault="00032559" w:rsidP="00A76356">
                              <w:pPr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sz w:val="24"/>
                                </w:rPr>
                                <w:t>マスタ</w:t>
                              </w:r>
                            </w:p>
                          </w:txbxContent>
                        </wps:txbx>
                        <wps:bodyPr rot="0" vert="horz" wrap="square" lIns="0" tIns="18000" rIns="0" bIns="889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69" o:spid="_x0000_s1026" style="position:absolute;left:0;text-align:left;margin-left:-9.65pt;margin-top:-.55pt;width:769.85pt;height:101.8pt;z-index:251658240" coordorigin="712,559" coordsize="15397,20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">
              <v:group id="Group 15" o:spid="_x0000_s1027" style="position:absolute;left:13377;top:559;width:2732;height:879" coordorigin="13320,1168" coordsize="2700,8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<v:group id="Group 8" o:spid="_x0000_s1028" style="position:absolute;left:15120;top:1168;width:900;height:879" coordorigin="13500,4684" coordsize="900,8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<v:rect id="Rectangle 6" o:spid="_x0000_s1029" style="position:absolute;left:13500;top:4684;width:900;height:8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aveOcEA&#10;AADaAAAADwAAAGRycy9kb3ducmV2LnhtbESPQYvCMBSE78L+h/AWvGm6oiLVWFxB2IuKddnzs3m2&#10;pc1LabK1/nsjCB6HmfmGWSW9qUVHrSstK/gaRyCIM6tLzhX8nnejBQjnkTXWlknBnRwk64/BCmNt&#10;b3yiLvW5CBB2MSoovG9iKV1WkEE3tg1x8K62NeiDbHOpW7wFuKnlJIrm0mDJYaHAhrYFZVX6bxQs&#10;jpN8Wlvz/XeYVX5/uXfMJ6nU8LPfLEF46v07/Gr/aAUzeF4JN0Cu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Wr3jnBAAAA2gAAAA8AAAAAAAAAAAAAAAAAmAIAAGRycy9kb3du&#10;cmV2LnhtbFBLBQYAAAAABAAEAPUAAACGAwAAAAA=&#10;">
                    <v:textbox inset="5.85pt,.7pt,5.85pt,.7pt"/>
                  </v:re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7" o:spid="_x0000_s1030" type="#_x0000_t202" style="position:absolute;left:13500;top:4684;width:900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ORdMMA&#10;AADaAAAADwAAAGRycy9kb3ducmV2LnhtbESPT4vCMBTE78J+h/CEvYim7qG41Siy4KIn8Q8L3h7N&#10;sy02LyVJteunN4LgcZiZ3zCzRWdqcSXnK8sKxqMEBHFudcWFguNhNZyA8AFZY22ZFPyTh8X8ozfD&#10;TNsb7+i6D4WIEPYZKihDaDIpfV6SQT+yDXH0ztYZDFG6QmqHtwg3tfxKklQarDgulNjQT0n5Zd8a&#10;BZdNm5v27+TW2/bwu7mnWg6Sb6U++91yCiJQF97hV3utFaTwvBJvgJw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sORdMMAAADaAAAADwAAAAAAAAAAAAAAAACYAgAAZHJzL2Rv&#10;d25yZXYueG1sUEsFBgAAAAAEAAQA9QAAAIgDAAAAAA==&#10;">
                    <v:textbox inset="5.85pt,.7pt,5.85pt,.7pt">
                      <w:txbxContent>
                        <w:p w:rsidR="00032559" w:rsidRDefault="00032559" w:rsidP="00AD7689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作成者</w:t>
                          </w:r>
                        </w:p>
                      </w:txbxContent>
                    </v:textbox>
                  </v:shape>
                </v:group>
                <v:group id="Group 9" o:spid="_x0000_s1031" style="position:absolute;left:13320;top:1168;width:900;height:879" coordorigin="13500,4684" coordsize="900,8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<v:rect id="Rectangle 10" o:spid="_x0000_s1032" style="position:absolute;left:13500;top:4684;width:900;height:8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6pxp8AA&#10;AADaAAAADwAAAGRycy9kb3ducmV2LnhtbESPQYvCMBSE7wv+h/CEva2poiLVWFQQvOyK3cXzs3m2&#10;pc1LaWKt/34jCB6HmW+GWSW9qUVHrSstKxiPIhDEmdUl5wr+fvdfCxDOI2usLZOCBzlI1oOPFcba&#10;3vlEXepzEUrYxaig8L6JpXRZQQbdyDbEwbva1qAPss2lbvEeyk0tJ1E0lwZLDgsFNrQrKKvSm1Gw&#10;OE7yaW3N9vwzq/z35dExn6RSn8N+swThqffv8Is+6MDB80q4AXL9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6pxp8AAAADaAAAADwAAAAAAAAAAAAAAAACYAgAAZHJzL2Rvd25y&#10;ZXYueG1sUEsFBgAAAAAEAAQA9QAAAIUDAAAAAA==&#10;">
                    <v:textbox inset="5.85pt,.7pt,5.85pt,.7pt"/>
                  </v:rect>
                  <v:shape id="Text Box 11" o:spid="_x0000_s1033" type="#_x0000_t202" style="position:absolute;left:13500;top:4684;width:900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1wFBsQA&#10;AADaAAAADwAAAGRycy9kb3ducmV2LnhtbESPQWvCQBSE70L/w/IKXqTZ6CGY1FVKQdFTaSyF3h7Z&#10;1ySYfRt2Nxr99W6h4HGYmW+Y1WY0nTiT861lBfMkBUFcWd1yreDruH1ZgvABWWNnmRRcycNm/TRZ&#10;YaHthT/pXIZaRAj7AhU0IfSFlL5qyKBPbE8cvV/rDIYoXS21w0uEm04u0jSTBluOCw329N5QdSoH&#10;o+B0GCozfP+4/cdw3B1umZazNFdq+jy+vYIINIZH+L+91wpy+LsSb4Bc3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NcBQbEAAAA2gAAAA8AAAAAAAAAAAAAAAAAmAIAAGRycy9k&#10;b3ducmV2LnhtbFBLBQYAAAAABAAEAPUAAACJAwAAAAA=&#10;">
                    <v:textbox inset="5.85pt,.7pt,5.85pt,.7pt">
                      <w:txbxContent>
                        <w:p w:rsidR="00032559" w:rsidRDefault="00032559" w:rsidP="00AD7689">
                          <w:r>
                            <w:rPr>
                              <w:rFonts w:hint="eastAsia"/>
                            </w:rPr>
                            <w:t>査　閲</w:t>
                          </w:r>
                        </w:p>
                      </w:txbxContent>
                    </v:textbox>
                  </v:shape>
                </v:group>
                <v:group id="Group 12" o:spid="_x0000_s1034" style="position:absolute;left:14220;top:1168;width:900;height:879" coordorigin="13500,4684" coordsize="900,8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<v:rect id="Rectangle 13" o:spid="_x0000_s1035" style="position:absolute;left:13500;top:4684;width:900;height:8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XG5L8A&#10;AADbAAAADwAAAGRycy9kb3ducmV2LnhtbERPS4vCMBC+L/gfwgje1lRxF6nGooLgRcUHnsdmbEub&#10;SWlirf/eLAh7m4/vOfOkM5VoqXGFZQWjYQSCOLW64EzB5bz5noJwHlljZZkUvMhBsuh9zTHW9slH&#10;ak8+EyGEXYwKcu/rWEqX5mTQDW1NHLi7bQz6AJtM6gafIdxUchxFv9JgwaEhx5rWOaXl6WEUTA/j&#10;bFJZs7ruf0q/u71a5qNUatDvljMQnjr/L/64tzrMH8HfL+EAuXg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29cbkvwAAANsAAAAPAAAAAAAAAAAAAAAAAJgCAABkcnMvZG93bnJl&#10;di54bWxQSwUGAAAAAAQABAD1AAAAhAMAAAAA&#10;">
                    <v:textbox inset="5.85pt,.7pt,5.85pt,.7pt"/>
                  </v:rect>
                  <v:shape id="Text Box 14" o:spid="_x0000_s1036" type="#_x0000_t202" style="position:absolute;left:13500;top:4684;width:900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0NoNsMA&#10;AADbAAAADwAAAGRycy9kb3ducmV2LnhtbERPTWvCQBC9C/0PyxR6kWZTD0HTrCKFFj1JowjehuyY&#10;BLOzYXejaX99Vyh4m8f7nGI1mk5cyfnWsoK3JAVBXFndcq3gsP98nYPwAVljZ5kU/JCH1fJpUmCu&#10;7Y2/6VqGWsQQ9jkqaELocyl91ZBBn9ieOHJn6wyGCF0ttcNbDDednKVpJg22HBsa7OmjoepSDkbB&#10;ZTtUZjie3GY37L+2v5mW03Sh1MvzuH4HEWgMD/G/e6Pj/Bncf4kHyO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0NoNsMAAADbAAAADwAAAAAAAAAAAAAAAACYAgAAZHJzL2Rv&#10;d25yZXYueG1sUEsFBgAAAAAEAAQA9QAAAIgDAAAAAA==&#10;">
                    <v:textbox inset="5.85pt,.7pt,5.85pt,.7pt">
                      <w:txbxContent>
                        <w:p w:rsidR="00032559" w:rsidRDefault="00032559" w:rsidP="00AD7689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検　証</w:t>
                          </w:r>
                        </w:p>
                      </w:txbxContent>
                    </v:textbox>
                  </v:shape>
                </v:group>
              </v:group>
              <v:shape id="Text Box 21" o:spid="_x0000_s1037" type="#_x0000_t202" style="position:absolute;left:749;top:942;width:7118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eLv8MA&#10;AADbAAAADwAAAGRycy9kb3ducmV2LnhtbERPS2vCQBC+F/wPywjedKPSIKmrRMEHvVRtKR7H7JgE&#10;s7Mhu2raX98VhN7m43vOdN6aStyocaVlBcNBBII4s7rkXMHX56o/AeE8ssbKMin4IQfzWedliom2&#10;d97T7eBzEULYJaig8L5OpHRZQQbdwNbEgTvbxqAPsMmlbvAewk0lR1EUS4Mlh4YCa1oWlF0OV6Pg&#10;t3TpZvex8KfF63Ed7d5j953GSvW6bfoGwlPr/8VP91aH+WN4/BIOk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ueLv8MAAADbAAAADwAAAAAAAAAAAAAAAACYAgAAZHJzL2Rv&#10;d25yZXYueG1sUEsFBgAAAAAEAAQA9QAAAIgDAAAAAA==&#10;" filled="f" stroked="f">
                <v:textbox inset="5.85pt,.7pt,5.85pt,.7pt">
                  <w:txbxContent>
                    <w:p w:rsidR="00032559" w:rsidRPr="00732F70" w:rsidRDefault="00032559">
                      <w:pPr>
                        <w:rPr>
                          <w:b/>
                          <w:sz w:val="40"/>
                          <w:szCs w:val="40"/>
                        </w:rPr>
                      </w:pPr>
                      <w:r>
                        <w:rPr>
                          <w:rFonts w:hint="eastAsia"/>
                          <w:b/>
                          <w:sz w:val="40"/>
                          <w:szCs w:val="40"/>
                        </w:rPr>
                        <w:t>テーブル定義</w:t>
                      </w:r>
                    </w:p>
                  </w:txbxContent>
                </v:textbox>
              </v:shape>
              <v:line id="Line 50" o:spid="_x0000_s1038" style="position:absolute;visibility:visible;mso-wrap-style:square" from="724,1439" to="16109,14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QS5JbwAAADbAAAADwAAAGRycy9kb3ducmV2LnhtbERPy6rCMBDdX/AfwgjurqkPRKpRRFF0&#10;6Ws/NGNbbSaliW39eyMI7uZwnjNftqYQNVUut6xg0I9AECdW55wquJy3/1MQziNrLCyTghc5WC46&#10;f3OMtW34SPXJpyKEsItRQeZ9GUvpkowMur4tiQN3s5VBH2CVSl1hE8JNIYdRNJEGcw4NGZa0zih5&#10;nJ5GgamveNxtVtc71aMnbpv8diheSvW67WoGwlPrf+Kve6/D/DF8fgkHyMU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+QS5JbwAAADbAAAADwAAAAAAAAAAAAAAAAChAgAA&#10;ZHJzL2Rvd25yZXYueG1sUEsFBgAAAAAEAAQA+QAAAIoDAAAAAA==&#10;" strokecolor="#333" strokeweight="1.5pt"/>
              <v:group id="Group 62" o:spid="_x0000_s1039" style="position:absolute;left:712;top:1511;width:15397;height:684" coordorigin="712,1511" coordsize="15397,6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<v:shape id="Text Box 27" o:spid="_x0000_s1040" type="#_x0000_t202" style="position:absolute;left:736;top:1608;width:1649;height:5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YCW8AA&#10;AADbAAAADwAAAGRycy9kb3ducmV2LnhtbERPTWvCQBC9F/oflhF6azbmkJaYVVSo2kMPVfE8ZMds&#10;MDsbsmuS/nu3UOhtHu9zytVkWzFQ7xvHCuZJCoK4crrhWsH59PH6DsIHZI2tY1LwQx5Wy+enEgvt&#10;Rv6m4RhqEUPYF6jAhNAVUvrKkEWfuI44clfXWwwR9rXUPY4x3LYyS9NcWmw4NhjsaGuouh3vVkG+&#10;332t34a94089baXhrMXNRamX2bRegAg0hX/xn/ug4/wcfn+JB8jl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QYCW8AAAADbAAAADwAAAAAAAAAAAAAAAACYAgAAZHJzL2Rvd25y&#10;ZXYueG1sUEsFBgAAAAAEAAQA9QAAAIUDAAAAAA==&#10;" fillcolor="#c9f">
                  <v:textbox inset="0,2.25mm,0,.7pt">
                    <w:txbxContent>
                      <w:p w:rsidR="00032559" w:rsidRPr="00730FB8" w:rsidRDefault="00032559" w:rsidP="00AD7689">
                        <w:pPr>
                          <w:jc w:val="center"/>
                          <w:rPr>
                            <w:b/>
                            <w:sz w:val="24"/>
                          </w:rPr>
                        </w:pPr>
                        <w:r w:rsidRPr="00730FB8">
                          <w:rPr>
                            <w:rFonts w:hint="eastAsia"/>
                            <w:b/>
                            <w:sz w:val="24"/>
                          </w:rPr>
                          <w:t>システム名</w:t>
                        </w:r>
                      </w:p>
                    </w:txbxContent>
                  </v:textbox>
                </v:shape>
                <v:shape id="Text Box 28" o:spid="_x0000_s1041" type="#_x0000_t202" style="position:absolute;left:2386;top:1608;width:3833;height:5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FaJHsUA&#10;AADbAAAADwAAAGRycy9kb3ducmV2LnhtbESPQWvCQBCF74L/YRnBi+hGoVZTVykVS/VQMCp4HLLT&#10;JJqdDdlV03/vCoK3Gd6b972ZLRpTiivVrrCsYDiIQBCnVhecKdjvVv0JCOeRNZaWScE/OVjM260Z&#10;xtreeEvXxGcihLCLUUHufRVL6dKcDLqBrYiD9mdrgz6sdSZ1jbcQbko5iqKxNFhwIORY0VdO6Tm5&#10;mMBNRtxEp97u+LZZ/1bf0+F0WRyU6naazw8Qnhr/Mj+vf3So/w6PX8IAcn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VokexQAAANsAAAAPAAAAAAAAAAAAAAAAAJgCAABkcnMv&#10;ZG93bnJldi54bWxQSwUGAAAAAAQABAD1AAAAigMAAAAA&#10;">
                  <v:textbox inset="2mm,2.25mm,0,.7pt">
                    <w:txbxContent>
                      <w:p w:rsidR="00032559" w:rsidRPr="0067264E" w:rsidRDefault="0067264E" w:rsidP="00730FB8">
                        <w:pPr>
                          <w:jc w:val="left"/>
                          <w:rPr>
                            <w:sz w:val="22"/>
                          </w:rPr>
                        </w:pPr>
                        <w:r w:rsidRPr="0067264E">
                          <w:rPr>
                            <w:rFonts w:hint="eastAsia"/>
                            <w:sz w:val="22"/>
                          </w:rPr>
                          <w:t>スグクル社</w:t>
                        </w:r>
                        <w:r w:rsidRPr="0067264E">
                          <w:rPr>
                            <w:rFonts w:hint="eastAsia"/>
                            <w:sz w:val="22"/>
                          </w:rPr>
                          <w:t xml:space="preserve"> </w:t>
                        </w:r>
                        <w:r w:rsidRPr="0067264E">
                          <w:rPr>
                            <w:rFonts w:hint="eastAsia"/>
                            <w:sz w:val="22"/>
                          </w:rPr>
                          <w:t>車両販売管理システム</w:t>
                        </w:r>
                      </w:p>
                    </w:txbxContent>
                  </v:textbox>
                </v:shape>
                <v:shape id="Text Box 29" o:spid="_x0000_s1042" type="#_x0000_t202" style="position:absolute;left:6218;top:1608;width:1648;height:5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9UzssIA&#10;AADbAAAADwAAAGRycy9kb3ducmV2LnhtbESPQW/CMAyF75P4D5GRdhspHNhUCAiQGHDYYd3E2WpM&#10;U9E4VRNK+ff4MGk3W+/5vc/L9eAb1VMX68AGppMMFHEZbM2Vgd+f/dsHqJiQLTaBycCDIqxXo5cl&#10;5jbc+Zv6IlVKQjjmaMCl1OZax9KRxzgJLbFol9B5TLJ2lbYd3iXcN3qWZXPtsWZpcNjSzlF5LW7e&#10;wPzw+bV57w+BT3bYacezBrdnY17Hw2YBKtGQ/s1/10cr+AIrv8gAevU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1TOywgAAANsAAAAPAAAAAAAAAAAAAAAAAJgCAABkcnMvZG93&#10;bnJldi54bWxQSwUGAAAAAAQABAD1AAAAhwMAAAAA&#10;" fillcolor="#c9f">
                  <v:textbox inset="0,2.25mm,0,.7pt">
                    <w:txbxContent>
                      <w:p w:rsidR="00032559" w:rsidRPr="00730FB8" w:rsidRDefault="00032559" w:rsidP="00730FB8">
                        <w:pPr>
                          <w:jc w:val="center"/>
                          <w:rPr>
                            <w:b/>
                            <w:sz w:val="24"/>
                          </w:rPr>
                        </w:pPr>
                        <w:r w:rsidRPr="00730FB8">
                          <w:rPr>
                            <w:rFonts w:hint="eastAsia"/>
                            <w:b/>
                            <w:sz w:val="24"/>
                          </w:rPr>
                          <w:t>業</w:t>
                        </w:r>
                        <w:r>
                          <w:rPr>
                            <w:rFonts w:hint="eastAsia"/>
                            <w:b/>
                            <w:sz w:val="24"/>
                          </w:rPr>
                          <w:t xml:space="preserve"> </w:t>
                        </w:r>
                        <w:r w:rsidRPr="00730FB8">
                          <w:rPr>
                            <w:rFonts w:hint="eastAsia"/>
                            <w:b/>
                            <w:sz w:val="24"/>
                          </w:rPr>
                          <w:t>務</w:t>
                        </w:r>
                        <w:r>
                          <w:rPr>
                            <w:rFonts w:hint="eastAsia"/>
                            <w:b/>
                            <w:sz w:val="24"/>
                          </w:rPr>
                          <w:t xml:space="preserve"> </w:t>
                        </w:r>
                        <w:r w:rsidRPr="00730FB8">
                          <w:rPr>
                            <w:rFonts w:hint="eastAsia"/>
                            <w:b/>
                            <w:sz w:val="24"/>
                          </w:rPr>
                          <w:t>名</w:t>
                        </w:r>
                      </w:p>
                    </w:txbxContent>
                  </v:textbox>
                </v:shape>
                <v:shape id="Text Box 30" o:spid="_x0000_s1043" type="#_x0000_t202" style="position:absolute;left:7867;top:1608;width:2564;height:5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W498YA&#10;AADbAAAADwAAAGRycy9kb3ducmV2LnhtbESPQWvCQBCF74L/YRmhl6IbhYqJbkJRKm0PgkkLHofs&#10;NEmbnQ3ZVdN/3xUK3mZ4b973ZpMNphUX6l1jWcF8FoEgLq1uuFLwUbxMVyCcR9bYWiYFv+QgS8ej&#10;DSbaXvlIl9xXIoSwS1BB7X2XSOnKmgy6me2Ig/Zle4M+rH0ldY/XEG5auYiipTTYcCDU2NG2pvIn&#10;P5vAzRc8RN+Pxenp/e3Q7eN5vGs+lXqYDM9rEJ4Gfzf/X7/qUD+G2y9hAJn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oW498YAAADbAAAADwAAAAAAAAAAAAAAAACYAgAAZHJz&#10;L2Rvd25yZXYueG1sUEsFBgAAAAAEAAQA9QAAAIsDAAAAAA==&#10;">
                  <v:textbox inset="2mm,2.25mm,0,.7pt">
                    <w:txbxContent>
                      <w:p w:rsidR="00032559" w:rsidRPr="00AD7689" w:rsidRDefault="00032559" w:rsidP="00730FB8">
                        <w:pPr>
                          <w:jc w:val="left"/>
                          <w:rPr>
                            <w:sz w:val="24"/>
                          </w:rPr>
                        </w:pPr>
                      </w:p>
                    </w:txbxContent>
                  </v:textbox>
                </v:shape>
                <v:group id="Group 36" o:spid="_x0000_s1044" style="position:absolute;left:10431;top:1608;width:3297;height:586" coordorigin="7958,2897" coordsize="3258,5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<v:group id="Group 32" o:spid="_x0000_s1045" style="position:absolute;left:7958;top:2897;width:3258;height:293" coordorigin="7958,2897" coordsize="3258,2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    <v:shape id="Text Box 18" o:spid="_x0000_s1046" type="#_x0000_t202" style="position:absolute;left:9225;top:2897;width:1991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S+ii8QA&#10;AADbAAAADwAAAGRycy9kb3ducmV2LnhtbESPT4vCMBTE74LfITzBi2i6PYhWoyyCi57EPyzs7dG8&#10;bYvNS0lSrfvpN4LgcZiZ3zDLdWdqcSPnK8sKPiYJCOLc6ooLBZfzdjwD4QOyxtoyKXiQh/Wq31ti&#10;pu2dj3Q7hUJECPsMFZQhNJmUPi/JoJ/Yhjh6v9YZDFG6QmqH9wg3tUyTZCoNVhwXSmxoU1J+PbVG&#10;wXXf5qb9/nG7Q3v+2v9NtRwlc6WGg+5zASJQF97hV3unFaQpPL/EHyBX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kvoovEAAAA2wAAAA8AAAAAAAAAAAAAAAAAmAIAAGRycy9k&#10;b3ducmV2LnhtbFBLBQYAAAAABAAEAPUAAACJAwAAAAA=&#10;">
                      <v:textbox inset="5.85pt,.7pt,5.85pt,.7pt">
                        <w:txbxContent>
                          <w:p w:rsidR="00032559" w:rsidRDefault="0067264E" w:rsidP="007F0A1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川原千秋</w:t>
                            </w:r>
                            <w:r w:rsidR="00032559">
                              <w:br/>
                            </w:r>
                          </w:p>
                        </w:txbxContent>
                      </v:textbox>
                    </v:shape>
                    <v:shape id="Text Box 31" o:spid="_x0000_s1047" type="#_x0000_t202" style="position:absolute;left:7958;top:2897;width:1267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ry3lMAA&#10;AADbAAAADwAAAGRycy9kb3ducmV2LnhtbESPQYvCMBSE7wv+h/AEb2vairp0TYsIgle1iMdH87Yt&#10;27yUJrb135uFBY/DzHzD7PLJtGKg3jWWFcTLCARxaXXDlYLievz8AuE8ssbWMil4koM8m33sMNV2&#10;5DMNF1+JAGGXooLa+y6V0pU1GXRL2xEH78f2Bn2QfSV1j2OAm1YmUbSRBhsOCzV2dKip/L08jILm&#10;OSTuZtFuR3ePzRqLVRIXSi3m0/4bhKfJv8P/7ZNWkKzg70v4ATJ7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ry3lMAAAADbAAAADwAAAAAAAAAAAAAAAACYAgAAZHJzL2Rvd25y&#10;ZXYueG1sUEsFBgAAAAAEAAQA9QAAAIUDAAAAAA==&#10;" fillcolor="#c9f">
                      <v:textbox inset="5.85pt,.7pt,5.85pt,.7pt">
                        <w:txbxContent>
                          <w:p w:rsidR="00032559" w:rsidRPr="007F0A12" w:rsidRDefault="00032559" w:rsidP="000B5B0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7F0A12">
                              <w:rPr>
                                <w:rFonts w:hint="eastAsia"/>
                                <w:b/>
                              </w:rPr>
                              <w:t>作成者名</w:t>
                            </w:r>
                          </w:p>
                        </w:txbxContent>
                      </v:textbox>
                    </v:shape>
                  </v:group>
                  <v:group id="Group 33" o:spid="_x0000_s1048" style="position:absolute;left:7958;top:3190;width:3258;height:293" coordorigin="7958,2897" coordsize="3258,2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GoOpM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Mx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GoOpMQAAADbAAAA&#10;DwAAAAAAAAAAAAAAAACqAgAAZHJzL2Rvd25yZXYueG1sUEsFBgAAAAAEAAQA+gAAAJsDAAAAAA==&#10;">
                    <v:shape id="Text Box 34" o:spid="_x0000_s1049" type="#_x0000_t202" style="position:absolute;left:9225;top:2897;width:1991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Y6/8UA&#10;AADbAAAADwAAAGRycy9kb3ducmV2LnhtbESPQWvCQBSE7wX/w/KEXorZVGiwqauI0GJOpUYK3h7Z&#10;1ySYfRt2Nxr99d1CweMwM98wy/VoOnEm51vLCp6TFARxZXXLtYJD+T5bgPABWWNnmRRcycN6NXlY&#10;Yq7thb/ovA+1iBD2OSpoQuhzKX3VkEGf2J44ej/WGQxRulpqh5cIN52cp2kmDbYcFxrsadtQddoP&#10;RsGpGCozfB/d7nMoP4pbpuVT+qrU43TcvIEINIZ7+L+90wrmL/D3Jf4Auf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xjr/xQAAANsAAAAPAAAAAAAAAAAAAAAAAJgCAABkcnMv&#10;ZG93bnJldi54bWxQSwUGAAAAAAQABAD1AAAAigMAAAAA&#10;">
                      <v:textbox inset="5.85pt,.7pt,5.85pt,.7pt">
                        <w:txbxContent>
                          <w:p w:rsidR="00032559" w:rsidRDefault="00032559" w:rsidP="000B5B01"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instrText xml:space="preserve"> 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PRINTDATE  \@ "yyyy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年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MM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月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dd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日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"</w:instrTex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instrText xml:space="preserve"> </w:instrTex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separate"/>
                            </w:r>
                            <w:r w:rsidR="0067264E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2006</w:t>
                            </w:r>
                            <w:r w:rsidR="0067264E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年</w:t>
                            </w:r>
                            <w:r w:rsidR="0067264E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06</w:t>
                            </w:r>
                            <w:r w:rsidR="0067264E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月</w:t>
                            </w:r>
                            <w:r w:rsidR="0067264E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27</w:t>
                            </w:r>
                            <w:r w:rsidR="0067264E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日</w: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  <v:shape id="Text Box 35" o:spid="_x0000_s1050" type="#_x0000_t202" style="position:absolute;left:7958;top:2897;width:1267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ssUDMAA&#10;AADbAAAADwAAAGRycy9kb3ducmV2LnhtbESPQYvCMBSE7wv+h/AEb2vayurSNS0iCF7VIh4fzdu2&#10;bPNSmtjWf2+EBY/DzHzDbPPJtGKg3jWWFcTLCARxaXXDlYLicvj8BuE8ssbWMil4kIM8m31sMdV2&#10;5BMNZ1+JAGGXooLa+y6V0pU1GXRL2xEH79f2Bn2QfSV1j2OAm1YmUbSWBhsOCzV2tK+p/DvfjYLm&#10;MSTuatFuRneLzRcWqyQulFrMp90PCE+Tf4f/20etIFnD60v4ATJ7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ssUDMAAAADbAAAADwAAAAAAAAAAAAAAAACYAgAAZHJzL2Rvd25y&#10;ZXYueG1sUEsFBgAAAAAEAAQA9QAAAIUDAAAAAA==&#10;" fillcolor="#c9f">
                      <v:textbox inset="5.85pt,.7pt,5.85pt,.7pt">
                        <w:txbxContent>
                          <w:p w:rsidR="00032559" w:rsidRPr="007F0A12" w:rsidRDefault="00032559" w:rsidP="000B5B0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7F0A12">
                              <w:rPr>
                                <w:rFonts w:hint="eastAsia"/>
                                <w:b/>
                              </w:rPr>
                              <w:t>最終印刷</w:t>
                            </w:r>
                          </w:p>
                        </w:txbxContent>
                      </v:textbox>
                    </v:shape>
                  </v:group>
                </v:group>
                <v:group id="Group 37" o:spid="_x0000_s1051" style="position:absolute;left:13728;top:1609;width:2381;height:586" coordorigin="7958,2897" coordsize="3258,5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LiQ08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tE3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LiQ08QAAADbAAAA&#10;DwAAAAAAAAAAAAAAAACqAgAAZHJzL2Rvd25yZXYueG1sUEsFBgAAAAAEAAQA+gAAAJsDAAAAAA==&#10;">
                  <v:group id="Group 38" o:spid="_x0000_s1052" style="position:absolute;left:7958;top:2897;width:3258;height:293" coordorigin="7958,2897" coordsize="3258,2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  <v:shape id="Text Box 39" o:spid="_x0000_s1053" type="#_x0000_t202" style="position:absolute;left:9225;top:2897;width:1991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4sw+sMA&#10;AADbAAAADwAAAGRycy9kb3ducmV2LnhtbESPQYvCMBSE78L+h/AWvIim60G0GmURXPQkWlnY26N5&#10;2xabl5KkWv31RhA8DjPzDbNYdaYWF3K+sqzga5SAIM6trrhQcMo2wykIH5A11pZJwY08rJYfvQWm&#10;2l75QJdjKESEsE9RQRlCk0rp85IM+pFtiKP3b53BEKUrpHZ4jXBTy3GSTKTBiuNCiQ2tS8rPx9Yo&#10;OO/a3LS/f267b7Of3X2i5SCZKdX/7L7nIAJ14R1+tbdawXgGzy/xB8jl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4sw+sMAAADbAAAADwAAAAAAAAAAAAAAAACYAgAAZHJzL2Rv&#10;d25yZXYueG1sUEsFBgAAAAAEAAQA9QAAAIgDAAAAAA==&#10;">
                      <v:textbox inset="5.85pt,.7pt,5.85pt,.7pt">
                        <w:txbxContent>
                          <w:p w:rsidR="00032559" w:rsidRPr="000B5B01" w:rsidRDefault="00032559" w:rsidP="000B5B01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instrText xml:space="preserve"> INFO  RevNum  \* MERGEFORMAT </w:instrTex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separate"/>
                            </w:r>
                            <w:r w:rsidR="0067264E"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  <v:shape id="Text Box 40" o:spid="_x0000_s1054" type="#_x0000_t202" style="position:absolute;left:7958;top:2897;width:1267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7e/Pr0A&#10;AADbAAAADwAAAGRycy9kb3ducmV2LnhtbERPy4rCMBTdC/5DuII7m7big2oUEQZmO1rE5aW5tsXm&#10;pjSxrX9vFgMuD+e9P46mET11rrasIIliEMSF1TWXCvLrz2ILwnlkjY1lUvAmB8fDdLLHTNuB/6i/&#10;+FKEEHYZKqi8bzMpXVGRQRfZljhwD9sZ9AF2pdQdDiHcNDKN47U0WHNoqLClc0XF8/IyCup3n7qb&#10;RbsZ3D0xK8yXaZIrNZ+Npx0IT6P/iv/dv1rBMqwPX8IPkIcP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v7e/Pr0AAADbAAAADwAAAAAAAAAAAAAAAACYAgAAZHJzL2Rvd25yZXYu&#10;eG1sUEsFBgAAAAAEAAQA9QAAAIIDAAAAAA==&#10;" fillcolor="#c9f">
                      <v:textbox inset="5.85pt,.7pt,5.85pt,.7pt">
                        <w:txbxContent>
                          <w:p w:rsidR="00032559" w:rsidRPr="007F0A12" w:rsidRDefault="00032559" w:rsidP="000B5B0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7F0A12">
                              <w:rPr>
                                <w:rFonts w:hint="eastAsia"/>
                                <w:b/>
                              </w:rPr>
                              <w:t>Rev</w:t>
                            </w:r>
                          </w:p>
                        </w:txbxContent>
                      </v:textbox>
                    </v:shape>
                  </v:group>
                  <v:group id="Group 41" o:spid="_x0000_s1055" style="position:absolute;left:7958;top:3190;width:3258;height:293" coordorigin="7958,2897" coordsize="3258,2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      <v:shape id="Text Box 42" o:spid="_x0000_s1056" type="#_x0000_t202" style="position:absolute;left:9225;top:2897;width:1991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PY0VsUA&#10;AADbAAAADwAAAGRycy9kb3ducmV2LnhtbESPQWvCQBSE7wX/w/KEXorZ1EKwqauI0GJOpUYK3h7Z&#10;1ySYfRt2Nxr99d1CweMwM98wy/VoOnEm51vLCp6TFARxZXXLtYJD+T5bgPABWWNnmRRcycN6NXlY&#10;Yq7thb/ovA+1iBD2OSpoQuhzKX3VkEGf2J44ej/WGQxRulpqh5cIN52cp2kmDbYcFxrsadtQddoP&#10;RsGpGCozfB/d7nMoP4pbpuVT+qrU43TcvIEINIZ7+L+90wpe5vD3Jf4Auf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9jRWxQAAANsAAAAPAAAAAAAAAAAAAAAAAJgCAABkcnMv&#10;ZG93bnJldi54bWxQSwUGAAAAAAQABAD1AAAAigMAAAAA&#10;">
                      <v:textbox inset="5.85pt,.7pt,5.85pt,.7pt">
                        <w:txbxContent>
                          <w:p w:rsidR="00032559" w:rsidRPr="000B5B01" w:rsidRDefault="00032559" w:rsidP="007F0A12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instrText xml:space="preserve"> PAGE </w:instrTex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separate"/>
                            </w:r>
                            <w:r w:rsidR="005C3AE8">
                              <w:rPr>
                                <w:rFonts w:ascii="Times New Roman" w:hAnsi="Times New Roman"/>
                                <w:noProof/>
                                <w:kern w:val="0"/>
                                <w:szCs w:val="21"/>
                              </w:rPr>
                              <w:t>3</w: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end"/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t>/</w: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instrText xml:space="preserve"> NUMPAGES </w:instrTex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separate"/>
                            </w:r>
                            <w:r w:rsidR="005C3AE8">
                              <w:rPr>
                                <w:rFonts w:ascii="Times New Roman" w:hAnsi="Times New Roman"/>
                                <w:noProof/>
                                <w:kern w:val="0"/>
                                <w:szCs w:val="21"/>
                              </w:rPr>
                              <w:t>3</w: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  <v:shape id="Text Box 43" o:spid="_x0000_s1057" type="#_x0000_t202" style="position:absolute;left:7958;top:2897;width:1267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2UhScAA&#10;AADbAAAADwAAAGRycy9kb3ducmV2LnhtbESPT4vCMBTE74LfITxhbzb9g7tSjbIIwl51i+zx0Tzb&#10;YvNSmmxbv70RBI/DzPyG2e4n04qBetdYVpBEMQji0uqGKwXF73G5BuE8ssbWMim4k4P9bj7bYq7t&#10;yCcazr4SAcIuRwW1910upStrMugi2xEH72p7gz7IvpK6xzHATSvTOP6UBhsOCzV2dKipvJ3/jYLm&#10;PqTuYtF+je4vMSsssjQplPpYTN8bEJ4m/w6/2j9aQZbB80v4AXL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2UhScAAAADbAAAADwAAAAAAAAAAAAAAAACYAgAAZHJzL2Rvd25y&#10;ZXYueG1sUEsFBgAAAAAEAAQA9QAAAIUDAAAAAA==&#10;" fillcolor="#c9f">
                      <v:textbox inset="5.85pt,.7pt,5.85pt,.7pt">
                        <w:txbxContent>
                          <w:p w:rsidR="00032559" w:rsidRPr="007F0A12" w:rsidRDefault="00032559" w:rsidP="000B5B0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7F0A12">
                              <w:rPr>
                                <w:rFonts w:hint="eastAsia"/>
                                <w:b/>
                              </w:rPr>
                              <w:t>Page</w:t>
                            </w:r>
                          </w:p>
                        </w:txbxContent>
                      </v:textbox>
                    </v:shape>
                  </v:group>
                </v:group>
                <v:line id="Line 51" o:spid="_x0000_s1058" style="position:absolute;visibility:visible;mso-wrap-style:square" from="712,1511" to="16109,15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qtODcMAAADbAAAADwAAAGRycy9kb3ducmV2LnhtbESPQWvCQBSE7wX/w/IEb3VjLUWiq4ig&#10;lt6MInh7ZJ9JTPZturvR9N+7hUKPw8x8wyxWvWnEnZyvLCuYjBMQxLnVFRcKTsft6wyED8gaG8uk&#10;4Ic8rJaDlwWm2j74QPcsFCJC2KeooAyhTaX0eUkG/di2xNG7WmcwROkKqR0+Itw08i1JPqTBiuNC&#10;iS1tSsrrrDMKzl3Gl1u9dQ12u/3+ev6u/fRLqdGwX89BBOrDf/iv/akVTN/h90v8AXL5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qrTg3DAAAA2wAAAA8AAAAAAAAAAAAA&#10;AAAAoQIAAGRycy9kb3ducmV2LnhtbFBLBQYAAAAABAAEAPkAAACRAwAAAAA=&#10;" strokeweight="1.5pt"/>
              </v:group>
              <v:group id="Group 68" o:spid="_x0000_s1059" style="position:absolute;left:722;top:2231;width:15387;height:364" coordorigin="722,2231" coordsize="15387,3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894s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UsV/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b/PeLFAAAA2wAA&#10;AA8AAAAAAAAAAAAAAAAAqgIAAGRycy9kb3ducmV2LnhtbFBLBQYAAAAABAAEAPoAAACcAwAAAAA=&#10;">
                <v:shape id="Text Box 55" o:spid="_x0000_s1060" type="#_x0000_t202" style="position:absolute;left:722;top:2242;width:1276;height:3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Dvz8MA&#10;AADbAAAADwAAAGRycy9kb3ducmV2LnhtbESPUWvCQBCE3wv+h2OFvhS9qEU0eooUpO1Li6k/YMmt&#10;uWB2L+SuMf77XqHQx2FmvmG2+4Eb1VMXai8GZtMMFEnpbS2VgfPXcbICFSKKxcYLGbhTgP1u9LDF&#10;3PqbnKgvYqUSREKOBlyMba51KB0xhqlvSZJ38R1jTLKrtO3wluDc6HmWLTVjLWnBYUsvjspr8c0G&#10;ePHx5Nb9K8eGi/dhVvX30/OnMY/j4bABFWmI/+G/9ps1sFjC75f0A/Tu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rDvz8MAAADbAAAADwAAAAAAAAAAAAAAAACYAgAAZHJzL2Rv&#10;d25yZXYueG1sUEsFBgAAAAAEAAQA9QAAAIgDAAAAAA==&#10;" fillcolor="#c9f">
                  <v:textbox inset="0,.5mm,0,.7pt">
                    <w:txbxContent>
                      <w:p w:rsidR="00032559" w:rsidRPr="00730FB8" w:rsidRDefault="00032559" w:rsidP="007700F1">
                        <w:pPr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rFonts w:hint="eastAsia"/>
                            <w:b/>
                            <w:sz w:val="24"/>
                          </w:rPr>
                          <w:t>ＤＢ名</w:t>
                        </w:r>
                      </w:p>
                    </w:txbxContent>
                  </v:textbox>
                </v:shape>
                <v:shape id="Text Box 56" o:spid="_x0000_s1061" type="#_x0000_t202" style="position:absolute;left:1999;top:2242;width:2620;height:3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Jn8EsMA&#10;AADbAAAADwAAAGRycy9kb3ducmV2LnhtbESPW2sCMRSE34X+h3AKfdOkF6qsRikFqdAnL6CPx81x&#10;d3FzkiZR139vhIKPw8x8w0xmnW3FmUJsHGt4HSgQxKUzDVcaNut5fwQiJmSDrWPScKUIs+lTb4KF&#10;cRde0nmVKpEhHAvUUKfkCyljWZPFOHCeOHsHFyymLEMlTcBLhttWvin1KS02nBdq9PRdU3lcnayG&#10;9e5jH07+b1l5tZU/v+rY4lxp/fLcfY1BJOrSI/zfXhgN70O4f8k/QE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Jn8EsMAAADbAAAADwAAAAAAAAAAAAAAAACYAgAAZHJzL2Rv&#10;d25yZXYueG1sUEsFBgAAAAAEAAQA9QAAAIgDAAAAAA==&#10;">
                  <v:textbox inset="2mm,.5mm,0,.7pt">
                    <w:txbxContent>
                      <w:p w:rsidR="00032559" w:rsidRPr="004E3DD5" w:rsidRDefault="00AA06A0" w:rsidP="007700F1">
                        <w:pPr>
                          <w:jc w:val="left"/>
                          <w:rPr>
                            <w:sz w:val="24"/>
                          </w:rPr>
                        </w:pPr>
                        <w:proofErr w:type="spellStart"/>
                        <w:r>
                          <w:rPr>
                            <w:rFonts w:hint="eastAsia"/>
                            <w:sz w:val="24"/>
                          </w:rPr>
                          <w:t>sugukuru</w:t>
                        </w:r>
                        <w:proofErr w:type="spellEnd"/>
                      </w:p>
                    </w:txbxContent>
                  </v:textbox>
                </v:shape>
                <v:shape id="Text Box 57" o:spid="_x0000_s1062" type="#_x0000_t202" style="position:absolute;left:4586;top:2242;width:1648;height:3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GPeJsAA&#10;AADbAAAADwAAAGRycy9kb3ducmV2LnhtbERPzWrCQBC+C77DMoIX0Y1axKauUgql9lIx+gBDdpoN&#10;zcyG7DbGt+8ehB4/vv/dYeBG9dSF2ouB5SIDRVJ6W0tl4Hp5n29BhYhisfFCBu4U4LAfj3aYW3+T&#10;M/VFrFQKkZCjARdjm2sdSkeMYeFbksR9+44xJthV2nZ4S+Hc6FWWbTRjLanBYUtvjsqf4pcN8Ppr&#10;5p77D44NF5/Dsurv56eTMdPJ8PoCKtIQ/8UP99EaWKex6Uv6AXr/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GPeJsAAAADbAAAADwAAAAAAAAAAAAAAAACYAgAAZHJzL2Rvd25y&#10;ZXYueG1sUEsFBgAAAAAEAAQA9QAAAIUDAAAAAA==&#10;" fillcolor="#c9f">
                  <v:textbox inset="0,.5mm,0,.7pt">
                    <w:txbxContent>
                      <w:p w:rsidR="00032559" w:rsidRPr="00730FB8" w:rsidRDefault="00032559" w:rsidP="007700F1">
                        <w:pPr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rFonts w:hint="eastAsia"/>
                            <w:b/>
                            <w:sz w:val="24"/>
                          </w:rPr>
                          <w:t>テーブル名</w:t>
                        </w:r>
                      </w:p>
                    </w:txbxContent>
                  </v:textbox>
                </v:shape>
                <v:shape id="Text Box 58" o:spid="_x0000_s1063" type="#_x0000_t202" style="position:absolute;left:6217;top:2242;width:2897;height:3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krN+8MA&#10;AADbAAAADwAAAGRycy9kb3ducmV2LnhtbESPW2sCMRSE34X+h3AKfdOkF4quRikFqdAnL6CPx81x&#10;d3FzkiZR139vhIKPw8x8w0xmnW3FmUJsHGt4HSgQxKUzDVcaNut5fwgiJmSDrWPScKUIs+lTb4KF&#10;cRde0nmVKpEhHAvUUKfkCyljWZPFOHCeOHsHFyymLEMlTcBLhttWvin1KS02nBdq9PRdU3lcnayG&#10;9e5jH07+b1l5tZU/v+rY4lxp/fLcfY1BJOrSI/zfXhgN7yO4f8k/QE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krN+8MAAADbAAAADwAAAAAAAAAAAAAAAACYAgAAZHJzL2Rv&#10;d25yZXYueG1sUEsFBgAAAAAEAAQA9QAAAIgDAAAAAA==&#10;">
                  <v:textbox inset="2mm,.5mm,0,.7pt">
                    <w:txbxContent>
                      <w:p w:rsidR="00032559" w:rsidRPr="007700F1" w:rsidRDefault="00EF5EEF" w:rsidP="007700F1">
                        <w:pPr>
                          <w:jc w:val="left"/>
                          <w:rPr>
                            <w:rFonts w:ascii="ＭＳ 明朝" w:hAnsi="ＭＳ 明朝"/>
                            <w:sz w:val="24"/>
                          </w:rPr>
                        </w:pPr>
                        <w:r>
                          <w:rPr>
                            <w:rFonts w:ascii="ＭＳ 明朝" w:hAnsi="ＭＳ 明朝" w:hint="eastAsia"/>
                            <w:sz w:val="24"/>
                          </w:rPr>
                          <w:t>車両</w:t>
                        </w:r>
                        <w:r w:rsidR="00AA06A0">
                          <w:rPr>
                            <w:rFonts w:ascii="ＭＳ 明朝" w:hAnsi="ＭＳ 明朝"/>
                            <w:sz w:val="24"/>
                          </w:rPr>
                          <w:t>テーブル</w:t>
                        </w:r>
                      </w:p>
                    </w:txbxContent>
                  </v:textbox>
                </v:shape>
                <v:shape id="Text Box 59" o:spid="_x0000_s1064" type="#_x0000_t202" style="position:absolute;left:9114;top:2242;width:1592;height:3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OhXcAA&#10;AADbAAAADwAAAGRycy9kb3ducmV2LnhtbERPzWrCQBC+C77DMoIX0Y1WxKauUgql7UUx+gBDdpoN&#10;zcyG7DbGt+8eCh4/vv/dYeBG9dSF2ouB5SIDRVJ6W0tl4Hp5n29BhYhisfFCBu4U4LAfj3aYW3+T&#10;M/VFrFQKkZCjARdjm2sdSkeMYeFbksR9+44xJthV2nZ4S+Hc6FWWbTRjLanBYUtvjsqf4pcN8NNx&#10;5p77D44NF1/Dsurv5/XJmOlkeH0BFWmID/G/+9MaWKf16Uv6AXr/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hOhXcAAAADbAAAADwAAAAAAAAAAAAAAAACYAgAAZHJzL2Rvd25y&#10;ZXYueG1sUEsFBgAAAAAEAAQA9QAAAIUDAAAAAA==&#10;" fillcolor="#c9f">
                  <v:textbox inset="0,.5mm,0,.7pt">
                    <w:txbxContent>
                      <w:p w:rsidR="00032559" w:rsidRPr="00730FB8" w:rsidRDefault="00032559" w:rsidP="007700F1">
                        <w:pPr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rFonts w:hint="eastAsia"/>
                            <w:b/>
                            <w:sz w:val="24"/>
                          </w:rPr>
                          <w:t>テーブルＩＤ</w:t>
                        </w:r>
                      </w:p>
                    </w:txbxContent>
                  </v:textbox>
                </v:shape>
                <v:shape id="Text Box 60" o:spid="_x0000_s1065" type="#_x0000_t202" style="position:absolute;left:10706;top:2242;width:3022;height:3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DqygMEA&#10;AADbAAAADwAAAGRycy9kb3ducmV2LnhtbESPQWsCMRSE7wX/Q3iCt5ooUspqFBFEwZNa0ONz89xd&#10;3LzEJOr23zeFQo/DzHzDzBadbcWTQmwcaxgNFQji0pmGKw1fx/X7J4iYkA22jknDN0VYzHtvMyyM&#10;e/GenodUiQzhWKCGOiVfSBnLmizGofPE2bu6YDFlGSppAr4y3LZyrNSHtNhwXqjR06qm8nZ4WA3H&#10;8+QSHv6+r7w6yc1O3VpcK60H/W45BZGoS//hv/bWaJiM4PdL/gFy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w6soDBAAAA2wAAAA8AAAAAAAAAAAAAAAAAmAIAAGRycy9kb3du&#10;cmV2LnhtbFBLBQYAAAAABAAEAPUAAACGAwAAAAA=&#10;">
                  <v:textbox inset="2mm,.5mm,0,.7pt">
                    <w:txbxContent>
                      <w:p w:rsidR="00E77678" w:rsidRPr="00E77678" w:rsidRDefault="00EF5EEF" w:rsidP="00E77678">
                        <w:pPr>
                          <w:widowControl/>
                          <w:shd w:val="clear" w:color="auto" w:fill="FFFFFF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inherit" w:eastAsia="ＭＳ ゴシック" w:hAnsi="inherit" w:cs="ＭＳ ゴシック" w:hint="eastAsia"/>
                            <w:color w:val="212121"/>
                            <w:kern w:val="0"/>
                            <w:sz w:val="24"/>
                          </w:rPr>
                        </w:pPr>
                        <w:r>
                          <w:rPr>
                            <w:rFonts w:ascii="inherit" w:eastAsia="ＭＳ ゴシック" w:hAnsi="inherit" w:cs="ＭＳ ゴシック"/>
                            <w:color w:val="212121"/>
                            <w:kern w:val="0"/>
                            <w:sz w:val="24"/>
                            <w:lang w:val="en"/>
                          </w:rPr>
                          <w:t>cars</w:t>
                        </w:r>
                      </w:p>
                      <w:p w:rsidR="00032559" w:rsidRPr="00AD7689" w:rsidRDefault="00032559" w:rsidP="007700F1">
                        <w:pPr>
                          <w:jc w:val="left"/>
                          <w:rPr>
                            <w:sz w:val="24"/>
                          </w:rPr>
                        </w:pPr>
                      </w:p>
                    </w:txbxContent>
                  </v:textbox>
                </v:shape>
                <v:shape id="Text Box 66" o:spid="_x0000_s1066" type="#_x0000_t202" style="position:absolute;left:13728;top:2242;width:926;height:3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Y2ascMA&#10;AADbAAAADwAAAGRycy9kb3ducmV2LnhtbESPUWvCQBCE3wX/w7FCX0QvWik19RQRStsXi6k/YMmt&#10;udDsXshdY/z3vULBx2FmvmE2u4Eb1VMXai8GFvMMFEnpbS2VgfPX6+wZVIgoFhsvZOBGAXbb8WiD&#10;ufVXOVFfxEoliIQcDbgY21zrUDpiDHPfkiTv4jvGmGRXadvhNcG50csse9KMtaQFhy0dHJXfxQ8b&#10;4Mfj1K37N44NFx/Doupvp9WnMQ+TYf8CKtIQ7+H/9rs1sFrC35f0A/T2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Y2ascMAAADbAAAADwAAAAAAAAAAAAAAAACYAgAAZHJzL2Rv&#10;d25yZXYueG1sUEsFBgAAAAAEAAQA9QAAAIgDAAAAAA==&#10;" fillcolor="#c9f">
                  <v:textbox inset="0,.5mm,0,.7pt">
                    <w:txbxContent>
                      <w:p w:rsidR="00032559" w:rsidRPr="00730FB8" w:rsidRDefault="00032559" w:rsidP="00A76356">
                        <w:pPr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rFonts w:hint="eastAsia"/>
                            <w:b/>
                            <w:sz w:val="24"/>
                          </w:rPr>
                          <w:t>区分</w:t>
                        </w:r>
                      </w:p>
                    </w:txbxContent>
                  </v:textbox>
                </v:shape>
                <v:shape id="Text Box 67" o:spid="_x0000_s1067" type="#_x0000_t202" style="position:absolute;left:14654;top:2231;width:1455;height:3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rbhsUA&#10;AADbAAAADwAAAGRycy9kb3ducmV2LnhtbESPT2vCQBTE70K/w/IK3szGNi0lzSoiFM3BQ9O00Nsj&#10;+/KHZt+G7Fbjt3cFweMwM79hsvVkenGk0XWWFSyjGARxZXXHjYLy62PxBsJ5ZI29ZVJwJgfr1cMs&#10;w1TbE3/SsfCNCBB2KSpovR9SKV3VkkEX2YE4eLUdDfogx0bqEU8Bbnr5FMev0mDHYaHFgbYtVX/F&#10;v1HQvXByKOv8QNOy3P2Y4rf63uVKzR+nzTsIT5O/h2/tvVaQPMP1S/gBcnU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WtuGxQAAANsAAAAPAAAAAAAAAAAAAAAAAJgCAABkcnMv&#10;ZG93bnJldi54bWxQSwUGAAAAAAQABAD1AAAAigMAAAAA&#10;">
                  <v:textbox inset="0,.5mm,0,.7pt">
                    <w:txbxContent>
                      <w:p w:rsidR="00032559" w:rsidRPr="00AD7689" w:rsidRDefault="00032559" w:rsidP="00A76356">
                        <w:pPr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rFonts w:hint="eastAsia"/>
                            <w:sz w:val="24"/>
                          </w:rPr>
                          <w:t>マスタ</w:t>
                        </w:r>
                      </w:p>
                    </w:txbxContent>
                  </v:textbox>
                </v:shape>
              </v:group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bordersDoNotSurroundHeader/>
  <w:bordersDoNotSurroundFooter/>
  <w:proofState w:spelling="clean" w:grammar="dirty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181"/>
  <w:drawingGridVerticalSpacing w:val="293"/>
  <w:displayHorizontalDrawingGridEvery w:val="0"/>
  <w:characterSpacingControl w:val="compressPunctuation"/>
  <w:hdrShapeDefaults>
    <o:shapedefaults v:ext="edit" spidmax="2049" fillcolor="white">
      <v:fill color="white"/>
      <v:textbox inset="0,.7pt,0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64E"/>
    <w:rsid w:val="00032559"/>
    <w:rsid w:val="00033A95"/>
    <w:rsid w:val="000A22F4"/>
    <w:rsid w:val="000B5B01"/>
    <w:rsid w:val="000B7FAE"/>
    <w:rsid w:val="000E03F1"/>
    <w:rsid w:val="00112395"/>
    <w:rsid w:val="001529A6"/>
    <w:rsid w:val="001C379B"/>
    <w:rsid w:val="002526B5"/>
    <w:rsid w:val="00271B07"/>
    <w:rsid w:val="00273989"/>
    <w:rsid w:val="00281306"/>
    <w:rsid w:val="00291470"/>
    <w:rsid w:val="002D4A47"/>
    <w:rsid w:val="002D6EB2"/>
    <w:rsid w:val="002E4B7B"/>
    <w:rsid w:val="00360FA8"/>
    <w:rsid w:val="003A5DD1"/>
    <w:rsid w:val="003B785C"/>
    <w:rsid w:val="00420860"/>
    <w:rsid w:val="004D1437"/>
    <w:rsid w:val="004E2247"/>
    <w:rsid w:val="004E3DD5"/>
    <w:rsid w:val="004F3440"/>
    <w:rsid w:val="00526977"/>
    <w:rsid w:val="00546B65"/>
    <w:rsid w:val="0056717A"/>
    <w:rsid w:val="005C3AE8"/>
    <w:rsid w:val="006536E8"/>
    <w:rsid w:val="0067264E"/>
    <w:rsid w:val="00730FB8"/>
    <w:rsid w:val="00732F70"/>
    <w:rsid w:val="00741BC0"/>
    <w:rsid w:val="00744655"/>
    <w:rsid w:val="007478D4"/>
    <w:rsid w:val="007700F1"/>
    <w:rsid w:val="007A76CA"/>
    <w:rsid w:val="007B68A8"/>
    <w:rsid w:val="007E24AE"/>
    <w:rsid w:val="007F0A12"/>
    <w:rsid w:val="00804041"/>
    <w:rsid w:val="00817D7A"/>
    <w:rsid w:val="00833821"/>
    <w:rsid w:val="008374BA"/>
    <w:rsid w:val="008D0E21"/>
    <w:rsid w:val="00940655"/>
    <w:rsid w:val="00962831"/>
    <w:rsid w:val="0098594D"/>
    <w:rsid w:val="009A28C3"/>
    <w:rsid w:val="00A06A9F"/>
    <w:rsid w:val="00A76356"/>
    <w:rsid w:val="00AA06A0"/>
    <w:rsid w:val="00AA2446"/>
    <w:rsid w:val="00AD7689"/>
    <w:rsid w:val="00AE5D23"/>
    <w:rsid w:val="00AF4CC2"/>
    <w:rsid w:val="00B50AD2"/>
    <w:rsid w:val="00B63BD8"/>
    <w:rsid w:val="00B7370F"/>
    <w:rsid w:val="00B84252"/>
    <w:rsid w:val="00BD41FD"/>
    <w:rsid w:val="00C06512"/>
    <w:rsid w:val="00C85681"/>
    <w:rsid w:val="00CB438A"/>
    <w:rsid w:val="00DC01FD"/>
    <w:rsid w:val="00E33F11"/>
    <w:rsid w:val="00E77678"/>
    <w:rsid w:val="00EE3222"/>
    <w:rsid w:val="00EF5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  <v:textbox inset="0,.7pt,0,.7pt"/>
    </o:shapedefaults>
    <o:shapelayout v:ext="edit">
      <o:idmap v:ext="edit" data="1"/>
    </o:shapelayout>
  </w:shapeDefaults>
  <w:decimalSymbol w:val="."/>
  <w:listSeparator w:val=","/>
  <w15:chartTrackingRefBased/>
  <w15:docId w15:val="{A773C649-943B-4E38-85DD-84F078FE0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5">
    <w:name w:val="Balloon Text"/>
    <w:basedOn w:val="a"/>
    <w:semiHidden/>
    <w:rsid w:val="00273989"/>
    <w:rPr>
      <w:rFonts w:ascii="Arial" w:eastAsia="ＭＳ ゴシック" w:hAnsi="Arial"/>
      <w:sz w:val="18"/>
      <w:szCs w:val="18"/>
    </w:rPr>
  </w:style>
  <w:style w:type="table" w:styleId="a6">
    <w:name w:val="Table Grid"/>
    <w:basedOn w:val="a1"/>
    <w:rsid w:val="00AE5D23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E7767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ＭＳ ゴシック" w:eastAsia="ＭＳ ゴシック" w:hAnsi="ＭＳ ゴシック" w:cs="ＭＳ ゴシック"/>
      <w:kern w:val="0"/>
      <w:sz w:val="24"/>
    </w:rPr>
  </w:style>
  <w:style w:type="character" w:customStyle="1" w:styleId="HTML0">
    <w:name w:val="HTML 書式付き (文字)"/>
    <w:basedOn w:val="a0"/>
    <w:link w:val="HTML"/>
    <w:uiPriority w:val="99"/>
    <w:rsid w:val="00E77678"/>
    <w:rPr>
      <w:rFonts w:ascii="ＭＳ ゴシック" w:eastAsia="ＭＳ ゴシック" w:hAnsi="ＭＳ ゴシック" w:cs="ＭＳ ゴシック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125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hs60224\Documents\sugukuru\Documents\21_&#12486;&#12540;&#12502;&#12523;&#23450;&#32681;\&#12486;&#12540;&#12502;&#12523;&#23450;&#32681;.dot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テーブル定義.dot</Template>
  <TotalTime>108</TotalTime>
  <Pages>3</Pages>
  <Words>138</Words>
  <Characters>793</Characters>
  <Application>Microsoft Office Word</Application>
  <DocSecurity>0</DocSecurity>
  <Lines>6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テーブル定義</vt:lpstr>
      <vt:lpstr>テーブル定義</vt:lpstr>
    </vt:vector>
  </TitlesOfParts>
  <Company/>
  <LinksUpToDate>false</LinksUpToDate>
  <CharactersWithSpaces>930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テーブル定義</dc:title>
  <dc:subject/>
  <dc:creator>pokota-gackt@outlook.jp</dc:creator>
  <cp:keywords/>
  <dc:description/>
  <cp:lastModifiedBy>川原 千秋</cp:lastModifiedBy>
  <cp:revision>19</cp:revision>
  <cp:lastPrinted>2006-06-27T08:47:00Z</cp:lastPrinted>
  <dcterms:created xsi:type="dcterms:W3CDTF">2018-09-26T02:44:00Z</dcterms:created>
  <dcterms:modified xsi:type="dcterms:W3CDTF">2018-09-26T06:49:00Z</dcterms:modified>
  <cp:category>システム設計ドキュメント</cp:category>
</cp:coreProperties>
</file>