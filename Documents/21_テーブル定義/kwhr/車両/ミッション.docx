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2534"/>
        <w:gridCol w:w="2172"/>
        <w:gridCol w:w="602"/>
        <w:gridCol w:w="1134"/>
        <w:gridCol w:w="851"/>
        <w:gridCol w:w="1417"/>
        <w:gridCol w:w="851"/>
        <w:gridCol w:w="1276"/>
        <w:gridCol w:w="850"/>
        <w:gridCol w:w="851"/>
        <w:gridCol w:w="850"/>
        <w:gridCol w:w="1418"/>
      </w:tblGrid>
      <w:tr w:rsidR="00962831">
        <w:trPr>
          <w:trHeight w:val="397"/>
          <w:tblHeader/>
        </w:trPr>
        <w:tc>
          <w:tcPr>
            <w:tcW w:w="47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5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フィールド名称</w:t>
            </w:r>
          </w:p>
        </w:tc>
        <w:tc>
          <w:tcPr>
            <w:tcW w:w="217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フィールドＩＤ</w:t>
            </w:r>
          </w:p>
        </w:tc>
        <w:tc>
          <w:tcPr>
            <w:tcW w:w="60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書</w:t>
            </w:r>
            <w:r w:rsidR="00032559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式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小数点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規定値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値要求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空文字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Pr="00962831" w:rsidRDefault="00962831" w:rsidP="00962831">
            <w:pPr>
              <w:jc w:val="center"/>
              <w:rPr>
                <w:sz w:val="20"/>
                <w:szCs w:val="20"/>
              </w:rPr>
            </w:pPr>
            <w:r w:rsidRPr="00962831">
              <w:rPr>
                <w:rFonts w:hint="eastAsia"/>
                <w:sz w:val="20"/>
                <w:szCs w:val="20"/>
              </w:rPr>
              <w:t>インデックス</w:t>
            </w:r>
          </w:p>
        </w:tc>
      </w:tr>
      <w:tr w:rsidR="00032559">
        <w:trPr>
          <w:trHeight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962831" w:rsidRPr="00804041" w:rsidRDefault="004566CD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連番</w:t>
            </w:r>
          </w:p>
        </w:tc>
        <w:tc>
          <w:tcPr>
            <w:tcW w:w="2172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032559">
        <w:trPr>
          <w:trHeight w:val="454"/>
        </w:trPr>
        <w:tc>
          <w:tcPr>
            <w:tcW w:w="470" w:type="dxa"/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534" w:type="dxa"/>
            <w:vAlign w:val="center"/>
          </w:tcPr>
          <w:p w:rsidR="00962831" w:rsidRPr="00804041" w:rsidRDefault="004566CD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種類</w:t>
            </w:r>
          </w:p>
        </w:tc>
        <w:tc>
          <w:tcPr>
            <w:tcW w:w="2172" w:type="dxa"/>
            <w:vAlign w:val="center"/>
          </w:tcPr>
          <w:p w:rsidR="00962831" w:rsidRPr="00804041" w:rsidRDefault="004566CD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transmission</w:t>
            </w:r>
            <w:bookmarkStart w:id="0" w:name="_GoBack"/>
            <w:bookmarkEnd w:id="0"/>
          </w:p>
        </w:tc>
        <w:tc>
          <w:tcPr>
            <w:tcW w:w="602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032559">
        <w:trPr>
          <w:trHeight w:val="454"/>
        </w:trPr>
        <w:tc>
          <w:tcPr>
            <w:tcW w:w="470" w:type="dxa"/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2534" w:type="dxa"/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536E8" w:rsidRDefault="006536E8" w:rsidP="009A28C3"/>
    <w:sectPr w:rsidR="006536E8" w:rsidSect="009A28C3">
      <w:headerReference w:type="default" r:id="rId6"/>
      <w:footerReference w:type="default" r:id="rId7"/>
      <w:pgSz w:w="16838" w:h="11906" w:orient="landscape" w:code="9"/>
      <w:pgMar w:top="2836" w:right="818" w:bottom="993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0F2" w:rsidRDefault="00B460F2" w:rsidP="00273989">
      <w:pPr>
        <w:pStyle w:val="a3"/>
      </w:pPr>
      <w:r>
        <w:separator/>
      </w:r>
    </w:p>
  </w:endnote>
  <w:endnote w:type="continuationSeparator" w:id="0">
    <w:p w:rsidR="00B460F2" w:rsidRDefault="00B460F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AA06A0" w:rsidP="001C379B">
    <w:pPr>
      <w:pStyle w:val="a4"/>
      <w:jc w:val="right"/>
    </w:pP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0F2" w:rsidRDefault="00B460F2" w:rsidP="00273989">
      <w:pPr>
        <w:pStyle w:val="a3"/>
      </w:pPr>
      <w:r>
        <w:separator/>
      </w:r>
    </w:p>
  </w:footnote>
  <w:footnote w:type="continuationSeparator" w:id="0">
    <w:p w:rsidR="00B460F2" w:rsidRDefault="00B460F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67264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292860"/>
              <wp:effectExtent l="10795" t="12065" r="13335" b="952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292860"/>
                        <a:chOff x="712" y="559"/>
                        <a:chExt cx="15397" cy="20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559" w:rsidRPr="00732F70" w:rsidRDefault="0003255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テーブル定義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5" name="Group 62"/>
                      <wpg:cNvGrpSpPr>
                        <a:grpSpLocks/>
                      </wpg:cNvGrpSpPr>
                      <wpg:grpSpPr bwMode="auto">
                        <a:xfrm>
                          <a:off x="712" y="1511"/>
                          <a:ext cx="15397" cy="684"/>
                          <a:chOff x="712" y="1511"/>
                          <a:chExt cx="15397" cy="684"/>
                        </a:xfrm>
                      </wpg:grpSpPr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67264E" w:rsidRDefault="0067264E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20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7F0A12">
                                  <w:pPr>
                                    <w:jc w:val="center"/>
                                  </w:pP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5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27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7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4566CD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4566CD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68"/>
                      <wpg:cNvGrpSpPr>
                        <a:grpSpLocks/>
                      </wpg:cNvGrpSpPr>
                      <wpg:grpSpPr bwMode="auto">
                        <a:xfrm>
                          <a:off x="722" y="2231"/>
                          <a:ext cx="15387" cy="364"/>
                          <a:chOff x="722" y="2231"/>
                          <a:chExt cx="15387" cy="364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2" y="2242"/>
                            <a:ext cx="127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ＤＢ名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9" y="2242"/>
                            <a:ext cx="2620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4E3DD5" w:rsidRDefault="00032559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586" y="2242"/>
                            <a:ext cx="1648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17" y="2242"/>
                            <a:ext cx="2897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700F1" w:rsidRDefault="00032559" w:rsidP="007700F1">
                              <w:pPr>
                                <w:jc w:val="left"/>
                                <w:rPr>
                                  <w:rFonts w:ascii="ＭＳ 明朝" w:hAnsi="ＭＳ 明朝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114" y="2242"/>
                            <a:ext cx="1592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テーブルＩＤ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706" y="2242"/>
                            <a:ext cx="3022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28" y="2242"/>
                            <a:ext cx="92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7635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区分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654" y="2231"/>
                            <a:ext cx="1455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A7635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マスタ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26" style="position:absolute;left:0;text-align:left;margin-left:-9.65pt;margin-top:-.55pt;width:769.85pt;height:101.8pt;z-index:251658240" coordorigin="712,559" coordsize="15397,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032559" w:rsidRDefault="0003255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032559" w:rsidRPr="00732F70" w:rsidRDefault="0003255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テーブル定義</w:t>
                      </w:r>
                    </w:p>
                  </w:txbxContent>
                </v:textbox>
              </v:shape>
              <v:line id="Line 50" o:spid="_x0000_s1038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S5JbwAAADbAAAADwAAAGRycy9kb3ducmV2LnhtbERPy6rCMBDdX/AfwgjurqkPRKpRRFF0&#10;6Ws/NGNbbSaliW39eyMI7uZwnjNftqYQNVUut6xg0I9AECdW55wquJy3/1MQziNrLCyTghc5WC46&#10;f3OMtW34SPXJpyKEsItRQeZ9GUvpkowMur4tiQN3s5VBH2CVSl1hE8JNIYdRNJEGcw4NGZa0zih5&#10;nJ5GgamveNxtVtc71aMnbpv8diheSvW67WoGwlPrf+Kve6/D/DF8fgkHyM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QS5JbwAAADbAAAADwAAAAAAAAAAAAAAAAChAgAA&#10;ZHJzL2Rvd25yZXYueG1sUEsFBgAAAAAEAAQA+QAAAIoDAAAAAA==&#10;" strokecolor="#333" strokeweight="1.5pt"/>
              <v:group id="Group 62" o:spid="_x0000_s1039" style="position:absolute;left:712;top:1511;width:15397;height:684" coordorigin="712,1511" coordsize="15397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Text Box 27" o:spid="_x0000_s1040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  <v:textbox inset="0,2.25mm,0,.7pt">
                    <w:txbxContent>
                      <w:p w:rsidR="00032559" w:rsidRPr="00730FB8" w:rsidRDefault="0003255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1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  <v:textbox inset="2mm,2.25mm,0,.7pt">
                    <w:txbxContent>
                      <w:p w:rsidR="00032559" w:rsidRPr="0067264E" w:rsidRDefault="0067264E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67264E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2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zssIA&#10;AADbAAAADwAAAGRycy9kb3ducmV2LnhtbESPQW/CMAyF75P4D5GRdhspHNhUCAiQGHDYYd3E2WpM&#10;U9E4VRNK+ff4MGk3W+/5vc/L9eAb1VMX68AGppMMFHEZbM2Vgd+f/dsHqJiQLTaBycCDIqxXo5cl&#10;5jbc+Zv6IlVKQjjmaMCl1OZax9KRxzgJLbFol9B5TLJ2lbYd3iXcN3qWZXPtsWZpcNjSzlF5LW7e&#10;wPzw+bV57w+BT3bYacezBrdnY17Hw2YBKtGQ/s1/10cr+AIr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TOywgAAANsAAAAPAAAAAAAAAAAAAAAAAJgCAABkcnMvZG93&#10;bnJldi54bWxQSwUGAAAAAAQABAD1AAAAhwMAAAAA&#10;" fillcolor="#c9f">
                  <v:textbox inset="0,2.25mm,0,.7pt">
                    <w:txbxContent>
                      <w:p w:rsidR="00032559" w:rsidRPr="00730FB8" w:rsidRDefault="0003255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3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498YA&#10;AADbAAAADwAAAGRycy9kb3ducmV2LnhtbESPQWvCQBCF74L/YRmhl6IbhYqJbkJRKm0PgkkLHofs&#10;NEmbnQ3ZVdN/3xUK3mZ4b973ZpMNphUX6l1jWcF8FoEgLq1uuFLwUbxMVyCcR9bYWiYFv+QgS8ej&#10;DSbaXvlIl9xXIoSwS1BB7X2XSOnKmgy6me2Ig/Zle4M+rH0ldY/XEG5auYiipTTYcCDU2NG2pvIn&#10;P5vAzRc8RN+Pxenp/e3Q7eN5vGs+lXqYDM9rEJ4Gfzf/X7/qUD+G2y9h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W498YAAADbAAAADwAAAAAAAAAAAAAAAACYAgAAZHJz&#10;L2Rvd25yZXYueG1sUEsFBgAAAAAEAAQA9QAAAIsDAAAAAA==&#10;">
                  <v:textbox inset="2mm,2.25mm,0,.7pt">
                    <w:txbxContent>
                      <w:p w:rsidR="00032559" w:rsidRPr="00AD7689" w:rsidRDefault="00032559" w:rsidP="00730FB8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group id="Group 36" o:spid="_x0000_s1044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32" o:spid="_x0000_s1045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Text Box 18" o:spid="_x0000_s104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    <v:textbox inset="5.85pt,.7pt,5.85pt,.7pt">
                        <w:txbxContent>
                          <w:p w:rsidR="00032559" w:rsidRDefault="00032559" w:rsidP="007F0A12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3lM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kKz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y3l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8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Text Box 34" o:spid="_x0000_s104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    <v:textbox inset="5.85pt,.7pt,5.85pt,.7pt">
                        <w:txbxContent>
                          <w:p w:rsidR="00032559" w:rsidRDefault="0003255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27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5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UDMAA&#10;AADbAAAADwAAAGRycy9kb3ducmV2LnhtbESPQYvCMBSE7wv+h/AEb2vayurSNS0iCF7VIh4fzdu2&#10;bPNSmtjWf2+EBY/DzHzDbPPJtGKg3jWWFcTLCARxaXXDlYLicvj8BuE8ssbWMil4kIM8m31sMdV2&#10;5BMNZ1+JAGGXooLa+y6V0pU1GXRL2xEH79f2Bn2QfSV1j2OAm1YmUbSWBhsOCzV2tK+p/DvfjYLm&#10;MSTuatFuRneLzRcWqyQulFrMp90PCE+Tf4f/20etIFnD60v4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sUD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1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38" o:spid="_x0000_s1052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Text Box 39" o:spid="_x0000_s1053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  <v:textbox inset="5.85pt,.7pt,5.85pt,.7pt">
                        <w:txbxContent>
                          <w:p w:rsidR="00032559" w:rsidRPr="000B5B01" w:rsidRDefault="0003255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4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Pr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qwP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e/Pr0AAADbAAAADwAAAAAAAAAAAAAAAACYAgAAZHJzL2Rvd25yZXYu&#10;eG1sUEsFBgAAAAAEAAQA9QAAAII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5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Text Box 42" o:spid="_x0000_s105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0Vs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jRWxQAAANsAAAAPAAAAAAAAAAAAAAAAAJgCAABkcnMv&#10;ZG93bnJldi54bWxQSwUGAAAAAAQABAD1AAAAigMAAAAA&#10;">
                      <v:textbox inset="5.85pt,.7pt,5.85pt,.7pt">
                        <w:txbxContent>
                          <w:p w:rsidR="00032559" w:rsidRPr="000B5B01" w:rsidRDefault="0003255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4566CD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4566CD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hScAA&#10;AADbAAAADwAAAGRycy9kb3ducmV2LnhtbESPT4vCMBTE74LfITxhbzb9g7tSjbIIwl51i+zx0Tzb&#10;YvNSmmxbv70RBI/DzPyG2e4n04qBetdYVpBEMQji0uqGKwXF73G5BuE8ssbWMim4k4P9bj7bYq7t&#10;yCcazr4SAcIuRwW1910upStrMugi2xEH72p7gz7IvpK6xzHATSvTOP6UBhsOCzV2dKipvJ3/jYLm&#10;PqTuYtF+je4vMSsssjQplPpYTN8bEJ4m/w6/2j9aQZbB80v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UhSc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1" o:spid="_x0000_s1058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/v:group>
              <v:group id="Group 68" o:spid="_x0000_s1059" style="position:absolute;left:722;top:2231;width:15387;height:364" coordorigin="722,2231" coordsize="15387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Text Box 55" o:spid="_x0000_s1060" type="#_x0000_t202" style="position:absolute;left:722;top:2242;width:127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vz8MA&#10;AADbAAAADwAAAGRycy9kb3ducmV2LnhtbESPUWvCQBCE3wv+h2OFvhS9qEU0eooUpO1Li6k/YMmt&#10;uWB2L+SuMf77XqHQx2FmvmG2+4Eb1VMXai8GZtMMFEnpbS2VgfPXcbICFSKKxcYLGbhTgP1u9LDF&#10;3PqbnKgvYqUSREKOBlyMba51KB0xhqlvSZJ38R1jTLKrtO3wluDc6HmWLTVjLWnBYUsvjspr8c0G&#10;ePHx5Nb9K8eGi/dhVvX30/OnMY/j4bABFWmI/+G/9ps1sFjC75f0A/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Dvz8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ＤＢ名</w:t>
                        </w:r>
                      </w:p>
                    </w:txbxContent>
                  </v:textbox>
                </v:shape>
                <v:shape id="Text Box 56" o:spid="_x0000_s1061" type="#_x0000_t202" style="position:absolute;left:1999;top:2242;width:262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8EsMA&#10;AADbAAAADwAAAGRycy9kb3ducmV2LnhtbESPW2sCMRSE34X+h3AKfdOkF6qsRikFqdAnL6CPx81x&#10;d3FzkiZR139vhIKPw8x8w0xmnW3FmUJsHGt4HSgQxKUzDVcaNut5fwQiJmSDrWPScKUIs+lTb4KF&#10;cRde0nmVKpEhHAvUUKfkCyljWZPFOHCeOHsHFyymLEMlTcBLhttWvin1KS02nBdq9PRdU3lcnayG&#10;9e5jH07+b1l5tZU/v+rY4lxp/fLcfY1BJOrSI/zfXhgN70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8EsMAAADbAAAADwAAAAAAAAAAAAAAAACYAgAAZHJzL2Rv&#10;d25yZXYueG1sUEsFBgAAAAAEAAQA9QAAAIgDAAAAAA==&#10;">
                  <v:textbox inset="2mm,.5mm,0,.7pt">
                    <w:txbxContent>
                      <w:p w:rsidR="00032559" w:rsidRPr="004E3DD5" w:rsidRDefault="00032559" w:rsidP="007700F1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7" o:spid="_x0000_s1062" type="#_x0000_t202" style="position:absolute;left:4586;top:2242;width:1648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PeJsAA&#10;AADbAAAADwAAAGRycy9kb3ducmV2LnhtbERPzWrCQBC+C77DMoIX0Y1axKauUgql9lIx+gBDdpoN&#10;zcyG7DbGt+8ehB4/vv/dYeBG9dSF2ouB5SIDRVJ6W0tl4Hp5n29BhYhisfFCBu4U4LAfj3aYW3+T&#10;M/VFrFQKkZCjARdjm2sdSkeMYeFbksR9+44xJthV2nZ4S+Hc6FWWbTRjLanBYUtvjsqf4pcN8Ppr&#10;5p77D44NF5/Dsurv56eTMdPJ8PoCKtIQ/8UP99EaWKex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PeJs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テーブル名</w:t>
                        </w:r>
                      </w:p>
                    </w:txbxContent>
                  </v:textbox>
                </v:shape>
                <v:shape id="Text Box 58" o:spid="_x0000_s1063" type="#_x0000_t202" style="position:absolute;left:6217;top:2242;width:2897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N+8MA&#10;AADbAAAADwAAAGRycy9kb3ducmV2LnhtbESPW2sCMRSE34X+h3AKfdOkF4quRikFqdAnL6CPx81x&#10;d3FzkiZR139vhIKPw8x8w0xmnW3FmUJsHGt4HSgQxKUzDVcaNut5fwgiJmSDrWPScKUIs+lTb4KF&#10;cRde0nmVKpEhHAvUUKfkCyljWZPFOHCeOHsHFyymLEMlTcBLhttWvin1KS02nBdq9PRdU3lcnayG&#10;9e5jH07+b1l5tZU/v+rY4lxp/fLcfY1BJOrSI/zfXhgN7y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rN+8MAAADbAAAADwAAAAAAAAAAAAAAAACYAgAAZHJzL2Rv&#10;d25yZXYueG1sUEsFBgAAAAAEAAQA9QAAAIgDAAAAAA==&#10;">
                  <v:textbox inset="2mm,.5mm,0,.7pt">
                    <w:txbxContent>
                      <w:p w:rsidR="00032559" w:rsidRPr="007700F1" w:rsidRDefault="00032559" w:rsidP="007700F1">
                        <w:pPr>
                          <w:jc w:val="left"/>
                          <w:rPr>
                            <w:rFonts w:ascii="ＭＳ 明朝" w:hAnsi="ＭＳ 明朝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9" o:spid="_x0000_s1064" type="#_x0000_t202" style="position:absolute;left:9114;top:2242;width:159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OhXcAA&#10;AADbAAAADwAAAGRycy9kb3ducmV2LnhtbERPzWrCQBC+C77DMoIX0Y1WxKauUgql7UUx+gBDdpoN&#10;zcyG7DbGt+8eCh4/vv/dYeBG9dSF2ouB5SIDRVJ6W0tl4Hp5n29BhYhisfFCBu4U4LAfj3aYW3+T&#10;M/VFrFQKkZCjARdjm2sdSkeMYeFbksR9+44xJthV2nZ4S+Hc6FWWbTRjLanBYUtvjsqf4pcN8NNx&#10;5p77D44NF1/Dsurv5/XJmOlkeH0BFWmID/G/+9MaWKf1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OhXc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テーブルＩＤ</w:t>
                        </w:r>
                      </w:p>
                    </w:txbxContent>
                  </v:textbox>
                </v:shape>
                <v:shape id="Text Box 60" o:spid="_x0000_s1065" type="#_x0000_t202" style="position:absolute;left:10706;top:2242;width:302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qygMEA&#10;AADbAAAADwAAAGRycy9kb3ducmV2LnhtbESPQWsCMRSE7wX/Q3iCt5ooUspqFBFEwZNa0ONz89xd&#10;3LzEJOr23zeFQo/DzHzDzBadbcWTQmwcaxgNFQji0pmGKw1fx/X7J4iYkA22jknDN0VYzHtvMyyM&#10;e/GenodUiQzhWKCGOiVfSBnLmizGofPE2bu6YDFlGSppAr4y3LZyrNSHtNhwXqjR06qm8nZ4WA3H&#10;8+QSHv6+r7w6yc1O3VpcK60H/W45BZGoS//hv/bWaJiM4PdL/gF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6soDBAAAA2wAAAA8AAAAAAAAAAAAAAAAAmAIAAGRycy9kb3du&#10;cmV2LnhtbFBLBQYAAAAABAAEAPUAAACGAwAAAAA=&#10;">
                  <v:textbox inset="2mm,.5mm,0,.7pt">
                    <w:txbxContent>
                      <w:p w:rsidR="00032559" w:rsidRPr="00AD7689" w:rsidRDefault="00032559" w:rsidP="007700F1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6" o:spid="_x0000_s1066" type="#_x0000_t202" style="position:absolute;left:13728;top:2242;width:92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2ascMA&#10;AADbAAAADwAAAGRycy9kb3ducmV2LnhtbESPUWvCQBCE3wX/w7FCX0QvWik19RQRStsXi6k/YMmt&#10;udDsXshdY/z3vULBx2FmvmE2u4Eb1VMXai8GFvMMFEnpbS2VgfPX6+wZVIgoFhsvZOBGAXbb8WiD&#10;ufVXOVFfxEoliIQcDbgY21zrUDpiDHPfkiTv4jvGmGRXadvhNcG50csse9KMtaQFhy0dHJXfxQ8b&#10;4Mfj1K37N44NFx/Doupvp9WnMQ+TYf8CKtIQ7+H/9rs1sFrC35f0A/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2asc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A7635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区分</w:t>
                        </w:r>
                      </w:p>
                    </w:txbxContent>
                  </v:textbox>
                </v:shape>
                <v:shape id="Text Box 67" o:spid="_x0000_s1067" type="#_x0000_t202" style="position:absolute;left:14654;top:2231;width:1455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bhsUA&#10;AADbAAAADwAAAGRycy9kb3ducmV2LnhtbESPT2vCQBTE70K/w/IK3szGNi0lzSoiFM3BQ9O00Nsj&#10;+/KHZt+G7Fbjt3cFweMwM79hsvVkenGk0XWWFSyjGARxZXXHjYLy62PxBsJ5ZI29ZVJwJgfr1cMs&#10;w1TbE3/SsfCNCBB2KSpovR9SKV3VkkEX2YE4eLUdDfogx0bqEU8Bbnr5FMev0mDHYaHFgbYtVX/F&#10;v1HQvXByKOv8QNOy3P2Y4rf63uVKzR+nzTsIT5O/h2/tvVaQPMP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tuGxQAAANsAAAAPAAAAAAAAAAAAAAAAAJgCAABkcnMv&#10;ZG93bnJldi54bWxQSwUGAAAAAAQABAD1AAAAigMAAAAA&#10;">
                  <v:textbox inset="0,.5mm,0,.7pt">
                    <w:txbxContent>
                      <w:p w:rsidR="00032559" w:rsidRPr="00AD7689" w:rsidRDefault="00032559" w:rsidP="00A7635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マスタ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4E"/>
    <w:rsid w:val="00032559"/>
    <w:rsid w:val="000A22F4"/>
    <w:rsid w:val="000B5B01"/>
    <w:rsid w:val="000E03F1"/>
    <w:rsid w:val="001529A6"/>
    <w:rsid w:val="001C379B"/>
    <w:rsid w:val="001E357B"/>
    <w:rsid w:val="00273989"/>
    <w:rsid w:val="00291470"/>
    <w:rsid w:val="002D4A47"/>
    <w:rsid w:val="00360FA8"/>
    <w:rsid w:val="003A5DD1"/>
    <w:rsid w:val="003B785C"/>
    <w:rsid w:val="004566CD"/>
    <w:rsid w:val="00491ACF"/>
    <w:rsid w:val="004E3DD5"/>
    <w:rsid w:val="0056717A"/>
    <w:rsid w:val="005F2BD1"/>
    <w:rsid w:val="00641C2E"/>
    <w:rsid w:val="006536E8"/>
    <w:rsid w:val="0067264E"/>
    <w:rsid w:val="00730FB8"/>
    <w:rsid w:val="00732F70"/>
    <w:rsid w:val="00744655"/>
    <w:rsid w:val="007700F1"/>
    <w:rsid w:val="007A76CA"/>
    <w:rsid w:val="007B68A8"/>
    <w:rsid w:val="007E24AE"/>
    <w:rsid w:val="007F0A12"/>
    <w:rsid w:val="00804041"/>
    <w:rsid w:val="00833821"/>
    <w:rsid w:val="008374BA"/>
    <w:rsid w:val="008D0E21"/>
    <w:rsid w:val="00962831"/>
    <w:rsid w:val="0098594D"/>
    <w:rsid w:val="009A28C3"/>
    <w:rsid w:val="00A06A9F"/>
    <w:rsid w:val="00A76356"/>
    <w:rsid w:val="00AA06A0"/>
    <w:rsid w:val="00AA2446"/>
    <w:rsid w:val="00AD7689"/>
    <w:rsid w:val="00AE5D23"/>
    <w:rsid w:val="00AF4CC2"/>
    <w:rsid w:val="00B460F2"/>
    <w:rsid w:val="00B50AD2"/>
    <w:rsid w:val="00B84252"/>
    <w:rsid w:val="00BD41FD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A773C649-943B-4E38-85DD-84F078FE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E5D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21_&#12486;&#12540;&#12502;&#12523;&#23450;&#32681;\&#12486;&#12540;&#12502;&#12523;&#23450;&#32681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テーブル定義.dot</Template>
  <TotalTime>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テーブル定義</vt:lpstr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テーブル定義</dc:title>
  <dc:subject/>
  <dc:creator>pokota-gackt@outlook.jp</dc:creator>
  <cp:keywords/>
  <dc:description/>
  <cp:lastModifiedBy>川原 千秋</cp:lastModifiedBy>
  <cp:revision>5</cp:revision>
  <cp:lastPrinted>2006-06-27T08:47:00Z</cp:lastPrinted>
  <dcterms:created xsi:type="dcterms:W3CDTF">2018-09-26T02:44:00Z</dcterms:created>
  <dcterms:modified xsi:type="dcterms:W3CDTF">2018-09-26T06:28:00Z</dcterms:modified>
  <cp:category>システム設計ドキュメント</cp:category>
</cp:coreProperties>
</file>