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5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 w:rsidTr="004F3440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962831" w:rsidP="00962831">
            <w:pPr>
              <w:jc w:val="center"/>
              <w:rPr>
                <w:sz w:val="20"/>
                <w:szCs w:val="20"/>
              </w:rPr>
            </w:pPr>
            <w:r w:rsidRPr="00962831">
              <w:rPr>
                <w:rFonts w:hint="eastAsia"/>
                <w:sz w:val="20"/>
                <w:szCs w:val="20"/>
              </w:rPr>
              <w:t>インデックス</w:t>
            </w:r>
          </w:p>
        </w:tc>
      </w:tr>
      <w:tr w:rsidR="00032559" w:rsidTr="004F3440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365BF8" w:rsidP="0096283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連番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365BF8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365BF8" w:rsidRPr="00804041" w:rsidRDefault="00365BF8" w:rsidP="004F344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365BF8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4F3440" w:rsidRPr="00804041" w:rsidRDefault="00365BF8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登録ナンバー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4F3440" w:rsidRPr="00804041" w:rsidRDefault="000D795A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営業担当者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4F3440" w:rsidRPr="00804041" w:rsidRDefault="000D795A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スタート価格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4F3440" w:rsidRPr="00804041" w:rsidRDefault="000D795A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希望価格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4F3440" w:rsidRPr="00804041" w:rsidRDefault="000D795A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会員番号</w:t>
            </w:r>
            <w:bookmarkStart w:id="0" w:name="_GoBack"/>
            <w:bookmarkEnd w:id="0"/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default" r:id="rId6"/>
      <w:footerReference w:type="default" r:id="rId7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8F0" w:rsidRDefault="005F08F0" w:rsidP="00273989">
      <w:pPr>
        <w:pStyle w:val="a3"/>
      </w:pPr>
      <w:r>
        <w:separator/>
      </w:r>
    </w:p>
  </w:endnote>
  <w:endnote w:type="continuationSeparator" w:id="0">
    <w:p w:rsidR="005F08F0" w:rsidRDefault="005F08F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8F0" w:rsidRDefault="005F08F0" w:rsidP="00273989">
      <w:pPr>
        <w:pStyle w:val="a3"/>
      </w:pPr>
      <w:r>
        <w:separator/>
      </w:r>
    </w:p>
  </w:footnote>
  <w:footnote w:type="continuationSeparator" w:id="0">
    <w:p w:rsidR="005F08F0" w:rsidRDefault="005F08F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67264E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03255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D795A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D795A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AA06A0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4"/>
                                </w:rPr>
                                <w:t>sugukuru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6D7B4D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4"/>
                                </w:rPr>
                                <w:t>売注文</w:t>
                              </w:r>
                              <w:r w:rsidR="00AA06A0">
                                <w:rPr>
                                  <w:rFonts w:ascii="ＭＳ 明朝" w:hAnsi="ＭＳ 明朝"/>
                                  <w:sz w:val="24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7678" w:rsidRPr="00E77678" w:rsidRDefault="006D7B4D" w:rsidP="00E77678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inherit" w:eastAsia="ＭＳ ゴシック" w:hAnsi="inherit" w:cs="ＭＳ ゴシック" w:hint="eastAsia"/>
                                  <w:color w:val="212121"/>
                                  <w:kern w:val="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inherit" w:eastAsia="ＭＳ ゴシック" w:hAnsi="inherit" w:cs="ＭＳ ゴシック"/>
                                  <w:color w:val="212121"/>
                                  <w:kern w:val="0"/>
                                  <w:sz w:val="24"/>
                                  <w:lang w:val="en"/>
                                </w:rPr>
                                <w:t>sellings</w:t>
                              </w:r>
                              <w:proofErr w:type="spellEnd"/>
                            </w:p>
                            <w:p w:rsidR="00032559" w:rsidRPr="00AD7689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67264E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03255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D795A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D795A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AA06A0" w:rsidP="007700F1">
                        <w:pPr>
                          <w:jc w:val="lef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4"/>
                          </w:rPr>
                          <w:t>sugukuru</w:t>
                        </w:r>
                        <w:proofErr w:type="spellEnd"/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6D7B4D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4"/>
                          </w:rPr>
                          <w:t>売注文</w:t>
                        </w:r>
                        <w:r w:rsidR="00AA06A0">
                          <w:rPr>
                            <w:rFonts w:ascii="ＭＳ 明朝" w:hAnsi="ＭＳ 明朝"/>
                            <w:sz w:val="24"/>
                          </w:rPr>
                          <w:t>テーブル</w:t>
                        </w: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E77678" w:rsidRPr="00E77678" w:rsidRDefault="006D7B4D" w:rsidP="00E77678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inherit" w:eastAsia="ＭＳ ゴシック" w:hAnsi="inherit" w:cs="ＭＳ ゴシック" w:hint="eastAsia"/>
                            <w:color w:val="212121"/>
                            <w:kern w:val="0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inherit" w:eastAsia="ＭＳ ゴシック" w:hAnsi="inherit" w:cs="ＭＳ ゴシック"/>
                            <w:color w:val="212121"/>
                            <w:kern w:val="0"/>
                            <w:sz w:val="24"/>
                            <w:lang w:val="en"/>
                          </w:rPr>
                          <w:t>sellings</w:t>
                        </w:r>
                        <w:proofErr w:type="spellEnd"/>
                      </w:p>
                      <w:p w:rsidR="00032559" w:rsidRPr="00AD7689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6763B"/>
    <w:rsid w:val="000A22F4"/>
    <w:rsid w:val="000B5B01"/>
    <w:rsid w:val="000B7FAE"/>
    <w:rsid w:val="000D795A"/>
    <w:rsid w:val="000E03F1"/>
    <w:rsid w:val="00112395"/>
    <w:rsid w:val="001529A6"/>
    <w:rsid w:val="001C379B"/>
    <w:rsid w:val="00271B07"/>
    <w:rsid w:val="00273989"/>
    <w:rsid w:val="00291470"/>
    <w:rsid w:val="002D4A47"/>
    <w:rsid w:val="00360FA8"/>
    <w:rsid w:val="00365BF8"/>
    <w:rsid w:val="003A5DD1"/>
    <w:rsid w:val="003B785C"/>
    <w:rsid w:val="004E3DD5"/>
    <w:rsid w:val="004F3440"/>
    <w:rsid w:val="0056717A"/>
    <w:rsid w:val="005F08F0"/>
    <w:rsid w:val="006536E8"/>
    <w:rsid w:val="0067264E"/>
    <w:rsid w:val="006D7B4D"/>
    <w:rsid w:val="00730FB8"/>
    <w:rsid w:val="00732F70"/>
    <w:rsid w:val="00744655"/>
    <w:rsid w:val="007700F1"/>
    <w:rsid w:val="007A76CA"/>
    <w:rsid w:val="007B68A8"/>
    <w:rsid w:val="007E24AE"/>
    <w:rsid w:val="007F0A12"/>
    <w:rsid w:val="00804041"/>
    <w:rsid w:val="00817D7A"/>
    <w:rsid w:val="00833821"/>
    <w:rsid w:val="008374BA"/>
    <w:rsid w:val="008D0E21"/>
    <w:rsid w:val="00962831"/>
    <w:rsid w:val="0098594D"/>
    <w:rsid w:val="009A28C3"/>
    <w:rsid w:val="00A06A9F"/>
    <w:rsid w:val="00A76356"/>
    <w:rsid w:val="00AA06A0"/>
    <w:rsid w:val="00AA2446"/>
    <w:rsid w:val="00AD7689"/>
    <w:rsid w:val="00AE5D23"/>
    <w:rsid w:val="00AF4CC2"/>
    <w:rsid w:val="00B50AD2"/>
    <w:rsid w:val="00B84252"/>
    <w:rsid w:val="00BD41FD"/>
    <w:rsid w:val="00CB438A"/>
    <w:rsid w:val="00E77678"/>
    <w:rsid w:val="00EE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77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E77678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27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テーブル定義</vt:lpstr>
      <vt:lpstr>テーブル定義</vt:lpstr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9</cp:revision>
  <cp:lastPrinted>2006-06-27T08:47:00Z</cp:lastPrinted>
  <dcterms:created xsi:type="dcterms:W3CDTF">2018-09-26T02:44:00Z</dcterms:created>
  <dcterms:modified xsi:type="dcterms:W3CDTF">2018-09-26T07:07:00Z</dcterms:modified>
  <cp:category>システム設計ドキュメント</cp:category>
</cp:coreProperties>
</file>