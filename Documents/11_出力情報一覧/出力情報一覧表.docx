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484"/>
        <w:gridCol w:w="2484"/>
        <w:gridCol w:w="1029"/>
        <w:gridCol w:w="1026"/>
        <w:gridCol w:w="1026"/>
        <w:gridCol w:w="1026"/>
        <w:gridCol w:w="894"/>
        <w:gridCol w:w="894"/>
        <w:gridCol w:w="541"/>
        <w:gridCol w:w="892"/>
        <w:gridCol w:w="896"/>
        <w:gridCol w:w="1425"/>
      </w:tblGrid>
      <w:tr w:rsidR="00BD1BC2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項</w:t>
            </w:r>
          </w:p>
          <w:p w:rsidR="00BD1BC2" w:rsidRDefault="00BD1BC2" w:rsidP="00AF4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番</w:t>
            </w:r>
          </w:p>
        </w:tc>
        <w:tc>
          <w:tcPr>
            <w:tcW w:w="253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253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　容</w:t>
            </w:r>
          </w:p>
        </w:tc>
        <w:tc>
          <w:tcPr>
            <w:tcW w:w="104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手段</w:t>
            </w:r>
          </w:p>
        </w:tc>
        <w:tc>
          <w:tcPr>
            <w:tcW w:w="1041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場所</w:t>
            </w:r>
          </w:p>
        </w:tc>
        <w:tc>
          <w:tcPr>
            <w:tcW w:w="1041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041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配布</w:t>
            </w:r>
          </w:p>
          <w:p w:rsidR="00BD1BC2" w:rsidRDefault="00BD1BC2" w:rsidP="00AF4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部署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　票</w:t>
            </w:r>
          </w:p>
        </w:tc>
        <w:tc>
          <w:tcPr>
            <w:tcW w:w="543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rFonts w:hint="eastAsia"/>
                <w:sz w:val="16"/>
                <w:szCs w:val="16"/>
              </w:rPr>
            </w:pPr>
            <w:r w:rsidRPr="00BD1BC2">
              <w:rPr>
                <w:rFonts w:hint="eastAsia"/>
                <w:sz w:val="16"/>
                <w:szCs w:val="16"/>
              </w:rPr>
              <w:t>複写</w:t>
            </w:r>
          </w:p>
          <w:p w:rsidR="00BD1BC2" w:rsidRPr="00BD1BC2" w:rsidRDefault="00BD1BC2" w:rsidP="00AF45F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枚数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出力帳票保管</w:t>
            </w:r>
          </w:p>
        </w:tc>
        <w:tc>
          <w:tcPr>
            <w:tcW w:w="1449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備　考</w:t>
            </w:r>
          </w:p>
        </w:tc>
      </w:tr>
      <w:tr w:rsidR="00BD1BC2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pPr>
              <w:rPr>
                <w:rFonts w:hint="eastAsia"/>
              </w:rPr>
            </w:pPr>
          </w:p>
        </w:tc>
        <w:tc>
          <w:tcPr>
            <w:tcW w:w="2534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pPr>
              <w:rPr>
                <w:rFonts w:hint="eastAsia"/>
              </w:rPr>
            </w:pPr>
          </w:p>
        </w:tc>
        <w:tc>
          <w:tcPr>
            <w:tcW w:w="2534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pPr>
              <w:rPr>
                <w:rFonts w:hint="eastAsia"/>
              </w:rPr>
            </w:pPr>
          </w:p>
        </w:tc>
        <w:tc>
          <w:tcPr>
            <w:tcW w:w="1040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pPr>
              <w:rPr>
                <w:rFonts w:hint="eastAsia"/>
              </w:rPr>
            </w:pPr>
          </w:p>
        </w:tc>
        <w:tc>
          <w:tcPr>
            <w:tcW w:w="1041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pPr>
              <w:rPr>
                <w:rFonts w:hint="eastAsia"/>
              </w:rPr>
            </w:pPr>
          </w:p>
        </w:tc>
        <w:tc>
          <w:tcPr>
            <w:tcW w:w="1041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pPr>
              <w:rPr>
                <w:rFonts w:hint="eastAsia"/>
              </w:rPr>
            </w:pPr>
          </w:p>
        </w:tc>
        <w:tc>
          <w:tcPr>
            <w:tcW w:w="1041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pPr>
              <w:rPr>
                <w:rFonts w:hint="eastAsia"/>
              </w:rPr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pPr>
              <w:rPr>
                <w:rFonts w:hint="eastAsia"/>
              </w:rPr>
            </w:pPr>
            <w:r>
              <w:rPr>
                <w:rFonts w:hint="eastAsia"/>
              </w:rPr>
              <w:t>タイプ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pPr>
              <w:rPr>
                <w:rFonts w:hint="eastAsia"/>
              </w:rPr>
            </w:pPr>
            <w:r>
              <w:rPr>
                <w:rFonts w:hint="eastAsia"/>
              </w:rPr>
              <w:t>サイズ</w:t>
            </w:r>
          </w:p>
        </w:tc>
        <w:tc>
          <w:tcPr>
            <w:tcW w:w="543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pPr>
              <w:rPr>
                <w:rFonts w:hint="eastAsia"/>
              </w:rPr>
            </w:pPr>
          </w:p>
        </w:tc>
        <w:tc>
          <w:tcPr>
            <w:tcW w:w="90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9B53EB" w:rsidP="00BD1B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部署</w:t>
            </w:r>
          </w:p>
        </w:tc>
        <w:tc>
          <w:tcPr>
            <w:tcW w:w="90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期間</w:t>
            </w:r>
          </w:p>
        </w:tc>
        <w:tc>
          <w:tcPr>
            <w:tcW w:w="1449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  <w:rPr>
                <w:rFonts w:hint="eastAsia"/>
              </w:rPr>
            </w:pPr>
          </w:p>
        </w:tc>
      </w:tr>
      <w:tr w:rsidR="00AF45FD" w:rsidRPr="00BD1BC2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AF45FD" w:rsidRPr="00BD1BC2" w:rsidRDefault="00BD1BC2" w:rsidP="00BD1BC2">
            <w:pPr>
              <w:jc w:val="right"/>
              <w:rPr>
                <w:rFonts w:hint="eastAsia"/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BD1BC2" w:rsidRPr="00BD1BC2" w:rsidRDefault="00724E0A" w:rsidP="00BD1BC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得意先一覧表</w:t>
            </w: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AF45FD" w:rsidRPr="00BD1BC2" w:rsidRDefault="00724E0A" w:rsidP="00BD1BC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得意先マスタ同様</w:t>
            </w:r>
          </w:p>
        </w:tc>
        <w:tc>
          <w:tcPr>
            <w:tcW w:w="1040" w:type="dxa"/>
            <w:tcBorders>
              <w:top w:val="single" w:sz="12" w:space="0" w:color="auto"/>
            </w:tcBorders>
            <w:vAlign w:val="center"/>
          </w:tcPr>
          <w:p w:rsidR="00AF45FD" w:rsidRPr="00BD1BC2" w:rsidRDefault="00724E0A" w:rsidP="00BD1BC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NIP</w:t>
            </w:r>
          </w:p>
        </w:tc>
        <w:tc>
          <w:tcPr>
            <w:tcW w:w="1041" w:type="dxa"/>
            <w:tcBorders>
              <w:top w:val="single" w:sz="12" w:space="0" w:color="auto"/>
            </w:tcBorders>
            <w:vAlign w:val="center"/>
          </w:tcPr>
          <w:p w:rsidR="00AF45FD" w:rsidRPr="00BD1BC2" w:rsidRDefault="00724E0A" w:rsidP="00BD1BC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41" w:type="dxa"/>
            <w:tcBorders>
              <w:top w:val="single" w:sz="12" w:space="0" w:color="auto"/>
            </w:tcBorders>
            <w:vAlign w:val="center"/>
          </w:tcPr>
          <w:p w:rsidR="00AF45FD" w:rsidRPr="00BD1BC2" w:rsidRDefault="00724E0A" w:rsidP="00BD1BC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41" w:type="dxa"/>
            <w:tcBorders>
              <w:top w:val="single" w:sz="12" w:space="0" w:color="auto"/>
            </w:tcBorders>
            <w:vAlign w:val="center"/>
          </w:tcPr>
          <w:p w:rsidR="00AF45FD" w:rsidRPr="00BD1BC2" w:rsidRDefault="00724E0A" w:rsidP="00BD1BC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－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AF45FD" w:rsidRPr="00BD1BC2" w:rsidRDefault="00724E0A" w:rsidP="00BD1BC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汎用紙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AF45FD" w:rsidRPr="00BD1BC2" w:rsidRDefault="00724E0A" w:rsidP="00BD1BC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ｲﾝﾁ</w:t>
            </w:r>
          </w:p>
        </w:tc>
        <w:tc>
          <w:tcPr>
            <w:tcW w:w="543" w:type="dxa"/>
            <w:tcBorders>
              <w:top w:val="single" w:sz="12" w:space="0" w:color="auto"/>
            </w:tcBorders>
            <w:vAlign w:val="center"/>
          </w:tcPr>
          <w:p w:rsidR="00AF45FD" w:rsidRPr="00BD1BC2" w:rsidRDefault="00724E0A" w:rsidP="00BD1BC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1P</w:t>
            </w:r>
          </w:p>
        </w:tc>
        <w:tc>
          <w:tcPr>
            <w:tcW w:w="903" w:type="dxa"/>
            <w:tcBorders>
              <w:top w:val="single" w:sz="12" w:space="0" w:color="auto"/>
            </w:tcBorders>
            <w:vAlign w:val="center"/>
          </w:tcPr>
          <w:p w:rsidR="00AF45FD" w:rsidRPr="00BD1BC2" w:rsidRDefault="00724E0A" w:rsidP="00BD1BC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－</w:t>
            </w:r>
          </w:p>
        </w:tc>
        <w:tc>
          <w:tcPr>
            <w:tcW w:w="907" w:type="dxa"/>
            <w:tcBorders>
              <w:top w:val="single" w:sz="12" w:space="0" w:color="auto"/>
            </w:tcBorders>
            <w:vAlign w:val="center"/>
          </w:tcPr>
          <w:p w:rsidR="00AF45FD" w:rsidRPr="00BD1BC2" w:rsidRDefault="00724E0A" w:rsidP="00BD1BC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－</w:t>
            </w:r>
          </w:p>
        </w:tc>
        <w:tc>
          <w:tcPr>
            <w:tcW w:w="1449" w:type="dxa"/>
            <w:tcBorders>
              <w:top w:val="single" w:sz="12" w:space="0" w:color="auto"/>
            </w:tcBorders>
            <w:vAlign w:val="center"/>
          </w:tcPr>
          <w:p w:rsidR="00AF45FD" w:rsidRPr="00BD1BC2" w:rsidRDefault="00AF45FD" w:rsidP="00BD1BC2">
            <w:pPr>
              <w:rPr>
                <w:rFonts w:hint="eastAsia"/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rFonts w:hint="eastAsia"/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rFonts w:hint="eastAsia"/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rFonts w:hint="eastAsia"/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rFonts w:hint="eastAsia"/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rFonts w:hint="eastAsia"/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rFonts w:hint="eastAsia"/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rFonts w:hint="eastAsia"/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rFonts w:hint="eastAsia"/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rFonts w:hint="eastAsia"/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</w:tr>
      <w:tr w:rsidR="005365E0" w:rsidRPr="00BD1BC2">
        <w:trPr>
          <w:trHeight w:hRule="exact" w:val="454"/>
        </w:trPr>
        <w:tc>
          <w:tcPr>
            <w:tcW w:w="470" w:type="dxa"/>
            <w:vAlign w:val="center"/>
          </w:tcPr>
          <w:p w:rsidR="005365E0" w:rsidRPr="00BD1BC2" w:rsidRDefault="005365E0" w:rsidP="00BD1BC2">
            <w:pPr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5365E0" w:rsidRPr="00BD1BC2" w:rsidRDefault="005365E0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5365E0" w:rsidRPr="00BD1BC2" w:rsidRDefault="005365E0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5365E0" w:rsidRPr="00BD1BC2" w:rsidRDefault="005365E0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5365E0" w:rsidRPr="00BD1BC2" w:rsidRDefault="005365E0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5365E0" w:rsidRPr="00BD1BC2" w:rsidRDefault="005365E0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5365E0" w:rsidRPr="00BD1BC2" w:rsidRDefault="005365E0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5365E0" w:rsidRPr="00BD1BC2" w:rsidRDefault="005365E0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5365E0" w:rsidRPr="00BD1BC2" w:rsidRDefault="005365E0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5365E0" w:rsidRPr="00BD1BC2" w:rsidRDefault="005365E0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5365E0" w:rsidRPr="00BD1BC2" w:rsidRDefault="005365E0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5365E0" w:rsidRPr="00BD1BC2" w:rsidRDefault="005365E0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5365E0" w:rsidRPr="00BD1BC2" w:rsidRDefault="005365E0" w:rsidP="00BD1BC2">
            <w:pPr>
              <w:rPr>
                <w:rFonts w:hint="eastAsia"/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</w:tr>
      <w:tr w:rsidR="00AF45FD" w:rsidRPr="00BD1BC2">
        <w:trPr>
          <w:trHeight w:hRule="exact" w:val="454"/>
        </w:trPr>
        <w:tc>
          <w:tcPr>
            <w:tcW w:w="470" w:type="dxa"/>
            <w:vAlign w:val="center"/>
          </w:tcPr>
          <w:p w:rsidR="00AF45FD" w:rsidRPr="00BD1BC2" w:rsidRDefault="00AF45FD" w:rsidP="00BD1BC2">
            <w:pPr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AF45FD" w:rsidRPr="00BD1BC2" w:rsidRDefault="00AF45FD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AF45FD" w:rsidRPr="00BD1BC2" w:rsidRDefault="00AF45FD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AF45FD" w:rsidRPr="00BD1BC2" w:rsidRDefault="00AF45FD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AF45FD" w:rsidRPr="00BD1BC2" w:rsidRDefault="00AF45FD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AF45FD" w:rsidRPr="00BD1BC2" w:rsidRDefault="00AF45FD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AF45FD" w:rsidRPr="00BD1BC2" w:rsidRDefault="00AF45FD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AF45FD" w:rsidRPr="00BD1BC2" w:rsidRDefault="00AF45FD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F45FD" w:rsidRPr="00BD1BC2" w:rsidRDefault="00AF45FD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AF45FD" w:rsidRPr="00BD1BC2" w:rsidRDefault="00AF45FD" w:rsidP="00BD1BC2">
            <w:pPr>
              <w:rPr>
                <w:rFonts w:hint="eastAsia"/>
                <w:sz w:val="20"/>
                <w:szCs w:val="20"/>
              </w:rPr>
            </w:pPr>
          </w:p>
        </w:tc>
      </w:tr>
      <w:tr w:rsidR="00AF45FD" w:rsidRPr="00BD1BC2">
        <w:trPr>
          <w:trHeight w:hRule="exact" w:val="454"/>
        </w:trPr>
        <w:tc>
          <w:tcPr>
            <w:tcW w:w="470" w:type="dxa"/>
            <w:vAlign w:val="center"/>
          </w:tcPr>
          <w:p w:rsidR="00AF45FD" w:rsidRPr="00BD1BC2" w:rsidRDefault="00AF45FD" w:rsidP="00BD1BC2">
            <w:pPr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AF45FD" w:rsidRPr="00BD1BC2" w:rsidRDefault="00AF45FD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AF45FD" w:rsidRPr="00BD1BC2" w:rsidRDefault="00AF45FD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AF45FD" w:rsidRPr="00BD1BC2" w:rsidRDefault="00AF45FD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AF45FD" w:rsidRPr="00BD1BC2" w:rsidRDefault="00AF45FD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AF45FD" w:rsidRPr="00BD1BC2" w:rsidRDefault="00AF45FD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AF45FD" w:rsidRPr="00BD1BC2" w:rsidRDefault="00AF45FD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AF45FD" w:rsidRPr="00BD1BC2" w:rsidRDefault="00AF45FD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F45FD" w:rsidRPr="00BD1BC2" w:rsidRDefault="00AF45FD" w:rsidP="00BD1BC2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AF45FD" w:rsidRPr="00BD1BC2" w:rsidRDefault="00AF45FD" w:rsidP="00BD1BC2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6536E8" w:rsidRDefault="006536E8" w:rsidP="00833821">
      <w:pPr>
        <w:rPr>
          <w:rFonts w:hint="eastAsia"/>
        </w:rPr>
      </w:pPr>
    </w:p>
    <w:sectPr w:rsidR="006536E8" w:rsidSect="00AF45FD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7A6" w:rsidRDefault="00A177A6" w:rsidP="00273989">
      <w:pPr>
        <w:pStyle w:val="a3"/>
      </w:pPr>
      <w:r>
        <w:separator/>
      </w:r>
    </w:p>
  </w:endnote>
  <w:endnote w:type="continuationSeparator" w:id="0">
    <w:p w:rsidR="00A177A6" w:rsidRDefault="00A177A6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AC0367" w:rsidP="001C379B">
    <w:pPr>
      <w:pStyle w:val="a4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>
                          <w:fldSimple w:instr=" FILENAME  ">
                            <w:r w:rsidR="00AC0367">
                              <w:rPr>
                                <w:rFonts w:hint="eastAsia"/>
                                <w:noProof/>
                              </w:rPr>
                              <w:t>文書</w:t>
                            </w:r>
                            <w:r w:rsidR="00AC0367">
                              <w:rPr>
                                <w:rFonts w:hint="eastAsia"/>
                                <w:noProof/>
                              </w:rPr>
                              <w:t xml:space="preserve"> 2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>
                    <w:fldSimple w:instr=" FILENAME  ">
                      <w:r w:rsidR="00AC0367">
                        <w:rPr>
                          <w:rFonts w:hint="eastAsia"/>
                          <w:noProof/>
                        </w:rPr>
                        <w:t>文書</w:t>
                      </w:r>
                      <w:r w:rsidR="00AC0367">
                        <w:rPr>
                          <w:rFonts w:hint="eastAsia"/>
                          <w:noProof/>
                        </w:rPr>
                        <w:t xml:space="preserve"> 2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1C379B"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7A6" w:rsidRDefault="00A177A6" w:rsidP="00273989">
      <w:pPr>
        <w:pStyle w:val="a3"/>
      </w:pPr>
      <w:r>
        <w:separator/>
      </w:r>
    </w:p>
  </w:footnote>
  <w:footnote w:type="continuationSeparator" w:id="0">
    <w:p w:rsidR="00A177A6" w:rsidRDefault="00A177A6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AC0367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BD1BC2">
                            <w:pP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出力情報一覧表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273989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企業会計システム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1C379B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プロジェクト管理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川島　智弘</w:t>
                                </w: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273989" w:rsidRDefault="00273989" w:rsidP="00AD768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273989" w:rsidRPr="00732F70" w:rsidRDefault="00BD1BC2">
                      <w:pPr>
                        <w:rPr>
                          <w:rFonts w:hint="eastAsi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出力情報一覧表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5t78A&#10;AADbAAAADwAAAGRycy9kb3ducmV2LnhtbERPS4vCMBC+L/gfwgje1lQRd6lGUcHXYQ+r4nloxqbY&#10;TEoTa/33RhC8zcf3nOm8taVoqPaFYwWDfgKCOHO64FzB6bj+/gXhA7LG0jEpeJCH+azzNcVUuzv/&#10;U3MIuYgh7FNUYEKoUil9Zsii77uKOHIXV1sMEda51DXeY7gt5TBJxtJiwbHBYEUrQ9n1cLMKxtvN&#10;3+Kn2Tre63YlDQ9LXJ6V6nXbxQREoDZ8xG/3Tsf5I3j9Eg+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Dm3vwAAANsAAAAPAAAAAAAAAAAAAAAAAJgCAABkcnMvZG93bnJl&#10;di54bWxQSwUGAAAAAAQABAD1AAAAhAM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iy8sYA&#10;AADbAAAADwAAAGRycy9kb3ducmV2LnhtbESPQWvCQBCF74L/YZlCL6VuFJQmukqpWGoPQpMKHofs&#10;mKRmZ5fsVuO/7woFbzO8N+97s1j1phVn6nxjWcF4lIAgLq1uuFLwXWyeX0D4gKyxtUwKruRhtRwO&#10;Fphpe+EvOuehEjGEfYYK6hBcJqUvazLoR9YRR+1oO4Mhrl0ldYeXGG5aOUmSmTTYcCTU6OitpvKU&#10;/5rIzSfcJz9PxWH6ud2593Scrpu9Uo8P/escRKA+3M3/1x861p/C7Zc4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iy8sYAAADbAAAADwAAAAAAAAAAAAAAAACYAgAAZHJz&#10;L2Rvd25yZXYueG1sUEsFBgAAAAAEAAQA9QAAAIsDAAAAAA==&#10;">
                <v:textbox inset="2mm,2.25mm,0,.7pt">
                  <w:txbxContent>
                    <w:p w:rsidR="00273989" w:rsidRPr="00AD7689" w:rsidRDefault="00273989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企業会計システム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<v:textbox inset="2mm,2.25mm,0,.7pt">
                  <w:txbxContent>
                    <w:p w:rsidR="00273989" w:rsidRPr="00AD7689" w:rsidRDefault="001C379B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プロジェクト管理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32" o:spid="_x0000_s1043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18" o:spid="_x0000_s104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      <v:textbox inset="5.85pt,.7pt,5.85pt,.7pt">
                      <w:txbxContent>
                        <w:p w:rsidR="00273989" w:rsidRDefault="00273989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川島　智弘</w:t>
                          </w: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MeMEA&#10;AADbAAAADwAAAGRycy9kb3ducmV2LnhtbESPzWrDMBCE74G8g9hAbrFsh7TFtRJCoNBrXVN6XKyt&#10;bWKtjKX45+2rQCDHYWa+YfLTbDox0uBaywqSKAZBXFndcq2g/P7YvYFwHlljZ5kULOTgdFyvcsy0&#10;nfiLxsLXIkDYZaig8b7PpHRVQwZdZHvi4P3ZwaAPcqilHnAKcNPJNI5fpMGWw0KDPV0aqq7FzSho&#10;lzF1Pxbt6+R+E3PAcp8mpVLbzXx+B+Fp9s/wo/2pFaQJ3L+EHyCP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jHjBAAAA2wAAAA8AAAAAAAAAAAAAAAAAmAIAAGRycy9kb3du&#10;cmV2LnhtbFBLBQYAAAAABAAEAPUAAACG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34" o:spid="_x0000_s104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HEM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wcQxQAAANsAAAAPAAAAAAAAAAAAAAAAAJgCAABkcnMv&#10;ZG93bnJldi54bWxQSwUGAAAAAAQABAD1AAAAigM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v4MAA&#10;AADbAAAADwAAAGRycy9kb3ducmV2LnhtbESPQYvCMBSE78L+h/AWvNm0dVelGmURBK/rFvH4aJ5t&#10;2ealNLGt/94IgsdhZr5hNrvRNKKnztWWFSRRDIK4sLrmUkH+d5itQDiPrLGxTAru5GC3/ZhsMNN2&#10;4F/qT74UAcIuQwWV920mpSsqMugi2xIH72o7gz7IrpS6wyHATSPTOF5IgzWHhQpb2ldU/J9uRkF9&#10;71N3tmiXg7sk5hvzeZrkSk0/x581CE+jf4df7aNWkH7B80v4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Uv4M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group id="Group 38" o:spid="_x0000_s1050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39" o:spid="_x0000_s1051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BE8UA&#10;AADbAAAADwAAAGRycy9kb3ducmV2LnhtbESPT2vCQBTE7wW/w/KEXopu6iG1qauI0GJOpSoFb4/s&#10;axLMvg27mz/66buFgsdhZn7DrDajaURPzteWFTzPExDEhdU1lwpOx/fZEoQPyBoby6TgSh4268nD&#10;CjNtB/6i/hBKESHsM1RQhdBmUvqiIoN+blvi6P1YZzBE6UqpHQ4Rbhq5SJJUGqw5LlTY0q6i4nLo&#10;jIJL3hWm+z67/Wd3/MhvqZZPyatSj9Nx+wYi0Bju4f/2XitYvMD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AETxQAAANsAAAAPAAAAAAAAAAAAAAAAAJgCAABkcnMv&#10;ZG93bnJldi54bWxQSwUGAAAAAAQABAD1AAAAigM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l5bsA&#10;AADbAAAADwAAAGRycy9kb3ducmV2LnhtbERPy6rCMBDdC/5DGMGdpq1clWoUEQS3ahGXQzO2xWZS&#10;mtjWvzcL4S4P573dD6YWHbWusqwgnkcgiHOrKy4UZLfTbA3CeWSNtWVS8CEH+914tMVU254v1F19&#10;IUIIuxQVlN43qZQuL8mgm9uGOHBP2xr0AbaF1C32IdzUMomipTRYcWgosaFjSfnr+jYKqk+XuLtF&#10;u+rdIzZ/mC2SOFNqOhkOGxCeBv8v/rnPWkESxoYv4QfI3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QYJeW7AAAA2w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42" o:spid="_x0000_s105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PusEA&#10;AADbAAAADwAAAGRycy9kb3ducmV2LnhtbERPTYvCMBC9L/gfwgheFk1VEK1GEWEXPclWEbwNzdgW&#10;m0lJUu3urzcHYY+P973adKYWD3K+sqxgPEpAEOdWV1woOJ++hnMQPiBrrC2Tgl/ysFn3PlaYavvk&#10;H3pkoRAxhH2KCsoQmlRKn5dk0I9sQxy5m3UGQ4SukNrhM4abWk6SZCYNVhwbSmxoV1J+z1qj4H5o&#10;c9Nerm5/bE/fh7+Zlp/JQqlBv9suQQTqwr/47d5rBdO4Pn6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oD7rBAAAA2wAAAA8AAAAAAAAAAAAAAAAAmAIAAGRycy9kb3du&#10;cmV2LnhtbFBLBQYAAAAABAAEAPUAAACGAw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apc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sIrh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sapc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TYqr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G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IU2Kq9AAAA2wAAAA8AAAAAAAAAAAAAAAAAoQIA&#10;AGRycy9kb3ducmV2LnhtbFBLBQYAAAAABAAEAPkAAACLAwAAAAA=&#10;" strokecolor="#333" strokeweight="1.5pt"/>
              <v:line id="Line 51" o:spid="_x0000_s1057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67"/>
    <w:rsid w:val="000B5B01"/>
    <w:rsid w:val="000E03F1"/>
    <w:rsid w:val="001529A6"/>
    <w:rsid w:val="001C379B"/>
    <w:rsid w:val="001E4B04"/>
    <w:rsid w:val="00273989"/>
    <w:rsid w:val="002D4A47"/>
    <w:rsid w:val="00360FA8"/>
    <w:rsid w:val="005365E0"/>
    <w:rsid w:val="0056717A"/>
    <w:rsid w:val="006536E8"/>
    <w:rsid w:val="00724E0A"/>
    <w:rsid w:val="00730FB8"/>
    <w:rsid w:val="00732F70"/>
    <w:rsid w:val="00744655"/>
    <w:rsid w:val="007866FA"/>
    <w:rsid w:val="007B68A8"/>
    <w:rsid w:val="007F0A12"/>
    <w:rsid w:val="00833821"/>
    <w:rsid w:val="008374BA"/>
    <w:rsid w:val="00963937"/>
    <w:rsid w:val="0098594D"/>
    <w:rsid w:val="009A3BA6"/>
    <w:rsid w:val="009B53EB"/>
    <w:rsid w:val="00A177A6"/>
    <w:rsid w:val="00AC0367"/>
    <w:rsid w:val="00AD7689"/>
    <w:rsid w:val="00AF45FD"/>
    <w:rsid w:val="00AF4CC2"/>
    <w:rsid w:val="00B50AD2"/>
    <w:rsid w:val="00BD1BC2"/>
    <w:rsid w:val="00BD41FD"/>
    <w:rsid w:val="00C46321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7B17108D-F608-4E93-AC4C-3A56C98C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F45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11_&#20986;&#21147;&#24773;&#22577;&#19968;&#35239;\&#20986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出力情報一覧表.dot</Template>
  <TotalTime>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出力情報一覧表</vt:lpstr>
      <vt:lpstr>項</vt:lpstr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出力情報一覧表</dc:title>
  <dc:subject/>
  <dc:creator>pokota-gackt@outlook.jp</dc:creator>
  <cp:keywords/>
  <dc:description/>
  <cp:lastModifiedBy>川原 千秋</cp:lastModifiedBy>
  <cp:revision>1</cp:revision>
  <cp:lastPrinted>2006-06-26T03:27:00Z</cp:lastPrinted>
  <dcterms:created xsi:type="dcterms:W3CDTF">2018-09-07T02:35:00Z</dcterms:created>
  <dcterms:modified xsi:type="dcterms:W3CDTF">2018-09-07T02:37:00Z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