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8"/>
        <w:gridCol w:w="2484"/>
        <w:gridCol w:w="2484"/>
        <w:gridCol w:w="1027"/>
        <w:gridCol w:w="1026"/>
        <w:gridCol w:w="1027"/>
        <w:gridCol w:w="1026"/>
        <w:gridCol w:w="894"/>
        <w:gridCol w:w="895"/>
        <w:gridCol w:w="541"/>
        <w:gridCol w:w="892"/>
        <w:gridCol w:w="896"/>
        <w:gridCol w:w="1425"/>
      </w:tblGrid>
      <w:tr w:rsidR="00BD1BC2">
        <w:trPr>
          <w:tblHeader/>
        </w:trPr>
        <w:tc>
          <w:tcPr>
            <w:tcW w:w="47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53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253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内　容</w:t>
            </w:r>
          </w:p>
        </w:tc>
        <w:tc>
          <w:tcPr>
            <w:tcW w:w="104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手段</w:t>
            </w:r>
          </w:p>
        </w:tc>
        <w:tc>
          <w:tcPr>
            <w:tcW w:w="1041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1041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041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配布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帳　票</w:t>
            </w:r>
          </w:p>
        </w:tc>
        <w:tc>
          <w:tcPr>
            <w:tcW w:w="543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  <w:rPr>
                <w:sz w:val="16"/>
                <w:szCs w:val="16"/>
              </w:rPr>
            </w:pPr>
            <w:r w:rsidRPr="00BD1BC2">
              <w:rPr>
                <w:rFonts w:hint="eastAsia"/>
                <w:sz w:val="16"/>
                <w:szCs w:val="16"/>
              </w:rPr>
              <w:t>複写</w:t>
            </w:r>
          </w:p>
          <w:p w:rsidR="00BD1BC2" w:rsidRPr="00BD1BC2" w:rsidRDefault="00BD1BC2" w:rsidP="00AF45F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枚数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出力帳票保管</w:t>
            </w:r>
          </w:p>
        </w:tc>
        <w:tc>
          <w:tcPr>
            <w:tcW w:w="1449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BD1BC2">
        <w:trPr>
          <w:tblHeader/>
        </w:trPr>
        <w:tc>
          <w:tcPr>
            <w:tcW w:w="470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2534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2534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40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41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41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41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>
            <w:r>
              <w:rPr>
                <w:rFonts w:hint="eastAsia"/>
              </w:rPr>
              <w:t>タイプ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>
            <w:r>
              <w:rPr>
                <w:rFonts w:hint="eastAsia"/>
              </w:rPr>
              <w:t>サイズ</w:t>
            </w:r>
          </w:p>
        </w:tc>
        <w:tc>
          <w:tcPr>
            <w:tcW w:w="543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90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D1BC2" w:rsidRDefault="009B53EB" w:rsidP="00BD1BC2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7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D1BC2" w:rsidRDefault="00BD1BC2" w:rsidP="00BD1BC2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49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D1BC2" w:rsidRDefault="00BD1BC2" w:rsidP="00BD1BC2">
            <w:pPr>
              <w:jc w:val="center"/>
            </w:pPr>
          </w:p>
        </w:tc>
      </w:tr>
      <w:tr w:rsidR="00AF45FD" w:rsidRPr="00BD1BC2">
        <w:trPr>
          <w:trHeight w:hRule="exact"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AF45FD" w:rsidRPr="00BD1BC2" w:rsidRDefault="00BD1BC2" w:rsidP="00BD1BC2">
            <w:pPr>
              <w:jc w:val="right"/>
              <w:rPr>
                <w:sz w:val="20"/>
                <w:szCs w:val="20"/>
              </w:rPr>
            </w:pPr>
            <w:r w:rsidRPr="00BD1BC2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534" w:type="dxa"/>
            <w:tcBorders>
              <w:top w:val="single" w:sz="12" w:space="0" w:color="auto"/>
            </w:tcBorders>
            <w:vAlign w:val="center"/>
          </w:tcPr>
          <w:p w:rsidR="00BD1BC2" w:rsidRPr="00BD1BC2" w:rsidRDefault="009C1C28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売注残一覧画面</w:t>
            </w:r>
          </w:p>
        </w:tc>
        <w:tc>
          <w:tcPr>
            <w:tcW w:w="2534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売注残となった受注内容</w:t>
            </w:r>
          </w:p>
        </w:tc>
        <w:tc>
          <w:tcPr>
            <w:tcW w:w="1040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PC</w:t>
            </w:r>
          </w:p>
        </w:tc>
        <w:tc>
          <w:tcPr>
            <w:tcW w:w="1041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1041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41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543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03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07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49" w:type="dxa"/>
            <w:tcBorders>
              <w:top w:val="single" w:sz="12" w:space="0" w:color="auto"/>
            </w:tcBorders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  <w:r w:rsidRPr="00BD1BC2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534" w:type="dxa"/>
            <w:vAlign w:val="center"/>
          </w:tcPr>
          <w:p w:rsidR="00BD1BC2" w:rsidRPr="00BD1BC2" w:rsidRDefault="009C1C28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請求書</w:t>
            </w:r>
          </w:p>
        </w:tc>
        <w:tc>
          <w:tcPr>
            <w:tcW w:w="2534" w:type="dxa"/>
            <w:vAlign w:val="center"/>
          </w:tcPr>
          <w:p w:rsidR="00BD1BC2" w:rsidRPr="00BD1BC2" w:rsidRDefault="009C1C28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オークション諸経費</w:t>
            </w:r>
          </w:p>
        </w:tc>
        <w:tc>
          <w:tcPr>
            <w:tcW w:w="1040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1041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1041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1041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05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汎用紙</w:t>
            </w:r>
          </w:p>
        </w:tc>
        <w:tc>
          <w:tcPr>
            <w:tcW w:w="905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A4</w:t>
            </w:r>
          </w:p>
        </w:tc>
        <w:tc>
          <w:tcPr>
            <w:tcW w:w="543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2P</w:t>
            </w:r>
          </w:p>
        </w:tc>
        <w:tc>
          <w:tcPr>
            <w:tcW w:w="903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事務所</w:t>
            </w:r>
            <w:bookmarkStart w:id="0" w:name="_GoBack"/>
            <w:bookmarkEnd w:id="0"/>
          </w:p>
        </w:tc>
        <w:tc>
          <w:tcPr>
            <w:tcW w:w="907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  <w:r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5365E0" w:rsidRPr="00BD1BC2">
        <w:trPr>
          <w:trHeight w:hRule="exact" w:val="454"/>
        </w:trPr>
        <w:tc>
          <w:tcPr>
            <w:tcW w:w="470" w:type="dxa"/>
            <w:vAlign w:val="center"/>
          </w:tcPr>
          <w:p w:rsidR="005365E0" w:rsidRPr="00BD1BC2" w:rsidRDefault="005365E0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5365E0" w:rsidRPr="00BD1BC2" w:rsidRDefault="005365E0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5365E0" w:rsidRPr="00BD1BC2" w:rsidRDefault="005365E0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5365E0" w:rsidRPr="00BD1BC2" w:rsidRDefault="005365E0" w:rsidP="00BD1BC2">
            <w:pPr>
              <w:rPr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>
        <w:trPr>
          <w:trHeight w:hRule="exact" w:val="454"/>
        </w:trPr>
        <w:tc>
          <w:tcPr>
            <w:tcW w:w="470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AF45FD" w:rsidRPr="00BD1BC2">
        <w:trPr>
          <w:trHeight w:hRule="exact" w:val="454"/>
        </w:trPr>
        <w:tc>
          <w:tcPr>
            <w:tcW w:w="470" w:type="dxa"/>
            <w:vAlign w:val="center"/>
          </w:tcPr>
          <w:p w:rsidR="00AF45FD" w:rsidRPr="00BD1BC2" w:rsidRDefault="00AF45FD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</w:tr>
      <w:tr w:rsidR="00AF45FD" w:rsidRPr="00BD1BC2">
        <w:trPr>
          <w:trHeight w:hRule="exact" w:val="454"/>
        </w:trPr>
        <w:tc>
          <w:tcPr>
            <w:tcW w:w="470" w:type="dxa"/>
            <w:vAlign w:val="center"/>
          </w:tcPr>
          <w:p w:rsidR="00AF45FD" w:rsidRPr="00BD1BC2" w:rsidRDefault="00AF45FD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1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</w:tr>
    </w:tbl>
    <w:p w:rsidR="006536E8" w:rsidRDefault="006536E8" w:rsidP="00833821"/>
    <w:sectPr w:rsidR="006536E8" w:rsidSect="00AF45FD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50E" w:rsidRDefault="0033750E" w:rsidP="00273989">
      <w:pPr>
        <w:pStyle w:val="a3"/>
      </w:pPr>
      <w:r>
        <w:separator/>
      </w:r>
    </w:p>
  </w:endnote>
  <w:endnote w:type="continuationSeparator" w:id="0">
    <w:p w:rsidR="0033750E" w:rsidRDefault="0033750E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AC0367" w:rsidP="00BB4612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 w:rsidR="00BB4612">
      <w:t>IH-13A-805 4</w:t>
    </w:r>
    <w:r w:rsidR="00BB4612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50E" w:rsidRDefault="0033750E" w:rsidP="00273989">
      <w:pPr>
        <w:pStyle w:val="a3"/>
      </w:pPr>
      <w:r>
        <w:separator/>
      </w:r>
    </w:p>
  </w:footnote>
  <w:footnote w:type="continuationSeparator" w:id="0">
    <w:p w:rsidR="0033750E" w:rsidRDefault="0033750E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AC036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BD1BC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出力情報一覧表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BB4612" w:rsidRDefault="00BB4612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BB4612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Pr="00BB4612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Pr="00BB4612">
                              <w:rPr>
                                <w:rFonts w:hint="eastAsia"/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9C1C28" w:rsidP="00730FB8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出品</w:t>
                            </w:r>
                            <w:r>
                              <w:rPr>
                                <w:sz w:val="24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売却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9C1C28" w:rsidP="007F0A12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川原千秋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C0367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9C1C28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9C1C28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8" o:spid="_x0000_s1028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6" o:spid="_x0000_s102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eOc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U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r3jnBAAAA2gAAAA8AAAAAAAAAAAAAAAAAmAIAAGRycy9kb3du&#10;cmV2LnhtbFBLBQYAAAAABAAEAPUAAACGAw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0" o:spid="_x0000_s1032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xp8AA&#10;AADaAAAADwAAAGRycy9kb3ducmV2LnhtbESPQYvCMBSE7wv+h/CEva2poiLVWFQQvOyK3cXzs3m2&#10;pc1LaWKt/34jCB6HmW+GWSW9qUVHrSstKxiPIhDEmdUl5wr+fvdfCxDOI2usLZOCBzlI1oOPFcba&#10;3vlEXepzEUrYxaig8L6JpXRZQQbdyDbEwbva1qAPss2lbvEeyk0tJ1E0lwZLDgsFNrQrKKvSm1Gw&#10;OE7yaW3N9vwzq/z35dExn6RSn8N+swThqffv8Is+6MDB80q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pxp8AAAADaAAAADwAAAAAAAAAAAAAAAACYAgAAZHJzL2Rvd25y&#10;ZXYueG1sUEsFBgAAAAAEAAQA9QAAAIUD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3" o:spid="_x0000_s1035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G5L8A&#10;AADbAAAADwAAAGRycy9kb3ducmV2LnhtbERPS4vCMBC+L/gfwgje1lRxF6nGooLgRcUHnsdmbEub&#10;SWlirf/eLAh7m4/vOfOkM5VoqXGFZQWjYQSCOLW64EzB5bz5noJwHlljZZkUvMhBsuh9zTHW9slH&#10;ak8+EyGEXYwKcu/rWEqX5mTQDW1NHLi7bQz6AJtM6gafIdxUchxFv9JgwaEhx5rWOaXl6WEUTA/j&#10;bFJZs7ruf0q/u71a5qNUatDvljMQnjr/L/64tzrMH8HfL+E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9cbkvwAAANsAAAAPAAAAAAAAAAAAAAAAAJgCAABkcnMvZG93bnJl&#10;di54bWxQSwUGAAAAAAQABAD1AAAAhAM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eLv8MA&#10;AADbAAAADwAAAGRycy9kb3ducmV2LnhtbERPS2vCQBC+F/wPywjedKPSIKmrRMEHvVRtKR7H7JgE&#10;s7Mhu2raX98VhN7m43vOdN6aStyocaVlBcNBBII4s7rkXMHX56o/AeE8ssbKMin4IQfzWedliom2&#10;d97T7eBzEULYJaig8L5OpHRZQQbdwNbEgTvbxqAPsMmlbvAewk0lR1EUS4Mlh4YCa1oWlF0OV6Pg&#10;t3TpZvex8KfF63Ed7d5j953GSvW6bfoGwlPr/8VP91aH+WN4/B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eLv8MAAADbAAAADwAAAAAAAAAAAAAAAACYAgAAZHJzL2Rv&#10;d25yZXYueG1sUEsFBgAAAAAEAAQA9QAAAIgDAAAAAA==&#10;" filled="f" stroked="f">
                <v:textbox inset="5.85pt,.7pt,5.85pt,.7pt">
                  <w:txbxContent>
                    <w:p w:rsidR="00273989" w:rsidRPr="00732F70" w:rsidRDefault="00BD1BC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出力情報一覧表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g5t78A&#10;AADbAAAADwAAAGRycy9kb3ducmV2LnhtbERPS4vCMBC+L/gfwgje1lQRd6lGUcHXYQ+r4nloxqbY&#10;TEoTa/33RhC8zcf3nOm8taVoqPaFYwWDfgKCOHO64FzB6bj+/gXhA7LG0jEpeJCH+azzNcVUuzv/&#10;U3MIuYgh7FNUYEKoUil9Zsii77uKOHIXV1sMEda51DXeY7gt5TBJxtJiwbHBYEUrQ9n1cLMKxtvN&#10;3+Kn2Tre63YlDQ9LXJ6V6nXbxQREoDZ8xG/3Tsf5I3j9Eg+Qs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mDm3vwAAANsAAAAPAAAAAAAAAAAAAAAAAJgCAABkcnMvZG93bnJl&#10;di54bWxQSwUGAAAAAAQABAD1AAAAhAM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iy8sYA&#10;AADbAAAADwAAAGRycy9kb3ducmV2LnhtbESPQWvCQBCF74L/YZlCL6VuFJQmukqpWGoPQpMKHofs&#10;mKRmZ5fsVuO/7woFbzO8N+97s1j1phVn6nxjWcF4lIAgLq1uuFLwXWyeX0D4gKyxtUwKruRhtRwO&#10;Fphpe+EvOuehEjGEfYYK6hBcJqUvazLoR9YRR+1oO4Mhrl0ldYeXGG5aOUmSmTTYcCTU6OitpvKU&#10;/5rIzSfcJz9PxWH6ud2593Scrpu9Uo8P/escRKA+3M3/1x861p/C7Zc4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8iy8sYAAADbAAAADwAAAAAAAAAAAAAAAACYAgAAZHJz&#10;L2Rvd25yZXYueG1sUEsFBgAAAAAEAAQA9QAAAIsDAAAAAA==&#10;">
                <v:textbox inset="2mm,2.25mm,0,.7pt">
                  <w:txbxContent>
                    <w:p w:rsidR="00273989" w:rsidRPr="00BB4612" w:rsidRDefault="00BB4612" w:rsidP="00730FB8">
                      <w:pPr>
                        <w:jc w:val="left"/>
                        <w:rPr>
                          <w:sz w:val="22"/>
                        </w:rPr>
                      </w:pPr>
                      <w:r w:rsidRPr="00BB4612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Pr="00BB4612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Pr="00BB4612">
                        <w:rPr>
                          <w:rFonts w:hint="eastAsia"/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CW8AA&#10;AADbAAAADwAAAGRycy9kb3ducmV2LnhtbERPTWvCQBC9F/oflhF6azbmkJaYVVSo2kMPVfE8ZMds&#10;MDsbsmuS/nu3UOhtHu9zytVkWzFQ7xvHCuZJCoK4crrhWsH59PH6DsIHZI2tY1LwQx5Wy+enEgvt&#10;Rv6m4RhqEUPYF6jAhNAVUvrKkEWfuI44clfXWwwR9rXUPY4x3LYyS9NcWmw4NhjsaGuouh3vVkG+&#10;332t34a94089baXhrMXNRamX2bRegAg0hX/xn/ug4/wcfn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CW8AAAADbAAAADwAAAAAAAAAAAAAAAACYAgAAZHJzL2Rvd25y&#10;ZXYueG1sUEsFBgAAAAAEAAQA9QAAAIUD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aJHsUA&#10;AADbAAAADwAAAGRycy9kb3ducmV2LnhtbESPQWvCQBCF74L/YRnBi+hGoVZTVykVS/VQMCp4HLLT&#10;JJqdDdlV03/vCoK3Gd6b972ZLRpTiivVrrCsYDiIQBCnVhecKdjvVv0JCOeRNZaWScE/OVjM260Z&#10;xtreeEvXxGcihLCLUUHufRVL6dKcDLqBrYiD9mdrgz6sdSZ1jbcQbko5iqKxNFhwIORY0VdO6Tm5&#10;mMBNRtxEp97u+LZZ/1bf0+F0WRyU6naazw8Qnhr/Mj+vf3So/w6PX8IA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okexQAAANsAAAAPAAAAAAAAAAAAAAAAAJgCAABkcnMv&#10;ZG93bnJldi54bWxQSwUGAAAAAAQABAD1AAAAigMAAAAA&#10;">
                <v:textbox inset="2mm,2.25mm,0,.7pt">
                  <w:txbxContent>
                    <w:p w:rsidR="00273989" w:rsidRPr="00AD7689" w:rsidRDefault="009C1C28" w:rsidP="00730FB8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出品</w:t>
                      </w:r>
                      <w:r>
                        <w:rPr>
                          <w:sz w:val="24"/>
                        </w:rPr>
                        <w:t>・</w:t>
                      </w:r>
                      <w:r>
                        <w:rPr>
                          <w:rFonts w:hint="eastAsia"/>
                          <w:sz w:val="24"/>
                        </w:rPr>
                        <w:t>売却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v:group id="Group 32" o:spid="_x0000_s1043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Text Box 18" o:spid="_x0000_s1044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GZZ8EA&#10;AADbAAAADwAAAGRycy9kb3ducmV2LnhtbERPy4rCMBTdC/5DuMJsZEx1IdppKiI46Ep8IMzu0txp&#10;i81NSVLtzNebheDycN7ZqjeNuJPztWUF00kCgriwuuZSweW8/VyA8AFZY2OZFPyRh1U+HGSYavvg&#10;I91PoRQxhH2KCqoQ2lRKX1Rk0E9sSxy5X+sMhghdKbXDRww3jZwlyVwarDk2VNjSpqLiduqMgtu+&#10;K0x3/XG7Q3f+3v/PtRwnS6U+Rv36C0SgPrzFL/dOK5jF9fFL/AE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xmWfBAAAA2wAAAA8AAAAAAAAAAAAAAAAAmAIAAGRycy9kb3du&#10;cmV2LnhtbFBLBQYAAAAABAAEAPUAAACGAwAAAAA=&#10;">
                    <v:textbox inset="5.85pt,.7pt,5.85pt,.7pt">
                      <w:txbxContent>
                        <w:p w:rsidR="00273989" w:rsidRDefault="009C1C28" w:rsidP="007F0A12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川原千秋</w:t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KMeMEA&#10;AADbAAAADwAAAGRycy9kb3ducmV2LnhtbESPzWrDMBCE74G8g9hAbrFsh7TFtRJCoNBrXVN6XKyt&#10;bWKtjKX45+2rQCDHYWa+YfLTbDox0uBaywqSKAZBXFndcq2g/P7YvYFwHlljZ5kULOTgdFyvcsy0&#10;nfiLxsLXIkDYZaig8b7PpHRVQwZdZHvi4P3ZwaAPcqilHnAKcNPJNI5fpMGWw0KDPV0aqq7FzSho&#10;lzF1Pxbt6+R+E3PAcp8mpVLbzXx+B+Fp9s/wo/2pFaQJ3L+EHyCP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ijHjBAAAA2wAAAA8AAAAAAAAAAAAAAAAAmAIAAGRycy9kb3du&#10;cmV2LnhtbFBLBQYAAAAABAAEAPUAAACGAw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Text Box 34" o:spid="_x0000_s104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MHEMUA&#10;AADbAAAADwAAAGRycy9kb3ducmV2LnhtbESPQWvCQBSE7wX/w/KEXorZ1EK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YwcQxQAAANsAAAAPAAAAAAAAAAAAAAAAAJgCAABkcnMv&#10;ZG93bnJldi54bWxQSwUGAAAAAAQABAD1AAAAigM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v4MAA&#10;AADbAAAADwAAAGRycy9kb3ducmV2LnhtbESPQYvCMBSE78L+h/AWvNm0dVelGmURBK/rFvH4aJ5t&#10;2ealNLGt/94IgsdhZr5hNrvRNKKnztWWFSRRDIK4sLrmUkH+d5itQDiPrLGxTAru5GC3/ZhsMNN2&#10;4F/qT74UAcIuQwWV920mpSsqMugi2xIH72o7gz7IrpS6wyHATSPTOF5IgzWHhQpb2ldU/J9uRkF9&#10;71N3tmiXg7sk5hvzeZrkSk0/x581CE+jf4df7aNWkH7B80v4AX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VUv4MAAAADbAAAADwAAAAAAAAAAAAAAAACYAgAAZHJzL2Rvd25y&#10;ZXYueG1sUEsFBgAAAAAEAAQA9QAAAIUD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group id="Group 38" o:spid="_x0000_s1050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Text Box 39" o:spid="_x0000_s1051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gBE8UA&#10;AADbAAAADwAAAGRycy9kb3ducmV2LnhtbESPT2vCQBTE7wW/w/KEXopu6iG1qauI0GJOpSoFb4/s&#10;axLMvg27mz/66buFgsdhZn7DrDajaURPzteWFTzPExDEhdU1lwpOx/fZEoQPyBoby6TgSh4268nD&#10;CjNtB/6i/hBKESHsM1RQhdBmUvqiIoN+blvi6P1YZzBE6UqpHQ4Rbhq5SJJUGqw5LlTY0q6i4nLo&#10;jIJL3hWm+z67/Wd3/MhvqZZPyatSj9Nx+wYi0Bju4f/2XitYvMDfl/g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WAETxQAAANsAAAAPAAAAAAAAAAAAAAAAAJgCAABkcnMv&#10;ZG93bnJldi54bWxQSwUGAAAAAAQABAD1AAAAigM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C0367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gl5bsA&#10;AADbAAAADwAAAGRycy9kb3ducmV2LnhtbERPy6rCMBDdC/5DGMGdpq1clWoUEQS3ahGXQzO2xWZS&#10;mtjWvzcL4S4P573dD6YWHbWusqwgnkcgiHOrKy4UZLfTbA3CeWSNtWVS8CEH+914tMVU254v1F19&#10;IUIIuxQVlN43qZQuL8mgm9uGOHBP2xr0AbaF1C32IdzUMomipTRYcWgosaFjSfnr+jYKqk+XuLtF&#10;u+rdIzZ/mC2SOFNqOhkOGxCeBv8v/rnPWkESxoYv4QfI3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QYJeW7AAAA2wAAAA8AAAAAAAAAAAAAAAAAmAIAAGRycy9kb3ducmV2Lnht&#10;bFBLBQYAAAAABAAEAPUAAACAAw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Text Box 42" o:spid="_x0000_s1054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gPusEA&#10;AADbAAAADwAAAGRycy9kb3ducmV2LnhtbERPTYvCMBC9L/gfwgheFk1VEK1GEWEXPclWEbwNzdgW&#10;m0lJUu3urzcHYY+P973adKYWD3K+sqxgPEpAEOdWV1woOJ++hnMQPiBrrC2Tgl/ysFn3PlaYavvk&#10;H3pkoRAxhH2KCsoQmlRKn5dk0I9sQxy5m3UGQ4SukNrhM4abWk6SZCYNVhwbSmxoV1J+z1qj4H5o&#10;c9Nerm5/bE/fh7+Zlp/JQqlBv9suQQTqwr/47d5rBdO4Pn6JP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oD7rBAAAA2wAAAA8AAAAAAAAAAAAAAAAAmAIAAGRycy9kb3du&#10;cmV2LnhtbFBLBQYAAAAABAAEAPUAAACGAw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9C1C28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9C1C28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apcAA&#10;AADbAAAADwAAAGRycy9kb3ducmV2LnhtbESPQYvCMBSE7wv+h/AEb2vairp0TYsIgle1iMdH87Yt&#10;27yUJrb135uFBY/DzHzD7PLJtGKg3jWWFcTLCARxaXXDlYLievz8AuE8ssbWMil4koM8m33sMNV2&#10;5DMNF1+JAGGXooLa+y6V0pU1GXRL2xEH78f2Bn2QfSV1j2OAm1YmUbSRBhsOCzV2dKip/L08jILm&#10;OSTuZtFuR3ePzRqLVRIXSi3m0/4bhKfJv8P/7ZNWsIrh70v4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PsapcAAAADbAAAADwAAAAAAAAAAAAAAAACYAgAAZHJzL2Rvd25y&#10;ZXYueG1sUEsFBgAAAAAEAAQA9QAAAIUD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TYqr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G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IU2Kq9AAAA2wAAAA8AAAAAAAAAAAAAAAAAoQIA&#10;AGRycy9kb3ducmV2LnhtbFBLBQYAAAAABAAEAPkAAACLAwAAAAA=&#10;" strokecolor="#333" strokeweight="1.5pt"/>
              <v:line id="Line 51" o:spid="_x0000_s1057" style="position:absolute;visibility:visible;mso-wrap-style:square" from="712,1511" to="16109,1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WecMAAADbAAAADwAAAGRycy9kb3ducmV2LnhtbESPQWvCQBSE7wX/w/IEb3VjA1Kiq4hg&#10;ld6aFqG3R/aZxGTfxt2Npv++Kwgeh5n5hlmuB9OKKzlfW1YwmyYgiAuray4V/HzvXt9B+ICssbVM&#10;Cv7Iw3o1ellipu2Nv+iah1JECPsMFVQhdJmUvqjIoJ/ajjh6J+sMhihdKbXDW4SbVr4lyVwarDku&#10;VNjRtqKiyXuj4Njn/Htudq7F/mO/Px0vjU8/lZqMh80CRKAhPMOP9kErSFO4f4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C1nnDAAAA2wAAAA8AAAAAAAAAAAAA&#10;AAAAoQIAAGRycy9kb3ducmV2LnhtbFBLBQYAAAAABAAEAPkAAACRAwAAAAA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67"/>
    <w:rsid w:val="000B5B01"/>
    <w:rsid w:val="000E03F1"/>
    <w:rsid w:val="001529A6"/>
    <w:rsid w:val="001C379B"/>
    <w:rsid w:val="001E4B04"/>
    <w:rsid w:val="00273989"/>
    <w:rsid w:val="002D4A47"/>
    <w:rsid w:val="0033750E"/>
    <w:rsid w:val="00360FA8"/>
    <w:rsid w:val="0041031B"/>
    <w:rsid w:val="005365E0"/>
    <w:rsid w:val="0056717A"/>
    <w:rsid w:val="006536E8"/>
    <w:rsid w:val="00724E0A"/>
    <w:rsid w:val="00730FB8"/>
    <w:rsid w:val="00732F70"/>
    <w:rsid w:val="00744655"/>
    <w:rsid w:val="007866FA"/>
    <w:rsid w:val="007B68A8"/>
    <w:rsid w:val="007F0A12"/>
    <w:rsid w:val="00833821"/>
    <w:rsid w:val="008374BA"/>
    <w:rsid w:val="00963937"/>
    <w:rsid w:val="0098594D"/>
    <w:rsid w:val="009A3BA6"/>
    <w:rsid w:val="009B53EB"/>
    <w:rsid w:val="009C1C28"/>
    <w:rsid w:val="00A177A6"/>
    <w:rsid w:val="00AC0367"/>
    <w:rsid w:val="00AD7689"/>
    <w:rsid w:val="00AF45FD"/>
    <w:rsid w:val="00AF4CC2"/>
    <w:rsid w:val="00B50AD2"/>
    <w:rsid w:val="00BB4612"/>
    <w:rsid w:val="00BD1BC2"/>
    <w:rsid w:val="00BD41FD"/>
    <w:rsid w:val="00C46321"/>
    <w:rsid w:val="00C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7B17108D-F608-4E93-AC4C-3A56C98C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AF45F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IH31\sugukuru\Documents\11_&#20986;&#21147;&#24773;&#22577;&#19968;&#35239;\&#20986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出力情報一覧表.dot</Template>
  <TotalTime>8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出力情報一覧表</vt:lpstr>
      <vt:lpstr>項</vt:lpstr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出力情報一覧表</dc:title>
  <dc:subject/>
  <dc:creator>pokota-gackt@outlook.jp</dc:creator>
  <cp:keywords/>
  <dc:description/>
  <cp:lastModifiedBy>川原 千秋</cp:lastModifiedBy>
  <cp:revision>3</cp:revision>
  <cp:lastPrinted>2006-06-26T03:27:00Z</cp:lastPrinted>
  <dcterms:created xsi:type="dcterms:W3CDTF">2018-09-07T02:35:00Z</dcterms:created>
  <dcterms:modified xsi:type="dcterms:W3CDTF">2018-09-09T04:20:00Z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