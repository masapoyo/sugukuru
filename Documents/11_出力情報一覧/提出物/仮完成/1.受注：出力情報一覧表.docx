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68"/>
        <w:gridCol w:w="2484"/>
        <w:gridCol w:w="2485"/>
        <w:gridCol w:w="1027"/>
        <w:gridCol w:w="1027"/>
        <w:gridCol w:w="1027"/>
        <w:gridCol w:w="1027"/>
        <w:gridCol w:w="894"/>
        <w:gridCol w:w="894"/>
        <w:gridCol w:w="539"/>
        <w:gridCol w:w="892"/>
        <w:gridCol w:w="896"/>
        <w:gridCol w:w="1425"/>
      </w:tblGrid>
      <w:tr w:rsidR="00BD1BC2" w:rsidTr="006F0CD4">
        <w:trPr>
          <w:tblHeader/>
        </w:trPr>
        <w:tc>
          <w:tcPr>
            <w:tcW w:w="468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項</w:t>
            </w:r>
          </w:p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番</w:t>
            </w:r>
          </w:p>
        </w:tc>
        <w:tc>
          <w:tcPr>
            <w:tcW w:w="2484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248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内　容</w:t>
            </w:r>
          </w:p>
        </w:tc>
        <w:tc>
          <w:tcPr>
            <w:tcW w:w="1027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出力</w:t>
            </w:r>
          </w:p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手段</w:t>
            </w:r>
          </w:p>
        </w:tc>
        <w:tc>
          <w:tcPr>
            <w:tcW w:w="1027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出力</w:t>
            </w:r>
          </w:p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場所</w:t>
            </w:r>
          </w:p>
        </w:tc>
        <w:tc>
          <w:tcPr>
            <w:tcW w:w="1027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出力</w:t>
            </w:r>
          </w:p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ｻｲｸﾙ</w:t>
            </w:r>
          </w:p>
        </w:tc>
        <w:tc>
          <w:tcPr>
            <w:tcW w:w="1027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配布</w:t>
            </w:r>
          </w:p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1788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帳　票</w:t>
            </w:r>
          </w:p>
        </w:tc>
        <w:tc>
          <w:tcPr>
            <w:tcW w:w="539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  <w:rPr>
                <w:sz w:val="16"/>
                <w:szCs w:val="16"/>
              </w:rPr>
            </w:pPr>
            <w:r w:rsidRPr="00BD1BC2">
              <w:rPr>
                <w:rFonts w:hint="eastAsia"/>
                <w:sz w:val="16"/>
                <w:szCs w:val="16"/>
              </w:rPr>
              <w:t>複写</w:t>
            </w:r>
          </w:p>
          <w:p w:rsidR="00BD1BC2" w:rsidRPr="00BD1BC2" w:rsidRDefault="00BD1BC2" w:rsidP="00AF45F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枚数</w:t>
            </w:r>
          </w:p>
        </w:tc>
        <w:tc>
          <w:tcPr>
            <w:tcW w:w="1788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出力帳票保管</w:t>
            </w:r>
          </w:p>
        </w:tc>
        <w:tc>
          <w:tcPr>
            <w:tcW w:w="142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備　考</w:t>
            </w:r>
          </w:p>
        </w:tc>
      </w:tr>
      <w:tr w:rsidR="00BD1BC2" w:rsidTr="006F0CD4">
        <w:trPr>
          <w:tblHeader/>
        </w:trPr>
        <w:tc>
          <w:tcPr>
            <w:tcW w:w="468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2484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2485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1027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1027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1027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1027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894" w:type="dxa"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>
            <w:r>
              <w:rPr>
                <w:rFonts w:hint="eastAsia"/>
              </w:rPr>
              <w:t>タイプ</w:t>
            </w:r>
          </w:p>
        </w:tc>
        <w:tc>
          <w:tcPr>
            <w:tcW w:w="894" w:type="dxa"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>
            <w:r>
              <w:rPr>
                <w:rFonts w:hint="eastAsia"/>
              </w:rPr>
              <w:t>サイズ</w:t>
            </w:r>
          </w:p>
        </w:tc>
        <w:tc>
          <w:tcPr>
            <w:tcW w:w="539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892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BD1BC2" w:rsidRDefault="009B53EB" w:rsidP="00BD1BC2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896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BD1BC2" w:rsidRDefault="00BD1BC2" w:rsidP="00BD1BC2">
            <w:pPr>
              <w:jc w:val="center"/>
            </w:pPr>
            <w:r>
              <w:rPr>
                <w:rFonts w:hint="eastAsia"/>
              </w:rPr>
              <w:t>期間</w:t>
            </w:r>
          </w:p>
        </w:tc>
        <w:tc>
          <w:tcPr>
            <w:tcW w:w="1425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BD1BC2" w:rsidRDefault="00BD1BC2" w:rsidP="00BD1BC2">
            <w:pPr>
              <w:jc w:val="center"/>
            </w:pPr>
          </w:p>
        </w:tc>
      </w:tr>
      <w:tr w:rsidR="00BD1BC2" w:rsidRPr="00BD1BC2" w:rsidTr="006F0CD4">
        <w:trPr>
          <w:trHeight w:hRule="exact" w:val="454"/>
        </w:trPr>
        <w:tc>
          <w:tcPr>
            <w:tcW w:w="468" w:type="dxa"/>
            <w:vAlign w:val="center"/>
          </w:tcPr>
          <w:p w:rsidR="00BD1BC2" w:rsidRPr="00BD1BC2" w:rsidRDefault="006F0CD4" w:rsidP="00BD1BC2">
            <w:pPr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484" w:type="dxa"/>
            <w:vAlign w:val="center"/>
          </w:tcPr>
          <w:p w:rsidR="00BD1BC2" w:rsidRPr="00BD1BC2" w:rsidRDefault="00FE137C" w:rsidP="00BD1BC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依頼情報確認画面</w:t>
            </w:r>
          </w:p>
        </w:tc>
        <w:tc>
          <w:tcPr>
            <w:tcW w:w="2485" w:type="dxa"/>
            <w:vAlign w:val="center"/>
          </w:tcPr>
          <w:p w:rsidR="00BD1BC2" w:rsidRPr="00BD1BC2" w:rsidRDefault="00FE137C" w:rsidP="00BD1BC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受注管理台帳の一覧</w:t>
            </w:r>
          </w:p>
        </w:tc>
        <w:tc>
          <w:tcPr>
            <w:tcW w:w="1027" w:type="dxa"/>
            <w:vAlign w:val="center"/>
          </w:tcPr>
          <w:p w:rsidR="00BD1BC2" w:rsidRPr="00BD1BC2" w:rsidRDefault="006F0CD4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PC</w:t>
            </w:r>
          </w:p>
        </w:tc>
        <w:tc>
          <w:tcPr>
            <w:tcW w:w="1027" w:type="dxa"/>
            <w:vAlign w:val="center"/>
          </w:tcPr>
          <w:p w:rsidR="00BD1BC2" w:rsidRPr="00BD1BC2" w:rsidRDefault="006F0CD4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営業部</w:t>
            </w:r>
          </w:p>
        </w:tc>
        <w:tc>
          <w:tcPr>
            <w:tcW w:w="1027" w:type="dxa"/>
            <w:vAlign w:val="center"/>
          </w:tcPr>
          <w:p w:rsidR="00BD1BC2" w:rsidRPr="00BD1BC2" w:rsidRDefault="006F0CD4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027" w:type="dxa"/>
            <w:vAlign w:val="center"/>
          </w:tcPr>
          <w:p w:rsidR="00BD1BC2" w:rsidRPr="00BD1BC2" w:rsidRDefault="006F0CD4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BD1BC2" w:rsidRPr="00BD1BC2" w:rsidRDefault="006F0CD4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BD1BC2" w:rsidRPr="00BD1BC2" w:rsidRDefault="006F0CD4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539" w:type="dxa"/>
            <w:vAlign w:val="center"/>
          </w:tcPr>
          <w:p w:rsidR="00BD1BC2" w:rsidRPr="00BD1BC2" w:rsidRDefault="006F0CD4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2" w:type="dxa"/>
            <w:vAlign w:val="center"/>
          </w:tcPr>
          <w:p w:rsidR="00BD1BC2" w:rsidRPr="00BD1BC2" w:rsidRDefault="006F0CD4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6" w:type="dxa"/>
            <w:vAlign w:val="center"/>
          </w:tcPr>
          <w:p w:rsidR="00BD1BC2" w:rsidRPr="00BD1BC2" w:rsidRDefault="006F0CD4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 w:rsidTr="006F0CD4">
        <w:trPr>
          <w:trHeight w:hRule="exact" w:val="603"/>
        </w:trPr>
        <w:tc>
          <w:tcPr>
            <w:tcW w:w="468" w:type="dxa"/>
            <w:vAlign w:val="center"/>
          </w:tcPr>
          <w:p w:rsidR="00BD1BC2" w:rsidRPr="00BD1BC2" w:rsidRDefault="006F0CD4" w:rsidP="00BD1BC2">
            <w:pPr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484" w:type="dxa"/>
            <w:vAlign w:val="center"/>
          </w:tcPr>
          <w:p w:rsidR="00BD1BC2" w:rsidRPr="00BD1BC2" w:rsidRDefault="00FE137C" w:rsidP="00BD1BC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一致車両情報表示画面</w:t>
            </w:r>
          </w:p>
        </w:tc>
        <w:tc>
          <w:tcPr>
            <w:tcW w:w="2485" w:type="dxa"/>
            <w:vAlign w:val="center"/>
          </w:tcPr>
          <w:p w:rsidR="00BD1BC2" w:rsidRPr="00BD1BC2" w:rsidRDefault="00FE137C" w:rsidP="00BD1BC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受注内容と一致した車両情報</w:t>
            </w:r>
          </w:p>
        </w:tc>
        <w:tc>
          <w:tcPr>
            <w:tcW w:w="1027" w:type="dxa"/>
            <w:vAlign w:val="center"/>
          </w:tcPr>
          <w:p w:rsidR="00BD1BC2" w:rsidRPr="00BD1BC2" w:rsidRDefault="006F0CD4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PC</w:t>
            </w:r>
          </w:p>
        </w:tc>
        <w:tc>
          <w:tcPr>
            <w:tcW w:w="1027" w:type="dxa"/>
            <w:vAlign w:val="center"/>
          </w:tcPr>
          <w:p w:rsidR="00BD1BC2" w:rsidRPr="00BD1BC2" w:rsidRDefault="006F0CD4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営業部</w:t>
            </w:r>
          </w:p>
        </w:tc>
        <w:tc>
          <w:tcPr>
            <w:tcW w:w="1027" w:type="dxa"/>
            <w:vAlign w:val="center"/>
          </w:tcPr>
          <w:p w:rsidR="00BD1BC2" w:rsidRPr="00BD1BC2" w:rsidRDefault="006F0CD4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027" w:type="dxa"/>
            <w:vAlign w:val="center"/>
          </w:tcPr>
          <w:p w:rsidR="00BD1BC2" w:rsidRPr="00BD1BC2" w:rsidRDefault="006F0CD4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BD1BC2" w:rsidRPr="00BD1BC2" w:rsidRDefault="006F0CD4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BD1BC2" w:rsidRPr="00BD1BC2" w:rsidRDefault="006F0CD4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539" w:type="dxa"/>
            <w:vAlign w:val="center"/>
          </w:tcPr>
          <w:p w:rsidR="00BD1BC2" w:rsidRPr="00BD1BC2" w:rsidRDefault="006F0CD4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2" w:type="dxa"/>
            <w:vAlign w:val="center"/>
          </w:tcPr>
          <w:p w:rsidR="00BD1BC2" w:rsidRPr="00BD1BC2" w:rsidRDefault="006F0CD4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6" w:type="dxa"/>
            <w:vAlign w:val="center"/>
          </w:tcPr>
          <w:p w:rsidR="00BD1BC2" w:rsidRPr="00BD1BC2" w:rsidRDefault="006F0CD4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 w:rsidTr="006F0CD4">
        <w:trPr>
          <w:trHeight w:hRule="exact" w:val="454"/>
        </w:trPr>
        <w:tc>
          <w:tcPr>
            <w:tcW w:w="468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48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FE137C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 w:rsidTr="006F0CD4">
        <w:trPr>
          <w:trHeight w:hRule="exact" w:val="454"/>
        </w:trPr>
        <w:tc>
          <w:tcPr>
            <w:tcW w:w="468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48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 w:rsidTr="006F0CD4">
        <w:trPr>
          <w:trHeight w:hRule="exact" w:val="454"/>
        </w:trPr>
        <w:tc>
          <w:tcPr>
            <w:tcW w:w="468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48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 w:rsidTr="006F0CD4">
        <w:trPr>
          <w:trHeight w:hRule="exact" w:val="454"/>
        </w:trPr>
        <w:tc>
          <w:tcPr>
            <w:tcW w:w="468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48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 w:rsidTr="006F0CD4">
        <w:trPr>
          <w:trHeight w:hRule="exact" w:val="454"/>
        </w:trPr>
        <w:tc>
          <w:tcPr>
            <w:tcW w:w="468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48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 w:rsidTr="006F0CD4">
        <w:trPr>
          <w:trHeight w:hRule="exact" w:val="454"/>
        </w:trPr>
        <w:tc>
          <w:tcPr>
            <w:tcW w:w="468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48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 w:rsidTr="006F0CD4">
        <w:trPr>
          <w:trHeight w:hRule="exact" w:val="454"/>
        </w:trPr>
        <w:tc>
          <w:tcPr>
            <w:tcW w:w="468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48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 w:rsidTr="006F0CD4">
        <w:trPr>
          <w:trHeight w:hRule="exact" w:val="454"/>
        </w:trPr>
        <w:tc>
          <w:tcPr>
            <w:tcW w:w="468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48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5365E0" w:rsidRPr="00BD1BC2" w:rsidTr="006F0CD4">
        <w:trPr>
          <w:trHeight w:hRule="exact" w:val="454"/>
        </w:trPr>
        <w:tc>
          <w:tcPr>
            <w:tcW w:w="468" w:type="dxa"/>
            <w:vAlign w:val="center"/>
          </w:tcPr>
          <w:p w:rsidR="005365E0" w:rsidRPr="00BD1BC2" w:rsidRDefault="005365E0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5365E0" w:rsidRPr="00BD1BC2" w:rsidRDefault="005365E0" w:rsidP="00BD1BC2">
            <w:pPr>
              <w:rPr>
                <w:sz w:val="20"/>
                <w:szCs w:val="20"/>
              </w:rPr>
            </w:pPr>
          </w:p>
        </w:tc>
        <w:tc>
          <w:tcPr>
            <w:tcW w:w="2485" w:type="dxa"/>
            <w:vAlign w:val="center"/>
          </w:tcPr>
          <w:p w:rsidR="005365E0" w:rsidRPr="00BD1BC2" w:rsidRDefault="005365E0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5365E0" w:rsidRPr="00BD1BC2" w:rsidRDefault="005365E0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5365E0" w:rsidRPr="00BD1BC2" w:rsidRDefault="005365E0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5365E0" w:rsidRPr="00BD1BC2" w:rsidRDefault="005365E0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5365E0" w:rsidRPr="00BD1BC2" w:rsidRDefault="005365E0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5365E0" w:rsidRPr="00BD1BC2" w:rsidRDefault="005365E0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5365E0" w:rsidRPr="00BD1BC2" w:rsidRDefault="005365E0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:rsidR="005365E0" w:rsidRPr="00BD1BC2" w:rsidRDefault="005365E0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5365E0" w:rsidRPr="00BD1BC2" w:rsidRDefault="005365E0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5365E0" w:rsidRPr="00BD1BC2" w:rsidRDefault="005365E0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5365E0" w:rsidRPr="00BD1BC2" w:rsidRDefault="005365E0" w:rsidP="00BD1BC2">
            <w:pPr>
              <w:rPr>
                <w:sz w:val="20"/>
                <w:szCs w:val="20"/>
              </w:rPr>
            </w:pPr>
          </w:p>
        </w:tc>
      </w:tr>
      <w:tr w:rsidR="00BD1BC2" w:rsidRPr="00BD1BC2" w:rsidTr="006F0CD4">
        <w:trPr>
          <w:trHeight w:hRule="exact" w:val="454"/>
        </w:trPr>
        <w:tc>
          <w:tcPr>
            <w:tcW w:w="468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48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 w:rsidTr="006F0CD4">
        <w:trPr>
          <w:trHeight w:hRule="exact" w:val="454"/>
        </w:trPr>
        <w:tc>
          <w:tcPr>
            <w:tcW w:w="468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48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 w:rsidTr="006F0CD4">
        <w:trPr>
          <w:trHeight w:hRule="exact" w:val="454"/>
        </w:trPr>
        <w:tc>
          <w:tcPr>
            <w:tcW w:w="468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48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AF45FD" w:rsidRPr="00BD1BC2" w:rsidTr="006F0CD4">
        <w:trPr>
          <w:trHeight w:hRule="exact" w:val="454"/>
        </w:trPr>
        <w:tc>
          <w:tcPr>
            <w:tcW w:w="468" w:type="dxa"/>
            <w:vAlign w:val="center"/>
          </w:tcPr>
          <w:p w:rsidR="00AF45FD" w:rsidRPr="00BD1BC2" w:rsidRDefault="00AF45FD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AF45FD" w:rsidRPr="00BD1BC2" w:rsidRDefault="00AF45FD" w:rsidP="00BD1BC2">
            <w:pPr>
              <w:rPr>
                <w:sz w:val="20"/>
                <w:szCs w:val="20"/>
              </w:rPr>
            </w:pPr>
          </w:p>
        </w:tc>
        <w:tc>
          <w:tcPr>
            <w:tcW w:w="2485" w:type="dxa"/>
            <w:vAlign w:val="center"/>
          </w:tcPr>
          <w:p w:rsidR="00AF45FD" w:rsidRPr="00BD1BC2" w:rsidRDefault="00AF45FD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AF45FD" w:rsidRPr="00BD1BC2" w:rsidRDefault="00AF45FD" w:rsidP="00BD1BC2">
            <w:pPr>
              <w:rPr>
                <w:sz w:val="20"/>
                <w:szCs w:val="20"/>
              </w:rPr>
            </w:pPr>
          </w:p>
        </w:tc>
      </w:tr>
      <w:tr w:rsidR="00AF45FD" w:rsidRPr="00BD1BC2" w:rsidTr="006F0CD4">
        <w:trPr>
          <w:trHeight w:hRule="exact" w:val="454"/>
        </w:trPr>
        <w:tc>
          <w:tcPr>
            <w:tcW w:w="468" w:type="dxa"/>
            <w:vAlign w:val="center"/>
          </w:tcPr>
          <w:p w:rsidR="00AF45FD" w:rsidRPr="00BD1BC2" w:rsidRDefault="00AF45FD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AF45FD" w:rsidRPr="00BD1BC2" w:rsidRDefault="00AF45FD" w:rsidP="00BD1BC2">
            <w:pPr>
              <w:rPr>
                <w:sz w:val="20"/>
                <w:szCs w:val="20"/>
              </w:rPr>
            </w:pPr>
          </w:p>
        </w:tc>
        <w:tc>
          <w:tcPr>
            <w:tcW w:w="2485" w:type="dxa"/>
            <w:vAlign w:val="center"/>
          </w:tcPr>
          <w:p w:rsidR="00AF45FD" w:rsidRPr="00BD1BC2" w:rsidRDefault="00AF45FD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AF45FD" w:rsidRPr="00BD1BC2" w:rsidRDefault="00AF45FD" w:rsidP="00BD1BC2">
            <w:pPr>
              <w:rPr>
                <w:sz w:val="20"/>
                <w:szCs w:val="20"/>
              </w:rPr>
            </w:pPr>
          </w:p>
        </w:tc>
      </w:tr>
    </w:tbl>
    <w:p w:rsidR="006536E8" w:rsidRDefault="006536E8" w:rsidP="00833821"/>
    <w:sectPr w:rsidR="006536E8" w:rsidSect="00AF45FD">
      <w:headerReference w:type="default" r:id="rId7"/>
      <w:footerReference w:type="default" r:id="rId8"/>
      <w:pgSz w:w="16838" w:h="11906" w:orient="landscape" w:code="9"/>
      <w:pgMar w:top="233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104" w:rsidRDefault="003B5104" w:rsidP="00273989">
      <w:pPr>
        <w:pStyle w:val="a3"/>
      </w:pPr>
      <w:r>
        <w:separator/>
      </w:r>
    </w:p>
  </w:endnote>
  <w:endnote w:type="continuationSeparator" w:id="0">
    <w:p w:rsidR="003B5104" w:rsidRDefault="003B5104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79B" w:rsidRDefault="00AC0367" w:rsidP="00BB4612">
    <w:pPr>
      <w:pStyle w:val="a4"/>
      <w:wordWrap w:val="0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AF4CC2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58" type="#_x0000_t202" style="position:absolute;left:0;text-align:left;margin-left:-1.4pt;margin-top:-2.0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6E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t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Qm+&#10;hP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/>
                </w:txbxContent>
              </v:textbox>
            </v:shape>
          </w:pict>
        </mc:Fallback>
      </mc:AlternateContent>
    </w:r>
    <w:r w:rsidR="00BB4612">
      <w:t>IH-13A-805 4</w:t>
    </w:r>
    <w:r w:rsidR="00BB4612"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104" w:rsidRDefault="003B5104" w:rsidP="00273989">
      <w:pPr>
        <w:pStyle w:val="a3"/>
      </w:pPr>
      <w:r>
        <w:separator/>
      </w:r>
    </w:p>
  </w:footnote>
  <w:footnote w:type="continuationSeparator" w:id="0">
    <w:p w:rsidR="003B5104" w:rsidRDefault="003B5104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989" w:rsidRDefault="00AC036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2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989" w:rsidRPr="00732F70" w:rsidRDefault="00BD1BC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出力情報一覧表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5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BB4612" w:rsidRDefault="00BB4612" w:rsidP="00730FB8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BB4612">
                              <w:rPr>
                                <w:rFonts w:hint="eastAsia"/>
                                <w:sz w:val="22"/>
                              </w:rPr>
                              <w:t>スグクル社</w:t>
                            </w:r>
                            <w:r w:rsidRPr="00BB4612"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  <w:r w:rsidRPr="00BB4612">
                              <w:rPr>
                                <w:rFonts w:hint="eastAsia"/>
                                <w:sz w:val="22"/>
                              </w:rPr>
                              <w:t>車両販売管理システム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6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FE137C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受注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18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19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FE137C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川原千秋</w:t>
                                </w:r>
                                <w:r w:rsidR="00273989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AC036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AC036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AC036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AC036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AC036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26</w:t>
                                </w:r>
                                <w:r w:rsidR="00AC036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5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6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7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AC0367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8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6F0CD4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6F0CD4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2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26" style="position:absolute;left:0;text-align:left;margin-left:-9.65pt;margin-top:-.55pt;width:769.85pt;height:81.8pt;z-index:251657216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">
              <v:group id="Group 15" o:spid="_x0000_s1027" style="position:absolute;left:13377;top:559;width:2732;height:879" coordorigin="13320,1168" coordsize="27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group id="Group 8" o:spid="_x0000_s1028" style="position:absolute;left:151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6" o:spid="_x0000_s1029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veOcEA&#10;AADaAAAADwAAAGRycy9kb3ducmV2LnhtbESPQYvCMBSE78L+h/AWvGm6oiLVWFxB2IuKddnzs3m2&#10;pc1LabK1/nsjCB6HmfmGWSW9qUVHrSstK/gaRyCIM6tLzhX8nnejBQjnkTXWlknBnRwk64/BCmNt&#10;b3yiLvW5CBB2MSoovG9iKV1WkEE3tg1x8K62NeiDbHOpW7wFuKnlJIrm0mDJYaHAhrYFZVX6bxQs&#10;jpN8Wlvz/XeYVX5/uXfMJ6nU8LPfLEF46v07/Gr/aAUzeF4JN0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r3jnBAAAA2gAAAA8AAAAAAAAAAAAAAAAAmAIAAGRycy9kb3du&#10;cmV2LnhtbFBLBQYAAAAABAAEAPUAAACGAw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ORdMMA&#10;AADaAAAADwAAAGRycy9kb3ducmV2LnhtbESPT4vCMBTE78J+h/CEvYim7qG41Siy4KIn8Q8L3h7N&#10;sy02LyVJteunN4LgcZiZ3zCzRWdqcSXnK8sKxqMEBHFudcWFguNhNZyA8AFZY22ZFPyTh8X8ozfD&#10;TNsb7+i6D4WIEPYZKihDaDIpfV6SQT+yDXH0ztYZDFG6QmqHtwg3tfxKklQarDgulNjQT0n5Zd8a&#10;BZdNm5v27+TW2/bwu7mnWg6Sb6U++91yCiJQF97hV3utFaTwvBJv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ORdMMAAADaAAAADwAAAAAAAAAAAAAAAACYAgAAZHJzL2Rv&#10;d25yZXYueG1sUEsFBgAAAAAEAAQA9QAAAIgD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10" o:spid="_x0000_s1032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pxp8AA&#10;AADaAAAADwAAAGRycy9kb3ducmV2LnhtbESPQYvCMBSE7wv+h/CEva2poiLVWFQQvOyK3cXzs3m2&#10;pc1LaWKt/34jCB6HmW+GWSW9qUVHrSstKxiPIhDEmdUl5wr+fvdfCxDOI2usLZOCBzlI1oOPFcba&#10;3vlEXepzEUrYxaig8L6JpXRZQQbdyDbEwbva1qAPss2lbvEeyk0tJ1E0lwZLDgsFNrQrKKvSm1Gw&#10;OE7yaW3N9vwzq/z35dExn6RSn8N+swThqffv8Is+6MDB80q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6pxp8AAAADaAAAADwAAAAAAAAAAAAAAAACYAgAAZHJzL2Rvd25y&#10;ZXYueG1sUEsFBgAAAAAEAAQA9QAAAIUD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wFBsQA&#10;AADaAAAADwAAAGRycy9kb3ducmV2LnhtbESPQWvCQBSE70L/w/IKXqTZ6CGY1FVKQdFTaSyF3h7Z&#10;1ySYfRt2Nxr99W6h4HGYmW+Y1WY0nTiT861lBfMkBUFcWd1yreDruH1ZgvABWWNnmRRcycNm/TRZ&#10;YaHthT/pXIZaRAj7AhU0IfSFlL5qyKBPbE8cvV/rDIYoXS21w0uEm04u0jSTBluOCw329N5QdSoH&#10;o+B0GCozfP+4/cdw3B1umZazNFdq+jy+vYIINIZH+L+91wpy+LsSb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cBQbEAAAA2gAAAA8AAAAAAAAAAAAAAAAAmAIAAGRycy9k&#10;b3ducmV2LnhtbFBLBQYAAAAABAAEAPUAAACJAwAAAAA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13" o:spid="_x0000_s1035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XG5L8A&#10;AADbAAAADwAAAGRycy9kb3ducmV2LnhtbERPS4vCMBC+L/gfwgje1lRxF6nGooLgRcUHnsdmbEub&#10;SWlirf/eLAh7m4/vOfOkM5VoqXGFZQWjYQSCOLW64EzB5bz5noJwHlljZZkUvMhBsuh9zTHW9slH&#10;ak8+EyGEXYwKcu/rWEqX5mTQDW1NHLi7bQz6AJtM6gafIdxUchxFv9JgwaEhx5rWOaXl6WEUTA/j&#10;bFJZs7ruf0q/u71a5qNUatDvljMQnjr/L/64tzrMH8HfL+EAuX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9cbkvwAAANsAAAAPAAAAAAAAAAAAAAAAAJgCAABkcnMvZG93bnJl&#10;di54bWxQSwUGAAAAAAQABAD1AAAAhAM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NoNsMA&#10;AADbAAAADwAAAGRycy9kb3ducmV2LnhtbERPTWvCQBC9C/0PyxR6kWZTD0HTrCKFFj1JowjehuyY&#10;BLOzYXejaX99Vyh4m8f7nGI1mk5cyfnWsoK3JAVBXFndcq3gsP98nYPwAVljZ5kU/JCH1fJpUmCu&#10;7Y2/6VqGWsQQ9jkqaELocyl91ZBBn9ieOHJn6wyGCF0ttcNbDDednKVpJg22HBsa7OmjoepSDkbB&#10;ZTtUZjie3GY37L+2v5mW03Sh1MvzuH4HEWgMD/G/e6Pj/Bncf4k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NoNsMAAADbAAAADwAAAAAAAAAAAAAAAACYAgAAZHJzL2Rv&#10;d25yZXYueG1sUEsFBgAAAAAEAAQA9QAAAIgD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eLv8MA&#10;AADbAAAADwAAAGRycy9kb3ducmV2LnhtbERPS2vCQBC+F/wPywjedKPSIKmrRMEHvVRtKR7H7JgE&#10;s7Mhu2raX98VhN7m43vOdN6aStyocaVlBcNBBII4s7rkXMHX56o/AeE8ssbKMin4IQfzWedliom2&#10;d97T7eBzEULYJaig8L5OpHRZQQbdwNbEgTvbxqAPsMmlbvAewk0lR1EUS4Mlh4YCa1oWlF0OV6Pg&#10;t3TpZvex8KfF63Ed7d5j953GSvW6bfoGwlPr/8VP91aH+WN4/BIO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eLv8MAAADbAAAADwAAAAAAAAAAAAAAAACYAgAAZHJzL2Rv&#10;d25yZXYueG1sUEsFBgAAAAAEAAQA9QAAAIgDAAAAAA==&#10;" filled="f" stroked="f">
                <v:textbox inset="5.85pt,.7pt,5.85pt,.7pt">
                  <w:txbxContent>
                    <w:p w:rsidR="00273989" w:rsidRPr="00732F70" w:rsidRDefault="00BD1BC2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出力情報一覧表</w:t>
                      </w:r>
                    </w:p>
                  </w:txbxContent>
                </v:textbox>
              </v:shape>
              <v:shape id="Text Box 27" o:spid="_x0000_s1038" type="#_x0000_t202" style="position:absolute;left:736;top:1608;width:1649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g5t78A&#10;AADbAAAADwAAAGRycy9kb3ducmV2LnhtbERPS4vCMBC+L/gfwgje1lQRd6lGUcHXYQ+r4nloxqbY&#10;TEoTa/33RhC8zcf3nOm8taVoqPaFYwWDfgKCOHO64FzB6bj+/gXhA7LG0jEpeJCH+azzNcVUuzv/&#10;U3MIuYgh7FNUYEKoUil9Zsii77uKOHIXV1sMEda51DXeY7gt5TBJxtJiwbHBYEUrQ9n1cLMKxtvN&#10;3+Kn2Tre63YlDQ9LXJ6V6nXbxQREoDZ8xG/3Tsf5I3j9Eg+Qs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mDm3vwAAANsAAAAPAAAAAAAAAAAAAAAAAJgCAABkcnMvZG93bnJl&#10;di54bWxQSwUGAAAAAAQABAD1AAAAhAMAAAAA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9" type="#_x0000_t202" style="position:absolute;left:2386;top:1608;width:3833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iy8sYA&#10;AADbAAAADwAAAGRycy9kb3ducmV2LnhtbESPQWvCQBCF74L/YZlCL6VuFJQmukqpWGoPQpMKHofs&#10;mKRmZ5fsVuO/7woFbzO8N+97s1j1phVn6nxjWcF4lIAgLq1uuFLwXWyeX0D4gKyxtUwKruRhtRwO&#10;Fphpe+EvOuehEjGEfYYK6hBcJqUvazLoR9YRR+1oO4Mhrl0ldYeXGG5aOUmSmTTYcCTU6OitpvKU&#10;/5rIzSfcJz9PxWH6ud2593Scrpu9Uo8P/escRKA+3M3/1x861p/C7Zc4gF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8iy8sYAAADbAAAADwAAAAAAAAAAAAAAAACYAgAAZHJz&#10;L2Rvd25yZXYueG1sUEsFBgAAAAAEAAQA9QAAAIsDAAAAAA==&#10;">
                <v:textbox inset="2mm,2.25mm,0,.7pt">
                  <w:txbxContent>
                    <w:p w:rsidR="00273989" w:rsidRPr="00BB4612" w:rsidRDefault="00BB4612" w:rsidP="00730FB8">
                      <w:pPr>
                        <w:jc w:val="left"/>
                        <w:rPr>
                          <w:sz w:val="22"/>
                        </w:rPr>
                      </w:pPr>
                      <w:r w:rsidRPr="00BB4612">
                        <w:rPr>
                          <w:rFonts w:hint="eastAsia"/>
                          <w:sz w:val="22"/>
                        </w:rPr>
                        <w:t>スグクル社</w:t>
                      </w:r>
                      <w:r w:rsidRPr="00BB4612"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r w:rsidRPr="00BB4612">
                        <w:rPr>
                          <w:rFonts w:hint="eastAsia"/>
                          <w:sz w:val="22"/>
                        </w:rPr>
                        <w:t>車両販売管理システム</w:t>
                      </w:r>
                    </w:p>
                  </w:txbxContent>
                </v:textbox>
              </v:shape>
              <v:shape id="Text Box 29" o:spid="_x0000_s1040" type="#_x0000_t202" style="position:absolute;left:6218;top:1608;width:1648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YCW8AA&#10;AADbAAAADwAAAGRycy9kb3ducmV2LnhtbERPTWvCQBC9F/oflhF6azbmkJaYVVSo2kMPVfE8ZMds&#10;MDsbsmuS/nu3UOhtHu9zytVkWzFQ7xvHCuZJCoK4crrhWsH59PH6DsIHZI2tY1LwQx5Wy+enEgvt&#10;Rv6m4RhqEUPYF6jAhNAVUvrKkEWfuI44clfXWwwR9rXUPY4x3LYyS9NcWmw4NhjsaGuouh3vVkG+&#10;332t34a94089baXhrMXNRamX2bRegAg0hX/xn/ug4/wcfn+J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QYCW8AAAADbAAAADwAAAAAAAAAAAAAAAACYAgAAZHJzL2Rvd25y&#10;ZXYueG1sUEsFBgAAAAAEAAQA9QAAAIUDAAAAAA==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1" type="#_x0000_t202" style="position:absolute;left:7867;top:1608;width:2564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aJHsUA&#10;AADbAAAADwAAAGRycy9kb3ducmV2LnhtbESPQWvCQBCF74L/YRnBi+hGoVZTVykVS/VQMCp4HLLT&#10;JJqdDdlV03/vCoK3Gd6b972ZLRpTiivVrrCsYDiIQBCnVhecKdjvVv0JCOeRNZaWScE/OVjM260Z&#10;xtreeEvXxGcihLCLUUHufRVL6dKcDLqBrYiD9mdrgz6sdSZ1jbcQbko5iqKxNFhwIORY0VdO6Tm5&#10;mMBNRtxEp97u+LZZ/1bf0+F0WRyU6naazw8Qnhr/Mj+vf3So/w6PX8IA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VokexQAAANsAAAAPAAAAAAAAAAAAAAAAAJgCAABkcnMv&#10;ZG93bnJldi54bWxQSwUGAAAAAAQABAD1AAAAigMAAAAA&#10;">
                <v:textbox inset="2mm,2.25mm,0,.7pt">
                  <w:txbxContent>
                    <w:p w:rsidR="00273989" w:rsidRPr="00AD7689" w:rsidRDefault="00FE137C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受注</w:t>
                      </w:r>
                    </w:p>
                  </w:txbxContent>
                </v:textbox>
              </v:shape>
              <v:group id="Group 36" o:spid="_x0000_s1042" style="position:absolute;left:10431;top:1608;width:3297;height:586" coordorigin="7958,2897" coordsize="3258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<v:group id="Group 32" o:spid="_x0000_s1043" style="position:absolute;left:7958;top:2897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Text Box 18" o:spid="_x0000_s1044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GZZ8EA&#10;AADbAAAADwAAAGRycy9kb3ducmV2LnhtbERPy4rCMBTdC/5DuMJsZEx1IdppKiI46Ep8IMzu0txp&#10;i81NSVLtzNebheDycN7ZqjeNuJPztWUF00kCgriwuuZSweW8/VyA8AFZY2OZFPyRh1U+HGSYavvg&#10;I91PoRQxhH2KCqoQ2lRKX1Rk0E9sSxy5X+sMhghdKbXDRww3jZwlyVwarDk2VNjSpqLiduqMgtu+&#10;K0x3/XG7Q3f+3v/PtRwnS6U+Rv36C0SgPrzFL/dOK5jF9fFL/AEy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xmWfBAAAA2wAAAA8AAAAAAAAAAAAAAAAAmAIAAGRycy9kb3du&#10;cmV2LnhtbFBLBQYAAAAABAAEAPUAAACGAwAAAAA=&#10;">
                    <v:textbox inset="5.85pt,.7pt,5.85pt,.7pt">
                      <w:txbxContent>
                        <w:p w:rsidR="00273989" w:rsidRDefault="00FE137C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川原千秋</w:t>
                          </w:r>
                          <w:r w:rsidR="00273989">
                            <w:br/>
                          </w:r>
                        </w:p>
                      </w:txbxContent>
                    </v:textbox>
                  </v:shape>
                  <v:shape id="Text Box 31" o:spid="_x0000_s1045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KMeMEA&#10;AADbAAAADwAAAGRycy9kb3ducmV2LnhtbESPzWrDMBCE74G8g9hAbrFsh7TFtRJCoNBrXVN6XKyt&#10;bWKtjKX45+2rQCDHYWa+YfLTbDox0uBaywqSKAZBXFndcq2g/P7YvYFwHlljZ5kULOTgdFyvcsy0&#10;nfiLxsLXIkDYZaig8b7PpHRVQwZdZHvi4P3ZwaAPcqilHnAKcNPJNI5fpMGWw0KDPV0aqq7FzSho&#10;lzF1Pxbt6+R+E3PAcp8mpVLbzXx+B+Fp9s/wo/2pFaQJ3L+EHyCP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ijHjBAAAA2wAAAA8AAAAAAAAAAAAAAAAAmAIAAGRycy9kb3du&#10;cmV2LnhtbFBLBQYAAAAABAAEAPUAAACGAw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6" style="position:absolute;left:7958;top:3190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Text Box 34" o:spid="_x0000_s1047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MHEMUA&#10;AADbAAAADwAAAGRycy9kb3ducmV2LnhtbESPQWvCQBSE7wX/w/KEXorZ1EKwqauI0GJOpUYK3h7Z&#10;1ySYfRt2Nxr99d1CweMwM98wy/VoOnEm51vLCp6TFARxZXXLtYJD+T5bgPABWWNnmRRcycN6NXlY&#10;Yq7thb/ovA+1iBD2OSpoQuhzKX3VkEGf2J44ej/WGQxRulpqh5cIN52cp2kmDbYcFxrsadtQddoP&#10;RsGpGCozfB/d7nMoP4pbpuVT+qrU43TcvIEINIZ7+L+90wrmL/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YwcQxQAAANsAAAAPAAAAAAAAAAAAAAAAAJgCAABkcnMv&#10;ZG93bnJldi54bWxQSwUGAAAAAAQABAD1AAAAigMAAAAA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AC036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AC036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AC036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AC036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AC036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26</w:t>
                          </w:r>
                          <w:r w:rsidR="00AC036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8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Uv4MAA&#10;AADbAAAADwAAAGRycy9kb3ducmV2LnhtbESPQYvCMBSE78L+h/AWvNm0dVelGmURBK/rFvH4aJ5t&#10;2ealNLGt/94IgsdhZr5hNrvRNKKnztWWFSRRDIK4sLrmUkH+d5itQDiPrLGxTAru5GC3/ZhsMNN2&#10;4F/qT74UAcIuQwWV920mpSsqMugi2xIH72o7gz7IrpS6wyHATSPTOF5IgzWHhQpb2ldU/J9uRkF9&#10;71N3tmiXg7sk5hvzeZrkSk0/x581CE+jf4df7aNWkH7B80v4AX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VUv4MAAAADbAAAADwAAAAAAAAAAAAAAAACYAgAAZHJzL2Rvd25y&#10;ZXYueG1sUEsFBgAAAAAEAAQA9QAAAIUD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9" style="position:absolute;left:13728;top:1609;width:2381;height:586" coordorigin="7958,2897" coordsize="3258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group id="Group 38" o:spid="_x0000_s1050" style="position:absolute;left:7958;top:2897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Text Box 39" o:spid="_x0000_s1051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gBE8UA&#10;AADbAAAADwAAAGRycy9kb3ducmV2LnhtbESPT2vCQBTE7wW/w/KEXopu6iG1qauI0GJOpSoFb4/s&#10;axLMvg27mz/66buFgsdhZn7DrDajaURPzteWFTzPExDEhdU1lwpOx/fZEoQPyBoby6TgSh4268nD&#10;CjNtB/6i/hBKESHsM1RQhdBmUvqiIoN+blvi6P1YZzBE6UqpHQ4Rbhq5SJJUGqw5LlTY0q6i4nLo&#10;jIJL3hWm+z67/Wd3/MhvqZZPyatSj9Nx+wYi0Bju4f/2XitYvMDfl/gD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WAETxQAAANsAAAAPAAAAAAAAAAAAAAAAAJgCAABkcnMv&#10;ZG93bnJldi54bWxQSwUGAAAAAAQABAD1AAAAigMAAAAA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AC0367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2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gl5bsA&#10;AADbAAAADwAAAGRycy9kb3ducmV2LnhtbERPy6rCMBDdC/5DGMGdpq1clWoUEQS3ahGXQzO2xWZS&#10;mtjWvzcL4S4P573dD6YWHbWusqwgnkcgiHOrKy4UZLfTbA3CeWSNtWVS8CEH+914tMVU254v1F19&#10;IUIIuxQVlN43qZQuL8mgm9uGOHBP2xr0AbaF1C32IdzUMomipTRYcWgosaFjSfnr+jYKqk+XuLtF&#10;u+rdIzZ/mC2SOFNqOhkOGxCeBv8v/rnPWkESxoYv4QfI3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MQYJeW7AAAA2wAAAA8AAAAAAAAAAAAAAAAAmAIAAGRycy9kb3ducmV2Lnht&#10;bFBLBQYAAAAABAAEAPUAAACAAw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3" style="position:absolute;left:7958;top:3190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Text Box 42" o:spid="_x0000_s1054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gPusEA&#10;AADbAAAADwAAAGRycy9kb3ducmV2LnhtbERPTYvCMBC9L/gfwgheFk1VEK1GEWEXPclWEbwNzdgW&#10;m0lJUu3urzcHYY+P973adKYWD3K+sqxgPEpAEOdWV1woOJ++hnMQPiBrrC2Tgl/ysFn3PlaYavvk&#10;H3pkoRAxhH2KCsoQmlRKn5dk0I9sQxy5m3UGQ4SukNrhM4abWk6SZCYNVhwbSmxoV1J+z1qj4H5o&#10;c9Nerm5/bE/fh7+Zlp/JQqlBv9suQQTqwr/47d5rBdO4Pn6JP0C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oD7rBAAAA2wAAAA8AAAAAAAAAAAAAAAAAmAIAAGRycy9kb3du&#10;cmV2LnhtbFBLBQYAAAAABAAEAPUAAACGAwAAAAA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6F0CD4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6F0CD4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5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sapcAA&#10;AADbAAAADwAAAGRycy9kb3ducmV2LnhtbESPQYvCMBSE7wv+h/AEb2vairp0TYsIgle1iMdH87Yt&#10;27yUJrb135uFBY/DzHzD7PLJtGKg3jWWFcTLCARxaXXDlYLievz8AuE8ssbWMil4koM8m33sMNV2&#10;5DMNF1+JAGGXooLa+y6V0pU1GXRL2xEH78f2Bn2QfSV1j2OAm1YmUbSRBhsOCzV2dKip/L08jILm&#10;OSTuZtFuR3ePzRqLVRIXSi3m0/4bhKfJv8P/7ZNWsIrh70v4ATJ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PsapcAAAADbAAAADwAAAAAAAAAAAAAAAACYAgAAZHJzL2Rvd25y&#10;ZXYueG1sUEsFBgAAAAAEAAQA9QAAAIUD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56" style="position:absolute;visibility:visible;mso-wrap-style:square" from="724,1439" to="16109,1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TYqr0AAADbAAAADwAAAGRycy9kb3ducmV2LnhtbESPzQrCMBCE74LvEFbwpqkKItUooih6&#10;9O++NGtbbTaliW19eyMIHoeZ+YZZrFpTiJoql1tWMBpGIIgTq3NOFVwvu8EMhPPIGgvLpOBNDlbL&#10;bmeBsbYNn6g++1QECLsYFWTel7GULsnIoBvakjh4d1sZ9EFWqdQVNgFuCjmOoqk0mHNYyLCkTUbJ&#10;8/wyCkx9w9N+u749qJ68cNfk92PxVqrfa9dzEJ5a/w//2getYDKG75fwA+Ty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IU2Kq9AAAA2wAAAA8AAAAAAAAAAAAAAAAAoQIA&#10;AGRycy9kb3ducmV2LnhtbFBLBQYAAAAABAAEAPkAAACLAwAAAAA=&#10;" strokecolor="#333" strokeweight="1.5pt"/>
              <v:line id="Line 51" o:spid="_x0000_s1057" style="position:absolute;visibility:visible;mso-wrap-style:square" from="712,1511" to="16109,1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LWecMAAADbAAAADwAAAGRycy9kb3ducmV2LnhtbESPQWvCQBSE7wX/w/IEb3VjA1Kiq4hg&#10;ld6aFqG3R/aZxGTfxt2Npv++Kwgeh5n5hlmuB9OKKzlfW1YwmyYgiAuray4V/HzvXt9B+ICssbVM&#10;Cv7Iw3o1ellipu2Nv+iah1JECPsMFVQhdJmUvqjIoJ/ajjh6J+sMhihdKbXDW4SbVr4lyVwarDku&#10;VNjRtqKiyXuj4Njn/Htudq7F/mO/Px0vjU8/lZqMh80CRKAhPMOP9kErSFO4f4k/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C1nnDAAAA2wAAAA8AAAAAAAAAAAAA&#10;AAAAoQIAAGRycy9kb3ducmV2LnhtbFBLBQYAAAAABAAEAPkAAACRAwAAAAA=&#10;" strokeweight="1.5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367"/>
    <w:rsid w:val="000B5B01"/>
    <w:rsid w:val="000E03F1"/>
    <w:rsid w:val="001529A6"/>
    <w:rsid w:val="001C379B"/>
    <w:rsid w:val="001E4B04"/>
    <w:rsid w:val="00273989"/>
    <w:rsid w:val="002D4A47"/>
    <w:rsid w:val="00360FA8"/>
    <w:rsid w:val="003B5104"/>
    <w:rsid w:val="0041031B"/>
    <w:rsid w:val="005365E0"/>
    <w:rsid w:val="0056717A"/>
    <w:rsid w:val="006536E8"/>
    <w:rsid w:val="006F0CD4"/>
    <w:rsid w:val="00724E0A"/>
    <w:rsid w:val="00730FB8"/>
    <w:rsid w:val="00732F70"/>
    <w:rsid w:val="00744655"/>
    <w:rsid w:val="007866FA"/>
    <w:rsid w:val="007B68A8"/>
    <w:rsid w:val="007F0A12"/>
    <w:rsid w:val="00833821"/>
    <w:rsid w:val="008374BA"/>
    <w:rsid w:val="00963937"/>
    <w:rsid w:val="0098594D"/>
    <w:rsid w:val="009A3BA6"/>
    <w:rsid w:val="009B53EB"/>
    <w:rsid w:val="00A177A6"/>
    <w:rsid w:val="00AC0367"/>
    <w:rsid w:val="00AD7689"/>
    <w:rsid w:val="00AF45FD"/>
    <w:rsid w:val="00AF4CC2"/>
    <w:rsid w:val="00B50AD2"/>
    <w:rsid w:val="00BB4612"/>
    <w:rsid w:val="00BD1BC2"/>
    <w:rsid w:val="00BD41FD"/>
    <w:rsid w:val="00C46321"/>
    <w:rsid w:val="00CB438A"/>
    <w:rsid w:val="00FE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5:chartTrackingRefBased/>
  <w15:docId w15:val="{7B17108D-F608-4E93-AC4C-3A56C98C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AF45F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IH31\sugukuru\Documents\11_&#20986;&#21147;&#24773;&#22577;&#19968;&#35239;\&#20986;&#21147;&#24773;&#22577;&#19968;&#35239;&#3492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7A2A1-0D56-4E40-9572-7D4C9B4A2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出力情報一覧表.dot</Template>
  <TotalTime>26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出力情報一覧表</vt:lpstr>
      <vt:lpstr>項</vt:lpstr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出力情報一覧表</dc:title>
  <dc:subject/>
  <dc:creator>pokota-gackt@outlook.jp</dc:creator>
  <cp:keywords/>
  <dc:description/>
  <cp:lastModifiedBy>川原 千秋</cp:lastModifiedBy>
  <cp:revision>3</cp:revision>
  <cp:lastPrinted>2006-06-26T03:27:00Z</cp:lastPrinted>
  <dcterms:created xsi:type="dcterms:W3CDTF">2018-09-07T02:35:00Z</dcterms:created>
  <dcterms:modified xsi:type="dcterms:W3CDTF">2018-09-09T03:51:00Z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