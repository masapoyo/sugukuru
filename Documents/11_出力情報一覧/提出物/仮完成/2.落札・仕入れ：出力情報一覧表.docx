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484"/>
        <w:gridCol w:w="2485"/>
        <w:gridCol w:w="1027"/>
        <w:gridCol w:w="1027"/>
        <w:gridCol w:w="1027"/>
        <w:gridCol w:w="1027"/>
        <w:gridCol w:w="894"/>
        <w:gridCol w:w="894"/>
        <w:gridCol w:w="539"/>
        <w:gridCol w:w="892"/>
        <w:gridCol w:w="896"/>
        <w:gridCol w:w="1425"/>
      </w:tblGrid>
      <w:tr w:rsidR="00BD1BC2" w:rsidTr="006F0CD4">
        <w:trPr>
          <w:tblHeader/>
        </w:trPr>
        <w:tc>
          <w:tcPr>
            <w:tcW w:w="46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484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248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内　容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手段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02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配布</w:t>
            </w:r>
          </w:p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帳　票</w:t>
            </w:r>
          </w:p>
        </w:tc>
        <w:tc>
          <w:tcPr>
            <w:tcW w:w="539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  <w:rPr>
                <w:sz w:val="16"/>
                <w:szCs w:val="16"/>
              </w:rPr>
            </w:pPr>
            <w:r w:rsidRPr="00BD1BC2">
              <w:rPr>
                <w:rFonts w:hint="eastAsia"/>
                <w:sz w:val="16"/>
                <w:szCs w:val="16"/>
              </w:rPr>
              <w:t>複写</w:t>
            </w:r>
          </w:p>
          <w:p w:rsidR="00BD1BC2" w:rsidRPr="00BD1BC2" w:rsidRDefault="00BD1BC2" w:rsidP="00AF45F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枚数</w:t>
            </w:r>
          </w:p>
        </w:tc>
        <w:tc>
          <w:tcPr>
            <w:tcW w:w="17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出力帳票保管</w:t>
            </w:r>
          </w:p>
        </w:tc>
        <w:tc>
          <w:tcPr>
            <w:tcW w:w="142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D1BC2" w:rsidRDefault="00BD1BC2" w:rsidP="00AF45FD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BD1BC2" w:rsidTr="006F0CD4">
        <w:trPr>
          <w:tblHeader/>
        </w:trPr>
        <w:tc>
          <w:tcPr>
            <w:tcW w:w="468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4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2485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1027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タイプ</w:t>
            </w:r>
          </w:p>
        </w:tc>
        <w:tc>
          <w:tcPr>
            <w:tcW w:w="894" w:type="dxa"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>
            <w:r>
              <w:rPr>
                <w:rFonts w:hint="eastAsia"/>
              </w:rPr>
              <w:t>サイズ</w:t>
            </w:r>
          </w:p>
        </w:tc>
        <w:tc>
          <w:tcPr>
            <w:tcW w:w="539" w:type="dxa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D1BC2" w:rsidRDefault="00BD1BC2" w:rsidP="00833821"/>
        </w:tc>
        <w:tc>
          <w:tcPr>
            <w:tcW w:w="89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9B53EB" w:rsidP="00BD1BC2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2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D1BC2" w:rsidRDefault="00BD1BC2" w:rsidP="00BD1BC2">
            <w:pPr>
              <w:jc w:val="center"/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6F0CD4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買注残情報一覧画面</w:t>
            </w:r>
          </w:p>
        </w:tc>
        <w:tc>
          <w:tcPr>
            <w:tcW w:w="2485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買注残となった受注内容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39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603"/>
        </w:trPr>
        <w:tc>
          <w:tcPr>
            <w:tcW w:w="468" w:type="dxa"/>
            <w:vAlign w:val="center"/>
          </w:tcPr>
          <w:p w:rsidR="00BD1BC2" w:rsidRPr="00BD1BC2" w:rsidRDefault="006F0CD4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オークション検索画面</w:t>
            </w:r>
          </w:p>
        </w:tc>
        <w:tc>
          <w:tcPr>
            <w:tcW w:w="2485" w:type="dxa"/>
            <w:vAlign w:val="center"/>
          </w:tcPr>
          <w:p w:rsidR="00BD1BC2" w:rsidRPr="00BD1BC2" w:rsidRDefault="006C542E" w:rsidP="006C54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オークションに出品されてる車両一覧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PC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539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2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6" w:type="dxa"/>
            <w:vAlign w:val="center"/>
          </w:tcPr>
          <w:p w:rsidR="00BD1BC2" w:rsidRPr="00BD1BC2" w:rsidRDefault="006F0CD4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C542E">
        <w:trPr>
          <w:trHeight w:hRule="exact" w:val="604"/>
        </w:trPr>
        <w:tc>
          <w:tcPr>
            <w:tcW w:w="468" w:type="dxa"/>
            <w:vAlign w:val="center"/>
          </w:tcPr>
          <w:p w:rsidR="00BD1BC2" w:rsidRPr="00BD1BC2" w:rsidRDefault="006826FA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納品書</w:t>
            </w:r>
          </w:p>
        </w:tc>
        <w:tc>
          <w:tcPr>
            <w:tcW w:w="2485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落札した車両と受注主の情報</w:t>
            </w:r>
          </w:p>
        </w:tc>
        <w:tc>
          <w:tcPr>
            <w:tcW w:w="1027" w:type="dxa"/>
            <w:vAlign w:val="center"/>
          </w:tcPr>
          <w:p w:rsidR="00BD1BC2" w:rsidRPr="00FE137C" w:rsidRDefault="00481BEA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 w:rsidR="006C542E">
              <w:rPr>
                <w:sz w:val="20"/>
                <w:szCs w:val="20"/>
              </w:rPr>
              <w:t>P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A3</w:t>
            </w:r>
          </w:p>
        </w:tc>
        <w:tc>
          <w:tcPr>
            <w:tcW w:w="539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2P</w:t>
            </w:r>
          </w:p>
        </w:tc>
        <w:tc>
          <w:tcPr>
            <w:tcW w:w="892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896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vAlign w:val="center"/>
          </w:tcPr>
          <w:p w:rsidR="00BD1BC2" w:rsidRPr="00BD1BC2" w:rsidRDefault="006826FA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写しは陸送業者へ</w:t>
            </w:r>
          </w:p>
        </w:tc>
      </w:tr>
      <w:tr w:rsidR="00BD1BC2" w:rsidRPr="00BD1BC2" w:rsidTr="000E2B8C">
        <w:trPr>
          <w:trHeight w:hRule="exact" w:val="570"/>
        </w:trPr>
        <w:tc>
          <w:tcPr>
            <w:tcW w:w="468" w:type="dxa"/>
            <w:vAlign w:val="center"/>
          </w:tcPr>
          <w:p w:rsidR="00BD1BC2" w:rsidRPr="00BD1BC2" w:rsidRDefault="006826FA" w:rsidP="00BD1BC2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484" w:type="dxa"/>
            <w:vAlign w:val="center"/>
          </w:tcPr>
          <w:p w:rsidR="00BD1BC2" w:rsidRPr="00BD1BC2" w:rsidRDefault="006C542E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経費請求書</w:t>
            </w:r>
          </w:p>
        </w:tc>
        <w:tc>
          <w:tcPr>
            <w:tcW w:w="2485" w:type="dxa"/>
            <w:vAlign w:val="center"/>
          </w:tcPr>
          <w:p w:rsidR="00BD1BC2" w:rsidRPr="00BD1BC2" w:rsidRDefault="000E2B8C" w:rsidP="00BD1BC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落札価格、</w:t>
            </w:r>
            <w:r w:rsidR="006C542E">
              <w:rPr>
                <w:rFonts w:hint="eastAsia"/>
                <w:sz w:val="20"/>
                <w:szCs w:val="20"/>
              </w:rPr>
              <w:t>オークション諸経費</w:t>
            </w:r>
          </w:p>
        </w:tc>
        <w:tc>
          <w:tcPr>
            <w:tcW w:w="1027" w:type="dxa"/>
            <w:vAlign w:val="center"/>
          </w:tcPr>
          <w:p w:rsidR="00BD1BC2" w:rsidRPr="00BD1BC2" w:rsidRDefault="00481BEA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bookmarkStart w:id="0" w:name="_GoBack"/>
            <w:bookmarkEnd w:id="0"/>
            <w:r w:rsidR="00D9527F"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027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汎用紙</w:t>
            </w:r>
          </w:p>
        </w:tc>
        <w:tc>
          <w:tcPr>
            <w:tcW w:w="894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A4</w:t>
            </w:r>
          </w:p>
        </w:tc>
        <w:tc>
          <w:tcPr>
            <w:tcW w:w="539" w:type="dxa"/>
            <w:vAlign w:val="center"/>
          </w:tcPr>
          <w:p w:rsidR="00BD1BC2" w:rsidRPr="00BD1BC2" w:rsidRDefault="00866D91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 w:rsidR="00D9527F">
              <w:rPr>
                <w:rFonts w:hint="eastAsia"/>
                <w:sz w:val="20"/>
                <w:szCs w:val="20"/>
              </w:rPr>
              <w:t>P</w:t>
            </w:r>
          </w:p>
        </w:tc>
        <w:tc>
          <w:tcPr>
            <w:tcW w:w="892" w:type="dxa"/>
            <w:vAlign w:val="center"/>
          </w:tcPr>
          <w:p w:rsidR="00BD1BC2" w:rsidRPr="00BD1BC2" w:rsidRDefault="00D65D73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</w:p>
        </w:tc>
        <w:tc>
          <w:tcPr>
            <w:tcW w:w="896" w:type="dxa"/>
            <w:vAlign w:val="center"/>
          </w:tcPr>
          <w:p w:rsidR="00BD1BC2" w:rsidRPr="00BD1BC2" w:rsidRDefault="00D9527F" w:rsidP="00BD1BC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  <w:r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5365E0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5365E0" w:rsidRPr="00BD1BC2" w:rsidRDefault="005365E0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5365E0" w:rsidRPr="00BD1BC2" w:rsidRDefault="005365E0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5365E0" w:rsidRPr="00BD1BC2" w:rsidRDefault="005365E0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BD1BC2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BD1BC2" w:rsidRPr="00BD1BC2" w:rsidRDefault="00BD1BC2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BD1BC2" w:rsidRPr="00BD1BC2" w:rsidRDefault="00BD1BC2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BD1BC2" w:rsidRPr="00BD1BC2" w:rsidRDefault="00BD1BC2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  <w:tr w:rsidR="00AF45FD" w:rsidRPr="00BD1BC2" w:rsidTr="006F0CD4">
        <w:trPr>
          <w:trHeight w:hRule="exact" w:val="454"/>
        </w:trPr>
        <w:tc>
          <w:tcPr>
            <w:tcW w:w="468" w:type="dxa"/>
            <w:vAlign w:val="center"/>
          </w:tcPr>
          <w:p w:rsidR="00AF45FD" w:rsidRPr="00BD1BC2" w:rsidRDefault="00AF45FD" w:rsidP="00BD1BC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484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248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27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6" w:type="dxa"/>
            <w:vAlign w:val="center"/>
          </w:tcPr>
          <w:p w:rsidR="00AF45FD" w:rsidRPr="00BD1BC2" w:rsidRDefault="00AF45FD" w:rsidP="00BD1B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 w:rsidR="00AF45FD" w:rsidRPr="00BD1BC2" w:rsidRDefault="00AF45FD" w:rsidP="00BD1BC2">
            <w:pPr>
              <w:rPr>
                <w:sz w:val="20"/>
                <w:szCs w:val="20"/>
              </w:rPr>
            </w:pPr>
          </w:p>
        </w:tc>
      </w:tr>
    </w:tbl>
    <w:p w:rsidR="006536E8" w:rsidRDefault="006536E8" w:rsidP="00833821"/>
    <w:sectPr w:rsidR="006536E8" w:rsidSect="00AF45FD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21" w:rsidRDefault="00376221" w:rsidP="00273989">
      <w:pPr>
        <w:pStyle w:val="a3"/>
      </w:pPr>
      <w:r>
        <w:separator/>
      </w:r>
    </w:p>
  </w:endnote>
  <w:endnote w:type="continuationSeparator" w:id="0">
    <w:p w:rsidR="00376221" w:rsidRDefault="0037622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AC0367" w:rsidP="00BB4612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BB4612">
      <w:t>IH-13A-805 4</w:t>
    </w:r>
    <w:r w:rsidR="00BB4612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21" w:rsidRDefault="00376221" w:rsidP="00273989">
      <w:pPr>
        <w:pStyle w:val="a3"/>
      </w:pPr>
      <w:r>
        <w:separator/>
      </w:r>
    </w:p>
  </w:footnote>
  <w:footnote w:type="continuationSeparator" w:id="0">
    <w:p w:rsidR="00376221" w:rsidRDefault="0037622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AC036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BD1BC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出力情報一覧表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B4612" w:rsidRDefault="00BB4612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B4612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6C54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落札</w:t>
                            </w:r>
                            <w:r>
                              <w:rPr>
                                <w:sz w:val="24"/>
                              </w:rPr>
                              <w:t>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FE137C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AC036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C036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81BE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81BE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273989" w:rsidRPr="00732F70" w:rsidRDefault="00BD1BC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出力情報一覧表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5t78A&#10;AADbAAAADwAAAGRycy9kb3ducmV2LnhtbERPS4vCMBC+L/gfwgje1lQRd6lGUcHXYQ+r4nloxqbY&#10;TEoTa/33RhC8zcf3nOm8taVoqPaFYwWDfgKCOHO64FzB6bj+/gXhA7LG0jEpeJCH+azzNcVUuzv/&#10;U3MIuYgh7FNUYEKoUil9Zsii77uKOHIXV1sMEda51DXeY7gt5TBJxtJiwbHBYEUrQ9n1cLMKxtvN&#10;3+Kn2Tre63YlDQ9LXJ6V6nXbxQREoDZ8xG/3Tsf5I3j9Eg+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Dm3vwAAANsAAAAPAAAAAAAAAAAAAAAAAJgCAABkcnMvZG93bnJl&#10;di54bWxQSwUGAAAAAAQABAD1AAAAhAM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iy8sYA&#10;AADbAAAADwAAAGRycy9kb3ducmV2LnhtbESPQWvCQBCF74L/YZlCL6VuFJQmukqpWGoPQpMKHofs&#10;mKRmZ5fsVuO/7woFbzO8N+97s1j1phVn6nxjWcF4lIAgLq1uuFLwXWyeX0D4gKyxtUwKruRhtRwO&#10;Fphpe+EvOuehEjGEfYYK6hBcJqUvazLoR9YRR+1oO4Mhrl0ldYeXGG5aOUmSmTTYcCTU6OitpvKU&#10;/5rIzSfcJz9PxWH6ud2593Scrpu9Uo8P/escRKA+3M3/1x861p/C7Zc4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8iy8sYAAADbAAAADwAAAAAAAAAAAAAAAACYAgAAZHJz&#10;L2Rvd25yZXYueG1sUEsFBgAAAAAEAAQA9QAAAIsDAAAAAA==&#10;">
                <v:textbox inset="2mm,2.25mm,0,.7pt">
                  <w:txbxContent>
                    <w:p w:rsidR="00273989" w:rsidRPr="00BB4612" w:rsidRDefault="00BB4612" w:rsidP="00730FB8">
                      <w:pPr>
                        <w:jc w:val="left"/>
                        <w:rPr>
                          <w:sz w:val="22"/>
                        </w:rPr>
                      </w:pPr>
                      <w:r w:rsidRPr="00BB4612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BB4612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B4612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273989" w:rsidRPr="00AD7689" w:rsidRDefault="006C54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落札</w:t>
                      </w:r>
                      <w:r>
                        <w:rPr>
                          <w:sz w:val="24"/>
                        </w:rPr>
                        <w:t>・仕入れ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32" o:spid="_x0000_s1043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8" o:spid="_x0000_s104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GZZ8EA&#10;AADbAAAADwAAAGRycy9kb3ducmV2LnhtbERPy4rCMBTdC/5DuMJsZEx1IdppKiI46Ep8IMzu0txp&#10;i81NSVLtzNebheDycN7ZqjeNuJPztWUF00kCgriwuuZSweW8/VyA8AFZY2OZFPyRh1U+HGSYavvg&#10;I91PoRQxhH2KCqoQ2lRKX1Rk0E9sSxy5X+sMhghdKbXDRww3jZwlyVwarDk2VNjSpqLiduqMgtu+&#10;K0x3/XG7Q3f+3v/PtRwnS6U+Rv36C0SgPrzFL/dOK5jF9fFL/AE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mWfBAAAA2wAAAA8AAAAAAAAAAAAAAAAAmAIAAGRycy9kb3du&#10;cmV2LnhtbFBLBQYAAAAABAAEAPUAAACGAwAAAAA=&#10;">
                    <v:textbox inset="5.85pt,.7pt,5.85pt,.7pt">
                      <w:txbxContent>
                        <w:p w:rsidR="00273989" w:rsidRDefault="00FE137C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MeMEA&#10;AADbAAAADwAAAGRycy9kb3ducmV2LnhtbESPzWrDMBCE74G8g9hAbrFsh7TFtRJCoNBrXVN6XKyt&#10;bWKtjKX45+2rQCDHYWa+YfLTbDox0uBaywqSKAZBXFndcq2g/P7YvYFwHlljZ5kULOTgdFyvcsy0&#10;nfiLxsLXIkDYZaig8b7PpHRVQwZdZHvi4P3ZwaAPcqilHnAKcNPJNI5fpMGWw0KDPV0aqq7FzSho&#10;lzF1Pxbt6+R+E3PAcp8mpVLbzXx+B+Fp9s/wo/2pFaQJ3L+EH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ijHjBAAAA2wAAAA8AAAAAAAAAAAAAAAAAmAIAAGRycy9kb3du&#10;cmV2LnhtbFBLBQYAAAAABAAEAPUAAACG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Text Box 34" o:spid="_x0000_s104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MHEM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wcQxQAAANsAAAAPAAAAAAAAAAAAAAAAAJgCAABkcnMv&#10;ZG93bnJldi54bWxQSwUGAAAAAAQABAD1AAAAigM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AC036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v4MAA&#10;AADbAAAADwAAAGRycy9kb3ducmV2LnhtbESPQYvCMBSE78L+h/AWvNm0dVelGmURBK/rFvH4aJ5t&#10;2ealNLGt/94IgsdhZr5hNrvRNKKnztWWFSRRDIK4sLrmUkH+d5itQDiPrLGxTAru5GC3/ZhsMNN2&#10;4F/qT74UAcIuQwWV920mpSsqMugi2xIH72o7gz7IrpS6wyHATSPTOF5IgzWHhQpb2ldU/J9uRkF9&#10;71N3tmiXg7sk5hvzeZrkSk0/x581CE+jf4df7aNWkH7B80v4A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VUv4M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group id="Group 38" o:spid="_x0000_s1050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9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BE8UA&#10;AADbAAAADwAAAGRycy9kb3ducmV2LnhtbESPT2vCQBTE7wW/w/KEXopu6iG1qauI0GJOpSoFb4/s&#10;axLMvg27mz/66buFgsdhZn7DrDajaURPzteWFTzPExDEhdU1lwpOx/fZEoQPyBoby6TgSh4268nD&#10;CjNtB/6i/hBKESHsM1RQhdBmUvqiIoN+blvi6P1YZzBE6UqpHQ4Rbhq5SJJUGqw5LlTY0q6i4nLo&#10;jIJL3hWm+z67/Wd3/MhvqZZPyatSj9Nx+wYi0Bju4f/2XitYvM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AETxQAAANsAAAAPAAAAAAAAAAAAAAAAAJgCAABkcnMv&#10;ZG93bnJldi54bWxQSwUGAAAAAAQABAD1AAAAigM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C036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l5bsA&#10;AADbAAAADwAAAGRycy9kb3ducmV2LnhtbERPy6rCMBDdC/5DGMGdpq1clWoUEQS3ahGXQzO2xWZS&#10;mtjWvzcL4S4P573dD6YWHbWusqwgnkcgiHOrKy4UZLfTbA3CeWSNtWVS8CEH+914tMVU254v1F19&#10;IUIIuxQVlN43qZQuL8mgm9uGOHBP2xr0AbaF1C32IdzUMomipTRYcWgosaFjSfnr+jYKqk+XuLtF&#10;u+rdIzZ/mC2SOFNqOhkOGxCeBv8v/rnPWkESxoYv4QfI3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YJeW7AAAA2w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42" o:spid="_x0000_s1054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PusEA&#10;AADbAAAADwAAAGRycy9kb3ducmV2LnhtbERPTYvCMBC9L/gfwgheFk1VEK1GEWEXPclWEbwNzdgW&#10;m0lJUu3urzcHYY+P973adKYWD3K+sqxgPEpAEOdWV1woOJ++hnMQPiBrrC2Tgl/ysFn3PlaYavvk&#10;H3pkoRAxhH2KCsoQmlRKn5dk0I9sQxy5m3UGQ4SukNrhM4abWk6SZCYNVhwbSmxoV1J+z1qj4H5o&#10;c9Nerm5/bE/fh7+Zlp/JQqlBv9suQQTqwr/47d5rBdO4Pn6JP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oD7rBAAAA2wAAAA8AAAAAAAAAAAAAAAAAmAIAAGRycy9kb3du&#10;cmV2LnhtbFBLBQYAAAAABAAEAPUAAACGAw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81BE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81BE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apc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sIrh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sapcAAAADb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TYqr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G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IU2Kq9AAAA2wAAAA8AAAAAAAAAAAAAAAAAoQIA&#10;AGRycy9kb3ducmV2LnhtbFBLBQYAAAAABAAEAPkAAACLAwAAAAA=&#10;" strokecolor="#333" strokeweight="1.5pt"/>
              <v:line id="Line 51" o:spid="_x0000_s1057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7"/>
    <w:rsid w:val="000B0F30"/>
    <w:rsid w:val="000B5B01"/>
    <w:rsid w:val="000E03F1"/>
    <w:rsid w:val="000E2B8C"/>
    <w:rsid w:val="001529A6"/>
    <w:rsid w:val="001C379B"/>
    <w:rsid w:val="001E4B04"/>
    <w:rsid w:val="00273989"/>
    <w:rsid w:val="002D4A47"/>
    <w:rsid w:val="00360FA8"/>
    <w:rsid w:val="00376221"/>
    <w:rsid w:val="003B5104"/>
    <w:rsid w:val="0041031B"/>
    <w:rsid w:val="00481BEA"/>
    <w:rsid w:val="005365E0"/>
    <w:rsid w:val="0056717A"/>
    <w:rsid w:val="006536E8"/>
    <w:rsid w:val="006826FA"/>
    <w:rsid w:val="006C542E"/>
    <w:rsid w:val="006E3FC2"/>
    <w:rsid w:val="006F0CD4"/>
    <w:rsid w:val="00724E0A"/>
    <w:rsid w:val="00730FB8"/>
    <w:rsid w:val="00732F70"/>
    <w:rsid w:val="00744655"/>
    <w:rsid w:val="007866FA"/>
    <w:rsid w:val="007B68A8"/>
    <w:rsid w:val="007F0A12"/>
    <w:rsid w:val="00833821"/>
    <w:rsid w:val="008374BA"/>
    <w:rsid w:val="00866D91"/>
    <w:rsid w:val="00963937"/>
    <w:rsid w:val="0098594D"/>
    <w:rsid w:val="009A3BA6"/>
    <w:rsid w:val="009B53EB"/>
    <w:rsid w:val="00A177A6"/>
    <w:rsid w:val="00AC0367"/>
    <w:rsid w:val="00AD7689"/>
    <w:rsid w:val="00AF45FD"/>
    <w:rsid w:val="00AF4CC2"/>
    <w:rsid w:val="00B50AD2"/>
    <w:rsid w:val="00BB4612"/>
    <w:rsid w:val="00BD1BC2"/>
    <w:rsid w:val="00BD41FD"/>
    <w:rsid w:val="00C46321"/>
    <w:rsid w:val="00CB438A"/>
    <w:rsid w:val="00D65D73"/>
    <w:rsid w:val="00D9527F"/>
    <w:rsid w:val="00F17D65"/>
    <w:rsid w:val="00FD6B4E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7B17108D-F608-4E93-AC4C-3A56C98C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F45F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1_&#20986;&#21147;&#24773;&#22577;&#19968;&#35239;\&#20986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9267-E8B4-4BF4-B5E2-529CFA58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出力情報一覧表.dot</Template>
  <TotalTime>45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出力情報一覧表</vt:lpstr>
      <vt:lpstr>項</vt:lpstr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出力情報一覧表</dc:title>
  <dc:subject/>
  <dc:creator>pokota-gackt@outlook.jp</dc:creator>
  <cp:keywords/>
  <dc:description/>
  <cp:lastModifiedBy>川原 千秋</cp:lastModifiedBy>
  <cp:revision>8</cp:revision>
  <cp:lastPrinted>2006-06-26T03:27:00Z</cp:lastPrinted>
  <dcterms:created xsi:type="dcterms:W3CDTF">2018-09-07T02:35:00Z</dcterms:created>
  <dcterms:modified xsi:type="dcterms:W3CDTF">2018-09-09T05:33:00Z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