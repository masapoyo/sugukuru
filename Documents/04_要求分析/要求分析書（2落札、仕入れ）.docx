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3"/>
        <w:gridCol w:w="6892"/>
        <w:gridCol w:w="7407"/>
      </w:tblGrid>
      <w:tr w:rsidR="00B534F4" w:rsidRPr="00C57DD3">
        <w:trPr>
          <w:trHeight w:val="439"/>
          <w:tblHeader/>
        </w:trPr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項　番</w:t>
            </w:r>
          </w:p>
        </w:tc>
        <w:tc>
          <w:tcPr>
            <w:tcW w:w="68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問　題　点　・　ニ　ー　ズ</w:t>
            </w:r>
          </w:p>
        </w:tc>
        <w:tc>
          <w:tcPr>
            <w:tcW w:w="74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対　応　策</w:t>
            </w:r>
            <w:r w:rsidR="00406C13">
              <w:rPr>
                <w:rFonts w:hint="eastAsia"/>
                <w:b/>
              </w:rPr>
              <w:t xml:space="preserve">　・　解　決　案</w:t>
            </w:r>
          </w:p>
        </w:tc>
      </w:tr>
      <w:tr w:rsidR="00B534F4">
        <w:trPr>
          <w:trHeight w:val="397"/>
        </w:trPr>
        <w:tc>
          <w:tcPr>
            <w:tcW w:w="1013" w:type="dxa"/>
            <w:tcBorders>
              <w:top w:val="single" w:sz="12" w:space="0" w:color="auto"/>
            </w:tcBorders>
          </w:tcPr>
          <w:p w:rsidR="00B534F4" w:rsidRDefault="00B534F4" w:rsidP="00B534F4">
            <w:pPr>
              <w:jc w:val="right"/>
            </w:pPr>
            <w:r>
              <w:rPr>
                <w:rFonts w:hint="eastAsia"/>
              </w:rPr>
              <w:t>１</w:t>
            </w:r>
          </w:p>
        </w:tc>
        <w:tc>
          <w:tcPr>
            <w:tcW w:w="6892" w:type="dxa"/>
            <w:tcBorders>
              <w:top w:val="single" w:sz="12" w:space="0" w:color="auto"/>
            </w:tcBorders>
          </w:tcPr>
          <w:p w:rsidR="00B534F4" w:rsidRDefault="003C365A" w:rsidP="00B534F4">
            <w:r>
              <w:rPr>
                <w:rFonts w:hint="eastAsia"/>
              </w:rPr>
              <w:t>買注残の車両を他のオークションで落札する。</w:t>
            </w:r>
          </w:p>
        </w:tc>
        <w:tc>
          <w:tcPr>
            <w:tcW w:w="7407" w:type="dxa"/>
            <w:tcBorders>
              <w:top w:val="single" w:sz="12" w:space="0" w:color="auto"/>
            </w:tcBorders>
          </w:tcPr>
          <w:p w:rsidR="00B534F4" w:rsidRPr="00B534F4" w:rsidRDefault="003C365A" w:rsidP="00B534F4">
            <w:r>
              <w:rPr>
                <w:rFonts w:hint="eastAsia"/>
              </w:rPr>
              <w:t>買注残の車両を抽出し、他のオークションで再度検索する。</w:t>
            </w: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  <w:r>
              <w:rPr>
                <w:rFonts w:hint="eastAsia"/>
              </w:rPr>
              <w:t>２</w:t>
            </w:r>
          </w:p>
        </w:tc>
        <w:tc>
          <w:tcPr>
            <w:tcW w:w="6892" w:type="dxa"/>
          </w:tcPr>
          <w:p w:rsidR="00B534F4" w:rsidRDefault="003C365A" w:rsidP="00B534F4">
            <w:r>
              <w:rPr>
                <w:rFonts w:hint="eastAsia"/>
              </w:rPr>
              <w:t>一度決定した予算は後に変更する。</w:t>
            </w:r>
          </w:p>
        </w:tc>
        <w:tc>
          <w:tcPr>
            <w:tcW w:w="7407" w:type="dxa"/>
          </w:tcPr>
          <w:p w:rsidR="00B534F4" w:rsidRDefault="003C365A" w:rsidP="00B534F4">
            <w:r>
              <w:rPr>
                <w:rFonts w:hint="eastAsia"/>
              </w:rPr>
              <w:t>予算金額の変更を可能にする。</w:t>
            </w: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  <w:r>
              <w:rPr>
                <w:rFonts w:hint="eastAsia"/>
              </w:rPr>
              <w:t>３</w:t>
            </w:r>
          </w:p>
        </w:tc>
        <w:tc>
          <w:tcPr>
            <w:tcW w:w="6892" w:type="dxa"/>
          </w:tcPr>
          <w:p w:rsidR="00B534F4" w:rsidRDefault="002A30BE" w:rsidP="00B534F4">
            <w:r>
              <w:rPr>
                <w:rFonts w:hint="eastAsia"/>
              </w:rPr>
              <w:t>受注</w:t>
            </w:r>
            <w:r w:rsidR="003C365A">
              <w:rPr>
                <w:rFonts w:hint="eastAsia"/>
              </w:rPr>
              <w:t>の取消をおこなった顧客に</w:t>
            </w:r>
            <w:r>
              <w:rPr>
                <w:rFonts w:hint="eastAsia"/>
              </w:rPr>
              <w:t>諸</w:t>
            </w:r>
            <w:r w:rsidR="003C365A">
              <w:rPr>
                <w:rFonts w:hint="eastAsia"/>
              </w:rPr>
              <w:t>経費を請求する。</w:t>
            </w:r>
          </w:p>
        </w:tc>
        <w:tc>
          <w:tcPr>
            <w:tcW w:w="7407" w:type="dxa"/>
          </w:tcPr>
          <w:p w:rsidR="00B534F4" w:rsidRDefault="003C365A" w:rsidP="00B534F4">
            <w:r>
              <w:rPr>
                <w:rFonts w:hint="eastAsia"/>
              </w:rPr>
              <w:t>取引が未完の場合でも経費請求を可能にする。</w:t>
            </w: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  <w:bookmarkStart w:id="0" w:name="_GoBack"/>
            <w:bookmarkEnd w:id="0"/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  <w:tcBorders>
              <w:bottom w:val="single" w:sz="12" w:space="0" w:color="auto"/>
            </w:tcBorders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  <w:tcBorders>
              <w:bottom w:val="single" w:sz="12" w:space="0" w:color="auto"/>
            </w:tcBorders>
          </w:tcPr>
          <w:p w:rsidR="00B534F4" w:rsidRDefault="00B534F4" w:rsidP="00B534F4"/>
        </w:tc>
        <w:tc>
          <w:tcPr>
            <w:tcW w:w="7407" w:type="dxa"/>
            <w:tcBorders>
              <w:bottom w:val="single" w:sz="12" w:space="0" w:color="auto"/>
            </w:tcBorders>
          </w:tcPr>
          <w:p w:rsidR="00B534F4" w:rsidRDefault="00B534F4" w:rsidP="00B534F4"/>
        </w:tc>
      </w:tr>
    </w:tbl>
    <w:p w:rsidR="006536E8" w:rsidRDefault="006536E8" w:rsidP="00981216"/>
    <w:sectPr w:rsidR="006536E8" w:rsidSect="00541AAE">
      <w:headerReference w:type="default" r:id="rId6"/>
      <w:footerReference w:type="default" r:id="rId7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491" w:rsidRDefault="005F4491" w:rsidP="00273989">
      <w:pPr>
        <w:pStyle w:val="a3"/>
      </w:pPr>
      <w:r>
        <w:separator/>
      </w:r>
    </w:p>
  </w:endnote>
  <w:endnote w:type="continuationSeparator" w:id="0">
    <w:p w:rsidR="005F4491" w:rsidRDefault="005F449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1C2A25" w:rsidP="001C379B">
    <w:pPr>
      <w:pStyle w:val="a4"/>
      <w:jc w:val="right"/>
    </w:pPr>
    <w:proofErr w:type="spellStart"/>
    <w:r w:rsidRPr="001C2A25">
      <w:rPr>
        <w:rFonts w:hint="eastAsia"/>
      </w:rPr>
      <w:t>IH</w:t>
    </w:r>
    <w:proofErr w:type="spellEnd"/>
    <w:r w:rsidRPr="001C2A25">
      <w:rPr>
        <w:rFonts w:hint="eastAsia"/>
      </w:rPr>
      <w:t>-</w:t>
    </w:r>
    <w:proofErr w:type="spellStart"/>
    <w:r w:rsidRPr="001C2A25">
      <w:rPr>
        <w:rFonts w:hint="eastAsia"/>
      </w:rPr>
      <w:t>13A</w:t>
    </w:r>
    <w:proofErr w:type="spellEnd"/>
    <w:r w:rsidRPr="001C2A25">
      <w:rPr>
        <w:rFonts w:hint="eastAsia"/>
      </w:rPr>
      <w:t>-805 4</w:t>
    </w:r>
    <w:r w:rsidRPr="001C2A25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491" w:rsidRDefault="005F4491" w:rsidP="00273989">
      <w:pPr>
        <w:pStyle w:val="a3"/>
      </w:pPr>
      <w:r>
        <w:separator/>
      </w:r>
    </w:p>
  </w:footnote>
  <w:footnote w:type="continuationSeparator" w:id="0">
    <w:p w:rsidR="005F4491" w:rsidRDefault="005F449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67323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1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2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3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541AAE" w:rsidRDefault="0005007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要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求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析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3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4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1C2A25" w:rsidRDefault="001C2A25" w:rsidP="00730FB8">
                            <w:pPr>
                              <w:jc w:val="left"/>
                              <w:rPr>
                                <w:sz w:val="36"/>
                                <w:szCs w:val="22"/>
                              </w:rPr>
                            </w:pPr>
                            <w:r w:rsidRPr="001C2A25">
                              <w:rPr>
                                <w:rFonts w:hint="eastAsia"/>
                                <w:sz w:val="22"/>
                                <w:szCs w:val="17"/>
                              </w:rPr>
                              <w:t>スグクル社</w:t>
                            </w:r>
                            <w:r w:rsidRPr="001C2A25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Pr="001C2A25">
                              <w:rPr>
                                <w:rFonts w:hint="eastAsia"/>
                                <w:sz w:val="22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5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6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3C365A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落札・仕入れ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7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8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1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1C2A2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F54B6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2018</w:t>
                                </w:r>
                                <w:r w:rsidR="00CF54B6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CF54B6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07</w:t>
                                </w:r>
                                <w:r w:rsidR="00CF54B6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CF54B6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13</w:t>
                                </w:r>
                                <w:r w:rsidR="00CF54B6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4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5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F54B6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F54B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F54B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1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" filled="f" stroked="f">
                <v:textbox inset="5.85pt,.7pt,5.85pt,.7pt">
                  <w:txbxContent>
                    <w:p w:rsidR="00273989" w:rsidRPr="00541AAE" w:rsidRDefault="0005007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要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求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分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析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aHDvwAAANsAAAAPAAAAZHJzL2Rvd25yZXYueG1sRE9Li8Iw&#10;EL4v+B/CCN7WVAV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CVcaHD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">
                <v:textbox inset="2mm,2.25mm,0,.7pt">
                  <w:txbxContent>
                    <w:p w:rsidR="00273989" w:rsidRPr="001C2A25" w:rsidRDefault="001C2A25" w:rsidP="00730FB8">
                      <w:pPr>
                        <w:jc w:val="left"/>
                        <w:rPr>
                          <w:sz w:val="36"/>
                          <w:szCs w:val="22"/>
                        </w:rPr>
                      </w:pPr>
                      <w:r w:rsidRPr="001C2A25">
                        <w:rPr>
                          <w:rFonts w:hint="eastAsia"/>
                          <w:sz w:val="22"/>
                          <w:szCs w:val="17"/>
                        </w:rPr>
                        <w:t>スグクル社</w:t>
                      </w:r>
                      <w:r w:rsidRPr="001C2A25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Pr="001C2A25">
                        <w:rPr>
                          <w:rFonts w:hint="eastAsia"/>
                          <w:sz w:val="22"/>
                          <w:szCs w:val="17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<v:textbox inset="2mm,2.25mm,0,.7pt">
                  <w:txbxContent>
                    <w:p w:rsidR="00273989" w:rsidRPr="00AD7689" w:rsidRDefault="003C365A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落札・仕入れ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  <v:textbox inset="5.85pt,.7pt,5.85pt,.7pt">
                      <w:txbxContent>
                        <w:p w:rsidR="00273989" w:rsidRDefault="001C2A2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nj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Why/h&#10;B8jdFwAA//8DAFBLAQItABQABgAIAAAAIQDb4fbL7gAAAIUBAAATAAAAAAAAAAAAAAAAAAAAAABb&#10;Q29udGVudF9UeXBlc10ueG1sUEsBAi0AFAAGAAgAAAAhAFr0LFu/AAAAFQEAAAsAAAAAAAAAAAAA&#10;AAAAHwEAAF9yZWxzLy5yZWxzUEsBAi0AFAAGAAgAAAAhADpuKeO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F54B6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2018</w:t>
                          </w:r>
                          <w:r w:rsidR="00CF54B6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CF54B6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07</w:t>
                          </w:r>
                          <w:r w:rsidR="00CF54B6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CF54B6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13</w:t>
                          </w:r>
                          <w:r w:rsidR="00CF54B6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F54B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F54B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F54B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bd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Lv&#10;l/AD5PIDAAD//wMAUEsBAi0AFAAGAAgAAAAhANvh9svuAAAAhQEAABMAAAAAAAAAAAAAAAAAAAAA&#10;AFtDb250ZW50X1R5cGVzXS54bWxQSwECLQAUAAYACAAAACEAWvQsW78AAAAVAQAACwAAAAAAAAAA&#10;AAAAAAAfAQAAX3JlbHMvLnJlbHNQSwECLQAUAAYACAAAACEAosZG3b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25"/>
    <w:rsid w:val="00050076"/>
    <w:rsid w:val="000B5B01"/>
    <w:rsid w:val="000E03F1"/>
    <w:rsid w:val="00120ABF"/>
    <w:rsid w:val="001529A6"/>
    <w:rsid w:val="001C2A25"/>
    <w:rsid w:val="001C379B"/>
    <w:rsid w:val="00205D5A"/>
    <w:rsid w:val="00273989"/>
    <w:rsid w:val="002A30BE"/>
    <w:rsid w:val="002A4AB1"/>
    <w:rsid w:val="002D4A47"/>
    <w:rsid w:val="00360FA8"/>
    <w:rsid w:val="003C365A"/>
    <w:rsid w:val="003D3949"/>
    <w:rsid w:val="00406C13"/>
    <w:rsid w:val="00430511"/>
    <w:rsid w:val="00541AAE"/>
    <w:rsid w:val="0056717A"/>
    <w:rsid w:val="005B091F"/>
    <w:rsid w:val="005F4491"/>
    <w:rsid w:val="00600F03"/>
    <w:rsid w:val="00620FD7"/>
    <w:rsid w:val="006536E8"/>
    <w:rsid w:val="006556DB"/>
    <w:rsid w:val="0067323A"/>
    <w:rsid w:val="00730FB8"/>
    <w:rsid w:val="00732F70"/>
    <w:rsid w:val="007B68A8"/>
    <w:rsid w:val="007F0A12"/>
    <w:rsid w:val="00833821"/>
    <w:rsid w:val="008374BA"/>
    <w:rsid w:val="00981216"/>
    <w:rsid w:val="0098594D"/>
    <w:rsid w:val="00AD7689"/>
    <w:rsid w:val="00B534F4"/>
    <w:rsid w:val="00B8755D"/>
    <w:rsid w:val="00C20F33"/>
    <w:rsid w:val="00C57DD3"/>
    <w:rsid w:val="00CB438A"/>
    <w:rsid w:val="00CF54B6"/>
    <w:rsid w:val="00DB1E1F"/>
    <w:rsid w:val="00F16E7D"/>
    <w:rsid w:val="00FB4B47"/>
    <w:rsid w:val="00FD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2FB6940B-E4A8-49FC-9F1D-E802C5F0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4_&#35201;&#27714;&#20998;&#26512;\&#35201;&#27714;&#20998;&#26512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要求分析書.dot</Template>
  <TotalTime>47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要求分析書</vt:lpstr>
      <vt:lpstr>要求分析書</vt:lpstr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要求分析書</dc:title>
  <dc:subject/>
  <dc:creator>Yuki Yoshida</dc:creator>
  <cp:keywords/>
  <dc:description/>
  <cp:lastModifiedBy>Yuki Yoshida</cp:lastModifiedBy>
  <cp:revision>4</cp:revision>
  <cp:lastPrinted>2018-07-12T21:00:00Z</cp:lastPrinted>
  <dcterms:created xsi:type="dcterms:W3CDTF">2018-07-09T01:02:00Z</dcterms:created>
  <dcterms:modified xsi:type="dcterms:W3CDTF">2018-07-12T21:03:00Z</dcterms:modified>
  <cp:category>システム設計ドキュメント</cp:category>
</cp:coreProperties>
</file>