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1359BF" w:rsidP="00833821">
      <w:pPr>
        <w:rPr>
          <w:b/>
        </w:rPr>
      </w:pPr>
      <w:r>
        <w:rPr>
          <w:noProof/>
        </w:rPr>
        <w:drawing>
          <wp:anchor distT="0" distB="0" distL="114300" distR="114300" simplePos="0" relativeHeight="251651583" behindDoc="0" locked="0" layoutInCell="1" allowOverlap="1" wp14:anchorId="119D9279" wp14:editId="6508F349">
            <wp:simplePos x="0" y="0"/>
            <wp:positionH relativeFrom="margin">
              <wp:posOffset>2737375</wp:posOffset>
            </wp:positionH>
            <wp:positionV relativeFrom="paragraph">
              <wp:posOffset>140335</wp:posOffset>
            </wp:positionV>
            <wp:extent cx="4455864" cy="4754991"/>
            <wp:effectExtent l="0" t="0" r="1905" b="7620"/>
            <wp:wrapThrough wrapText="bothSides">
              <wp:wrapPolygon edited="0">
                <wp:start x="0" y="0"/>
                <wp:lineTo x="0" y="21548"/>
                <wp:lineTo x="21517" y="21548"/>
                <wp:lineTo x="21517" y="0"/>
                <wp:lineTo x="0" y="0"/>
              </wp:wrapPolygon>
            </wp:wrapThrough>
            <wp:docPr id="55" name="図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64" cy="4754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F9C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0E54B1C" wp14:editId="377F3F3F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03A6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  <w:bookmarkStart w:id="0" w:name="_GoBack"/>
      <w:bookmarkEnd w:id="0"/>
    </w:p>
    <w:p w:rsidR="008B7400" w:rsidRDefault="008B7400" w:rsidP="00833821"/>
    <w:p w:rsidR="008B7400" w:rsidRPr="008B7400" w:rsidRDefault="008B7400" w:rsidP="008B7400"/>
    <w:p w:rsidR="004F1160" w:rsidRDefault="004F1160" w:rsidP="008B7400"/>
    <w:p w:rsidR="004F1160" w:rsidRPr="008B7400" w:rsidRDefault="001359BF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4FDF2" wp14:editId="30AEE423">
                <wp:simplePos x="0" y="0"/>
                <wp:positionH relativeFrom="column">
                  <wp:posOffset>5277485</wp:posOffset>
                </wp:positionH>
                <wp:positionV relativeFrom="paragraph">
                  <wp:posOffset>67974</wp:posOffset>
                </wp:positionV>
                <wp:extent cx="461176" cy="564294"/>
                <wp:effectExtent l="0" t="0" r="0" b="762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64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1359BF" w:rsidRDefault="002E218A" w:rsidP="002E218A">
                            <w:pPr>
                              <w:rPr>
                                <w:sz w:val="10"/>
                              </w:rPr>
                            </w:pPr>
                            <w:r w:rsidRPr="001359BF"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4FDF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3" o:spid="_x0000_s1026" type="#_x0000_t202" style="position:absolute;left:0;text-align:left;margin-left:415.55pt;margin-top:5.35pt;width:36.3pt;height:4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" filled="f" stroked="f" strokeweight=".5pt">
                <v:textbox>
                  <w:txbxContent>
                    <w:p w:rsidR="002E218A" w:rsidRPr="001359BF" w:rsidRDefault="002E218A" w:rsidP="002E218A">
                      <w:pPr>
                        <w:rPr>
                          <w:sz w:val="10"/>
                        </w:rPr>
                      </w:pPr>
                      <w:r w:rsidRPr="001359BF"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2E789" wp14:editId="13293DED">
                <wp:simplePos x="0" y="0"/>
                <wp:positionH relativeFrom="column">
                  <wp:posOffset>4800048</wp:posOffset>
                </wp:positionH>
                <wp:positionV relativeFrom="paragraph">
                  <wp:posOffset>67310</wp:posOffset>
                </wp:positionV>
                <wp:extent cx="461176" cy="508884"/>
                <wp:effectExtent l="0" t="0" r="0" b="5715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2E218A" w:rsidRDefault="002E218A">
                            <w:pPr>
                              <w:rPr>
                                <w:sz w:val="16"/>
                              </w:rPr>
                            </w:pPr>
                            <w:r w:rsidRPr="002E218A">
                              <w:rPr>
                                <w:rFonts w:hint="eastAsia"/>
                                <w:sz w:val="1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E789" id="テキスト ボックス 52" o:spid="_x0000_s1027" type="#_x0000_t202" style="position:absolute;left:0;text-align:left;margin-left:377.95pt;margin-top:5.3pt;width:36.3pt;height:4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" filled="f" stroked="f" strokeweight=".5pt">
                <v:textbox>
                  <w:txbxContent>
                    <w:p w:rsidR="002E218A" w:rsidRPr="002E218A" w:rsidRDefault="002E218A">
                      <w:pPr>
                        <w:rPr>
                          <w:sz w:val="16"/>
                        </w:rPr>
                      </w:pPr>
                      <w:r w:rsidRPr="002E218A">
                        <w:rPr>
                          <w:rFonts w:hint="eastAsia"/>
                          <w:sz w:val="16"/>
                        </w:rPr>
                        <w:t>①</w:t>
                      </w: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1359BF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38310" wp14:editId="1B07D24F">
                <wp:simplePos x="0" y="0"/>
                <wp:positionH relativeFrom="column">
                  <wp:posOffset>6574872</wp:posOffset>
                </wp:positionH>
                <wp:positionV relativeFrom="paragraph">
                  <wp:posOffset>113803</wp:posOffset>
                </wp:positionV>
                <wp:extent cx="461176" cy="564294"/>
                <wp:effectExtent l="0" t="0" r="0" b="762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64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7D83" w:rsidRPr="001359BF" w:rsidRDefault="001359BF" w:rsidP="00F87D83">
                            <w:pPr>
                              <w:rPr>
                                <w:rFonts w:ascii="ＭＳ 明朝" w:hAnsi="ＭＳ 明朝" w:cs="ＭＳ 明朝"/>
                                <w:sz w:val="16"/>
                              </w:rPr>
                            </w:pPr>
                            <w:r w:rsidRPr="001359BF">
                              <w:rPr>
                                <mc:AlternateContent>
                                  <mc:Choice Requires="w16se"/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2"/>
                                </mc:Choice>
                                <mc:Fallback>
                                  <w:t>③</w:t>
                                </mc:Fallback>
                              </mc:AlternateContent>
                            </w:r>
                            <w:r w:rsidR="00F87D83">
                              <w:rPr>
                                <mc:AlternateContent>
                                  <mc:Choice Requires="w16se">
                                    <w:rFonts w:ascii="ＭＳ 明朝" w:hAnsi="ＭＳ 明朝" w:cs="ＭＳ 明朝"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3"/>
                                </mc:Choice>
                                <mc:Fallback>
                                  <w:t>④</w:t>
                                </mc:Fallback>
                              </mc:AlternateContent>
                            </w:r>
                          </w:p>
                          <w:p w:rsidR="001359BF" w:rsidRPr="001359BF" w:rsidRDefault="001359BF" w:rsidP="001359BF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8310" id="テキスト ボックス 56" o:spid="_x0000_s1028" type="#_x0000_t202" style="position:absolute;left:0;text-align:left;margin-left:517.7pt;margin-top:8.95pt;width:36.3pt;height:44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" filled="f" stroked="f" strokeweight=".5pt">
                <v:textbox>
                  <w:txbxContent>
                    <w:p w:rsidR="00F87D83" w:rsidRPr="001359BF" w:rsidRDefault="001359BF" w:rsidP="00F87D83">
                      <w:pPr>
                        <w:rPr>
                          <w:rFonts w:ascii="ＭＳ 明朝" w:hAnsi="ＭＳ 明朝" w:cs="ＭＳ 明朝" w:hint="eastAsia"/>
                          <w:sz w:val="16"/>
                        </w:rPr>
                      </w:pPr>
                      <w:r w:rsidRPr="001359BF">
                        <w:rPr>
                          <mc:AlternateContent>
                            <mc:Choice Requires="w16se"/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2"/>
                          </mc:Choice>
                          <mc:Fallback>
                            <w:t>③</w:t>
                          </mc:Fallback>
                        </mc:AlternateContent>
                      </w:r>
                      <w:r w:rsidR="00F87D83">
                        <w:rPr>
                          <mc:AlternateContent>
                            <mc:Choice Requires="w16se">
                              <w:rFonts w:ascii="ＭＳ 明朝" w:hAnsi="ＭＳ 明朝" w:cs="ＭＳ 明朝"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3"/>
                          </mc:Choice>
                          <mc:Fallback>
                            <w:t>④</w:t>
                          </mc:Fallback>
                        </mc:AlternateContent>
                      </w:r>
                    </w:p>
                    <w:p w:rsidR="001359BF" w:rsidRPr="001359BF" w:rsidRDefault="001359BF" w:rsidP="001359BF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1359BF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7291D" wp14:editId="64110577">
                <wp:simplePos x="0" y="0"/>
                <wp:positionH relativeFrom="column">
                  <wp:posOffset>6781580</wp:posOffset>
                </wp:positionH>
                <wp:positionV relativeFrom="paragraph">
                  <wp:posOffset>1132730</wp:posOffset>
                </wp:positionV>
                <wp:extent cx="461176" cy="564294"/>
                <wp:effectExtent l="0" t="0" r="0" b="7620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642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59BF" w:rsidRPr="001359BF" w:rsidRDefault="00F87D83" w:rsidP="001359BF">
                            <w:pPr>
                              <w:rPr>
                                <w:rFonts w:ascii="ＭＳ 明朝" w:hAnsi="ＭＳ 明朝" w:cs="ＭＳ 明朝"/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ascii="ＭＳ 明朝" w:hAnsi="ＭＳ 明朝" w:cs="ＭＳ 明朝"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  <w:sz w:val="16"/>
                              </w:rPr>
                              <mc:AlternateContent>
                                <mc:Choice Requires="w16se">
                                  <w16se:symEx w16se:font="ＭＳ 明朝" w16se:char="2464"/>
                                </mc:Choice>
                                <mc:Fallback>
                                  <w:t>⑤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291D" id="テキスト ボックス 57" o:spid="_x0000_s1029" type="#_x0000_t202" style="position:absolute;left:0;text-align:left;margin-left:534pt;margin-top:89.2pt;width:36.3pt;height:4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" filled="f" stroked="f" strokeweight=".5pt">
                <v:textbox>
                  <w:txbxContent>
                    <w:p w:rsidR="001359BF" w:rsidRPr="001359BF" w:rsidRDefault="00F87D83" w:rsidP="001359BF">
                      <w:pPr>
                        <w:rPr>
                          <w:rFonts w:ascii="ＭＳ 明朝" w:hAnsi="ＭＳ 明朝" w:cs="ＭＳ 明朝" w:hint="eastAsia"/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ascii="ＭＳ 明朝" w:hAnsi="ＭＳ 明朝" w:cs="ＭＳ 明朝"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  <w:sz w:val="16"/>
                        </w:rPr>
                        <mc:AlternateContent>
                          <mc:Choice Requires="w16se">
                            <w16se:symEx w16se:font="ＭＳ 明朝" w16se:char="2464"/>
                          </mc:Choice>
                          <mc:Fallback>
                            <w:t>⑤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:rsidR="00993385" w:rsidRDefault="00993385" w:rsidP="008B7400">
      <w:pPr>
        <w:sectPr w:rsidR="00993385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F7F1D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</w:p>
    <w:p w:rsidR="00EF3DDE" w:rsidRDefault="00B247F5" w:rsidP="00691BBB">
      <w:pPr>
        <w:ind w:firstLine="630"/>
      </w:pPr>
      <w:r>
        <w:rPr>
          <w:rFonts w:hint="eastAsia"/>
        </w:rPr>
        <w:t>・</w:t>
      </w:r>
      <w:r w:rsidR="00691BBB">
        <w:rPr>
          <w:rFonts w:hint="eastAsia"/>
        </w:rPr>
        <w:t>顧客ごとにリストアップ。社員が詳細画面で売上状況・販売状況を管理する。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7"/>
        <w:gridCol w:w="2391"/>
        <w:gridCol w:w="2859"/>
        <w:gridCol w:w="868"/>
      </w:tblGrid>
      <w:tr w:rsidR="004F1160" w:rsidRPr="00993385" w:rsidTr="00383C57">
        <w:trPr>
          <w:trHeight w:hRule="exact" w:val="335"/>
          <w:tblHeader/>
        </w:trPr>
        <w:tc>
          <w:tcPr>
            <w:tcW w:w="727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91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5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8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BE0B5F" w:rsidRDefault="00955F2C" w:rsidP="00BE0B5F">
            <w:r>
              <w:rPr>
                <w:rFonts w:hint="eastAsia"/>
              </w:rPr>
              <w:t>売上情報</w:t>
            </w:r>
          </w:p>
        </w:tc>
        <w:tc>
          <w:tcPr>
            <w:tcW w:w="2859" w:type="dxa"/>
            <w:vAlign w:val="center"/>
          </w:tcPr>
          <w:p w:rsidR="004F1160" w:rsidRDefault="00955F2C" w:rsidP="00165A52">
            <w:proofErr w:type="spellStart"/>
            <w:r>
              <w:rPr>
                <w:rFonts w:hint="eastAsia"/>
              </w:rPr>
              <w:t>tabEar</w:t>
            </w:r>
            <w:r>
              <w:t>ning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0527D8" w:rsidP="004F1160">
            <w:pPr>
              <w:jc w:val="right"/>
            </w:pPr>
            <w:r>
              <w:rPr>
                <w:rFonts w:hint="eastAsia"/>
              </w:rPr>
              <w:t>4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F1160" w:rsidRDefault="00955F2C" w:rsidP="004F1160">
            <w:r>
              <w:rPr>
                <w:rFonts w:hint="eastAsia"/>
              </w:rPr>
              <w:t>販売情報</w:t>
            </w:r>
          </w:p>
        </w:tc>
        <w:tc>
          <w:tcPr>
            <w:tcW w:w="2859" w:type="dxa"/>
            <w:vAlign w:val="center"/>
          </w:tcPr>
          <w:p w:rsidR="004F1160" w:rsidRDefault="0029371B" w:rsidP="00D35338">
            <w:proofErr w:type="spellStart"/>
            <w:r>
              <w:t>tabSelling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0527D8" w:rsidP="004F1160">
            <w:pPr>
              <w:jc w:val="right"/>
            </w:pPr>
            <w:r>
              <w:rPr>
                <w:rFonts w:hint="eastAsia"/>
              </w:rPr>
              <w:t>4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F1160" w:rsidRDefault="007978C1" w:rsidP="004F1160">
            <w:r>
              <w:rPr>
                <w:rFonts w:hint="eastAsia"/>
              </w:rPr>
              <w:t>売上テーブル</w:t>
            </w:r>
          </w:p>
        </w:tc>
        <w:tc>
          <w:tcPr>
            <w:tcW w:w="2859" w:type="dxa"/>
            <w:vAlign w:val="center"/>
          </w:tcPr>
          <w:p w:rsidR="004F1160" w:rsidRDefault="00C75481" w:rsidP="00D35338">
            <w:proofErr w:type="spellStart"/>
            <w:r>
              <w:rPr>
                <w:rFonts w:hint="eastAsia"/>
              </w:rPr>
              <w:t>dgv</w:t>
            </w:r>
            <w:r w:rsidR="007978C1">
              <w:rPr>
                <w:rFonts w:hint="eastAsia"/>
              </w:rPr>
              <w:t>Earning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F1160" w:rsidRDefault="007978C1" w:rsidP="004F1160">
            <w:r>
              <w:rPr>
                <w:rFonts w:hint="eastAsia"/>
              </w:rPr>
              <w:t>販売テーブル</w:t>
            </w:r>
          </w:p>
        </w:tc>
        <w:tc>
          <w:tcPr>
            <w:tcW w:w="2859" w:type="dxa"/>
            <w:vAlign w:val="center"/>
          </w:tcPr>
          <w:p w:rsidR="004F1160" w:rsidRDefault="00C75481" w:rsidP="007978C1">
            <w:proofErr w:type="spellStart"/>
            <w:r>
              <w:rPr>
                <w:rFonts w:hint="eastAsia"/>
              </w:rPr>
              <w:t>dgv</w:t>
            </w:r>
            <w:r w:rsidR="0029371B">
              <w:t>Selling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F1160" w:rsidRDefault="00EA444C" w:rsidP="004F1160">
            <w:r>
              <w:rPr>
                <w:rFonts w:hint="eastAsia"/>
              </w:rPr>
              <w:t>確認</w:t>
            </w:r>
          </w:p>
        </w:tc>
        <w:tc>
          <w:tcPr>
            <w:tcW w:w="2859" w:type="dxa"/>
            <w:vAlign w:val="center"/>
          </w:tcPr>
          <w:p w:rsidR="004F1160" w:rsidRDefault="00EA444C" w:rsidP="00D35338">
            <w:proofErr w:type="spellStart"/>
            <w:r>
              <w:rPr>
                <w:rFonts w:hint="eastAsia"/>
              </w:rPr>
              <w:t>bt</w:t>
            </w:r>
            <w:r>
              <w:t>Confirm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EA444C" w:rsidP="004F1160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4F1160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lastRenderedPageBreak/>
              <w:t>１６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２０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</w:tbl>
    <w:p w:rsidR="004F1160" w:rsidRDefault="004F1160" w:rsidP="00D35338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682" w:rsidRDefault="00175682" w:rsidP="00273989">
      <w:pPr>
        <w:pStyle w:val="a3"/>
      </w:pPr>
      <w:r>
        <w:separator/>
      </w:r>
    </w:p>
  </w:endnote>
  <w:endnote w:type="continuationSeparator" w:id="0">
    <w:p w:rsidR="00175682" w:rsidRDefault="0017568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8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proofErr w:type="spellStart"/>
    <w:r>
      <w:t>IH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682" w:rsidRDefault="00175682" w:rsidP="00273989">
      <w:pPr>
        <w:pStyle w:val="a3"/>
      </w:pPr>
      <w:r>
        <w:separator/>
      </w:r>
    </w:p>
  </w:footnote>
  <w:footnote w:type="continuationSeparator" w:id="0">
    <w:p w:rsidR="00175682" w:rsidRDefault="0017568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430FE4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受注</w:t>
                            </w:r>
                            <w:r w:rsidR="00E27ED3">
                              <w:rPr>
                                <w:rFonts w:hint="eastAsia"/>
                                <w:sz w:val="24"/>
                              </w:rPr>
                              <w:t>一覧</w:t>
                            </w:r>
                            <w:r w:rsidR="00AC5D83"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9369AA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</w:rPr>
                              <w:t>Customer</w:t>
                            </w:r>
                            <w:r w:rsidR="00FB1167">
                              <w:rPr>
                                <w:sz w:val="24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4064" w:rsidRPr="008B7400" w:rsidRDefault="00A44064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30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31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2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430FE4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受注</w:t>
                      </w:r>
                      <w:r w:rsidR="00E27ED3">
                        <w:rPr>
                          <w:rFonts w:hint="eastAsia"/>
                          <w:sz w:val="24"/>
                        </w:rPr>
                        <w:t>一覧</w:t>
                      </w:r>
                      <w:r w:rsidR="00AC5D83"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33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4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9369AA" w:rsidP="002C45E7">
                      <w:pPr>
                        <w:jc w:val="left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4"/>
                        </w:rPr>
                        <w:t>Customer</w:t>
                      </w:r>
                      <w:r w:rsidR="00FB1167">
                        <w:rPr>
                          <w:sz w:val="24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  <v:group id="Group 75" o:spid="_x0000_s1035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6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A44064" w:rsidRPr="008B7400" w:rsidRDefault="00A44064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検索</w:t>
                        </w:r>
                      </w:p>
                    </w:txbxContent>
                  </v:textbox>
                </v:shape>
                <v:shape id="Text Box 64" o:spid="_x0000_s1037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A44064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売上・仕入れ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E200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E200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8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9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0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1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2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A44064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売上・仕入れ</w:t>
                      </w:r>
                    </w:p>
                  </w:txbxContent>
                </v:textbox>
              </v:shape>
              <v:group id="Group 36" o:spid="_x0000_s1043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4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7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0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51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2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3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4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5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E200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E200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6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7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 xml:space="preserve">査　</w:t>
                              </w:r>
                              <w:r>
                                <w:rPr>
                                  <w:rFonts w:hint="eastAsia"/>
                                </w:rPr>
                                <w:t>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検　</w:t>
                              </w:r>
                              <w:r>
                                <w:rPr>
                                  <w:rFonts w:hint="eastAsia"/>
                                </w:rPr>
                                <w:t>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8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9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6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6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62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63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4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5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E1FD7"/>
    <w:multiLevelType w:val="hybridMultilevel"/>
    <w:tmpl w:val="8F6245E6"/>
    <w:lvl w:ilvl="0" w:tplc="748237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F5E0C0E"/>
    <w:multiLevelType w:val="hybridMultilevel"/>
    <w:tmpl w:val="B0203E28"/>
    <w:lvl w:ilvl="0" w:tplc="BCD4A0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1685D"/>
    <w:rsid w:val="0002654C"/>
    <w:rsid w:val="000527D8"/>
    <w:rsid w:val="000B5B01"/>
    <w:rsid w:val="000E03F1"/>
    <w:rsid w:val="001359BF"/>
    <w:rsid w:val="001529A6"/>
    <w:rsid w:val="00165A52"/>
    <w:rsid w:val="00175682"/>
    <w:rsid w:val="0018399C"/>
    <w:rsid w:val="001A1051"/>
    <w:rsid w:val="001A5B87"/>
    <w:rsid w:val="001C379B"/>
    <w:rsid w:val="001E2007"/>
    <w:rsid w:val="00273989"/>
    <w:rsid w:val="00273B95"/>
    <w:rsid w:val="0029371B"/>
    <w:rsid w:val="002B7490"/>
    <w:rsid w:val="002C45E7"/>
    <w:rsid w:val="002D4A47"/>
    <w:rsid w:val="002E218A"/>
    <w:rsid w:val="00310FC3"/>
    <w:rsid w:val="00332AD1"/>
    <w:rsid w:val="00360FA8"/>
    <w:rsid w:val="00372171"/>
    <w:rsid w:val="00383C57"/>
    <w:rsid w:val="003A6FA4"/>
    <w:rsid w:val="00430FE4"/>
    <w:rsid w:val="00467AE2"/>
    <w:rsid w:val="004A5F9C"/>
    <w:rsid w:val="004B5794"/>
    <w:rsid w:val="004F1160"/>
    <w:rsid w:val="005376DF"/>
    <w:rsid w:val="0056717A"/>
    <w:rsid w:val="006536E8"/>
    <w:rsid w:val="00677A48"/>
    <w:rsid w:val="00691BBB"/>
    <w:rsid w:val="006C48A9"/>
    <w:rsid w:val="00714474"/>
    <w:rsid w:val="00730FB8"/>
    <w:rsid w:val="00732F70"/>
    <w:rsid w:val="00744655"/>
    <w:rsid w:val="007978C1"/>
    <w:rsid w:val="007A71ED"/>
    <w:rsid w:val="007B68A8"/>
    <w:rsid w:val="007F0A12"/>
    <w:rsid w:val="008311EA"/>
    <w:rsid w:val="00833821"/>
    <w:rsid w:val="0083527E"/>
    <w:rsid w:val="008374BA"/>
    <w:rsid w:val="008B7400"/>
    <w:rsid w:val="008C1A79"/>
    <w:rsid w:val="009369AA"/>
    <w:rsid w:val="00955F2C"/>
    <w:rsid w:val="00965085"/>
    <w:rsid w:val="0098594D"/>
    <w:rsid w:val="00993385"/>
    <w:rsid w:val="00A44064"/>
    <w:rsid w:val="00AC5D83"/>
    <w:rsid w:val="00AD571B"/>
    <w:rsid w:val="00AD7689"/>
    <w:rsid w:val="00AF4CC2"/>
    <w:rsid w:val="00B10660"/>
    <w:rsid w:val="00B247F5"/>
    <w:rsid w:val="00B347B9"/>
    <w:rsid w:val="00B50AD2"/>
    <w:rsid w:val="00B62C75"/>
    <w:rsid w:val="00B86F1A"/>
    <w:rsid w:val="00BA4B85"/>
    <w:rsid w:val="00BD41FD"/>
    <w:rsid w:val="00BE0B5F"/>
    <w:rsid w:val="00C431B7"/>
    <w:rsid w:val="00C75481"/>
    <w:rsid w:val="00CB438A"/>
    <w:rsid w:val="00CB67F7"/>
    <w:rsid w:val="00CE3200"/>
    <w:rsid w:val="00D35338"/>
    <w:rsid w:val="00D44ABC"/>
    <w:rsid w:val="00DD1758"/>
    <w:rsid w:val="00DF4E13"/>
    <w:rsid w:val="00E27ED3"/>
    <w:rsid w:val="00E31A96"/>
    <w:rsid w:val="00EA444C"/>
    <w:rsid w:val="00EF3DDE"/>
    <w:rsid w:val="00EF64BC"/>
    <w:rsid w:val="00F25552"/>
    <w:rsid w:val="00F460D8"/>
    <w:rsid w:val="00F63651"/>
    <w:rsid w:val="00F87D83"/>
    <w:rsid w:val="00FA28F5"/>
    <w:rsid w:val="00FB1167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6A07821F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E218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813BB-DAC3-4205-B881-448C83844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142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Yuki Yoshida</cp:lastModifiedBy>
  <cp:revision>38</cp:revision>
  <cp:lastPrinted>2006-06-26T02:04:00Z</cp:lastPrinted>
  <dcterms:created xsi:type="dcterms:W3CDTF">2018-09-24T08:44:00Z</dcterms:created>
  <dcterms:modified xsi:type="dcterms:W3CDTF">2018-09-27T11:29:00Z</dcterms:modified>
  <cp:category>システム設計ドキュメント</cp:category>
</cp:coreProperties>
</file>