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821" w:rsidRPr="00B247F5" w:rsidRDefault="004A5F9C" w:rsidP="00833821">
      <w:pPr>
        <w:rPr>
          <w:b/>
        </w:rPr>
      </w:pPr>
      <w:r>
        <w:rPr>
          <w:rFonts w:hint="eastAsia"/>
          <w:b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B602D9F" wp14:editId="03C2EE2E">
                <wp:simplePos x="0" y="0"/>
                <wp:positionH relativeFrom="column">
                  <wp:posOffset>1266825</wp:posOffset>
                </wp:positionH>
                <wp:positionV relativeFrom="paragraph">
                  <wp:posOffset>93345</wp:posOffset>
                </wp:positionV>
                <wp:extent cx="7400925" cy="4853940"/>
                <wp:effectExtent l="12700" t="11430" r="6350" b="11430"/>
                <wp:wrapNone/>
                <wp:docPr id="5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00925" cy="4853940"/>
                        </a:xfrm>
                        <a:prstGeom prst="rect">
                          <a:avLst/>
                        </a:prstGeom>
                        <a:noFill/>
                        <a:ln w="12700" algn="ctr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0" tIns="8890" rIns="0" bIns="889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E04C320" id="Rectangle 16" o:spid="_x0000_s1026" style="position:absolute;left:0;text-align:left;margin-left:99.75pt;margin-top:7.35pt;width:582.75pt;height:382.2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" filled="f" strokeweight="1pt">
                <v:textbox inset="0,.7pt,0,.7pt"/>
              </v:rect>
            </w:pict>
          </mc:Fallback>
        </mc:AlternateContent>
      </w:r>
      <w:r w:rsidR="00B247F5" w:rsidRPr="00B247F5">
        <w:rPr>
          <w:rFonts w:hint="eastAsia"/>
          <w:b/>
        </w:rPr>
        <w:t>＜画面レイアウト＞</w:t>
      </w:r>
    </w:p>
    <w:p w:rsidR="008B7400" w:rsidRDefault="0024003C" w:rsidP="00833821">
      <w:r>
        <w:rPr>
          <w:noProof/>
        </w:rPr>
        <w:drawing>
          <wp:anchor distT="0" distB="0" distL="114300" distR="114300" simplePos="0" relativeHeight="251651583" behindDoc="0" locked="0" layoutInCell="1" allowOverlap="1" wp14:anchorId="3BE48A82" wp14:editId="49A26622">
            <wp:simplePos x="0" y="0"/>
            <wp:positionH relativeFrom="page">
              <wp:posOffset>1926480</wp:posOffset>
            </wp:positionH>
            <wp:positionV relativeFrom="paragraph">
              <wp:posOffset>4776</wp:posOffset>
            </wp:positionV>
            <wp:extent cx="7235040" cy="4681496"/>
            <wp:effectExtent l="0" t="0" r="4445" b="5080"/>
            <wp:wrapThrough wrapText="bothSides">
              <wp:wrapPolygon edited="0">
                <wp:start x="0" y="0"/>
                <wp:lineTo x="0" y="21536"/>
                <wp:lineTo x="21556" y="21536"/>
                <wp:lineTo x="21556" y="0"/>
                <wp:lineTo x="0" y="0"/>
              </wp:wrapPolygon>
            </wp:wrapThrough>
            <wp:docPr id="51" name="図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5040" cy="46814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B7400" w:rsidRPr="008B7400" w:rsidRDefault="008B7400" w:rsidP="008B7400"/>
    <w:p w:rsidR="004F1160" w:rsidRDefault="004F116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24003C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77D3AB" wp14:editId="66002BE6">
                <wp:simplePos x="0" y="0"/>
                <wp:positionH relativeFrom="column">
                  <wp:posOffset>7972287</wp:posOffset>
                </wp:positionH>
                <wp:positionV relativeFrom="paragraph">
                  <wp:posOffset>5080</wp:posOffset>
                </wp:positionV>
                <wp:extent cx="461010" cy="421005"/>
                <wp:effectExtent l="0" t="0" r="0" b="0"/>
                <wp:wrapNone/>
                <wp:docPr id="53" name="テキスト ボック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010" cy="421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2E218A" w:rsidRDefault="002E218A" w:rsidP="002E218A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mc:AlternateContent>
                                  <mc:Choice Requires="w16se">
                                    <w:rFonts w:hint="eastAsia"/>
                                  </mc:Choice>
                                  <mc:Fallback>
                                    <w:rFonts w:ascii="ＭＳ 明朝" w:hAnsi="ＭＳ 明朝" w:cs="ＭＳ 明朝" w:hint="eastAsia"/>
                                  </mc:Fallback>
                                </mc:AlternateContent>
                              </w:rPr>
                              <mc:AlternateContent>
                                <mc:Choice Requires="w16se">
                                  <w16se:symEx w16se:font="ＭＳ 明朝" w16se:char="2461"/>
                                </mc:Choice>
                                <mc:Fallback>
                                  <w:t>②</w:t>
                                </mc:Fallback>
                              </mc:AlternateConten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7D3A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53" o:spid="_x0000_s1026" type="#_x0000_t202" style="position:absolute;left:0;text-align:left;margin-left:627.75pt;margin-top:.4pt;width:36.3pt;height:33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" filled="f" stroked="f" strokeweight=".5pt">
                <v:textbox>
                  <w:txbxContent>
                    <w:p w:rsidR="002E218A" w:rsidRPr="002E218A" w:rsidRDefault="002E218A" w:rsidP="002E218A">
                      <w:pPr>
                        <w:rPr>
                          <w:sz w:val="16"/>
                        </w:rPr>
                      </w:pPr>
                      <w:r>
                        <w:rPr>
                          <mc:AlternateContent>
                            <mc:Choice Requires="w16se">
                              <w:rFonts w:hint="eastAsia"/>
                            </mc:Choice>
                            <mc:Fallback>
                              <w:rFonts w:ascii="ＭＳ 明朝" w:hAnsi="ＭＳ 明朝" w:cs="ＭＳ 明朝" w:hint="eastAsia"/>
                            </mc:Fallback>
                          </mc:AlternateContent>
                        </w:rPr>
                        <mc:AlternateContent>
                          <mc:Choice Requires="w16se">
                            <w16se:symEx w16se:font="ＭＳ 明朝" w16se:char="2461"/>
                          </mc:Choice>
                          <mc:Fallback>
                            <w:t>②</w:t>
                          </mc:Fallback>
                        </mc:AlternateConten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B81DC8" wp14:editId="785B84C7">
                <wp:simplePos x="0" y="0"/>
                <wp:positionH relativeFrom="page">
                  <wp:align>center</wp:align>
                </wp:positionH>
                <wp:positionV relativeFrom="paragraph">
                  <wp:posOffset>5300</wp:posOffset>
                </wp:positionV>
                <wp:extent cx="461176" cy="508884"/>
                <wp:effectExtent l="0" t="0" r="0" b="5715"/>
                <wp:wrapNone/>
                <wp:docPr id="52" name="テキスト ボック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1176" cy="508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E218A" w:rsidRPr="002E218A" w:rsidRDefault="002E218A">
                            <w:pPr>
                              <w:rPr>
                                <w:sz w:val="16"/>
                              </w:rPr>
                            </w:pPr>
                            <w:r w:rsidRPr="002E218A">
                              <w:rPr>
                                <w:rFonts w:hint="eastAsia"/>
                                <w:sz w:val="16"/>
                              </w:rPr>
                              <w:t>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81DC8" id="テキスト ボックス 52" o:spid="_x0000_s1027" type="#_x0000_t202" style="position:absolute;left:0;text-align:left;margin-left:0;margin-top:.4pt;width:36.3pt;height:40.05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" filled="f" stroked="f" strokeweight=".5pt">
                <v:textbox>
                  <w:txbxContent>
                    <w:p w:rsidR="002E218A" w:rsidRPr="002E218A" w:rsidRDefault="002E218A">
                      <w:pPr>
                        <w:rPr>
                          <w:sz w:val="16"/>
                        </w:rPr>
                      </w:pPr>
                      <w:r w:rsidRPr="002E218A">
                        <w:rPr>
                          <w:rFonts w:hint="eastAsia"/>
                          <w:sz w:val="16"/>
                        </w:rPr>
                        <w:t>①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4F1160" w:rsidRPr="008B7400" w:rsidRDefault="0072283F" w:rsidP="008B740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1692275</wp:posOffset>
                </wp:positionH>
                <wp:positionV relativeFrom="paragraph">
                  <wp:posOffset>84455</wp:posOffset>
                </wp:positionV>
                <wp:extent cx="1809750" cy="257175"/>
                <wp:effectExtent l="0" t="0" r="0" b="9525"/>
                <wp:wrapNone/>
                <wp:docPr id="50" name="正方形/長方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257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AD4CF" id="正方形/長方形 50" o:spid="_x0000_s1026" style="position:absolute;left:0;text-align:left;margin-left:133.25pt;margin-top:6.65pt;width:142.5pt;height:20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" fillcolor="white [3212]" stroked="f" strokeweight="1pt"/>
            </w:pict>
          </mc:Fallback>
        </mc:AlternateContent>
      </w:r>
    </w:p>
    <w:p w:rsidR="008B7400" w:rsidRDefault="008B7400" w:rsidP="008B7400"/>
    <w:p w:rsidR="004F1160" w:rsidRPr="008B7400" w:rsidRDefault="004F116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Pr="008B7400" w:rsidRDefault="008B7400" w:rsidP="008B7400"/>
    <w:p w:rsidR="008B7400" w:rsidRDefault="008B7400" w:rsidP="008B7400"/>
    <w:p w:rsidR="00993385" w:rsidRDefault="00993385" w:rsidP="008B7400"/>
    <w:p w:rsidR="008B7400" w:rsidRPr="008B7400" w:rsidRDefault="008B7400" w:rsidP="008B7400"/>
    <w:p w:rsidR="008B7400" w:rsidRPr="008B7400" w:rsidRDefault="008B7400" w:rsidP="008B7400"/>
    <w:p w:rsidR="00993385" w:rsidRDefault="00993385" w:rsidP="008B7400">
      <w:pPr>
        <w:sectPr w:rsidR="00993385" w:rsidSect="008B7400">
          <w:headerReference w:type="default" r:id="rId9"/>
          <w:footerReference w:type="default" r:id="rId10"/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p w:rsidR="006536E8" w:rsidRPr="00993385" w:rsidRDefault="00EF3DDE" w:rsidP="008B7400">
      <w:pPr>
        <w:rPr>
          <w:b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608" behindDoc="0" locked="0" layoutInCell="1" allowOverlap="1" wp14:anchorId="21AB2E9B" wp14:editId="3F27B910">
                <wp:simplePos x="0" y="0"/>
                <wp:positionH relativeFrom="column">
                  <wp:posOffset>196850</wp:posOffset>
                </wp:positionH>
                <wp:positionV relativeFrom="paragraph">
                  <wp:posOffset>186690</wp:posOffset>
                </wp:positionV>
                <wp:extent cx="9201081" cy="1306830"/>
                <wp:effectExtent l="0" t="0" r="19685" b="26670"/>
                <wp:wrapNone/>
                <wp:docPr id="42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01081" cy="1306830"/>
                          <a:chOff x="1325" y="3360"/>
                          <a:chExt cx="14385" cy="2058"/>
                        </a:xfrm>
                      </wpg:grpSpPr>
                      <wps:wsp>
                        <wps:cNvPr id="4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325" y="3360"/>
                            <a:ext cx="14385" cy="2058"/>
                          </a:xfrm>
                          <a:prstGeom prst="rect">
                            <a:avLst/>
                          </a:prstGeom>
                          <a:noFill/>
                          <a:ln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0" tIns="8890" rIns="0" bIns="8890" anchor="t" anchorCtr="0" upright="1">
                          <a:noAutofit/>
                        </wps:bodyPr>
                      </wps:wsp>
                      <wps:wsp>
                        <wps:cNvPr id="44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325" y="365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325" y="3948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325" y="4242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7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325" y="4536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8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325" y="4830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325" y="5124"/>
                            <a:ext cx="1438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37B491" id="Group 13" o:spid="_x0000_s1026" style="position:absolute;left:0;text-align:left;margin-left:15.5pt;margin-top:14.7pt;width:724.5pt;height:102.9pt;z-index:251652608" coordorigin="1325,3360" coordsize="14385,20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">
                <v:rect id="Rectangle 4" o:spid="_x0000_s1027" style="position:absolute;left:1325;top:3360;width:14385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" filled="f">
                  <v:textbox inset="0,.7pt,0,.7pt"/>
                </v:rect>
                <v:line id="Line 7" o:spid="_x0000_s1028" style="position:absolute;visibility:visible;mso-wrap-style:square" from="1325,3654" to="15710,36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">
                  <v:stroke dashstyle="dash"/>
                </v:line>
                <v:line id="Line 8" o:spid="_x0000_s1029" style="position:absolute;visibility:visible;mso-wrap-style:square" from="1325,3948" to="15710,3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">
                  <v:stroke dashstyle="dash"/>
                </v:line>
                <v:line id="Line 9" o:spid="_x0000_s1030" style="position:absolute;visibility:visible;mso-wrap-style:square" from="1325,4242" to="15710,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">
                  <v:stroke dashstyle="dash"/>
                </v:line>
                <v:line id="Line 10" o:spid="_x0000_s1031" style="position:absolute;visibility:visible;mso-wrap-style:square" from="1325,4536" to="15710,45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">
                  <v:stroke dashstyle="dash"/>
                </v:line>
                <v:line id="Line 11" o:spid="_x0000_s1032" style="position:absolute;visibility:visible;mso-wrap-style:square" from="1325,4830" to="15710,48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">
                  <v:stroke dashstyle="dash"/>
                </v:line>
                <v:line id="Line 12" o:spid="_x0000_s1033" style="position:absolute;visibility:visible;mso-wrap-style:square" from="1325,5124" to="15710,5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">
                  <v:stroke dashstyle="dash"/>
                </v:line>
              </v:group>
            </w:pict>
          </mc:Fallback>
        </mc:AlternateContent>
      </w:r>
      <w:r w:rsidR="00993385" w:rsidRPr="00993385">
        <w:rPr>
          <w:rFonts w:hint="eastAsia"/>
          <w:b/>
        </w:rPr>
        <w:t>＜機能説明＞</w:t>
      </w:r>
      <w:bookmarkStart w:id="0" w:name="_GoBack"/>
      <w:bookmarkEnd w:id="0"/>
    </w:p>
    <w:p w:rsidR="00EF3DDE" w:rsidRDefault="00B247F5" w:rsidP="00EF3DDE">
      <w:pPr>
        <w:ind w:leftChars="300" w:left="630" w:rightChars="197" w:right="414"/>
      </w:pPr>
      <w:r>
        <w:rPr>
          <w:rFonts w:hint="eastAsia"/>
        </w:rPr>
        <w:t>・</w:t>
      </w:r>
      <w:r w:rsidR="00EC368C">
        <w:rPr>
          <w:rFonts w:hint="eastAsia"/>
        </w:rPr>
        <w:t>営業担当者のマイページ内で、売上状況をリアルタイムで表示する。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  <w:r w:rsidR="00EC368C">
        <w:rPr>
          <w:rFonts w:hint="eastAsia"/>
        </w:rPr>
        <w:t>顧客情報一覧も確認可能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4F116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B247F5" w:rsidRDefault="00B247F5" w:rsidP="00B247F5">
      <w:pPr>
        <w:ind w:leftChars="300" w:left="630" w:rightChars="197" w:right="414"/>
      </w:pPr>
      <w:r>
        <w:rPr>
          <w:rFonts w:hint="eastAsia"/>
        </w:rPr>
        <w:t>・</w:t>
      </w:r>
    </w:p>
    <w:p w:rsidR="008B7400" w:rsidRDefault="008B7400" w:rsidP="008B7400"/>
    <w:p w:rsidR="008B7400" w:rsidRDefault="008B7400" w:rsidP="008B7400">
      <w:pPr>
        <w:sectPr w:rsidR="008B7400" w:rsidSect="008B7400">
          <w:pgSz w:w="16838" w:h="11906" w:orient="landscape" w:code="9"/>
          <w:pgMar w:top="3066" w:right="818" w:bottom="876" w:left="905" w:header="570" w:footer="495" w:gutter="0"/>
          <w:pgBorders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425"/>
          <w:docGrid w:type="lines" w:linePitch="293"/>
        </w:sectPr>
      </w:pPr>
    </w:p>
    <w:tbl>
      <w:tblPr>
        <w:tblStyle w:val="a6"/>
        <w:tblW w:w="0" w:type="auto"/>
        <w:tblInd w:w="470" w:type="dxa"/>
        <w:tblLook w:val="01E0" w:firstRow="1" w:lastRow="1" w:firstColumn="1" w:lastColumn="1" w:noHBand="0" w:noVBand="0"/>
      </w:tblPr>
      <w:tblGrid>
        <w:gridCol w:w="727"/>
        <w:gridCol w:w="2391"/>
        <w:gridCol w:w="2859"/>
        <w:gridCol w:w="868"/>
      </w:tblGrid>
      <w:tr w:rsidR="004F1160" w:rsidRPr="00993385" w:rsidTr="00383C57">
        <w:trPr>
          <w:trHeight w:hRule="exact" w:val="335"/>
          <w:tblHeader/>
        </w:trPr>
        <w:tc>
          <w:tcPr>
            <w:tcW w:w="727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lastRenderedPageBreak/>
              <w:t>項番</w:t>
            </w:r>
          </w:p>
        </w:tc>
        <w:tc>
          <w:tcPr>
            <w:tcW w:w="2391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項目名</w:t>
            </w:r>
          </w:p>
        </w:tc>
        <w:tc>
          <w:tcPr>
            <w:tcW w:w="2859" w:type="dxa"/>
            <w:vAlign w:val="center"/>
          </w:tcPr>
          <w:p w:rsidR="004F1160" w:rsidRPr="00993385" w:rsidRDefault="00BA4B85" w:rsidP="00BA4B8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オブジェクト名</w:t>
            </w:r>
          </w:p>
        </w:tc>
        <w:tc>
          <w:tcPr>
            <w:tcW w:w="868" w:type="dxa"/>
            <w:vAlign w:val="center"/>
          </w:tcPr>
          <w:p w:rsidR="004F1160" w:rsidRPr="00993385" w:rsidRDefault="004F1160" w:rsidP="004F1160">
            <w:pPr>
              <w:jc w:val="center"/>
              <w:rPr>
                <w:b/>
              </w:rPr>
            </w:pPr>
            <w:r w:rsidRPr="00993385">
              <w:rPr>
                <w:rFonts w:hint="eastAsia"/>
                <w:b/>
              </w:rPr>
              <w:t>桁数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１</w:t>
            </w:r>
          </w:p>
        </w:tc>
        <w:tc>
          <w:tcPr>
            <w:tcW w:w="2391" w:type="dxa"/>
            <w:vAlign w:val="center"/>
          </w:tcPr>
          <w:p w:rsidR="00BE0B5F" w:rsidRDefault="00EC368C" w:rsidP="00BE0B5F">
            <w:r>
              <w:rPr>
                <w:rFonts w:hint="eastAsia"/>
              </w:rPr>
              <w:t>販売状態</w:t>
            </w:r>
          </w:p>
        </w:tc>
        <w:tc>
          <w:tcPr>
            <w:tcW w:w="2859" w:type="dxa"/>
            <w:vAlign w:val="center"/>
          </w:tcPr>
          <w:p w:rsidR="004F1160" w:rsidRDefault="00A02F51" w:rsidP="00165A52">
            <w:proofErr w:type="spellStart"/>
            <w:r>
              <w:rPr>
                <w:rFonts w:hint="eastAsia"/>
              </w:rPr>
              <w:t>chartSell</w:t>
            </w:r>
            <w:r w:rsidR="0072283F">
              <w:t>ing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EC368C" w:rsidP="004F1160">
            <w:pPr>
              <w:jc w:val="right"/>
            </w:pPr>
            <w:r>
              <w:rPr>
                <w:rFonts w:hint="eastAsia"/>
              </w:rPr>
              <w:t>1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２</w:t>
            </w:r>
          </w:p>
        </w:tc>
        <w:tc>
          <w:tcPr>
            <w:tcW w:w="2391" w:type="dxa"/>
            <w:vAlign w:val="center"/>
          </w:tcPr>
          <w:p w:rsidR="004F1160" w:rsidRDefault="00EC368C" w:rsidP="004F1160">
            <w:r>
              <w:rPr>
                <w:rFonts w:hint="eastAsia"/>
              </w:rPr>
              <w:t>顧客情報一覧</w:t>
            </w:r>
          </w:p>
        </w:tc>
        <w:tc>
          <w:tcPr>
            <w:tcW w:w="2859" w:type="dxa"/>
            <w:vAlign w:val="center"/>
          </w:tcPr>
          <w:p w:rsidR="004F1160" w:rsidRDefault="0072283F" w:rsidP="00D35338">
            <w:proofErr w:type="spellStart"/>
            <w:r>
              <w:rPr>
                <w:rFonts w:hint="eastAsia"/>
              </w:rPr>
              <w:t>dgv</w:t>
            </w:r>
            <w:r>
              <w:t>Customers</w:t>
            </w:r>
            <w:proofErr w:type="spellEnd"/>
          </w:p>
        </w:tc>
        <w:tc>
          <w:tcPr>
            <w:tcW w:w="868" w:type="dxa"/>
            <w:vAlign w:val="center"/>
          </w:tcPr>
          <w:p w:rsidR="004F1160" w:rsidRDefault="00EC368C" w:rsidP="004F1160">
            <w:pPr>
              <w:jc w:val="right"/>
            </w:pPr>
            <w:r>
              <w:rPr>
                <w:rFonts w:hint="eastAsia"/>
              </w:rPr>
              <w:t>20</w:t>
            </w: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３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４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５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4F1160" w:rsidP="004F1160">
            <w:pPr>
              <w:jc w:val="center"/>
            </w:pPr>
            <w:r>
              <w:rPr>
                <w:rFonts w:hint="eastAsia"/>
              </w:rPr>
              <w:t>６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７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８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D35338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F1160" w:rsidTr="00383C57">
        <w:trPr>
          <w:trHeight w:hRule="exact" w:val="335"/>
        </w:trPr>
        <w:tc>
          <w:tcPr>
            <w:tcW w:w="727" w:type="dxa"/>
            <w:vAlign w:val="center"/>
          </w:tcPr>
          <w:p w:rsidR="004F1160" w:rsidRDefault="00B62C75" w:rsidP="004F1160">
            <w:pPr>
              <w:jc w:val="center"/>
            </w:pPr>
            <w:r>
              <w:rPr>
                <w:rFonts w:hint="eastAsia"/>
              </w:rPr>
              <w:t>９</w:t>
            </w:r>
          </w:p>
        </w:tc>
        <w:tc>
          <w:tcPr>
            <w:tcW w:w="2391" w:type="dxa"/>
            <w:vAlign w:val="center"/>
          </w:tcPr>
          <w:p w:rsidR="004F1160" w:rsidRDefault="004F1160" w:rsidP="004F1160"/>
        </w:tc>
        <w:tc>
          <w:tcPr>
            <w:tcW w:w="2859" w:type="dxa"/>
            <w:vAlign w:val="center"/>
          </w:tcPr>
          <w:p w:rsidR="004F1160" w:rsidRDefault="004F1160" w:rsidP="004F1160"/>
        </w:tc>
        <w:tc>
          <w:tcPr>
            <w:tcW w:w="868" w:type="dxa"/>
            <w:vAlign w:val="center"/>
          </w:tcPr>
          <w:p w:rsidR="004F1160" w:rsidRDefault="004F1160" w:rsidP="004F1160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lastRenderedPageBreak/>
              <w:t>１６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１９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r>
              <w:rPr>
                <w:rFonts w:hint="eastAsia"/>
              </w:rPr>
              <w:t>２０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２１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２２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２３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２４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２５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２６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２７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２８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  <w:tr w:rsidR="00467AE2" w:rsidTr="00383C57">
        <w:trPr>
          <w:trHeight w:hRule="exact" w:val="335"/>
        </w:trPr>
        <w:tc>
          <w:tcPr>
            <w:tcW w:w="727" w:type="dxa"/>
            <w:vAlign w:val="center"/>
          </w:tcPr>
          <w:p w:rsidR="00467AE2" w:rsidRDefault="00467AE2" w:rsidP="00467AE2">
            <w:pPr>
              <w:jc w:val="center"/>
            </w:pPr>
            <w:r>
              <w:rPr>
                <w:rFonts w:hint="eastAsia"/>
              </w:rPr>
              <w:t>２９</w:t>
            </w:r>
          </w:p>
        </w:tc>
        <w:tc>
          <w:tcPr>
            <w:tcW w:w="2391" w:type="dxa"/>
            <w:vAlign w:val="center"/>
          </w:tcPr>
          <w:p w:rsidR="00467AE2" w:rsidRDefault="00467AE2" w:rsidP="00467AE2"/>
        </w:tc>
        <w:tc>
          <w:tcPr>
            <w:tcW w:w="2859" w:type="dxa"/>
            <w:vAlign w:val="center"/>
          </w:tcPr>
          <w:p w:rsidR="00467AE2" w:rsidRDefault="00467AE2" w:rsidP="00467AE2"/>
        </w:tc>
        <w:tc>
          <w:tcPr>
            <w:tcW w:w="868" w:type="dxa"/>
            <w:vAlign w:val="center"/>
          </w:tcPr>
          <w:p w:rsidR="00467AE2" w:rsidRDefault="00467AE2" w:rsidP="00467AE2">
            <w:pPr>
              <w:jc w:val="right"/>
            </w:pPr>
          </w:p>
        </w:tc>
      </w:tr>
    </w:tbl>
    <w:p w:rsidR="004F1160" w:rsidRDefault="004F1160" w:rsidP="00D35338"/>
    <w:sectPr w:rsidR="004F1160" w:rsidSect="004F1160">
      <w:type w:val="continuous"/>
      <w:pgSz w:w="16838" w:h="11906" w:orient="landscape" w:code="9"/>
      <w:pgMar w:top="3066" w:right="818" w:bottom="876" w:left="905" w:header="570" w:footer="495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num="2" w:space="425" w:equalWidth="0">
        <w:col w:w="7345" w:space="425"/>
        <w:col w:w="7345" w:space="425"/>
      </w:cols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1C35" w:rsidRDefault="00C81C35" w:rsidP="00273989">
      <w:pPr>
        <w:pStyle w:val="a3"/>
      </w:pPr>
      <w:r>
        <w:separator/>
      </w:r>
    </w:p>
  </w:endnote>
  <w:endnote w:type="continuationSeparator" w:id="0">
    <w:p w:rsidR="00C81C35" w:rsidRDefault="00C81C35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 w:rsidP="001C379B">
    <w:pPr>
      <w:pStyle w:val="a4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4445" t="0" r="0" b="635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7A71ED" w:rsidRDefault="007A71ED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64" type="#_x0000_t202" style="position:absolute;left:0;text-align:left;margin-left:-1.4pt;margin-top:-2.05pt;width:287.2pt;height:15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CP/9g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" filled="f" fillcolor="#c9f" stroked="f">
              <v:textbox inset="0,0,0,0">
                <w:txbxContent>
                  <w:p w:rsidR="007A71ED" w:rsidRDefault="007A71ED" w:rsidP="00AF4CC2"/>
                </w:txbxContent>
              </v:textbox>
            </v:shape>
          </w:pict>
        </mc:Fallback>
      </mc:AlternateContent>
    </w:r>
    <w:proofErr w:type="spellStart"/>
    <w:r>
      <w:t>IH</w:t>
    </w:r>
    <w:proofErr w:type="spellEnd"/>
    <w:r>
      <w:t>-</w:t>
    </w:r>
    <w:proofErr w:type="spellStart"/>
    <w:r>
      <w:t>13A</w:t>
    </w:r>
    <w:proofErr w:type="spellEnd"/>
    <w:r>
      <w:t>-805 4</w:t>
    </w:r>
    <w:r>
      <w:rPr>
        <w:rFonts w:hint="eastAsia"/>
      </w:rPr>
      <w:t>班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1C35" w:rsidRDefault="00C81C35" w:rsidP="00273989">
      <w:pPr>
        <w:pStyle w:val="a3"/>
      </w:pPr>
      <w:r>
        <w:separator/>
      </w:r>
    </w:p>
  </w:footnote>
  <w:footnote w:type="continuationSeparator" w:id="0">
    <w:p w:rsidR="00C81C35" w:rsidRDefault="00C81C35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71ED" w:rsidRDefault="004A5F9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60800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1082040</wp:posOffset>
              </wp:positionV>
              <wp:extent cx="9769475" cy="372110"/>
              <wp:effectExtent l="12065" t="5715" r="10160" b="12700"/>
              <wp:wrapNone/>
              <wp:docPr id="34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9475" cy="372110"/>
                        <a:chOff x="724" y="2274"/>
                        <a:chExt cx="15385" cy="586"/>
                      </a:xfrm>
                    </wpg:grpSpPr>
                    <wps:wsp>
                      <wps:cNvPr id="35" name="Text Box 57"/>
                      <wps:cNvSpPr txBox="1">
                        <a:spLocks noChangeArrowheads="1"/>
                      </wps:cNvSpPr>
                      <wps:spPr bwMode="auto">
                        <a:xfrm>
                          <a:off x="724" y="2274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画面名称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6" name="Text Box 58"/>
                      <wps:cNvSpPr txBox="1">
                        <a:spLocks noChangeArrowheads="1"/>
                      </wps:cNvSpPr>
                      <wps:spPr bwMode="auto">
                        <a:xfrm>
                          <a:off x="2374" y="2274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24003C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営業担当者マイページ</w:t>
                            </w:r>
                            <w:r w:rsidR="00AC5D83">
                              <w:rPr>
                                <w:sz w:val="24"/>
                              </w:rPr>
                              <w:t>画面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37" name="Text Box 59"/>
                      <wps:cNvSpPr txBox="1">
                        <a:spLocks noChangeArrowheads="1"/>
                      </wps:cNvSpPr>
                      <wps:spPr bwMode="auto">
                        <a:xfrm>
                          <a:off x="6206" y="2274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2C45E7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>画面ＩＤ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38" name="Text Box 60"/>
                      <wps:cNvSpPr txBox="1">
                        <a:spLocks noChangeArrowheads="1"/>
                      </wps:cNvSpPr>
                      <wps:spPr bwMode="auto">
                        <a:xfrm>
                          <a:off x="7855" y="2274"/>
                          <a:ext cx="4019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B60B83" w:rsidP="002C45E7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</w:rPr>
                              <w:t>Rep</w:t>
                            </w:r>
                            <w:r w:rsidR="008012E0">
                              <w:rPr>
                                <w:sz w:val="24"/>
                              </w:rPr>
                              <w:t>Mypage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39" name="Group 75"/>
                      <wpg:cNvGrpSpPr>
                        <a:grpSpLocks/>
                      </wpg:cNvGrpSpPr>
                      <wpg:grpSpPr bwMode="auto">
                        <a:xfrm>
                          <a:off x="11874" y="2277"/>
                          <a:ext cx="4235" cy="583"/>
                          <a:chOff x="11874" y="2277"/>
                          <a:chExt cx="4235" cy="586"/>
                        </a:xfrm>
                      </wpg:grpSpPr>
                      <wps:wsp>
                        <wps:cNvPr id="40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3156" y="2277"/>
                            <a:ext cx="2953" cy="5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44064" w:rsidRPr="008B7400" w:rsidRDefault="00A44064" w:rsidP="008B7400">
                              <w:pPr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検索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  <wps:wsp>
                        <wps:cNvPr id="41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874" y="2277"/>
                            <a:ext cx="1282" cy="586"/>
                          </a:xfrm>
                          <a:prstGeom prst="rect">
                            <a:avLst/>
                          </a:prstGeom>
                          <a:solidFill>
                            <a:srgbClr val="CC99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Pr="008B7400" w:rsidRDefault="007A71ED" w:rsidP="002C45E7">
                              <w:pPr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 w:rsidRPr="008B7400">
                                <w:rPr>
                                  <w:rFonts w:hint="eastAsia"/>
                                  <w:b/>
                                  <w:sz w:val="24"/>
                                </w:rPr>
                                <w:t>画面種類</w:t>
                              </w:r>
                            </w:p>
                          </w:txbxContent>
                        </wps:txbx>
                        <wps:bodyPr rot="0" vert="horz" wrap="square" lIns="74295" tIns="81000" rIns="74295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76" o:spid="_x0000_s1028" style="position:absolute;left:0;text-align:left;margin-left:-9.05pt;margin-top:85.2pt;width:769.25pt;height:29.3pt;z-index:251660800" coordorigin="724,2274" coordsize="15385,5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7" o:spid="_x0000_s1029" type="#_x0000_t202" style="position:absolute;left:724;top:2274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画面名称</w:t>
                      </w:r>
                    </w:p>
                  </w:txbxContent>
                </v:textbox>
              </v:shape>
              <v:shape id="Text Box 58" o:spid="_x0000_s1030" type="#_x0000_t202" style="position:absolute;left:2374;top:2274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">
                <v:textbox inset="2mm,2.25mm,0,.7pt">
                  <w:txbxContent>
                    <w:p w:rsidR="007A71ED" w:rsidRPr="00AD7689" w:rsidRDefault="0024003C" w:rsidP="002C45E7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営業担当者マイページ</w:t>
                      </w:r>
                      <w:r w:rsidR="00AC5D83">
                        <w:rPr>
                          <w:sz w:val="24"/>
                        </w:rPr>
                        <w:t>画面</w:t>
                      </w:r>
                    </w:p>
                  </w:txbxContent>
                </v:textbox>
              </v:shape>
              <v:shape id="Text Box 59" o:spid="_x0000_s1031" type="#_x0000_t202" style="position:absolute;left:6206;top:2274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" fillcolor="#c9f">
                <v:textbox inset="0,2.25mm,0,.7pt">
                  <w:txbxContent>
                    <w:p w:rsidR="007A71ED" w:rsidRPr="00730FB8" w:rsidRDefault="007A71ED" w:rsidP="002C45E7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>
                        <w:rPr>
                          <w:rFonts w:hint="eastAsia"/>
                          <w:b/>
                          <w:sz w:val="24"/>
                        </w:rPr>
                        <w:t>画面ＩＤ</w:t>
                      </w:r>
                    </w:p>
                  </w:txbxContent>
                </v:textbox>
              </v:shape>
              <v:shape id="Text Box 60" o:spid="_x0000_s1032" type="#_x0000_t202" style="position:absolute;left:7855;top:2274;width:401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">
                <v:textbox inset="2mm,2.25mm,0,.7pt">
                  <w:txbxContent>
                    <w:p w:rsidR="007A71ED" w:rsidRPr="00AD7689" w:rsidRDefault="00B60B83" w:rsidP="002C45E7">
                      <w:pPr>
                        <w:jc w:val="left"/>
                        <w:rPr>
                          <w:sz w:val="24"/>
                        </w:rPr>
                      </w:pPr>
                      <w:proofErr w:type="spellStart"/>
                      <w:r>
                        <w:rPr>
                          <w:sz w:val="24"/>
                        </w:rPr>
                        <w:t>Rep</w:t>
                      </w:r>
                      <w:r w:rsidR="008012E0">
                        <w:rPr>
                          <w:sz w:val="24"/>
                        </w:rPr>
                        <w:t>Mypage</w:t>
                      </w:r>
                      <w:proofErr w:type="spellEnd"/>
                    </w:p>
                  </w:txbxContent>
                </v:textbox>
              </v:shape>
              <v:group id="Group 75" o:spid="_x0000_s1033" style="position:absolute;left:11874;top:2277;width:4235;height:583" coordorigin="11874,2277" coordsize="4235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<v:shape id="Text Box 63" o:spid="_x0000_s1034" type="#_x0000_t202" style="position:absolute;left:13156;top:2277;width:295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">
                  <v:textbox inset="5.85pt,2.25mm,5.85pt,0">
                    <w:txbxContent>
                      <w:p w:rsidR="00A44064" w:rsidRPr="008B7400" w:rsidRDefault="00A44064" w:rsidP="008B7400">
                        <w:pPr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検索</w:t>
                        </w:r>
                      </w:p>
                    </w:txbxContent>
                  </v:textbox>
                </v:shape>
                <v:shape id="Text Box 64" o:spid="_x0000_s1035" type="#_x0000_t202" style="position:absolute;left:11874;top:2277;width:1282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" fillcolor="#c9f">
                  <v:textbox inset="5.85pt,2.25mm,5.85pt,0">
                    <w:txbxContent>
                      <w:p w:rsidR="007A71ED" w:rsidRPr="008B7400" w:rsidRDefault="007A71ED" w:rsidP="002C45E7">
                        <w:pPr>
                          <w:jc w:val="center"/>
                          <w:rPr>
                            <w:b/>
                            <w:sz w:val="24"/>
                          </w:rPr>
                        </w:pPr>
                        <w:r w:rsidRPr="008B7400">
                          <w:rPr>
                            <w:rFonts w:hint="eastAsia"/>
                            <w:b/>
                            <w:sz w:val="24"/>
                          </w:rPr>
                          <w:t>画面種類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-107315</wp:posOffset>
              </wp:positionH>
              <wp:positionV relativeFrom="paragraph">
                <wp:posOffset>659130</wp:posOffset>
              </wp:positionV>
              <wp:extent cx="9761855" cy="372745"/>
              <wp:effectExtent l="10160" t="11430" r="10160" b="6350"/>
              <wp:wrapNone/>
              <wp:docPr id="15" name="Group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61855" cy="372745"/>
                        <a:chOff x="736" y="1608"/>
                        <a:chExt cx="15373" cy="587"/>
                      </a:xfrm>
                    </wpg:grpSpPr>
                    <wps:wsp>
                      <wps:cNvPr id="16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A5F9C" w:rsidRPr="007A540F" w:rsidRDefault="004A5F9C" w:rsidP="004A5F9C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  <w:p w:rsidR="007A71ED" w:rsidRPr="004A5F9C" w:rsidRDefault="007A71ED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8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730FB8" w:rsidRDefault="007A71ED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9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A71ED" w:rsidRPr="00AD7689" w:rsidRDefault="00613B17" w:rsidP="00730FB8">
                            <w:pPr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管理系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20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21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2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CB67F7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石田将晃</w:t>
                                </w:r>
                                <w:r w:rsidR="007A71ED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3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4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5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Default="007A71ED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4A5F9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6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7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8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9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4A5F9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0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31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2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0B5B01" w:rsidRDefault="007A71ED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0B8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60B83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2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3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A71ED" w:rsidRPr="007F0A12" w:rsidRDefault="007A71ED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5" o:spid="_x0000_s1036" style="position:absolute;left:0;text-align:left;margin-left:-8.45pt;margin-top:51.9pt;width:768.65pt;height:29.35pt;z-index:251656704" coordorigin="736,1608" coordsize="15373,5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">
              <v:shape id="Text Box 27" o:spid="_x0000_s1037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7A71ED" w:rsidRPr="00730FB8" w:rsidRDefault="007A71ED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8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4A5F9C" w:rsidRPr="007A540F" w:rsidRDefault="004A5F9C" w:rsidP="004A5F9C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  <w:p w:rsidR="007A71ED" w:rsidRPr="004A5F9C" w:rsidRDefault="007A71ED" w:rsidP="00730FB8">
                      <w:pPr>
                        <w:jc w:val="left"/>
                        <w:rPr>
                          <w:sz w:val="24"/>
                        </w:rPr>
                      </w:pPr>
                    </w:p>
                  </w:txbxContent>
                </v:textbox>
              </v:shape>
              <v:shape id="Text Box 29" o:spid="_x0000_s1039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" fillcolor="#c9f">
                <v:textbox inset="0,2.25mm,0,.7pt">
                  <w:txbxContent>
                    <w:p w:rsidR="007A71ED" w:rsidRPr="00730FB8" w:rsidRDefault="007A71ED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0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">
                <v:textbox inset="2mm,2.25mm,0,.7pt">
                  <w:txbxContent>
                    <w:p w:rsidR="007A71ED" w:rsidRPr="00AD7689" w:rsidRDefault="00613B17" w:rsidP="00730FB8">
                      <w:pPr>
                        <w:jc w:val="left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管理系</w:t>
                      </w:r>
                    </w:p>
                  </w:txbxContent>
                </v:textbox>
              </v:shape>
              <v:group id="Group 36" o:spid="_x0000_s1041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<v:group id="Group 32" o:spid="_x0000_s1042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shape id="Text Box 18" o:spid="_x0000_s104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">
                    <v:textbox inset="5.85pt,.7pt,5.85pt,.7pt">
                      <w:txbxContent>
                        <w:p w:rsidR="007A71ED" w:rsidRDefault="00CB67F7" w:rsidP="007F0A12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石田将晃</w:t>
                          </w:r>
                          <w:r w:rsidR="007A71ED">
                            <w:br/>
                          </w:r>
                        </w:p>
                      </w:txbxContent>
                    </v:textbox>
                  </v:shape>
                  <v:shape id="Text Box 31" o:spid="_x0000_s104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LeU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Q&#10;rODvS/gBMnsBAAD//wMAUEsBAi0AFAAGAAgAAAAhANvh9svuAAAAhQEAABMAAAAAAAAAAAAAAAAA&#10;AAAAAFtDb250ZW50X1R5cGVzXS54bWxQSwECLQAUAAYACAAAACEAWvQsW78AAAAVAQAACwAAAAAA&#10;AAAAAAAAAAAfAQAAX3JlbHMvLnJlbHNQSwECLQAUAAYACAAAACEAyry3l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5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<v:shape id="Text Box 34" o:spid="_x0000_s1046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jr/xQAAANsAAAAPAAAAZHJzL2Rvd25yZXYueG1sRI9Ba8JA&#10;FITvBf/D8oReitlUaL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BWxjr/xQAAANsAAAAP&#10;AAAAAAAAAAAAAAAAAAcCAABkcnMvZG93bnJldi54bWxQSwUGAAAAAAMAAwC3AAAA+QIAAAAA&#10;">
                    <v:textbox inset="5.85pt,.7pt,5.85pt,.7pt">
                      <w:txbxContent>
                        <w:p w:rsidR="007A71ED" w:rsidRDefault="007A71ED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4A5F9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7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8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<v:group id="Group 38" o:spid="_x0000_s1049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Text Box 39" o:spid="_x0000_s1050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">
                    <v:textbox inset="5.85pt,.7pt,5.85pt,.7pt">
                      <w:txbxContent>
                        <w:p w:rsidR="007A71ED" w:rsidRPr="000B5B01" w:rsidRDefault="007A71ED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4A5F9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1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2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<v:shape id="Text Box 42" o:spid="_x0000_s1053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jRW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">
                    <v:textbox inset="5.85pt,.7pt,5.85pt,.7pt">
                      <w:txbxContent>
                        <w:p w:rsidR="007A71ED" w:rsidRPr="000B5B01" w:rsidRDefault="007A71ED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0B8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60B83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2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4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" fillcolor="#c9f">
                    <v:textbox inset="5.85pt,.7pt,5.85pt,.7pt">
                      <w:txbxContent>
                        <w:p w:rsidR="007A71ED" w:rsidRPr="007F0A12" w:rsidRDefault="007A71ED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597535</wp:posOffset>
              </wp:positionV>
              <wp:extent cx="9777095" cy="0"/>
              <wp:effectExtent l="13970" t="16510" r="10160" b="12065"/>
              <wp:wrapNone/>
              <wp:docPr id="14" name="Line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770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496D1A" id="Line 51" o:spid="_x0000_s1026" style="position:absolute;left:0;text-align:lef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65pt,47.05pt" to="760.2pt,4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-114935</wp:posOffset>
              </wp:positionH>
              <wp:positionV relativeFrom="paragraph">
                <wp:posOffset>551815</wp:posOffset>
              </wp:positionV>
              <wp:extent cx="9769475" cy="0"/>
              <wp:effectExtent l="12065" t="18415" r="10160" b="10160"/>
              <wp:wrapNone/>
              <wp:docPr id="13" name="Line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7694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333333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0979E5" id="Line 50" o:spid="_x0000_s1026" style="position:absolute;left:0;text-align:lef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.05pt,43.45pt" to="760.2pt,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" strokecolor="#333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>
              <wp:simplePos x="0" y="0"/>
              <wp:positionH relativeFrom="column">
                <wp:posOffset>-99060</wp:posOffset>
              </wp:positionH>
              <wp:positionV relativeFrom="paragraph">
                <wp:posOffset>236220</wp:posOffset>
              </wp:positionV>
              <wp:extent cx="4519930" cy="297180"/>
              <wp:effectExtent l="0" t="0" r="0" b="0"/>
              <wp:wrapNone/>
              <wp:docPr id="12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19930" cy="2971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A71ED" w:rsidRPr="00732F70" w:rsidRDefault="007A71ED">
                          <w:pPr>
                            <w:rPr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画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面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設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b/>
                              <w:sz w:val="40"/>
                              <w:szCs w:val="40"/>
                            </w:rPr>
                            <w:t>計</w:t>
                          </w:r>
                        </w:p>
                      </w:txbxContent>
                    </wps:txbx>
                    <wps:bodyPr rot="0" vert="horz" wrap="square" lIns="74295" tIns="8890" rIns="74295" bIns="889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" o:spid="_x0000_s1053" type="#_x0000_t202" style="position:absolute;left:0;text-align:left;margin-left:-7.8pt;margin-top:18.6pt;width:355.9pt;height:23.4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" filled="f" stroked="f">
              <v:textbox inset="5.85pt,.7pt,5.85pt,.7pt">
                <w:txbxContent>
                  <w:p w:rsidR="007A71ED" w:rsidRPr="00732F70" w:rsidRDefault="007A71ED">
                    <w:pPr>
                      <w:rPr>
                        <w:b/>
                        <w:sz w:val="40"/>
                        <w:szCs w:val="40"/>
                      </w:rPr>
                    </w:pP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画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面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設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 xml:space="preserve"> </w:t>
                    </w:r>
                    <w:r>
                      <w:rPr>
                        <w:rFonts w:hint="eastAsia"/>
                        <w:b/>
                        <w:sz w:val="40"/>
                        <w:szCs w:val="40"/>
                      </w:rPr>
                      <w:t>計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4656" behindDoc="0" locked="0" layoutInCell="1" allowOverlap="1">
              <wp:simplePos x="0" y="0"/>
              <wp:positionH relativeFrom="column">
                <wp:posOffset>7919720</wp:posOffset>
              </wp:positionH>
              <wp:positionV relativeFrom="paragraph">
                <wp:posOffset>-6985</wp:posOffset>
              </wp:positionV>
              <wp:extent cx="1734820" cy="558165"/>
              <wp:effectExtent l="7620" t="12065" r="10160" b="10795"/>
              <wp:wrapNone/>
              <wp:docPr id="2" name="Group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34820" cy="558165"/>
                        <a:chOff x="13320" y="1168"/>
                        <a:chExt cx="2700" cy="879"/>
                      </a:xfrm>
                    </wpg:grpSpPr>
                    <wpg:grpSp>
                      <wpg:cNvPr id="3" name="Group 8"/>
                      <wpg:cNvGrpSpPr>
                        <a:grpSpLocks/>
                      </wpg:cNvGrpSpPr>
                      <wpg:grpSpPr bwMode="auto">
                        <a:xfrm>
                          <a:off x="151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作成者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6" name="Group 9"/>
                      <wpg:cNvGrpSpPr>
                        <a:grpSpLocks/>
                      </wpg:cNvGrpSpPr>
                      <wpg:grpSpPr bwMode="auto">
                        <a:xfrm>
                          <a:off x="133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r>
                                <w:rPr>
                                  <w:rFonts w:hint="eastAsia"/>
                                </w:rPr>
                                <w:t xml:space="preserve">査　</w:t>
                              </w:r>
                              <w:r>
                                <w:rPr>
                                  <w:rFonts w:hint="eastAsia"/>
                                </w:rPr>
                                <w:t>閲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  <wpg:grpSp>
                      <wpg:cNvPr id="9" name="Group 12"/>
                      <wpg:cNvGrpSpPr>
                        <a:grpSpLocks/>
                      </wpg:cNvGrpSpPr>
                      <wpg:grpSpPr bwMode="auto">
                        <a:xfrm>
                          <a:off x="14220" y="1168"/>
                          <a:ext cx="900" cy="879"/>
                          <a:chOff x="13500" y="4684"/>
                          <a:chExt cx="900" cy="879"/>
                        </a:xfrm>
                      </wpg:grpSpPr>
                      <wps:wsp>
                        <wps:cNvPr id="10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8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11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3500" y="4684"/>
                            <a:ext cx="900" cy="29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A71ED" w:rsidRDefault="007A71ED" w:rsidP="00AD76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 xml:space="preserve">検　</w:t>
                              </w:r>
                              <w:r>
                                <w:rPr>
                                  <w:rFonts w:hint="eastAsia"/>
                                </w:rPr>
                                <w:t>証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5" o:spid="_x0000_s1054" style="position:absolute;left:0;text-align:left;margin-left:623.6pt;margin-top:-.55pt;width:136.6pt;height:43.95pt;z-index:251654656" coordorigin="13320,1168" coordsize="2700,8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">
              <v:group id="Group 8" o:spid="_x0000_s1055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rect id="Rectangle 6" o:spid="_x0000_s1056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3ui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VN4Xgk3QK4fAAAA//8DAFBLAQItABQABgAIAAAAIQDb4fbL7gAAAIUBAAATAAAAAAAAAAAAAAAA&#10;AAAAAABbQ29udGVudF9UeXBlc10ueG1sUEsBAi0AFAAGAAgAAAAhAFr0LFu/AAAAFQEAAAsAAAAA&#10;AAAAAAAAAAAAHwEAAF9yZWxzLy5yZWxzUEsBAi0AFAAGAAgAAAAhAArne6LBAAAA2gAAAA8AAAAA&#10;AAAAAAAAAAAABwIAAGRycy9kb3ducmV2LnhtbFBLBQYAAAAAAwADALcAAAD1AgAAAAA=&#10;">
                  <v:textbox inset="5.85pt,.7pt,5.85pt,.7pt"/>
                </v:rect>
                <v:shape id="Text Box 7" o:spid="_x0000_s1057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作成者</w:t>
                        </w:r>
                      </w:p>
                    </w:txbxContent>
                  </v:textbox>
                </v:shape>
              </v:group>
              <v:group id="Group 9" o:spid="_x0000_s1058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<v:rect id="Rectangle 10" o:spid="_x0000_s105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">
                  <v:textbox inset="5.85pt,.7pt,5.85pt,.7pt"/>
                </v:rect>
                <v:shape id="Text Box 11" o:spid="_x0000_s106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">
                  <v:textbox inset="5.85pt,.7pt,5.85pt,.7pt">
                    <w:txbxContent>
                      <w:p w:rsidR="007A71ED" w:rsidRDefault="007A71ED" w:rsidP="00AD7689">
                        <w:r>
                          <w:rPr>
                            <w:rFonts w:hint="eastAsia"/>
                          </w:rPr>
                          <w:t>査　閲</w:t>
                        </w:r>
                      </w:p>
                    </w:txbxContent>
                  </v:textbox>
                </v:shape>
              </v:group>
              <v:group id="Group 12" o:spid="_x0000_s1061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<v:rect id="Rectangle 13" o:spid="_x0000_s106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">
                  <v:textbox inset="5.85pt,.7pt,5.85pt,.7pt"/>
                </v:rect>
                <v:shape id="Text Box 14" o:spid="_x0000_s106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">
                  <v:textbox inset="5.85pt,.7pt,5.85pt,.7pt">
                    <w:txbxContent>
                      <w:p w:rsidR="007A71ED" w:rsidRDefault="007A71ED" w:rsidP="00AD76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検　証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3E1FD7"/>
    <w:multiLevelType w:val="hybridMultilevel"/>
    <w:tmpl w:val="8F6245E6"/>
    <w:lvl w:ilvl="0" w:tplc="748237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7F5E0C0E"/>
    <w:multiLevelType w:val="hybridMultilevel"/>
    <w:tmpl w:val="B0203E28"/>
    <w:lvl w:ilvl="0" w:tplc="BCD4A0F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05"/>
  <w:drawingGridVerticalSpacing w:val="147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F9C"/>
    <w:rsid w:val="0001685D"/>
    <w:rsid w:val="000B5B01"/>
    <w:rsid w:val="000E03F1"/>
    <w:rsid w:val="001529A6"/>
    <w:rsid w:val="00165A52"/>
    <w:rsid w:val="0018399C"/>
    <w:rsid w:val="001A1051"/>
    <w:rsid w:val="001A5B87"/>
    <w:rsid w:val="001C379B"/>
    <w:rsid w:val="0024003C"/>
    <w:rsid w:val="00273989"/>
    <w:rsid w:val="00273B95"/>
    <w:rsid w:val="002B7490"/>
    <w:rsid w:val="002C45E7"/>
    <w:rsid w:val="002D4A47"/>
    <w:rsid w:val="002E218A"/>
    <w:rsid w:val="00310FC3"/>
    <w:rsid w:val="00332AD1"/>
    <w:rsid w:val="00360FA8"/>
    <w:rsid w:val="00383C57"/>
    <w:rsid w:val="003A6FA4"/>
    <w:rsid w:val="00430FE4"/>
    <w:rsid w:val="00467AE2"/>
    <w:rsid w:val="004A5F9C"/>
    <w:rsid w:val="004F1160"/>
    <w:rsid w:val="005376DF"/>
    <w:rsid w:val="0056717A"/>
    <w:rsid w:val="00613B17"/>
    <w:rsid w:val="006536E8"/>
    <w:rsid w:val="00677A48"/>
    <w:rsid w:val="006C48A9"/>
    <w:rsid w:val="0072283F"/>
    <w:rsid w:val="00730FB8"/>
    <w:rsid w:val="00732F70"/>
    <w:rsid w:val="00744655"/>
    <w:rsid w:val="007A71ED"/>
    <w:rsid w:val="007B68A8"/>
    <w:rsid w:val="007F0A12"/>
    <w:rsid w:val="008012E0"/>
    <w:rsid w:val="008311EA"/>
    <w:rsid w:val="00833821"/>
    <w:rsid w:val="008374BA"/>
    <w:rsid w:val="008B7400"/>
    <w:rsid w:val="008C1A79"/>
    <w:rsid w:val="00965085"/>
    <w:rsid w:val="0098594D"/>
    <w:rsid w:val="00993385"/>
    <w:rsid w:val="00A02F51"/>
    <w:rsid w:val="00A44064"/>
    <w:rsid w:val="00AC5D83"/>
    <w:rsid w:val="00AD571B"/>
    <w:rsid w:val="00AD7689"/>
    <w:rsid w:val="00AF4CC2"/>
    <w:rsid w:val="00B10660"/>
    <w:rsid w:val="00B247F5"/>
    <w:rsid w:val="00B347B9"/>
    <w:rsid w:val="00B50AD2"/>
    <w:rsid w:val="00B60B83"/>
    <w:rsid w:val="00B62C75"/>
    <w:rsid w:val="00B86F1A"/>
    <w:rsid w:val="00BA4B85"/>
    <w:rsid w:val="00BD41FD"/>
    <w:rsid w:val="00BE0B5F"/>
    <w:rsid w:val="00C431B7"/>
    <w:rsid w:val="00C81C35"/>
    <w:rsid w:val="00CB438A"/>
    <w:rsid w:val="00CB67F7"/>
    <w:rsid w:val="00CE3200"/>
    <w:rsid w:val="00CF0020"/>
    <w:rsid w:val="00D35338"/>
    <w:rsid w:val="00D44ABC"/>
    <w:rsid w:val="00DD1758"/>
    <w:rsid w:val="00E27ED3"/>
    <w:rsid w:val="00E31A96"/>
    <w:rsid w:val="00EC368C"/>
    <w:rsid w:val="00EF3DDE"/>
    <w:rsid w:val="00EF64BC"/>
    <w:rsid w:val="00F25552"/>
    <w:rsid w:val="00F63651"/>
    <w:rsid w:val="00FA28F5"/>
    <w:rsid w:val="00FD2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3FC34005"/>
  <w15:chartTrackingRefBased/>
  <w15:docId w15:val="{258241AB-FFB1-4DB1-9B1B-14B64DB4B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8B7400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E218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sap\Documents\sugukuru\Documents\15_&#30011;&#38754;&#35373;&#35336;\&#30011;&#38754;&#35373;&#35336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D6EA69-CA71-43E3-857C-E8A15554F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画面設計.dot</Template>
  <TotalTime>119</TotalTime>
  <Pages>2</Pages>
  <Words>51</Words>
  <Characters>293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画面設計</vt:lpstr>
      <vt:lpstr>画面設計</vt:lpstr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画面設計</dc:title>
  <dc:subject/>
  <dc:creator>Yuki Yoshida</dc:creator>
  <cp:keywords/>
  <dc:description/>
  <cp:lastModifiedBy>Yuki Yoshida</cp:lastModifiedBy>
  <cp:revision>29</cp:revision>
  <cp:lastPrinted>2006-06-26T02:04:00Z</cp:lastPrinted>
  <dcterms:created xsi:type="dcterms:W3CDTF">2018-09-24T08:44:00Z</dcterms:created>
  <dcterms:modified xsi:type="dcterms:W3CDTF">2018-09-27T11:21:00Z</dcterms:modified>
  <cp:category>システム設計ドキュメント</cp:category>
</cp:coreProperties>
</file>