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FC28CD" w:rsidP="00833821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2111F7" wp14:editId="17BAF2F8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5669280" cy="4771230"/>
            <wp:effectExtent l="0" t="0" r="7620" b="0"/>
            <wp:wrapNone/>
            <wp:docPr id="56" name="図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477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5F9C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23410F8" wp14:editId="527BE5EA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780744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  <w:bookmarkStart w:id="0" w:name="_GoBack"/>
      <w:bookmarkEnd w:id="0"/>
    </w:p>
    <w:p w:rsidR="008B7400" w:rsidRDefault="008B7400" w:rsidP="00833821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4F1160" w:rsidRPr="008B7400" w:rsidRDefault="004F1160" w:rsidP="008B7400"/>
    <w:p w:rsidR="008B7400" w:rsidRDefault="008B7400" w:rsidP="008B7400"/>
    <w:p w:rsidR="004F1160" w:rsidRPr="008B7400" w:rsidRDefault="004F116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/>
    <w:p w:rsidR="00993385" w:rsidRDefault="00993385" w:rsidP="008B7400"/>
    <w:p w:rsidR="008B7400" w:rsidRPr="008B7400" w:rsidRDefault="008B7400" w:rsidP="008B7400"/>
    <w:p w:rsidR="008B7400" w:rsidRPr="008B7400" w:rsidRDefault="008B7400" w:rsidP="008B7400"/>
    <w:p w:rsidR="00993385" w:rsidRDefault="00993385" w:rsidP="008B7400"/>
    <w:p w:rsidR="00645038" w:rsidRDefault="00645038" w:rsidP="008B7400"/>
    <w:p w:rsidR="00645038" w:rsidRDefault="00645038" w:rsidP="008B7400"/>
    <w:p w:rsidR="00645038" w:rsidRDefault="00645038" w:rsidP="008B7400"/>
    <w:p w:rsidR="00645038" w:rsidRDefault="00645038" w:rsidP="008B7400"/>
    <w:p w:rsidR="00645038" w:rsidRDefault="00645038" w:rsidP="008B7400"/>
    <w:p w:rsidR="00645038" w:rsidRDefault="00645038" w:rsidP="008B7400"/>
    <w:p w:rsidR="00645038" w:rsidRDefault="00645038" w:rsidP="008B7400"/>
    <w:p w:rsidR="00645038" w:rsidRDefault="00645038" w:rsidP="008B7400"/>
    <w:p w:rsidR="00645038" w:rsidRDefault="00645038" w:rsidP="008B7400"/>
    <w:p w:rsidR="00645038" w:rsidRDefault="00645038" w:rsidP="008B7400">
      <w:pPr>
        <w:sectPr w:rsidR="00645038" w:rsidSect="008B7400">
          <w:headerReference w:type="default" r:id="rId7"/>
          <w:footerReference w:type="default" r:id="rId8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993385" w:rsidP="008B7400">
      <w:pPr>
        <w:rPr>
          <w:b/>
        </w:rPr>
      </w:pPr>
      <w:r w:rsidRPr="00993385">
        <w:rPr>
          <w:rFonts w:hint="eastAsia"/>
          <w:b/>
        </w:rPr>
        <w:lastRenderedPageBreak/>
        <w:t>＜機能説明＞</w:t>
      </w:r>
    </w:p>
    <w:p w:rsidR="008B7400" w:rsidRDefault="004A5F9C" w:rsidP="00B247F5">
      <w:pPr>
        <w:ind w:leftChars="300" w:left="630" w:rightChars="197" w:right="41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635</wp:posOffset>
                </wp:positionV>
                <wp:extent cx="9201150" cy="1306830"/>
                <wp:effectExtent l="12700" t="9525" r="6350" b="762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150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86A0F4" id="Group 13" o:spid="_x0000_s1026" style="position:absolute;left:0;text-align:left;margin-left:15.75pt;margin-top:.05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B247F5"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4"/>
        <w:gridCol w:w="2379"/>
        <w:gridCol w:w="2730"/>
        <w:gridCol w:w="864"/>
      </w:tblGrid>
      <w:tr w:rsidR="004F1160" w:rsidRPr="00993385">
        <w:trPr>
          <w:trHeight w:hRule="exact" w:val="340"/>
          <w:tblHeader/>
        </w:trPr>
        <w:tc>
          <w:tcPr>
            <w:tcW w:w="72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79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730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4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１００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１１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１４</w:t>
            </w:r>
          </w:p>
          <w:p w:rsidR="00B62C75" w:rsidRDefault="00B62C75" w:rsidP="004F1160">
            <w:pPr>
              <w:jc w:val="center"/>
            </w:pP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lastRenderedPageBreak/>
              <w:t>１５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１６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２０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>
        <w:trPr>
          <w:trHeight w:hRule="exact" w:val="340"/>
        </w:trPr>
        <w:tc>
          <w:tcPr>
            <w:tcW w:w="724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79" w:type="dxa"/>
            <w:vAlign w:val="center"/>
          </w:tcPr>
          <w:p w:rsidR="004F1160" w:rsidRDefault="004F1160" w:rsidP="004F1160"/>
        </w:tc>
        <w:tc>
          <w:tcPr>
            <w:tcW w:w="2730" w:type="dxa"/>
            <w:vAlign w:val="center"/>
          </w:tcPr>
          <w:p w:rsidR="004F1160" w:rsidRDefault="004F1160" w:rsidP="004F1160"/>
        </w:tc>
        <w:tc>
          <w:tcPr>
            <w:tcW w:w="864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</w:tbl>
    <w:p w:rsidR="004F1160" w:rsidRDefault="004F1160" w:rsidP="004F1160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3E0" w:rsidRDefault="00B503E0" w:rsidP="00273989">
      <w:pPr>
        <w:pStyle w:val="a3"/>
      </w:pPr>
      <w:r>
        <w:separator/>
      </w:r>
    </w:p>
  </w:endnote>
  <w:endnote w:type="continuationSeparator" w:id="0">
    <w:p w:rsidR="00B503E0" w:rsidRDefault="00B503E0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proofErr w:type="spellStart"/>
    <w:r>
      <w:t>IH</w:t>
    </w:r>
    <w:proofErr w:type="spellEnd"/>
    <w:r>
      <w:t>-</w:t>
    </w:r>
    <w:proofErr w:type="spellStart"/>
    <w:r>
      <w:t>13A</w:t>
    </w:r>
    <w:proofErr w:type="spellEnd"/>
    <w:r>
      <w:t>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3E0" w:rsidRDefault="00B503E0" w:rsidP="00273989">
      <w:pPr>
        <w:pStyle w:val="a3"/>
      </w:pPr>
      <w:r>
        <w:separator/>
      </w:r>
    </w:p>
  </w:footnote>
  <w:footnote w:type="continuationSeparator" w:id="0">
    <w:p w:rsidR="00B503E0" w:rsidRDefault="00B503E0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F607E5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出品車両情報入力画面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F607E5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 w:rsidRPr="00F607E5">
                              <w:rPr>
                                <w:sz w:val="24"/>
                              </w:rPr>
                              <w:t>ExhibitInput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F607E5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編集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26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7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28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F607E5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出品車両情報入力画面</w:t>
                      </w:r>
                    </w:p>
                  </w:txbxContent>
                </v:textbox>
              </v:shape>
              <v:shape id="Text Box 59" o:spid="_x0000_s1029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0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F607E5" w:rsidP="002C45E7">
                      <w:pPr>
                        <w:jc w:val="left"/>
                        <w:rPr>
                          <w:sz w:val="24"/>
                        </w:rPr>
                      </w:pPr>
                      <w:proofErr w:type="spellStart"/>
                      <w:r w:rsidRPr="00F607E5">
                        <w:rPr>
                          <w:sz w:val="24"/>
                        </w:rPr>
                        <w:t>ExhibitInput</w:t>
                      </w:r>
                      <w:proofErr w:type="spellEnd"/>
                    </w:p>
                  </w:txbxContent>
                </v:textbox>
              </v:shape>
              <v:group id="Group 75" o:spid="_x0000_s1031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2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7A71ED" w:rsidRPr="008B7400" w:rsidRDefault="00F607E5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編集</w:t>
                        </w:r>
                      </w:p>
                    </w:txbxContent>
                  </v:textbox>
                </v:shape>
                <v:shape id="Text Box 64" o:spid="_x0000_s1033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F607E5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管理系機能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F607E5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吉田有希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607E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F607E5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4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35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6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37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38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F607E5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管理系機能</w:t>
                      </w:r>
                    </w:p>
                  </w:txbxContent>
                </v:textbox>
              </v:shape>
              <v:group id="Group 36" o:spid="_x0000_s1039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4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F607E5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吉田有希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4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6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47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48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49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0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607E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F607E5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3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 xml:space="preserve">査　</w:t>
                              </w:r>
                              <w:r>
                                <w:rPr>
                                  <w:rFonts w:hint="eastAsia"/>
                                </w:rPr>
                                <w:t>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検　</w:t>
                              </w:r>
                              <w:r>
                                <w:rPr>
                                  <w:rFonts w:hint="eastAsia"/>
                                </w:rPr>
                                <w:t>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4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5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B5B01"/>
    <w:rsid w:val="000E03F1"/>
    <w:rsid w:val="001529A6"/>
    <w:rsid w:val="001C379B"/>
    <w:rsid w:val="00273989"/>
    <w:rsid w:val="002B7490"/>
    <w:rsid w:val="002C45E7"/>
    <w:rsid w:val="002D4A47"/>
    <w:rsid w:val="00310FC3"/>
    <w:rsid w:val="00360FA8"/>
    <w:rsid w:val="004A5F9C"/>
    <w:rsid w:val="004F1160"/>
    <w:rsid w:val="0056717A"/>
    <w:rsid w:val="00645038"/>
    <w:rsid w:val="006536E8"/>
    <w:rsid w:val="00730FB8"/>
    <w:rsid w:val="00732F70"/>
    <w:rsid w:val="00744655"/>
    <w:rsid w:val="007A71ED"/>
    <w:rsid w:val="007B68A8"/>
    <w:rsid w:val="007F0A12"/>
    <w:rsid w:val="00833821"/>
    <w:rsid w:val="008374BA"/>
    <w:rsid w:val="008B7400"/>
    <w:rsid w:val="0098594D"/>
    <w:rsid w:val="00993385"/>
    <w:rsid w:val="00AD7689"/>
    <w:rsid w:val="00AF4496"/>
    <w:rsid w:val="00AF4CC2"/>
    <w:rsid w:val="00B247F5"/>
    <w:rsid w:val="00B347B9"/>
    <w:rsid w:val="00B503E0"/>
    <w:rsid w:val="00B50AD2"/>
    <w:rsid w:val="00B62C75"/>
    <w:rsid w:val="00BA4B85"/>
    <w:rsid w:val="00BD41FD"/>
    <w:rsid w:val="00CB438A"/>
    <w:rsid w:val="00CE3200"/>
    <w:rsid w:val="00DD1758"/>
    <w:rsid w:val="00E31A96"/>
    <w:rsid w:val="00EF64BC"/>
    <w:rsid w:val="00F607E5"/>
    <w:rsid w:val="00FC28CD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05BF4F2D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IH31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13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画面設計</vt:lpstr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吉田有希</cp:lastModifiedBy>
  <cp:revision>5</cp:revision>
  <cp:lastPrinted>2006-06-26T02:04:00Z</cp:lastPrinted>
  <dcterms:created xsi:type="dcterms:W3CDTF">2018-09-19T02:02:00Z</dcterms:created>
  <dcterms:modified xsi:type="dcterms:W3CDTF">2018-09-27T08:59:00Z</dcterms:modified>
  <cp:category>システム設計ドキュメント</cp:category>
</cp:coreProperties>
</file>