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4A5F9C" w:rsidP="00833821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577C6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8B7400" w:rsidRDefault="004A5F9C" w:rsidP="00833821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93980</wp:posOffset>
                </wp:positionV>
                <wp:extent cx="533400" cy="186690"/>
                <wp:effectExtent l="3175" t="0" r="0" b="0"/>
                <wp:wrapNone/>
                <wp:docPr id="5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71ED" w:rsidRPr="00B247F5" w:rsidRDefault="007A71ED" w:rsidP="00B62C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顧客番号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06.5pt;margin-top:7.4pt;width:42pt;height:14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" filled="f" stroked="f">
                <v:textbox inset="0,0,0,0">
                  <w:txbxContent>
                    <w:p w:rsidR="007A71ED" w:rsidRPr="00B247F5" w:rsidRDefault="007A71ED" w:rsidP="00B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顧客番号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93980</wp:posOffset>
                </wp:positionV>
                <wp:extent cx="180975" cy="186690"/>
                <wp:effectExtent l="3175" t="0" r="0" b="0"/>
                <wp:wrapNone/>
                <wp:docPr id="5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71ED" w:rsidRPr="00B62C75" w:rsidRDefault="007A71ED" w:rsidP="00B247F5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B62C75">
                              <w:rPr>
                                <w:rFonts w:hint="eastAsia"/>
                                <w:szCs w:val="21"/>
                              </w:rPr>
                              <w:t>①</w:t>
                            </w:r>
                          </w:p>
                          <w:p w:rsidR="007A71ED" w:rsidRPr="00B62C75" w:rsidRDefault="007A71ED" w:rsidP="00B62C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148.5pt;margin-top:7.4pt;width:14.25pt;height:14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" filled="f" stroked="f">
                <v:textbox inset="0,0,0,0">
                  <w:txbxContent>
                    <w:p w:rsidR="007A71ED" w:rsidRPr="00B62C75" w:rsidRDefault="007A71ED" w:rsidP="00B247F5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 w:rsidRPr="00B62C75">
                        <w:rPr>
                          <w:rFonts w:hint="eastAsia"/>
                          <w:szCs w:val="21"/>
                        </w:rPr>
                        <w:t>①</w:t>
                      </w:r>
                    </w:p>
                    <w:p w:rsidR="007A71ED" w:rsidRPr="00B62C75" w:rsidRDefault="007A71ED" w:rsidP="00B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93980</wp:posOffset>
                </wp:positionV>
                <wp:extent cx="1000125" cy="186690"/>
                <wp:effectExtent l="12700" t="7620" r="6350" b="5715"/>
                <wp:wrapNone/>
                <wp:docPr id="5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86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2393903" algn="ctr" rotWithShape="0">
                                  <a:srgbClr val="000000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71ED" w:rsidRPr="00B247F5" w:rsidRDefault="007A71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１２３４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left:0;text-align:left;margin-left:162.75pt;margin-top:7.4pt;width:78.75pt;height:14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" strokeweight=".25pt">
                <v:shadow color="black" offset="-2pt,-1pt"/>
                <v:textbox inset="0,0,0,0">
                  <w:txbxContent>
                    <w:p w:rsidR="007A71ED" w:rsidRPr="00B247F5" w:rsidRDefault="007A71E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１２３４</w: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4A5F9C" w:rsidP="008B74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1905</wp:posOffset>
                </wp:positionV>
                <wp:extent cx="180975" cy="186690"/>
                <wp:effectExtent l="3175" t="1905" r="0" b="1905"/>
                <wp:wrapNone/>
                <wp:docPr id="5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71ED" w:rsidRPr="00B62C75" w:rsidRDefault="007A71ED" w:rsidP="00B62C75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instrText>,</w:instrText>
                            </w:r>
                            <w:r w:rsidRPr="00B62C75">
                              <w:rPr>
                                <w:rFonts w:hint="eastAsia"/>
                                <w:position w:val="2"/>
                                <w:sz w:val="14"/>
                                <w:szCs w:val="21"/>
                              </w:rPr>
                              <w:instrText>33</w:instrTex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instrText>)</w:instrText>
                            </w:r>
                            <w:r>
                              <w:rPr>
                                <w:szCs w:val="21"/>
                              </w:rPr>
                              <w:fldChar w:fldCharType="end"/>
                            </w:r>
                          </w:p>
                          <w:p w:rsidR="007A71ED" w:rsidRPr="00B62C75" w:rsidRDefault="007A71ED" w:rsidP="00B62C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148.5pt;margin-top:.15pt;width:14.25pt;height:14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" filled="f" stroked="f">
                <v:textbox inset="0,0,0,0">
                  <w:txbxContent>
                    <w:p w:rsidR="007A71ED" w:rsidRPr="00B62C75" w:rsidRDefault="007A71ED" w:rsidP="00B62C75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fldChar w:fldCharType="begin"/>
                      </w:r>
                      <w:r>
                        <w:rPr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Cs w:val="21"/>
                        </w:rPr>
                        <w:instrText>eq \o\ac(</w:instrText>
                      </w:r>
                      <w:r>
                        <w:rPr>
                          <w:rFonts w:hint="eastAsia"/>
                          <w:szCs w:val="21"/>
                        </w:rPr>
                        <w:instrText>○</w:instrText>
                      </w:r>
                      <w:r>
                        <w:rPr>
                          <w:rFonts w:hint="eastAsia"/>
                          <w:szCs w:val="21"/>
                        </w:rPr>
                        <w:instrText>,</w:instrText>
                      </w:r>
                      <w:r w:rsidRPr="00B62C75">
                        <w:rPr>
                          <w:rFonts w:hint="eastAsia"/>
                          <w:position w:val="2"/>
                          <w:sz w:val="14"/>
                          <w:szCs w:val="21"/>
                        </w:rPr>
                        <w:instrText>33</w:instrText>
                      </w:r>
                      <w:r>
                        <w:rPr>
                          <w:rFonts w:hint="eastAsia"/>
                          <w:szCs w:val="21"/>
                        </w:rPr>
                        <w:instrText>)</w:instrText>
                      </w:r>
                      <w:r>
                        <w:rPr>
                          <w:szCs w:val="21"/>
                        </w:rPr>
                        <w:fldChar w:fldCharType="end"/>
                      </w:r>
                    </w:p>
                    <w:p w:rsidR="007A71ED" w:rsidRPr="00B62C75" w:rsidRDefault="007A71ED" w:rsidP="00B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AF4496" w:rsidP="008B7400">
      <w:r>
        <w:rPr>
          <w:noProof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58" type="#_x0000_t201" style="position:absolute;left:0;text-align:left;margin-left:364.7pt;margin-top:.25pt;width:13.2pt;height:64.2pt;z-index:251662848" o:preferrelative="t" filled="f" stroked="f">
            <v:imagedata r:id="rId6" o:title=""/>
            <o:lock v:ext="edit" aspectratio="t"/>
          </v:shape>
          <w:control r:id="rId7" w:name="ScrollBar1" w:shapeid="_x0000_s1058"/>
        </w:pict>
      </w:r>
      <w:r>
        <w:rPr>
          <w:noProof/>
        </w:rPr>
        <w:pict>
          <v:shape id="_x0000_s1050" type="#_x0000_t201" style="position:absolute;left:0;text-align:left;margin-left:220.5pt;margin-top:7.6pt;width:1in;height:12pt;z-index:251660800" o:preferrelative="t" filled="f" stroked="f">
            <v:imagedata r:id="rId8" o:title=""/>
            <o:lock v:ext="edit" aspectratio="t"/>
          </v:shape>
          <w:control r:id="rId9" w:name="ComboBox1" w:shapeid="_x0000_s1050"/>
        </w:pict>
      </w:r>
    </w:p>
    <w:p w:rsidR="008B7400" w:rsidRPr="008B7400" w:rsidRDefault="00AF4496" w:rsidP="008B7400">
      <w:r>
        <w:rPr>
          <w:noProof/>
        </w:rPr>
        <w:pict>
          <v:shape id="_x0000_s1049" type="#_x0000_t201" style="position:absolute;left:0;text-align:left;margin-left:183.75pt;margin-top:9.15pt;width:15.6pt;height:13.8pt;z-index:251659776" o:preferrelative="t" filled="f" stroked="f">
            <v:imagedata r:id="rId10" o:title=""/>
            <o:lock v:ext="edit" aspectratio="t"/>
          </v:shape>
          <w:control r:id="rId11" w:name="OptionButton1" w:shapeid="_x0000_s1049"/>
        </w:pict>
      </w:r>
    </w:p>
    <w:p w:rsidR="008B7400" w:rsidRPr="008B7400" w:rsidRDefault="008B7400" w:rsidP="008B7400"/>
    <w:p w:rsidR="008B7400" w:rsidRDefault="008B7400" w:rsidP="008B7400"/>
    <w:p w:rsidR="00B247F5" w:rsidRPr="008B7400" w:rsidRDefault="00AF4496" w:rsidP="008B7400">
      <w:r>
        <w:rPr>
          <w:noProof/>
        </w:rPr>
        <w:pict>
          <v:shape id="_x0000_s1048" type="#_x0000_t201" style="position:absolute;left:0;text-align:left;margin-left:183.75pt;margin-top:.45pt;width:15.6pt;height:22.2pt;z-index:251658752" filled="f" stroked="f">
            <v:imagedata r:id="rId12" o:title=""/>
            <o:lock v:ext="edit" aspectratio="t"/>
          </v:shape>
          <w:control r:id="rId13" w:name="CheckBox1" w:shapeid="_x0000_s1048"/>
        </w:pict>
      </w:r>
    </w:p>
    <w:p w:rsidR="008B7400" w:rsidRDefault="00AF4496" w:rsidP="008B7400">
      <w:r>
        <w:rPr>
          <w:noProof/>
        </w:rPr>
        <w:pict>
          <v:shape id="_x0000_s1051" type="#_x0000_t201" style="position:absolute;left:0;text-align:left;margin-left:451.5pt;margin-top:.5pt;width:52.2pt;height:22.2pt;z-index:251661824" o:preferrelative="t" filled="f" stroked="f">
            <v:imagedata r:id="rId14" o:title=""/>
            <o:lock v:ext="edit" aspectratio="t"/>
          </v:shape>
          <w:control r:id="rId15" w:name="CommandButton1" w:shapeid="_x0000_s1051"/>
        </w:pict>
      </w:r>
    </w:p>
    <w:p w:rsidR="004F1160" w:rsidRDefault="004F1160" w:rsidP="008B7400"/>
    <w:p w:rsidR="004F1160" w:rsidRPr="008B7400" w:rsidRDefault="004F1160" w:rsidP="008B7400"/>
    <w:p w:rsidR="008B7400" w:rsidRPr="008B7400" w:rsidRDefault="008B7400" w:rsidP="008B7400"/>
    <w:p w:rsidR="008B7400" w:rsidRPr="008B7400" w:rsidRDefault="008B7400" w:rsidP="008B7400"/>
    <w:p w:rsidR="004F1160" w:rsidRPr="008B7400" w:rsidRDefault="004F1160" w:rsidP="008B7400"/>
    <w:p w:rsidR="008B7400" w:rsidRDefault="008B7400" w:rsidP="008B7400"/>
    <w:p w:rsidR="004F1160" w:rsidRPr="008B7400" w:rsidRDefault="004F116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Default="008B7400" w:rsidP="008B7400"/>
    <w:p w:rsidR="00993385" w:rsidRDefault="00993385" w:rsidP="008B7400"/>
    <w:p w:rsidR="008B7400" w:rsidRPr="008B7400" w:rsidRDefault="008B7400" w:rsidP="008B7400"/>
    <w:p w:rsidR="008B7400" w:rsidRPr="008B7400" w:rsidRDefault="008B7400" w:rsidP="008B7400"/>
    <w:p w:rsidR="00993385" w:rsidRDefault="00993385" w:rsidP="008B7400">
      <w:pPr>
        <w:sectPr w:rsidR="00993385" w:rsidSect="008B7400">
          <w:headerReference w:type="default" r:id="rId16"/>
          <w:footerReference w:type="default" r:id="rId17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993385" w:rsidP="008B7400">
      <w:pPr>
        <w:rPr>
          <w:b/>
        </w:rPr>
      </w:pPr>
      <w:r w:rsidRPr="00993385">
        <w:rPr>
          <w:rFonts w:hint="eastAsia"/>
          <w:b/>
        </w:rPr>
        <w:lastRenderedPageBreak/>
        <w:t>＜機能説明＞</w:t>
      </w:r>
    </w:p>
    <w:p w:rsidR="008B7400" w:rsidRDefault="004A5F9C" w:rsidP="00B247F5">
      <w:pPr>
        <w:ind w:leftChars="300" w:left="630" w:rightChars="197" w:right="414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635</wp:posOffset>
                </wp:positionV>
                <wp:extent cx="9201150" cy="1306830"/>
                <wp:effectExtent l="12700" t="9525" r="6350" b="762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150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86A0F4" id="Group 13" o:spid="_x0000_s1026" style="position:absolute;left:0;text-align:left;margin-left:15.75pt;margin-top:.05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B247F5"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4"/>
        <w:gridCol w:w="2379"/>
        <w:gridCol w:w="2730"/>
        <w:gridCol w:w="864"/>
      </w:tblGrid>
      <w:tr w:rsidR="004F1160" w:rsidRPr="00993385">
        <w:trPr>
          <w:trHeight w:hRule="exact" w:val="340"/>
          <w:tblHeader/>
        </w:trPr>
        <w:tc>
          <w:tcPr>
            <w:tcW w:w="724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79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730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4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>
            <w:bookmarkStart w:id="0" w:name="_GoBack"/>
            <w:bookmarkEnd w:id="0"/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１００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１１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１４</w:t>
            </w:r>
          </w:p>
          <w:p w:rsidR="00B62C75" w:rsidRDefault="00B62C75" w:rsidP="004F1160">
            <w:pPr>
              <w:jc w:val="center"/>
            </w:pP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lastRenderedPageBreak/>
              <w:t>１５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１６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２０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</w:tbl>
    <w:p w:rsidR="004F1160" w:rsidRDefault="004F1160" w:rsidP="004F1160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F9C" w:rsidRDefault="004A5F9C" w:rsidP="00273989">
      <w:pPr>
        <w:pStyle w:val="a3"/>
      </w:pPr>
      <w:r>
        <w:separator/>
      </w:r>
    </w:p>
  </w:endnote>
  <w:endnote w:type="continuationSeparator" w:id="0">
    <w:p w:rsidR="004A5F9C" w:rsidRDefault="004A5F9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8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proofErr w:type="spellStart"/>
    <w:r>
      <w:t>IH</w:t>
    </w:r>
    <w:proofErr w:type="spellEnd"/>
    <w:r>
      <w:t>-</w:t>
    </w:r>
    <w:proofErr w:type="spellStart"/>
    <w:r>
      <w:t>13A</w:t>
    </w:r>
    <w:proofErr w:type="spellEnd"/>
    <w:r>
      <w:t>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F9C" w:rsidRDefault="004A5F9C" w:rsidP="00273989">
      <w:pPr>
        <w:pStyle w:val="a3"/>
      </w:pPr>
      <w:r>
        <w:separator/>
      </w:r>
    </w:p>
  </w:footnote>
  <w:footnote w:type="continuationSeparator" w:id="0">
    <w:p w:rsidR="004A5F9C" w:rsidRDefault="004A5F9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30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1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32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7A71ED" w:rsidP="002C45E7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  <v:shape id="Text Box 59" o:spid="_x0000_s1033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4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7A71ED" w:rsidRPr="00AD7689" w:rsidRDefault="007A71ED" w:rsidP="002C45E7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  <v:group id="Group 75" o:spid="_x0000_s1035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36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7A71ED" w:rsidRPr="008B7400" w:rsidRDefault="007A71ED" w:rsidP="008B7400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4" o:spid="_x0000_s1037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F449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F449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8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4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group id="Group 36" o:spid="_x0000_s104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4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_x0000_s104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7A71ED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5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5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5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F449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F449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7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 xml:space="preserve">査　</w:t>
                              </w:r>
                              <w:r>
                                <w:rPr>
                                  <w:rFonts w:hint="eastAsia"/>
                                </w:rPr>
                                <w:t>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検　</w:t>
                              </w:r>
                              <w:r>
                                <w:rPr>
                                  <w:rFonts w:hint="eastAsia"/>
                                </w:rPr>
                                <w:t>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58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5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6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6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6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6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4097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B5B01"/>
    <w:rsid w:val="000E03F1"/>
    <w:rsid w:val="001529A6"/>
    <w:rsid w:val="001C379B"/>
    <w:rsid w:val="00273989"/>
    <w:rsid w:val="002B7490"/>
    <w:rsid w:val="002C45E7"/>
    <w:rsid w:val="002D4A47"/>
    <w:rsid w:val="00310FC3"/>
    <w:rsid w:val="00360FA8"/>
    <w:rsid w:val="004A5F9C"/>
    <w:rsid w:val="004F1160"/>
    <w:rsid w:val="0056717A"/>
    <w:rsid w:val="006536E8"/>
    <w:rsid w:val="00730FB8"/>
    <w:rsid w:val="00732F70"/>
    <w:rsid w:val="00744655"/>
    <w:rsid w:val="007A71ED"/>
    <w:rsid w:val="007B68A8"/>
    <w:rsid w:val="007F0A12"/>
    <w:rsid w:val="00833821"/>
    <w:rsid w:val="008374BA"/>
    <w:rsid w:val="008B7400"/>
    <w:rsid w:val="0098594D"/>
    <w:rsid w:val="00993385"/>
    <w:rsid w:val="00AD7689"/>
    <w:rsid w:val="00AF4496"/>
    <w:rsid w:val="00AF4CC2"/>
    <w:rsid w:val="00B247F5"/>
    <w:rsid w:val="00B347B9"/>
    <w:rsid w:val="00B50AD2"/>
    <w:rsid w:val="00B62C75"/>
    <w:rsid w:val="00BA4B85"/>
    <w:rsid w:val="00BD41FD"/>
    <w:rsid w:val="00CB438A"/>
    <w:rsid w:val="00CE3200"/>
    <w:rsid w:val="00DD1758"/>
    <w:rsid w:val="00E31A96"/>
    <w:rsid w:val="00EF64BC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5_&#30011;&#38754;&#35373;&#35336;\&#30011;&#38754;&#35373;&#35336;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DFD181E0-5E2F-11CE-A449-00AA004A803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4</TotalTime>
  <Pages>2</Pages>
  <Words>82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画面設計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吉田有希</cp:lastModifiedBy>
  <cp:revision>2</cp:revision>
  <cp:lastPrinted>2006-06-26T02:04:00Z</cp:lastPrinted>
  <dcterms:created xsi:type="dcterms:W3CDTF">2018-09-19T02:02:00Z</dcterms:created>
  <dcterms:modified xsi:type="dcterms:W3CDTF">2018-09-19T02:37:00Z</dcterms:modified>
  <cp:category>システム設計ドキュメント</cp:category>
</cp:coreProperties>
</file>