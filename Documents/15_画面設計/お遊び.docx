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21" w:rsidRPr="00B247F5" w:rsidRDefault="00E8683A" w:rsidP="00833821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BA2B0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E8683A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93980</wp:posOffset>
                </wp:positionV>
                <wp:extent cx="533400" cy="186690"/>
                <wp:effectExtent l="3175" t="0" r="0" b="0"/>
                <wp:wrapNone/>
                <wp:docPr id="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247F5" w:rsidRDefault="007A71ED" w:rsidP="00B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顧客番号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6.5pt;margin-top:7.4pt;width:42pt;height:1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" filled="f" stroked="f">
                <v:textbox inset="0,0,0,0">
                  <w:txbxContent>
                    <w:p w:rsidR="007A71ED" w:rsidRPr="00B247F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顧客番号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93980</wp:posOffset>
                </wp:positionV>
                <wp:extent cx="180975" cy="186690"/>
                <wp:effectExtent l="3175" t="0" r="0" b="0"/>
                <wp:wrapNone/>
                <wp:docPr id="5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62C75" w:rsidRDefault="007A71ED" w:rsidP="00B247F5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B62C75">
                              <w:rPr>
                                <w:rFonts w:hint="eastAsia"/>
                                <w:szCs w:val="21"/>
                              </w:rPr>
                              <w:t>①</w:t>
                            </w:r>
                          </w:p>
                          <w:p w:rsidR="007A71ED" w:rsidRPr="00B62C75" w:rsidRDefault="007A71ED" w:rsidP="00B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148.5pt;margin-top:7.4pt;width:14.25pt;height:14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pvR8wIAAH0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" filled="f" stroked="f">
                <v:textbox inset="0,0,0,0">
                  <w:txbxContent>
                    <w:p w:rsidR="007A71ED" w:rsidRPr="00B62C75" w:rsidRDefault="007A71ED" w:rsidP="00B247F5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B62C75">
                        <w:rPr>
                          <w:rFonts w:hint="eastAsia"/>
                          <w:szCs w:val="21"/>
                        </w:rPr>
                        <w:t>①</w:t>
                      </w:r>
                    </w:p>
                    <w:p w:rsidR="007A71ED" w:rsidRPr="00B62C7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E8683A" w:rsidP="008B74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1905</wp:posOffset>
                </wp:positionV>
                <wp:extent cx="538480" cy="178435"/>
                <wp:effectExtent l="3175" t="1905" r="1270" b="635"/>
                <wp:wrapNone/>
                <wp:docPr id="5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62C75" w:rsidRDefault="007A71ED" w:rsidP="00B62C75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,</w:instrText>
                            </w:r>
                            <w:r w:rsidRPr="00B62C75">
                              <w:rPr>
                                <w:rFonts w:hint="eastAsia"/>
                                <w:position w:val="2"/>
                                <w:sz w:val="14"/>
                                <w:szCs w:val="21"/>
                              </w:rPr>
                              <w:instrText>33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)</w:instrText>
                            </w:r>
                            <w:r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  <w:p w:rsidR="007A71ED" w:rsidRPr="00B62C75" w:rsidRDefault="007A71ED" w:rsidP="00B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148.5pt;margin-top:.15pt;width:42.4pt;height:1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" filled="f" stroked="f">
                <v:textbox inset="0,0,0,0">
                  <w:txbxContent>
                    <w:p w:rsidR="007A71ED" w:rsidRPr="00B62C75" w:rsidRDefault="007A71ED" w:rsidP="00B62C75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fldChar w:fldCharType="begin"/>
                      </w:r>
                      <w:r>
                        <w:rPr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Cs w:val="21"/>
                        </w:rPr>
                        <w:instrText>eq \o\ac(</w:instrText>
                      </w:r>
                      <w:r>
                        <w:rPr>
                          <w:rFonts w:hint="eastAsia"/>
                          <w:szCs w:val="21"/>
                        </w:rPr>
                        <w:instrText>○</w:instrText>
                      </w:r>
                      <w:r>
                        <w:rPr>
                          <w:rFonts w:hint="eastAsia"/>
                          <w:szCs w:val="21"/>
                        </w:rPr>
                        <w:instrText>,</w:instrText>
                      </w:r>
                      <w:r w:rsidRPr="00B62C75">
                        <w:rPr>
                          <w:rFonts w:hint="eastAsia"/>
                          <w:position w:val="2"/>
                          <w:sz w:val="14"/>
                          <w:szCs w:val="21"/>
                        </w:rPr>
                        <w:instrText>33</w:instrText>
                      </w:r>
                      <w:r>
                        <w:rPr>
                          <w:rFonts w:hint="eastAsia"/>
                          <w:szCs w:val="21"/>
                        </w:rPr>
                        <w:instrText>)</w:instrText>
                      </w:r>
                      <w:r>
                        <w:rPr>
                          <w:szCs w:val="21"/>
                        </w:rPr>
                        <w:fldChar w:fldCharType="end"/>
                      </w:r>
                    </w:p>
                    <w:p w:rsidR="007A71ED" w:rsidRPr="00B62C7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E8683A" w:rsidP="008B7400">
      <w:r>
        <w:rPr>
          <w:noProof/>
        </w:rPr>
        <w:object w:dxaOrig="1440" w:dyaOrig="144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60" type="#_x0000_t201" style="position:absolute;left:0;text-align:left;margin-left:231.8pt;margin-top:4.55pt;width:43.05pt;height:19.9pt;z-index:251664896" o:preferrelative="t" filled="f" stroked="f">
            <v:imagedata r:id="rId6" o:title=""/>
            <o:lock v:ext="edit" aspectratio="t"/>
          </v:shape>
          <w:control r:id="rId7" w:name="ScrollBar1" w:shapeid="_x0000_s1060"/>
        </w:object>
      </w:r>
      <w:r>
        <w:rPr>
          <w:noProof/>
        </w:rPr>
        <w:object w:dxaOrig="1440" w:dyaOrig="1440">
          <v:shape id="_x0000_s1058" type="#_x0000_t201" style="position:absolute;left:0;text-align:left;margin-left:115.95pt;margin-top:6pt;width:43.05pt;height:19.9pt;z-index:251662848" o:preferrelative="t" filled="f" stroked="f">
            <v:imagedata r:id="rId6" o:title=""/>
            <o:lock v:ext="edit" aspectratio="t"/>
          </v:shape>
          <w:control r:id="rId8" w:name="ScrollBar1" w:shapeid="_x0000_s1058"/>
        </w:object>
      </w:r>
    </w:p>
    <w:p w:rsidR="008B7400" w:rsidRPr="008B7400" w:rsidRDefault="00E8683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157480</wp:posOffset>
                </wp:positionV>
                <wp:extent cx="2313305" cy="2411730"/>
                <wp:effectExtent l="7620" t="6350" r="12700" b="10795"/>
                <wp:wrapNone/>
                <wp:docPr id="5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2411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2393903" algn="ctr" rotWithShape="0">
                                  <a:srgbClr val="000000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247F5" w:rsidRDefault="007A71E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１２３４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left:0;text-align:left;margin-left:109.1pt;margin-top:12.4pt;width:182.15pt;height:189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" strokeweight=".25pt">
                <v:shadow color="black" offset="-2pt,-1pt"/>
                <v:textbox inset="0,0,0,0">
                  <w:txbxContent>
                    <w:p w:rsidR="007A71ED" w:rsidRPr="00B247F5" w:rsidRDefault="007A71E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１２３４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object w:dxaOrig="1440" w:dyaOrig="1440">
          <v:shape id="_x0000_s1059" type="#_x0000_t201" style="position:absolute;left:0;text-align:left;margin-left:233.4pt;margin-top:9.8pt;width:72.7pt;height:64.4pt;z-index:251663872;mso-position-horizontal-relative:text;mso-position-vertical-relative:text" o:preferrelative="t" filled="f" stroked="f">
            <v:imagedata r:id="rId9" o:title=""/>
            <o:lock v:ext="edit" aspectratio="t"/>
          </v:shape>
          <w:control r:id="rId10" w:name="OptionButton1" w:shapeid="_x0000_s1059"/>
        </w:object>
      </w:r>
      <w:r>
        <w:rPr>
          <w:noProof/>
        </w:rPr>
        <w:object w:dxaOrig="1440" w:dyaOrig="1440">
          <v:shape id="_x0000_s1049" type="#_x0000_t201" style="position:absolute;left:0;text-align:left;margin-left:111.05pt;margin-top:9.8pt;width:72.7pt;height:64.4pt;z-index:251659776;mso-position-horizontal-relative:text;mso-position-vertical-relative:text" o:preferrelative="t" filled="f" stroked="f">
            <v:imagedata r:id="rId9" o:title=""/>
            <o:lock v:ext="edit" aspectratio="t"/>
          </v:shape>
          <w:control r:id="rId11" w:name="OptionButton1" w:shapeid="_x0000_s1049"/>
        </w:object>
      </w:r>
    </w:p>
    <w:p w:rsidR="008B7400" w:rsidRDefault="008B7400" w:rsidP="008B7400">
      <w:pPr>
        <w:rPr>
          <w:rFonts w:hint="eastAsia"/>
        </w:rPr>
      </w:pPr>
    </w:p>
    <w:p w:rsidR="00B247F5" w:rsidRPr="008B7400" w:rsidRDefault="00B247F5" w:rsidP="008B7400">
      <w:pPr>
        <w:rPr>
          <w:rFonts w:hint="eastAsia"/>
        </w:rPr>
      </w:pPr>
    </w:p>
    <w:p w:rsidR="008B7400" w:rsidRDefault="008B7400" w:rsidP="008B7400">
      <w:pPr>
        <w:rPr>
          <w:rFonts w:hint="eastAsia"/>
        </w:rPr>
      </w:pPr>
    </w:p>
    <w:p w:rsidR="004F1160" w:rsidRDefault="00E8683A" w:rsidP="008B7400">
      <w:pPr>
        <w:rPr>
          <w:rFonts w:hint="eastAsia"/>
        </w:rPr>
      </w:pPr>
      <w:r>
        <w:rPr>
          <w:noProof/>
        </w:rPr>
        <w:object w:dxaOrig="1440" w:dyaOrig="1440">
          <v:shape id="_x0000_s1051" type="#_x0000_t201" style="position:absolute;left:0;text-align:left;margin-left:179.25pt;margin-top:8.85pt;width:35.4pt;height:14.85pt;z-index:251661824" o:preferrelative="t" filled="f" stroked="f">
            <v:imagedata r:id="rId12" o:title=""/>
            <o:lock v:ext="edit" aspectratio="t"/>
          </v:shape>
          <w:control r:id="rId13" w:name="CommandButton1" w:shapeid="_x0000_s1051"/>
        </w:object>
      </w:r>
    </w:p>
    <w:p w:rsidR="004F1160" w:rsidRPr="008B7400" w:rsidRDefault="004F1160" w:rsidP="008B7400">
      <w:pPr>
        <w:rPr>
          <w:rFonts w:hint="eastAsia"/>
        </w:rPr>
      </w:pPr>
    </w:p>
    <w:p w:rsidR="008B7400" w:rsidRPr="008B7400" w:rsidRDefault="00E8683A" w:rsidP="008B7400">
      <w:r>
        <w:rPr>
          <w:noProof/>
        </w:rPr>
        <w:object w:dxaOrig="1440" w:dyaOrig="1440">
          <v:shape id="_x0000_s1048" type="#_x0000_t201" style="position:absolute;left:0;text-align:left;margin-left:296.35pt;margin-top:14.95pt;width:91.05pt;height:127.45pt;z-index:251658752" filled="f" stroked="f">
            <v:imagedata r:id="rId14" o:title=""/>
            <o:lock v:ext="edit" aspectratio="t"/>
          </v:shape>
          <w:control r:id="rId15" w:name="CheckBox1" w:shapeid="_x0000_s1048"/>
        </w:object>
      </w:r>
    </w:p>
    <w:p w:rsidR="008B7400" w:rsidRPr="008B7400" w:rsidRDefault="008B7400" w:rsidP="008B7400">
      <w:bookmarkStart w:id="0" w:name="_GoBack"/>
      <w:bookmarkEnd w:id="0"/>
    </w:p>
    <w:p w:rsidR="004F1160" w:rsidRPr="008B7400" w:rsidRDefault="00E8683A" w:rsidP="008B7400">
      <w:pPr>
        <w:rPr>
          <w:rFonts w:hint="eastAsia"/>
        </w:rPr>
      </w:pPr>
      <w:r>
        <w:rPr>
          <w:noProof/>
        </w:rPr>
        <w:object w:dxaOrig="1440" w:dyaOrig="1440">
          <v:shape id="_x0000_s1050" type="#_x0000_t201" style="position:absolute;left:0;text-align:left;margin-left:134.15pt;margin-top:1.35pt;width:129.9pt;height:22.1pt;z-index:251660800" o:preferrelative="t" filled="f" stroked="f">
            <v:imagedata r:id="rId16" o:title=""/>
            <o:lock v:ext="edit" aspectratio="t"/>
          </v:shape>
          <w:control r:id="rId17" w:name="ComboBox1" w:shapeid="_x0000_s1050"/>
        </w:object>
      </w:r>
    </w:p>
    <w:p w:rsidR="008B7400" w:rsidRDefault="008B7400" w:rsidP="008B7400">
      <w:pPr>
        <w:rPr>
          <w:rFonts w:hint="eastAsia"/>
        </w:rPr>
      </w:pPr>
    </w:p>
    <w:p w:rsidR="004F1160" w:rsidRPr="008B7400" w:rsidRDefault="004F1160" w:rsidP="008B7400">
      <w:pPr>
        <w:rPr>
          <w:rFonts w:hint="eastAsia"/>
        </w:rPr>
      </w:pPr>
    </w:p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>
      <w:pPr>
        <w:rPr>
          <w:rFonts w:hint="eastAsia"/>
        </w:rPr>
      </w:pPr>
    </w:p>
    <w:p w:rsidR="00993385" w:rsidRDefault="00993385" w:rsidP="008B7400">
      <w:pPr>
        <w:rPr>
          <w:rFonts w:hint="eastAsia"/>
        </w:rPr>
      </w:pPr>
    </w:p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18"/>
          <w:footerReference w:type="default" r:id="rId19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rFonts w:hint="eastAsia"/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E8683A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051B2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I1MQA&#10;AADbAAAADwAAAGRycy9kb3ducmV2LnhtbESPQWvCQBSE74X+h+UVems2xlJLdBVbFLxYMW3vz+wz&#10;G8y+Ddk1xn/vCoUeh5n5hpktBtuInjpfO1YwSlIQxKXTNVcKfr7XL+8gfEDW2DgmBVfysJg/Psww&#10;1+7Ce+qLUIkIYZ+jAhNCm0vpS0MWfeJa4ugdXWcxRNlVUnd4iXDbyCxN36TFmuOCwZY+DZWn4mwV&#10;HDYfK18tM/N1OtfGT7a7X72WSj0/DcspiEBD+A//tTdawesY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ACNTEAAAA2wAAAA8AAAAAAAAAAAAAAAAAmAIAAGRycy9k&#10;b3ducmV2LnhtbFBLBQYAAAAABAAEAPUAAACJAw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tx8QAAADbAAAADwAAAGRycy9kb3ducmV2LnhtbESPX2vCMBTF34V9h3AHe9N0o4hWo4yB&#10;4EPnsI49X5prW21uapK13bdfBgMfD+fPj7PejqYVPTnfWFbwPEtAEJdWN1wp+DztpgsQPiBrbC2T&#10;gh/ysN08TNaYaTvwkfoiVCKOsM9QQR1Cl0npy5oM+pntiKN3ts5giNJVUjsc4rhp5UuSzKXBhiOh&#10;xo7eaiqvxbeJ3LLK3e3rch335/d8d+N+eTh9KPX0OL6uQAQawz38395rBWkK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63HxAAAANsAAAAPAAAAAAAAAAAA&#10;AAAAAKECAABkcnMvZG93bnJldi54bWxQSwUGAAAAAAQABAD5AAAAkgMAAAAA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sIXMQAAADbAAAADwAAAGRycy9kb3ducmV2LnhtbESPS2sCMRSF90L/Q7iF7mqmpYodJ0op&#10;CC584FhcXyZ3HnVyMybpOP33jVBweTiPj5MtB9OKnpxvLCt4GScgiAurG64UfB1XzzMQPiBrbC2T&#10;gl/ysFw8jDJMtb3ygfo8VCKOsE9RQR1Cl0rpi5oM+rHtiKNXWmcwROkqqR1e47hp5WuSTKXBhiOh&#10;xo4+ayrO+Y+J3KLauMvp+zysy+1mdeH+fXfcK/X0OHzMQQQawj38315rBW8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whcxAAAANsAAAAPAAAAAAAAAAAA&#10;AAAAAKECAABkcnMvZG93bnJldi54bWxQSwUGAAAAAAQABAD5AAAAkgMAAAAA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mWK8QAAADbAAAADwAAAGRycy9kb3ducmV2LnhtbESPX2vCMBTF34V9h3AHe9N0Q4q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ZYrxAAAANsAAAAPAAAAAAAAAAAA&#10;AAAAAKECAABkcnMvZG93bnJldi54bWxQSwUGAAAAAAQABAD5AAAAkgMAAAAA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UzsMQAAADbAAAADwAAAGRycy9kb3ducmV2LnhtbESPS2sCMRSF90L/Q7iF7mqmpag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xTOwxAAAANsAAAAPAAAAAAAAAAAA&#10;AAAAAKECAABkcnMvZG93bnJldi54bWxQSwUGAAAAAAQABAD5AAAAkgMAAAAA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nwsEAAADbAAAADwAAAGRycy9kb3ducmV2LnhtbERPTWvCQBC9F/wPywje6sYi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WqfCwQAAANsAAAAPAAAAAAAAAAAAAAAA&#10;AKECAABkcnMvZG93bnJldi54bWxQSwUGAAAAAAQABAD5AAAAjwMAAAAA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YCWcIAAADbAAAADwAAAGRycy9kb3ducmV2LnhtbESPS4vCMBSF98L8h3AH3Gk6I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YCWcIAAADbAAAADwAAAAAAAAAAAAAA&#10;AAChAgAAZHJzL2Rvd25yZXYueG1sUEsFBgAAAAAEAAQA+QAAAJADAAAAAA==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8B7400" w:rsidP="008B7400">
      <w:pPr>
        <w:rPr>
          <w:rFonts w:hint="eastAsia"/>
        </w:rPr>
      </w:pPr>
    </w:p>
    <w:p w:rsidR="008B7400" w:rsidRDefault="008B7400" w:rsidP="008B7400">
      <w:pPr>
        <w:rPr>
          <w:rFonts w:hint="eastAsia"/>
        </w:r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379"/>
        <w:gridCol w:w="2730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顧客番号</w:t>
            </w:r>
          </w:p>
        </w:tc>
        <w:tc>
          <w:tcPr>
            <w:tcW w:w="2730" w:type="dxa"/>
            <w:vAlign w:val="center"/>
          </w:tcPr>
          <w:p w:rsidR="004F1160" w:rsidRDefault="00BA4B85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Tx_Kokyaku</w:t>
            </w:r>
          </w:p>
        </w:tc>
        <w:tc>
          <w:tcPr>
            <w:tcW w:w="864" w:type="dxa"/>
            <w:vAlign w:val="center"/>
          </w:tcPr>
          <w:p w:rsidR="004F1160" w:rsidRDefault="00BA4B85" w:rsidP="004F116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</w:tbl>
    <w:p w:rsidR="004F1160" w:rsidRDefault="004F1160" w:rsidP="004F1160">
      <w:pPr>
        <w:rPr>
          <w:rFonts w:hint="eastAsia"/>
        </w:rPr>
      </w:pPr>
    </w:p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D1D" w:rsidRDefault="00911D1D" w:rsidP="00273989">
      <w:pPr>
        <w:pStyle w:val="a3"/>
      </w:pPr>
      <w:r>
        <w:separator/>
      </w:r>
    </w:p>
  </w:endnote>
  <w:endnote w:type="continuationSeparator" w:id="0">
    <w:p w:rsidR="00911D1D" w:rsidRDefault="00911D1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ED" w:rsidRDefault="00E8683A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>
                          <w:fldSimple w:instr=" FILENAME  ">
                            <w:r w:rsidR="00E8683A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E8683A">
                              <w:rPr>
                                <w:rFonts w:hint="eastAsia"/>
                                <w:noProof/>
                              </w:rPr>
                              <w:t xml:space="preserve"> 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>
                    <w:fldSimple w:instr=" FILENAME  ">
                      <w:r w:rsidR="00E8683A">
                        <w:rPr>
                          <w:rFonts w:hint="eastAsia"/>
                          <w:noProof/>
                        </w:rPr>
                        <w:t>文書</w:t>
                      </w:r>
                      <w:r w:rsidR="00E8683A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7A71ED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D1D" w:rsidRDefault="00911D1D" w:rsidP="00273989">
      <w:pPr>
        <w:pStyle w:val="a3"/>
      </w:pPr>
      <w:r>
        <w:separator/>
      </w:r>
    </w:p>
  </w:footnote>
  <w:footnote w:type="continuationSeparator" w:id="0">
    <w:p w:rsidR="00911D1D" w:rsidRDefault="00911D1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ED" w:rsidRDefault="00E8683A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エントリー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0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724;top:2274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ATMIA&#10;AADbAAAADwAAAGRycy9kb3ducmV2LnhtbESPzYvCMBTE7wv+D+EJ3tZUFz+oRlFhdffgwQ88P5pn&#10;U2xeShNr/e83grDHYWZ+w8yXrS1FQ7UvHCsY9BMQxJnTBecKzqfvzykIH5A1lo5JwZM8LBedjzmm&#10;2j34QM0x5CJC2KeowIRQpVL6zJBF33cVcfSurrYYoqxzqWt8RLgt5TBJxtJiwXHBYEUbQ9nteLcK&#10;xrvtfjVpdo5/dbuRhoclri9K9brtagYiUBv+w+/2j1bwNYLXl/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YcBMwgAAANsAAAAPAAAAAAAAAAAAAAAAAJgCAABkcnMvZG93&#10;bnJldi54bWxQSwUGAAAAAAQABAD1AAAAhwM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2" type="#_x0000_t202" style="position:absolute;left:2374;top:2274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9w5cUA&#10;AADbAAAADwAAAGRycy9kb3ducmV2LnhtbESPzWrCQBSF94LvMNyCG6kTLZWaZiLSotQuCk0Uurxk&#10;bpNo5k7IjBrf3hEKXR7Oz8dJlr1pxJk6V1tWMJ1EIIgLq2suFezy9eMLCOeRNTaWScGVHCzT4SDB&#10;WNsLf9M586UII+xiVFB538ZSuqIig25iW+Lg/drOoA+yK6Xu8BLGTSNnUTSXBmsOhApbequoOGYn&#10;E7jZjPvoMM5/nj+3X+1mMV2813ulRg/96hWEp97/h//aH1rB0xzuX8IP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3DlxQAAANsAAAAPAAAAAAAAAAAAAAAAAJgCAABkcnMv&#10;ZG93bnJldi54bWxQSwUGAAAAAAQABAD1AAAAigMAAAAA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shape id="Text Box 59" o:spid="_x0000_s1033" type="#_x0000_t202" style="position:absolute;left:6206;top:2274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7oMMA&#10;AADbAAAADwAAAGRycy9kb3ducmV2LnhtbESPQWvCQBSE7wX/w/KE3upGC4mkrqIBTXvoQS09P7Kv&#10;2WD2bciuMf57t1DocZiZb5jVZrStGKj3jWMF81kCgrhyuuFawdd5/7IE4QOyxtYxKbiTh8168rTC&#10;XLsbH2k4hVpECPscFZgQulxKXxmy6GeuI47ej+sthij7WuoebxFuW7lIklRabDguGOyoMFRdTler&#10;IC0Pn9tsKB1/6LGQhhct7r6Vep6O2zcQgcbwH/5rv2sFrx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/7oMMAAADbAAAADwAAAAAAAAAAAAAAAACYAgAAZHJzL2Rv&#10;d25yZXYueG1sUEsFBgAAAAAEAAQA9QAAAIgD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4" type="#_x0000_t202" style="position:absolute;left:7855;top:2274;width:401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xBDMMA&#10;AADbAAAADwAAAGRycy9kb3ducmV2LnhtbERPTWvCQBC9C/0PyxR6kbpRqdToKkWpWA+CsQWPQ3aa&#10;pM3Ohuyq6b/vHASPj/c9X3auVhdqQ+XZwHCQgCLOva24MPB5fH9+BRUissXaMxn4owDLxUNvjqn1&#10;Vz7QJYuFkhAOKRooY2xSrUNeksMw8A2xcN++dRgFtoW2LV4l3NV6lCQT7bBiaSixoVVJ+W92dtKb&#10;jbhLfvrH08vuY99spsPpuvoy5umxe5uBitTFu/jm3loDYxkrX+QH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xBDMMAAADbAAAADwAAAAAAAAAAAAAAAACYAgAAZHJzL2Rv&#10;d25yZXYueG1sUEsFBgAAAAAEAAQA9QAAAIgD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5" style="position:absolute;left:11874;top:2277;width:4235;height:583" coordorigin="11874,2277" coordsize="4235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shape id="Text Box 63" o:spid="_x0000_s1036" type="#_x0000_t202" style="position:absolute;left:13156;top:2277;width:295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ansEA&#10;AADbAAAADwAAAGRycy9kb3ducmV2LnhtbERPzWrCQBC+F3yHZQRvzcZSbIhZRQutHjzUxAcYsmMS&#10;zM6G7DaJPn33UPD48f1n28m0YqDeNZYVLKMYBHFpdcOVgkvx9ZqAcB5ZY2uZFNzJwXYze8kw1Xbk&#10;Mw25r0QIYZeigtr7LpXSlTUZdJHtiAN3tb1BH2BfSd3jGMJNK9/ieCUNNhwaauzos6bylv8aBfZj&#10;GRePw/dO5vpn5ZOjO+3bRKnFfNqtQXia/FP87z5qBe9hffg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S2p7BAAAA2wAAAA8AAAAAAAAAAAAAAAAAmAIAAGRycy9kb3du&#10;cmV2LnhtbFBLBQYAAAAABAAEAPUAAACGAwAAAAA=&#10;">
                  <v:textbox inset="5.85pt,2.25mm,5.85pt,0">
                    <w:txbxContent>
                      <w:p w:rsidR="007A71ED" w:rsidRPr="008B7400" w:rsidRDefault="007A71ED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エントリー</w:t>
                        </w:r>
                      </w:p>
                    </w:txbxContent>
                  </v:textbox>
                </v:shape>
                <v:shape id="Text Box 64" o:spid="_x0000_s1037" type="#_x0000_t202" style="position:absolute;left:11874;top:2277;width:1282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iFMQA&#10;AADbAAAADwAAAGRycy9kb3ducmV2LnhtbESP3WoCMRSE7wXfIZxC72pWKdauRnGFQqEFf+oDHDan&#10;2W03J2uS6tqnN4Lg5TAz3zCzRWcbcSQfascKhoMMBHHpdM1Gwf7r7WkCIkRkjY1jUnCmAIt5vzfD&#10;XLsTb+m4i0YkCIccFVQxtrmUoazIYhi4ljh5385bjEl6I7XHU4LbRo6ybCwt1pwWKmxpVVH5u/uz&#10;Cj78Jx1MfFn/bF7NxhfFuvhfSqUeH7rlFESkLt7Dt/a7VvA8hOuX9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4hTEAAAA2wAAAA8AAAAAAAAAAAAAAAAAmAIAAGRycy9k&#10;b3ducmV2LnhtbFBLBQYAAAAABAAEAPUAAACJAw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企業会計システム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マスタ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川島　智弘</w:t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8683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8683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8683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8683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8683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8683A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8683A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8683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8683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8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9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0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7A71ED" w:rsidRPr="00AD7689" w:rsidRDefault="007A71ED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企業会計システム</w:t>
                      </w:r>
                    </w:p>
                  </w:txbxContent>
                </v:textbox>
              </v:shape>
              <v:shape id="Text Box 29" o:spid="_x0000_s1041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2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<v:textbox inset="2mm,2.25mm,0,.7pt">
                  <w:txbxContent>
                    <w:p w:rsidR="007A71ED" w:rsidRPr="00AD7689" w:rsidRDefault="007A71ED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マスタ</w:t>
                      </w:r>
                    </w:p>
                  </w:txbxContent>
                </v:textbox>
              </v:shape>
              <v:group id="Group 36" o:spid="_x0000_s1043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group id="Group 32" o:spid="_x0000_s1044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_x0000_s104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<v:textbox inset="5.85pt,.7pt,5.85pt,.7pt">
                      <w:txbxContent>
                        <w:p w:rsidR="007A71ED" w:rsidRDefault="007A71ED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川島　智弘</w:t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7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34" o:spid="_x0000_s1048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8683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8683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8683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8683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8683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8683A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9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0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38" o:spid="_x0000_s1051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39" o:spid="_x0000_s1052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8683A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3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4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42" o:spid="_x0000_s105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8683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8683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E404D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00E63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6" o:spid="_x0000_s106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10" o:spid="_x0000_s106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<v:textbox inset="5.85pt,.7pt,5.85pt,.7pt">
                    <w:txbxContent>
                      <w:p w:rsidR="007A71ED" w:rsidRDefault="007A71ED" w:rsidP="00AD768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3" o:spid="_x0000_s106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ljf8IA&#10;AADbAAAADwAAAGRycy9kb3ducmV2LnhtbESPQYvCQAyF7wv+hyEL3tbpiitSHUUFwYsr6rLn2Ilt&#10;sZMpnbHWf28OgreE9/Lel9mic5VqqQmlZwPfgwQUceZtybmBv9PmawIqRGSLlWcy8KAAi3nvY4ap&#10;9Xc+UHuMuZIQDikaKGKsU61DVpDDMPA1sWgX3ziMsja5tg3eJdxVepgkY+2wZGkosKZ1Qdn1eHMG&#10;JvthPqq8W/3//lzj7vxomQ/amP5nt5yCitTFt/l1vbWCL/Tyiwy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WN/wgAAANsAAAAPAAAAAAAAAAAAAAAAAJgCAABkcnMvZG93&#10;bnJldi54bWxQSwUGAAAAAAQABAD1AAAAhwM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3A"/>
    <w:rsid w:val="000B5B01"/>
    <w:rsid w:val="000E03F1"/>
    <w:rsid w:val="001529A6"/>
    <w:rsid w:val="001C379B"/>
    <w:rsid w:val="00273989"/>
    <w:rsid w:val="002B7490"/>
    <w:rsid w:val="002C45E7"/>
    <w:rsid w:val="002D4A47"/>
    <w:rsid w:val="00310FC3"/>
    <w:rsid w:val="00360FA8"/>
    <w:rsid w:val="004F1160"/>
    <w:rsid w:val="0056717A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911D1D"/>
    <w:rsid w:val="0098594D"/>
    <w:rsid w:val="00993385"/>
    <w:rsid w:val="00AD7689"/>
    <w:rsid w:val="00AF4CC2"/>
    <w:rsid w:val="00B247F5"/>
    <w:rsid w:val="00B347B9"/>
    <w:rsid w:val="00B50AD2"/>
    <w:rsid w:val="00B62C75"/>
    <w:rsid w:val="00BA4B85"/>
    <w:rsid w:val="00BD41FD"/>
    <w:rsid w:val="00CB438A"/>
    <w:rsid w:val="00CE3200"/>
    <w:rsid w:val="00DD1758"/>
    <w:rsid w:val="00E31A96"/>
    <w:rsid w:val="00E8683A"/>
    <w:rsid w:val="00EF64BC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547C67F-C922-4F00-84B0-EFDA6516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endnotes" Target="endnotes.xm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15_&#30011;&#38754;&#35373;&#35336;\&#30011;&#38754;&#35373;&#35336;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DFD181E0-5E2F-11CE-A449-00AA004A803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FD181E0-5E2F-11CE-A449-00AA004A803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39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pokota-gackt@outlook.jp</dc:creator>
  <cp:keywords/>
  <dc:description/>
  <cp:lastModifiedBy>川原 千秋</cp:lastModifiedBy>
  <cp:revision>1</cp:revision>
  <cp:lastPrinted>2006-06-26T02:04:00Z</cp:lastPrinted>
  <dcterms:created xsi:type="dcterms:W3CDTF">2018-09-18T08:02:00Z</dcterms:created>
  <dcterms:modified xsi:type="dcterms:W3CDTF">2018-09-18T08:41:00Z</dcterms:modified>
  <cp:category>システム設計ドキュメント</cp:category>
</cp:coreProperties>
</file>