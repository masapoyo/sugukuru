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671988" wp14:editId="2E4B2816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47E15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7A23A0" w:rsidP="00833821">
      <w:r>
        <w:rPr>
          <w:noProof/>
        </w:rPr>
        <w:drawing>
          <wp:anchor distT="0" distB="0" distL="114300" distR="114300" simplePos="0" relativeHeight="251651583" behindDoc="0" locked="0" layoutInCell="1" allowOverlap="1" wp14:anchorId="30AAF4E1" wp14:editId="29811D87">
            <wp:simplePos x="0" y="0"/>
            <wp:positionH relativeFrom="page">
              <wp:align>center</wp:align>
            </wp:positionH>
            <wp:positionV relativeFrom="paragraph">
              <wp:posOffset>16708</wp:posOffset>
            </wp:positionV>
            <wp:extent cx="2695575" cy="4095750"/>
            <wp:effectExtent l="0" t="0" r="9525" b="0"/>
            <wp:wrapThrough wrapText="bothSides">
              <wp:wrapPolygon edited="0">
                <wp:start x="0" y="0"/>
                <wp:lineTo x="0" y="21500"/>
                <wp:lineTo x="21524" y="21500"/>
                <wp:lineTo x="21524" y="0"/>
                <wp:lineTo x="0" y="0"/>
              </wp:wrapPolygon>
            </wp:wrapThrough>
            <wp:docPr id="58" name="図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7A23A0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1739B" wp14:editId="374CC652">
                <wp:simplePos x="0" y="0"/>
                <wp:positionH relativeFrom="column">
                  <wp:posOffset>5419403</wp:posOffset>
                </wp:positionH>
                <wp:positionV relativeFrom="paragraph">
                  <wp:posOffset>135435</wp:posOffset>
                </wp:positionV>
                <wp:extent cx="559558" cy="457200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39D5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173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2" o:spid="_x0000_s1026" type="#_x0000_t202" style="position:absolute;left:0;text-align:left;margin-left:426.7pt;margin-top:10.65pt;width:44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" filled="f" stroked="f" strokeweight=".5pt">
                <v:textbox>
                  <w:txbxContent>
                    <w:p w:rsidR="00F139D5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B7400" w:rsidP="008B7400"/>
    <w:p w:rsidR="008B7400" w:rsidRPr="008B7400" w:rsidRDefault="007A23A0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6727F" wp14:editId="2253606F">
                <wp:simplePos x="0" y="0"/>
                <wp:positionH relativeFrom="column">
                  <wp:posOffset>5418455</wp:posOffset>
                </wp:positionH>
                <wp:positionV relativeFrom="paragraph">
                  <wp:posOffset>10548</wp:posOffset>
                </wp:positionV>
                <wp:extent cx="559558" cy="457200"/>
                <wp:effectExtent l="0" t="0" r="0" b="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727F" id="テキスト ボックス 50" o:spid="_x0000_s1027" type="#_x0000_t202" style="position:absolute;left:0;text-align:left;margin-left:426.65pt;margin-top:.85pt;width:44.0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" filled="f" stroked="f" strokeweight=".5pt">
                <v:textbox>
                  <w:txbxContent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Default="007A23A0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D0481" wp14:editId="0C32973E">
                <wp:simplePos x="0" y="0"/>
                <wp:positionH relativeFrom="column">
                  <wp:posOffset>5418455</wp:posOffset>
                </wp:positionH>
                <wp:positionV relativeFrom="paragraph">
                  <wp:posOffset>116252</wp:posOffset>
                </wp:positionV>
                <wp:extent cx="559558" cy="457200"/>
                <wp:effectExtent l="0" t="0" r="0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D0481" id="テキスト ボックス 53" o:spid="_x0000_s1028" type="#_x0000_t202" style="position:absolute;left:0;text-align:left;margin-left:426.65pt;margin-top:9.15pt;width:44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" filled="f" stroked="f" strokeweight=".5pt">
                <v:textbox>
                  <w:txbxContent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993385" w:rsidRDefault="00993385" w:rsidP="008B7400"/>
    <w:p w:rsidR="008B7400" w:rsidRPr="008B7400" w:rsidRDefault="008B7400" w:rsidP="008B7400"/>
    <w:p w:rsidR="00993385" w:rsidRDefault="007A23A0" w:rsidP="008B7400">
      <w:pPr>
        <w:sectPr w:rsidR="00993385" w:rsidSect="008B74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D0C0F" wp14:editId="3B44687A">
                <wp:simplePos x="0" y="0"/>
                <wp:positionH relativeFrom="column">
                  <wp:posOffset>5506947</wp:posOffset>
                </wp:positionH>
                <wp:positionV relativeFrom="paragraph">
                  <wp:posOffset>963285</wp:posOffset>
                </wp:positionV>
                <wp:extent cx="559558" cy="457200"/>
                <wp:effectExtent l="0" t="0" r="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⑩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pStyle w:val="a7"/>
                              <w:ind w:leftChars="0"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0C0F" id="テキスト ボックス 59" o:spid="_x0000_s1029" type="#_x0000_t202" style="position:absolute;left:0;text-align:left;margin-left:433.6pt;margin-top:75.85pt;width:44.0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" filled="f" stroked="f" strokeweight=".5pt">
                <v:textbox>
                  <w:txbxContent>
                    <w:p w:rsidR="007A23A0" w:rsidRDefault="007A23A0" w:rsidP="007A23A0">
                      <w:pPr>
                        <w:pStyle w:val="a7"/>
                        <w:ind w:leftChars="0"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⑩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pStyle w:val="a7"/>
                        <w:ind w:leftChars="0"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EB8F0" wp14:editId="2039A090">
                <wp:simplePos x="0" y="0"/>
                <wp:positionH relativeFrom="column">
                  <wp:posOffset>5411688</wp:posOffset>
                </wp:positionH>
                <wp:positionV relativeFrom="paragraph">
                  <wp:posOffset>482012</wp:posOffset>
                </wp:positionV>
                <wp:extent cx="559558" cy="457200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ind w:left="360"/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B8F0" id="テキスト ボックス 57" o:spid="_x0000_s1030" type="#_x0000_t202" style="position:absolute;left:0;text-align:left;margin-left:426.1pt;margin-top:37.95pt;width:44.0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" filled="f" stroked="f" strokeweight=".5pt">
                <v:textbox>
                  <w:txbxContent>
                    <w:p w:rsidR="007A23A0" w:rsidRDefault="007A23A0" w:rsidP="007A23A0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ind w:left="360"/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31E3F" wp14:editId="10DC37EC">
                <wp:simplePos x="0" y="0"/>
                <wp:positionH relativeFrom="column">
                  <wp:posOffset>5418824</wp:posOffset>
                </wp:positionH>
                <wp:positionV relativeFrom="paragraph">
                  <wp:posOffset>12311</wp:posOffset>
                </wp:positionV>
                <wp:extent cx="559558" cy="457200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3A0" w:rsidRDefault="007A23A0" w:rsidP="007A23A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A23A0" w:rsidRDefault="007A23A0" w:rsidP="007A23A0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        </w:t>
                            </w:r>
                          </w:p>
                          <w:p w:rsidR="007A23A0" w:rsidRDefault="007A23A0" w:rsidP="007A23A0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1E3F" id="テキスト ボックス 55" o:spid="_x0000_s1031" type="#_x0000_t202" style="position:absolute;left:0;text-align:left;margin-left:426.7pt;margin-top:.95pt;width:44.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" filled="f" stroked="f" strokeweight=".5pt">
                <v:textbox>
                  <w:txbxContent>
                    <w:p w:rsidR="007A23A0" w:rsidRDefault="007A23A0" w:rsidP="007A23A0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A23A0" w:rsidRDefault="007A23A0" w:rsidP="007A23A0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 xml:space="preserve">         </w:t>
                      </w:r>
                    </w:p>
                    <w:p w:rsidR="007A23A0" w:rsidRDefault="007A23A0" w:rsidP="007A23A0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CB67F7">
        <w:rPr>
          <w:rFonts w:hint="eastAsia"/>
        </w:rPr>
        <w:t>別の端末などでの確認用</w:t>
      </w:r>
      <w:r w:rsidR="00CB67F7">
        <w:tab/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CB67F7">
        <w:rPr>
          <w:rFonts w:hint="eastAsia"/>
        </w:rPr>
        <w:t>業務員から営業車担当者へと車両調達するさいに使用する。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5"/>
        <w:gridCol w:w="2382"/>
        <w:gridCol w:w="2849"/>
        <w:gridCol w:w="865"/>
      </w:tblGrid>
      <w:tr w:rsidR="004F1160" w:rsidRPr="00993385" w:rsidTr="00907291">
        <w:trPr>
          <w:trHeight w:hRule="exact" w:val="334"/>
          <w:tblHeader/>
        </w:trPr>
        <w:tc>
          <w:tcPr>
            <w:tcW w:w="725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82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4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5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82" w:type="dxa"/>
            <w:vAlign w:val="center"/>
          </w:tcPr>
          <w:p w:rsidR="00BE0B5F" w:rsidRDefault="00BE0B5F" w:rsidP="00BE0B5F">
            <w:r>
              <w:rPr>
                <w:rFonts w:hint="eastAsia"/>
              </w:rPr>
              <w:t>車両名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rPr>
                <w:rFonts w:hint="eastAsia"/>
              </w:rPr>
              <w:t>lb</w:t>
            </w:r>
            <w:r w:rsidR="007A23A0">
              <w:t>C</w:t>
            </w:r>
            <w:r w:rsidR="00E81A97">
              <w:t>arN</w:t>
            </w:r>
            <w:r w:rsidR="00BE0B5F" w:rsidRPr="00BE0B5F">
              <w:t>ame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年式</w:t>
            </w:r>
          </w:p>
        </w:tc>
        <w:tc>
          <w:tcPr>
            <w:tcW w:w="2849" w:type="dxa"/>
            <w:vAlign w:val="center"/>
          </w:tcPr>
          <w:p w:rsidR="004F1160" w:rsidRDefault="00CB67F7" w:rsidP="007A23A0">
            <w:proofErr w:type="spellStart"/>
            <w:r>
              <w:t>lb</w:t>
            </w:r>
            <w:r w:rsidR="007A23A0">
              <w:t>Y</w:t>
            </w:r>
            <w:r w:rsidR="00BE0B5F" w:rsidRPr="00BE0B5F">
              <w:t>ear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型式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M</w:t>
            </w:r>
            <w:r w:rsidR="00BE0B5F" w:rsidRPr="00BE0B5F">
              <w:t>odel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色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C</w:t>
            </w:r>
            <w:r w:rsidR="00BE0B5F" w:rsidRPr="00BE0B5F">
              <w:t>olor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M</w:t>
            </w:r>
            <w:r w:rsidR="00BE0B5F" w:rsidRPr="00BE0B5F">
              <w:t>ileage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予算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B</w:t>
            </w:r>
            <w:r w:rsidR="00BE0B5F" w:rsidRPr="00BE0B5F">
              <w:t>udget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変速機構の種別</w:t>
            </w:r>
          </w:p>
        </w:tc>
        <w:tc>
          <w:tcPr>
            <w:tcW w:w="2849" w:type="dxa"/>
            <w:vAlign w:val="center"/>
          </w:tcPr>
          <w:p w:rsidR="004F1160" w:rsidRDefault="00CB67F7" w:rsidP="007A23A0">
            <w:proofErr w:type="spellStart"/>
            <w:r>
              <w:t>lb</w:t>
            </w:r>
            <w:r w:rsidR="007A23A0">
              <w:t>T</w:t>
            </w:r>
            <w:r w:rsidR="00BE0B5F" w:rsidRPr="00BE0B5F">
              <w:t>ransmission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82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備考</w:t>
            </w:r>
          </w:p>
        </w:tc>
        <w:tc>
          <w:tcPr>
            <w:tcW w:w="2849" w:type="dxa"/>
            <w:vAlign w:val="center"/>
          </w:tcPr>
          <w:p w:rsidR="004F1160" w:rsidRDefault="00CB67F7" w:rsidP="004F1160">
            <w:proofErr w:type="spellStart"/>
            <w:r>
              <w:t>lb</w:t>
            </w:r>
            <w:r w:rsidR="007A23A0">
              <w:t>R</w:t>
            </w:r>
            <w:r w:rsidR="00BE0B5F" w:rsidRPr="00BE0B5F">
              <w:t>emarks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82" w:type="dxa"/>
            <w:vAlign w:val="center"/>
          </w:tcPr>
          <w:p w:rsidR="004F1160" w:rsidRDefault="007A23A0" w:rsidP="004F1160">
            <w:r>
              <w:rPr>
                <w:rFonts w:hint="eastAsia"/>
              </w:rPr>
              <w:t>担当者</w:t>
            </w:r>
          </w:p>
        </w:tc>
        <w:tc>
          <w:tcPr>
            <w:tcW w:w="2849" w:type="dxa"/>
            <w:vAlign w:val="center"/>
          </w:tcPr>
          <w:p w:rsidR="004F1160" w:rsidRDefault="007A23A0" w:rsidP="004F1160">
            <w:proofErr w:type="spellStart"/>
            <w:r>
              <w:t>lbRep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E81A97" w:rsidP="00E81A97">
            <w:pPr>
              <w:jc w:val="right"/>
              <w:rPr>
                <w:rFonts w:hint="eastAsia"/>
              </w:rPr>
            </w:pPr>
            <w:r>
              <w:t xml:space="preserve"> </w:t>
            </w:r>
            <w:r w:rsidR="00CB67F7">
              <w:rPr>
                <w:rFonts w:hint="eastAsia"/>
              </w:rP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82" w:type="dxa"/>
            <w:vAlign w:val="center"/>
          </w:tcPr>
          <w:p w:rsidR="004F1160" w:rsidRDefault="007A23A0" w:rsidP="004F1160">
            <w:r>
              <w:rPr>
                <w:rFonts w:hint="eastAsia"/>
              </w:rPr>
              <w:t>登録</w:t>
            </w:r>
          </w:p>
        </w:tc>
        <w:tc>
          <w:tcPr>
            <w:tcW w:w="2849" w:type="dxa"/>
            <w:vAlign w:val="center"/>
          </w:tcPr>
          <w:p w:rsidR="004F1160" w:rsidRDefault="007A23A0" w:rsidP="004F1160">
            <w:proofErr w:type="spellStart"/>
            <w:r>
              <w:t>b</w:t>
            </w:r>
            <w:r>
              <w:rPr>
                <w:rFonts w:hint="eastAsia"/>
              </w:rPr>
              <w:t>tC</w:t>
            </w:r>
            <w:r>
              <w:t>onfirm</w:t>
            </w:r>
            <w:proofErr w:type="spellEnd"/>
          </w:p>
        </w:tc>
        <w:tc>
          <w:tcPr>
            <w:tcW w:w="865" w:type="dxa"/>
            <w:vAlign w:val="center"/>
          </w:tcPr>
          <w:p w:rsidR="004F1160" w:rsidRDefault="007A23A0" w:rsidP="004F1160">
            <w:pPr>
              <w:jc w:val="right"/>
            </w:pPr>
            <w:r>
              <w:t>1</w:t>
            </w: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</w:pP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BE0B5F" w:rsidTr="00907291">
        <w:trPr>
          <w:trHeight w:hRule="exact" w:val="334"/>
        </w:trPr>
        <w:tc>
          <w:tcPr>
            <w:tcW w:w="725" w:type="dxa"/>
            <w:vAlign w:val="center"/>
          </w:tcPr>
          <w:p w:rsidR="00BE0B5F" w:rsidRDefault="00BE0B5F" w:rsidP="00CB67F7"/>
        </w:tc>
        <w:tc>
          <w:tcPr>
            <w:tcW w:w="2382" w:type="dxa"/>
            <w:vAlign w:val="center"/>
          </w:tcPr>
          <w:p w:rsidR="00BE0B5F" w:rsidRDefault="00BE0B5F" w:rsidP="004F1160"/>
        </w:tc>
        <w:tc>
          <w:tcPr>
            <w:tcW w:w="2849" w:type="dxa"/>
            <w:vAlign w:val="center"/>
          </w:tcPr>
          <w:p w:rsidR="00BE0B5F" w:rsidRDefault="00BE0B5F" w:rsidP="004F1160"/>
        </w:tc>
        <w:tc>
          <w:tcPr>
            <w:tcW w:w="865" w:type="dxa"/>
            <w:vAlign w:val="center"/>
          </w:tcPr>
          <w:p w:rsidR="00BE0B5F" w:rsidRDefault="00BE0B5F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907291">
        <w:trPr>
          <w:trHeight w:hRule="exact" w:val="334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82" w:type="dxa"/>
            <w:vAlign w:val="center"/>
          </w:tcPr>
          <w:p w:rsidR="004F1160" w:rsidRDefault="004F1160" w:rsidP="004F1160"/>
        </w:tc>
        <w:tc>
          <w:tcPr>
            <w:tcW w:w="2849" w:type="dxa"/>
            <w:vAlign w:val="center"/>
          </w:tcPr>
          <w:p w:rsidR="004F1160" w:rsidRDefault="004F1160" w:rsidP="004F1160"/>
        </w:tc>
        <w:tc>
          <w:tcPr>
            <w:tcW w:w="865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9D0" w:rsidRDefault="006A79D0" w:rsidP="00273989">
      <w:pPr>
        <w:pStyle w:val="a3"/>
      </w:pPr>
      <w:r>
        <w:separator/>
      </w:r>
    </w:p>
  </w:endnote>
  <w:endnote w:type="continuationSeparator" w:id="0">
    <w:p w:rsidR="006A79D0" w:rsidRDefault="006A79D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A97" w:rsidRDefault="00E81A9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70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A97" w:rsidRDefault="00E81A9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9D0" w:rsidRDefault="006A79D0" w:rsidP="00273989">
      <w:pPr>
        <w:pStyle w:val="a3"/>
      </w:pPr>
      <w:r>
        <w:separator/>
      </w:r>
    </w:p>
  </w:footnote>
  <w:footnote w:type="continuationSeparator" w:id="0">
    <w:p w:rsidR="006A79D0" w:rsidRDefault="006A79D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A97" w:rsidRDefault="00E81A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依頼</w:t>
                            </w:r>
                            <w:r w:rsidR="00CB67F7">
                              <w:rPr>
                                <w:rFonts w:hint="eastAsia"/>
                                <w:sz w:val="24"/>
                              </w:rPr>
                              <w:t>情報確認</w:t>
                            </w:r>
                            <w:r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A97" w:rsidRPr="00AD7689" w:rsidRDefault="00E81A97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OrderCheck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354831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確認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2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3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4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AC5D83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依頼</w:t>
                      </w:r>
                      <w:r w:rsidR="00CB67F7">
                        <w:rPr>
                          <w:rFonts w:hint="eastAsia"/>
                          <w:sz w:val="24"/>
                        </w:rPr>
                        <w:t>情報確認</w:t>
                      </w:r>
                      <w:r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5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6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E81A97" w:rsidRPr="00AD7689" w:rsidRDefault="00E81A97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OrderCheck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  <v:group id="Group 75" o:spid="_x0000_s1037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8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354831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確認</w:t>
                        </w:r>
                      </w:p>
                    </w:txbxContent>
                  </v:textbox>
                </v:shape>
                <v:shape id="Text Box 64" o:spid="_x0000_s1039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受付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345B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345B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40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41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2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3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4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C5D83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受付</w:t>
                      </w:r>
                    </w:p>
                  </w:txbxContent>
                </v:textbox>
              </v:shape>
              <v:group id="Group 36" o:spid="_x0000_s1045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6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9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5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2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345B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345B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9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 xml:space="preserve">査　</w:t>
                              </w:r>
                              <w:r>
                                <w:rPr>
                                  <w:rFonts w:hint="eastAsia"/>
                                </w:rPr>
                                <w:t>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検　</w:t>
                              </w:r>
                              <w:r>
                                <w:rPr>
                                  <w:rFonts w:hint="eastAsia"/>
                                </w:rPr>
                                <w:t>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60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61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4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 xml:space="preserve">査　</w:t>
                        </w:r>
                        <w:r>
                          <w:rPr>
                            <w:rFonts w:hint="eastAsia"/>
                          </w:rPr>
                          <w:t>閲</w:t>
                        </w:r>
                      </w:p>
                    </w:txbxContent>
                  </v:textbox>
                </v:shape>
              </v:group>
              <v:group id="Group 12" o:spid="_x0000_s1067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検　</w:t>
                        </w:r>
                        <w:r>
                          <w:rPr>
                            <w:rFonts w:hint="eastAsia"/>
                          </w:rPr>
                          <w:t>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A97" w:rsidRDefault="00E81A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200D8"/>
    <w:multiLevelType w:val="hybridMultilevel"/>
    <w:tmpl w:val="5AD4E604"/>
    <w:lvl w:ilvl="0" w:tplc="CE843E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C8A0744"/>
    <w:multiLevelType w:val="hybridMultilevel"/>
    <w:tmpl w:val="B26E953C"/>
    <w:lvl w:ilvl="0" w:tplc="6BCC04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529A6"/>
    <w:rsid w:val="001A1051"/>
    <w:rsid w:val="001A5B87"/>
    <w:rsid w:val="001C379B"/>
    <w:rsid w:val="00273989"/>
    <w:rsid w:val="002B7490"/>
    <w:rsid w:val="002C45E7"/>
    <w:rsid w:val="002D4A47"/>
    <w:rsid w:val="00310FC3"/>
    <w:rsid w:val="00354831"/>
    <w:rsid w:val="00360FA8"/>
    <w:rsid w:val="004345B4"/>
    <w:rsid w:val="004A5F9C"/>
    <w:rsid w:val="004F1160"/>
    <w:rsid w:val="0056717A"/>
    <w:rsid w:val="006536E8"/>
    <w:rsid w:val="006A79D0"/>
    <w:rsid w:val="00730FB8"/>
    <w:rsid w:val="00732F70"/>
    <w:rsid w:val="00744655"/>
    <w:rsid w:val="007A23A0"/>
    <w:rsid w:val="007A71ED"/>
    <w:rsid w:val="007B68A8"/>
    <w:rsid w:val="007F0A12"/>
    <w:rsid w:val="00833821"/>
    <w:rsid w:val="008374BA"/>
    <w:rsid w:val="008B7400"/>
    <w:rsid w:val="00907291"/>
    <w:rsid w:val="0098594D"/>
    <w:rsid w:val="00993385"/>
    <w:rsid w:val="00AC5D83"/>
    <w:rsid w:val="00AD7689"/>
    <w:rsid w:val="00AF4CC2"/>
    <w:rsid w:val="00B247F5"/>
    <w:rsid w:val="00B347B9"/>
    <w:rsid w:val="00B50AD2"/>
    <w:rsid w:val="00B62C75"/>
    <w:rsid w:val="00B86F1A"/>
    <w:rsid w:val="00BA4B85"/>
    <w:rsid w:val="00BD41FD"/>
    <w:rsid w:val="00BE0B5F"/>
    <w:rsid w:val="00C56D66"/>
    <w:rsid w:val="00CB438A"/>
    <w:rsid w:val="00CB67F7"/>
    <w:rsid w:val="00CE3200"/>
    <w:rsid w:val="00DD1758"/>
    <w:rsid w:val="00E31A96"/>
    <w:rsid w:val="00E759C9"/>
    <w:rsid w:val="00E81A97"/>
    <w:rsid w:val="00EF3DDE"/>
    <w:rsid w:val="00EF64BC"/>
    <w:rsid w:val="00F139D5"/>
    <w:rsid w:val="00F25552"/>
    <w:rsid w:val="00F540D2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B65B874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A23A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BEE5-507B-40AC-8E3F-3E5646A0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40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12</cp:revision>
  <cp:lastPrinted>2006-06-26T02:04:00Z</cp:lastPrinted>
  <dcterms:created xsi:type="dcterms:W3CDTF">2018-09-24T08:44:00Z</dcterms:created>
  <dcterms:modified xsi:type="dcterms:W3CDTF">2018-09-25T08:03:00Z</dcterms:modified>
  <cp:category>システム設計ドキュメント</cp:category>
</cp:coreProperties>
</file>