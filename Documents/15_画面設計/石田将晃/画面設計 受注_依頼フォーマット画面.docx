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0671988" wp14:editId="2E4B2816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CF5B7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8B7400" w:rsidP="00833821"/>
    <w:p w:rsidR="008B7400" w:rsidRPr="008B7400" w:rsidRDefault="00CC77A9" w:rsidP="008B7400">
      <w:bookmarkStart w:id="0" w:name="_GoBack"/>
      <w:r>
        <w:rPr>
          <w:noProof/>
        </w:rPr>
        <w:drawing>
          <wp:anchor distT="0" distB="0" distL="114300" distR="114300" simplePos="0" relativeHeight="251683328" behindDoc="1" locked="0" layoutInCell="1" allowOverlap="1" wp14:anchorId="100D0449" wp14:editId="5E6A172B">
            <wp:simplePos x="0" y="0"/>
            <wp:positionH relativeFrom="page">
              <wp:posOffset>3461965</wp:posOffset>
            </wp:positionH>
            <wp:positionV relativeFrom="paragraph">
              <wp:posOffset>14605</wp:posOffset>
            </wp:positionV>
            <wp:extent cx="4067175" cy="4305300"/>
            <wp:effectExtent l="0" t="0" r="9525" b="0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7F9FD2F" wp14:editId="6C72A959">
                <wp:simplePos x="0" y="0"/>
                <wp:positionH relativeFrom="column">
                  <wp:posOffset>6589117</wp:posOffset>
                </wp:positionH>
                <wp:positionV relativeFrom="paragraph">
                  <wp:posOffset>93832</wp:posOffset>
                </wp:positionV>
                <wp:extent cx="278130" cy="230119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9FD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518.85pt;margin-top:7.4pt;width:21.9pt;height:18.1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①</w:t>
                      </w: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4F1160" w:rsidRPr="008B7400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4C4A529" wp14:editId="6700FE6B">
                <wp:simplePos x="0" y="0"/>
                <wp:positionH relativeFrom="column">
                  <wp:posOffset>6585485</wp:posOffset>
                </wp:positionH>
                <wp:positionV relativeFrom="paragraph">
                  <wp:posOffset>110519</wp:posOffset>
                </wp:positionV>
                <wp:extent cx="278130" cy="250825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0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A529" id="テキスト ボックス 51" o:spid="_x0000_s1027" type="#_x0000_t202" style="position:absolute;left:0;text-align:left;margin-left:518.55pt;margin-top:8.7pt;width:21.9pt;height:19.75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B4EDF7" wp14:editId="3719D873">
                <wp:simplePos x="0" y="0"/>
                <wp:positionH relativeFrom="column">
                  <wp:posOffset>6574431</wp:posOffset>
                </wp:positionH>
                <wp:positionV relativeFrom="paragraph">
                  <wp:posOffset>15240</wp:posOffset>
                </wp:positionV>
                <wp:extent cx="278130" cy="230119"/>
                <wp:effectExtent l="0" t="0" r="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③</w:t>
                            </w:r>
                            <w:r>
                              <w:rPr>
                                <w:sz w:val="16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EDF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5" o:spid="_x0000_s1028" type="#_x0000_t202" style="position:absolute;left:0;text-align:left;margin-left:517.65pt;margin-top:1.2pt;width:21.9pt;height:18.1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③</w:t>
                      </w:r>
                      <w:r>
                        <w:rPr>
                          <w:sz w:val="16"/>
                        </w:rPr>
                        <w:t>３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184B2" wp14:editId="6A9CA775">
                <wp:simplePos x="0" y="0"/>
                <wp:positionH relativeFrom="column">
                  <wp:posOffset>6587800</wp:posOffset>
                </wp:positionH>
                <wp:positionV relativeFrom="paragraph">
                  <wp:posOffset>58199</wp:posOffset>
                </wp:positionV>
                <wp:extent cx="278130" cy="230119"/>
                <wp:effectExtent l="0" t="0" r="0" b="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184B2" id="テキスト ボックス 57" o:spid="_x0000_s1029" type="#_x0000_t202" style="position:absolute;left:0;text-align:left;margin-left:518.7pt;margin-top:4.6pt;width:21.9pt;height:18.1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6D12B04" wp14:editId="716C076D">
                <wp:simplePos x="0" y="0"/>
                <wp:positionH relativeFrom="column">
                  <wp:posOffset>6587800</wp:posOffset>
                </wp:positionH>
                <wp:positionV relativeFrom="paragraph">
                  <wp:posOffset>110903</wp:posOffset>
                </wp:positionV>
                <wp:extent cx="278130" cy="230119"/>
                <wp:effectExtent l="0" t="0" r="0" b="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2B04" id="テキスト ボックス 58" o:spid="_x0000_s1030" type="#_x0000_t202" style="position:absolute;left:0;text-align:left;margin-left:518.7pt;margin-top:8.75pt;width:21.9pt;height:18.1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047CAD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65CBAB" wp14:editId="54434EB0">
                <wp:simplePos x="0" y="0"/>
                <wp:positionH relativeFrom="column">
                  <wp:posOffset>6590177</wp:posOffset>
                </wp:positionH>
                <wp:positionV relativeFrom="paragraph">
                  <wp:posOffset>155501</wp:posOffset>
                </wp:positionV>
                <wp:extent cx="278130" cy="230119"/>
                <wp:effectExtent l="0" t="0" r="0" b="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CBAB" id="テキスト ボックス 59" o:spid="_x0000_s1031" type="#_x0000_t202" style="position:absolute;left:0;text-align:left;margin-left:518.9pt;margin-top:12.25pt;width:21.9pt;height:18.1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Default="008B7400" w:rsidP="008B7400"/>
    <w:p w:rsidR="00993385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E90BD41" wp14:editId="41B9616C">
                <wp:simplePos x="0" y="0"/>
                <wp:positionH relativeFrom="column">
                  <wp:posOffset>4847930</wp:posOffset>
                </wp:positionH>
                <wp:positionV relativeFrom="paragraph">
                  <wp:posOffset>20320</wp:posOffset>
                </wp:positionV>
                <wp:extent cx="265814" cy="1148316"/>
                <wp:effectExtent l="0" t="0" r="0" b="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" cy="11483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91A" w:rsidRDefault="00B6091A" w:rsidP="00B6091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A"/>
                                </mc:Choice>
                                <mc:Fallback>
                                  <w:t>⑪</w:t>
                                </mc:Fallback>
                              </mc:AlternateContent>
                            </w:r>
                          </w:p>
                          <w:p w:rsidR="00B6091A" w:rsidRPr="00047CAD" w:rsidRDefault="00B6091A" w:rsidP="00B6091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BD41" id="テキスト ボックス 64" o:spid="_x0000_s1032" type="#_x0000_t202" style="position:absolute;left:0;text-align:left;margin-left:381.75pt;margin-top:1.6pt;width:20.95pt;height:90.4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" filled="f" stroked="f" strokeweight=".5pt">
                <v:textbox>
                  <w:txbxContent>
                    <w:p w:rsidR="00B6091A" w:rsidRDefault="00B6091A" w:rsidP="00B6091A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A"/>
                          </mc:Choice>
                          <mc:Fallback>
                            <w:t>⑪</w:t>
                          </mc:Fallback>
                        </mc:AlternateContent>
                      </w:r>
                    </w:p>
                    <w:p w:rsidR="00B6091A" w:rsidRPr="00047CAD" w:rsidRDefault="00B6091A" w:rsidP="00B6091A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A8AA138" wp14:editId="7357C392">
                <wp:simplePos x="0" y="0"/>
                <wp:positionH relativeFrom="column">
                  <wp:posOffset>4295037</wp:posOffset>
                </wp:positionH>
                <wp:positionV relativeFrom="paragraph">
                  <wp:posOffset>20319</wp:posOffset>
                </wp:positionV>
                <wp:extent cx="776176" cy="967563"/>
                <wp:effectExtent l="0" t="0" r="0" b="4445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6" cy="96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091A" w:rsidRDefault="00B6091A" w:rsidP="00B6091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9"/>
                                </mc:Choice>
                                <mc:Fallback>
                                  <w:t>⑩</w:t>
                                </mc:Fallback>
                              </mc:AlternateContent>
                            </w:r>
                          </w:p>
                          <w:p w:rsidR="00B6091A" w:rsidRPr="00047CAD" w:rsidRDefault="00B6091A" w:rsidP="00B6091A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A138" id="テキスト ボックス 63" o:spid="_x0000_s1033" type="#_x0000_t202" style="position:absolute;left:0;text-align:left;margin-left:338.2pt;margin-top:1.6pt;width:61.1pt;height:76.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" filled="f" stroked="f" strokeweight=".5pt">
                <v:textbox>
                  <w:txbxContent>
                    <w:p w:rsidR="00B6091A" w:rsidRDefault="00B6091A" w:rsidP="00B6091A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9"/>
                          </mc:Choice>
                          <mc:Fallback>
                            <w:t>⑩</w:t>
                          </mc:Fallback>
                        </mc:AlternateContent>
                      </w:r>
                    </w:p>
                    <w:p w:rsidR="00B6091A" w:rsidRPr="00047CAD" w:rsidRDefault="00B6091A" w:rsidP="00B6091A">
                      <w:pPr>
                        <w:rPr>
                          <w:rFonts w:hint="eastAsia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54EF186" wp14:editId="2094906D">
                <wp:simplePos x="0" y="0"/>
                <wp:positionH relativeFrom="column">
                  <wp:posOffset>6603823</wp:posOffset>
                </wp:positionH>
                <wp:positionV relativeFrom="paragraph">
                  <wp:posOffset>96520</wp:posOffset>
                </wp:positionV>
                <wp:extent cx="278130" cy="230119"/>
                <wp:effectExtent l="0" t="0" r="0" b="0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301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F186" id="テキスト ボックス 60" o:spid="_x0000_s1034" type="#_x0000_t202" style="position:absolute;left:0;text-align:left;margin-left:520pt;margin-top:7.6pt;width:21.9pt;height:18.1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B6091A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E55CE9C" wp14:editId="2CE41442">
                <wp:simplePos x="0" y="0"/>
                <wp:positionH relativeFrom="column">
                  <wp:posOffset>6603690</wp:posOffset>
                </wp:positionH>
                <wp:positionV relativeFrom="paragraph">
                  <wp:posOffset>1096217</wp:posOffset>
                </wp:positionV>
                <wp:extent cx="278130" cy="659958"/>
                <wp:effectExtent l="0" t="0" r="0" b="698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659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CE9C" id="テキスト ボックス 62" o:spid="_x0000_s1035" type="#_x0000_t202" style="position:absolute;left:0;text-align:left;margin-left:520pt;margin-top:86.3pt;width:21.9pt;height:51.9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1CE59A4" wp14:editId="0451AEB7">
                <wp:simplePos x="0" y="0"/>
                <wp:positionH relativeFrom="column">
                  <wp:posOffset>6586530</wp:posOffset>
                </wp:positionH>
                <wp:positionV relativeFrom="paragraph">
                  <wp:posOffset>170593</wp:posOffset>
                </wp:positionV>
                <wp:extent cx="278130" cy="739471"/>
                <wp:effectExtent l="0" t="0" r="0" b="3810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739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7CAD" w:rsidRPr="00047CAD" w:rsidRDefault="00047CAD" w:rsidP="00047CA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7"/>
                                </mc:Choice>
                                <mc:Fallback>
                                  <w:t>⑧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59A4" id="テキスト ボックス 61" o:spid="_x0000_s1036" type="#_x0000_t202" style="position:absolute;left:0;text-align:left;margin-left:518.6pt;margin-top:13.45pt;width:21.9pt;height:58.2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" filled="f" stroked="f" strokeweight=".5pt">
                <v:textbox>
                  <w:txbxContent>
                    <w:p w:rsidR="00047CAD" w:rsidRPr="00047CAD" w:rsidRDefault="00047CAD" w:rsidP="00047CAD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7"/>
                          </mc:Choice>
                          <mc:Fallback>
                            <w:t>⑧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EF3DDE">
        <w:rPr>
          <w:rFonts w:hint="eastAsia"/>
        </w:rPr>
        <w:t>備考以外の項目が入力されている場合登録完了可能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EF3DDE">
        <w:rPr>
          <w:rFonts w:hint="eastAsia"/>
        </w:rPr>
        <w:t>備考はなくても問題なし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5"/>
        <w:gridCol w:w="2385"/>
        <w:gridCol w:w="2737"/>
        <w:gridCol w:w="866"/>
      </w:tblGrid>
      <w:tr w:rsidR="004F1160" w:rsidRPr="00993385" w:rsidTr="0075023D">
        <w:trPr>
          <w:trHeight w:hRule="exact" w:val="335"/>
          <w:tblHeader/>
        </w:trPr>
        <w:tc>
          <w:tcPr>
            <w:tcW w:w="72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85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7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6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85" w:type="dxa"/>
            <w:vAlign w:val="center"/>
          </w:tcPr>
          <w:p w:rsidR="00BE0B5F" w:rsidRDefault="00BE0B5F" w:rsidP="00BE0B5F">
            <w:r>
              <w:rPr>
                <w:rFonts w:hint="eastAsia"/>
              </w:rPr>
              <w:t>車両名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proofErr w:type="spellStart"/>
            <w:r>
              <w:t>tbCarN</w:t>
            </w:r>
            <w:r w:rsidR="00BE0B5F" w:rsidRPr="00BE0B5F">
              <w:t>ame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年式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proofErr w:type="spellStart"/>
            <w:r>
              <w:t>tbY</w:t>
            </w:r>
            <w:r w:rsidR="00BE0B5F" w:rsidRPr="00BE0B5F">
              <w:t>ear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型式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proofErr w:type="spellStart"/>
            <w:r>
              <w:t>tbM</w:t>
            </w:r>
            <w:r w:rsidR="00BE0B5F" w:rsidRPr="00BE0B5F">
              <w:t>odel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色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proofErr w:type="spellStart"/>
            <w:r>
              <w:t>tbC</w:t>
            </w:r>
            <w:r w:rsidR="00BE0B5F" w:rsidRPr="00BE0B5F">
              <w:t>olor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走行距離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proofErr w:type="spellStart"/>
            <w:r>
              <w:t>tbM</w:t>
            </w:r>
            <w:r w:rsidR="00BE0B5F" w:rsidRPr="00BE0B5F">
              <w:t>ileage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予算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proofErr w:type="spellStart"/>
            <w:r>
              <w:t>tbB</w:t>
            </w:r>
            <w:r w:rsidR="00BE0B5F" w:rsidRPr="00BE0B5F">
              <w:t>udget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変速機構の種別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proofErr w:type="spellStart"/>
            <w:r>
              <w:t>tbT</w:t>
            </w:r>
            <w:r w:rsidR="00BE0B5F" w:rsidRPr="00BE0B5F">
              <w:t>ransmission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85" w:type="dxa"/>
            <w:vAlign w:val="center"/>
          </w:tcPr>
          <w:p w:rsidR="004F1160" w:rsidRDefault="00BE0B5F" w:rsidP="004F1160">
            <w:r>
              <w:rPr>
                <w:rFonts w:hint="eastAsia"/>
              </w:rPr>
              <w:t>備考</w:t>
            </w:r>
          </w:p>
        </w:tc>
        <w:tc>
          <w:tcPr>
            <w:tcW w:w="2737" w:type="dxa"/>
            <w:vAlign w:val="center"/>
          </w:tcPr>
          <w:p w:rsidR="004F1160" w:rsidRDefault="00DC0090" w:rsidP="00DC0090">
            <w:proofErr w:type="spellStart"/>
            <w:r>
              <w:t>tbNote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1A1051" w:rsidP="004F1160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85" w:type="dxa"/>
            <w:vAlign w:val="center"/>
          </w:tcPr>
          <w:p w:rsidR="004F1160" w:rsidRDefault="00DC0090" w:rsidP="004F1160">
            <w:r>
              <w:rPr>
                <w:rFonts w:hint="eastAsia"/>
              </w:rPr>
              <w:t>登録</w:t>
            </w:r>
          </w:p>
        </w:tc>
        <w:tc>
          <w:tcPr>
            <w:tcW w:w="2737" w:type="dxa"/>
            <w:vAlign w:val="center"/>
          </w:tcPr>
          <w:p w:rsidR="004F1160" w:rsidRDefault="00DC0090" w:rsidP="004F1160">
            <w:proofErr w:type="spellStart"/>
            <w:r>
              <w:rPr>
                <w:rFonts w:hint="eastAsia"/>
              </w:rPr>
              <w:t>btConfirm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047CAD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85" w:type="dxa"/>
            <w:vAlign w:val="center"/>
          </w:tcPr>
          <w:p w:rsidR="004F1160" w:rsidRDefault="00B6091A" w:rsidP="004F1160">
            <w:r>
              <w:rPr>
                <w:rFonts w:hint="eastAsia"/>
              </w:rPr>
              <w:t>以下</w:t>
            </w:r>
          </w:p>
        </w:tc>
        <w:tc>
          <w:tcPr>
            <w:tcW w:w="2737" w:type="dxa"/>
            <w:vAlign w:val="center"/>
          </w:tcPr>
          <w:p w:rsidR="004F1160" w:rsidRDefault="00B6091A" w:rsidP="003545BF">
            <w:proofErr w:type="spellStart"/>
            <w:r>
              <w:rPr>
                <w:rFonts w:hint="eastAsia"/>
              </w:rPr>
              <w:t>rb</w:t>
            </w:r>
            <w:r w:rsidR="003545BF">
              <w:t>Less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3545BF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85" w:type="dxa"/>
            <w:vAlign w:val="center"/>
          </w:tcPr>
          <w:p w:rsidR="004F1160" w:rsidRDefault="00B6091A" w:rsidP="004F1160">
            <w:r>
              <w:rPr>
                <w:rFonts w:hint="eastAsia"/>
              </w:rPr>
              <w:t>付近</w:t>
            </w:r>
          </w:p>
        </w:tc>
        <w:tc>
          <w:tcPr>
            <w:tcW w:w="2737" w:type="dxa"/>
            <w:vAlign w:val="center"/>
          </w:tcPr>
          <w:p w:rsidR="003545BF" w:rsidRDefault="003545BF" w:rsidP="004F1160">
            <w:proofErr w:type="spellStart"/>
            <w:r>
              <w:t>rbNear</w:t>
            </w:r>
            <w:proofErr w:type="spellEnd"/>
          </w:p>
        </w:tc>
        <w:tc>
          <w:tcPr>
            <w:tcW w:w="866" w:type="dxa"/>
            <w:vAlign w:val="center"/>
          </w:tcPr>
          <w:p w:rsidR="004F1160" w:rsidRDefault="003545BF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BE0B5F" w:rsidTr="0075023D">
        <w:trPr>
          <w:trHeight w:hRule="exact" w:val="335"/>
        </w:trPr>
        <w:tc>
          <w:tcPr>
            <w:tcW w:w="725" w:type="dxa"/>
            <w:vAlign w:val="center"/>
          </w:tcPr>
          <w:p w:rsidR="00BE0B5F" w:rsidRDefault="00BE0B5F" w:rsidP="004F1160">
            <w:pPr>
              <w:jc w:val="center"/>
            </w:pPr>
          </w:p>
        </w:tc>
        <w:tc>
          <w:tcPr>
            <w:tcW w:w="2385" w:type="dxa"/>
            <w:vAlign w:val="center"/>
          </w:tcPr>
          <w:p w:rsidR="00BE0B5F" w:rsidRDefault="00BE0B5F" w:rsidP="004F1160"/>
        </w:tc>
        <w:tc>
          <w:tcPr>
            <w:tcW w:w="2737" w:type="dxa"/>
            <w:vAlign w:val="center"/>
          </w:tcPr>
          <w:p w:rsidR="00BE0B5F" w:rsidRDefault="00BE0B5F" w:rsidP="004F1160"/>
        </w:tc>
        <w:tc>
          <w:tcPr>
            <w:tcW w:w="866" w:type="dxa"/>
            <w:vAlign w:val="center"/>
          </w:tcPr>
          <w:p w:rsidR="00BE0B5F" w:rsidRDefault="00BE0B5F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75023D">
        <w:trPr>
          <w:trHeight w:hRule="exact" w:val="335"/>
        </w:trPr>
        <w:tc>
          <w:tcPr>
            <w:tcW w:w="725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85" w:type="dxa"/>
            <w:vAlign w:val="center"/>
          </w:tcPr>
          <w:p w:rsidR="004F1160" w:rsidRDefault="004F1160" w:rsidP="004F1160"/>
        </w:tc>
        <w:tc>
          <w:tcPr>
            <w:tcW w:w="2737" w:type="dxa"/>
            <w:vAlign w:val="center"/>
          </w:tcPr>
          <w:p w:rsidR="004F1160" w:rsidRDefault="004F1160" w:rsidP="004F1160"/>
        </w:tc>
        <w:tc>
          <w:tcPr>
            <w:tcW w:w="866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310" w:rsidRDefault="00E40310" w:rsidP="00273989">
      <w:pPr>
        <w:pStyle w:val="a3"/>
      </w:pPr>
      <w:r>
        <w:separator/>
      </w:r>
    </w:p>
  </w:endnote>
  <w:endnote w:type="continuationSeparator" w:id="0">
    <w:p w:rsidR="00E40310" w:rsidRDefault="00E4031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5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310" w:rsidRDefault="00E40310" w:rsidP="00273989">
      <w:pPr>
        <w:pStyle w:val="a3"/>
      </w:pPr>
      <w:r>
        <w:separator/>
      </w:r>
    </w:p>
  </w:footnote>
  <w:footnote w:type="continuationSeparator" w:id="0">
    <w:p w:rsidR="00E40310" w:rsidRDefault="00E4031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依頼</w:t>
                            </w:r>
                            <w:r>
                              <w:rPr>
                                <w:sz w:val="24"/>
                              </w:rPr>
                              <w:t>フォーマット画面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66E" w:rsidRPr="00AD7689" w:rsidRDefault="0045566E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AC5D83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登録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7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8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9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AC5D8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依頼</w:t>
                      </w:r>
                      <w:r>
                        <w:rPr>
                          <w:sz w:val="24"/>
                        </w:rPr>
                        <w:t>フォーマット画面</w:t>
                      </w:r>
                    </w:p>
                  </w:txbxContent>
                </v:textbox>
              </v:shape>
              <v:shape id="Text Box 59" o:spid="_x0000_s1040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41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45566E" w:rsidRPr="00AD7689" w:rsidRDefault="0045566E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Order</w:t>
                      </w:r>
                    </w:p>
                  </w:txbxContent>
                </v:textbox>
              </v:shape>
              <v:group id="Group 75" o:spid="_x0000_s1042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43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AC5D83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登録</w:t>
                        </w:r>
                      </w:p>
                    </w:txbxContent>
                  </v:textbox>
                </v:shape>
                <v:shape id="Text Box 64" o:spid="_x0000_s1044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C5D83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受付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C77A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C77A9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5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46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7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8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9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C5D83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受付</w:t>
                      </w:r>
                    </w:p>
                  </w:txbxContent>
                </v:textbox>
              </v:shape>
              <v:group id="Group 36" o:spid="_x0000_s1050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7A71ED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7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6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C77A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C77A9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64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 xml:space="preserve">査　</w:t>
                              </w:r>
                              <w:r>
                                <w:rPr>
                                  <w:rFonts w:hint="eastAsia"/>
                                </w:rPr>
                                <w:t>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検　</w:t>
                              </w:r>
                              <w:r>
                                <w:rPr>
                                  <w:rFonts w:hint="eastAsia"/>
                                </w:rPr>
                                <w:t>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65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66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9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7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7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72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7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7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140D"/>
    <w:multiLevelType w:val="hybridMultilevel"/>
    <w:tmpl w:val="B4547A0C"/>
    <w:lvl w:ilvl="0" w:tplc="E2EACD7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47CAD"/>
    <w:rsid w:val="000B5B01"/>
    <w:rsid w:val="000E03F1"/>
    <w:rsid w:val="00141454"/>
    <w:rsid w:val="001529A6"/>
    <w:rsid w:val="001A1051"/>
    <w:rsid w:val="001A5B87"/>
    <w:rsid w:val="001C379B"/>
    <w:rsid w:val="00273989"/>
    <w:rsid w:val="002B7490"/>
    <w:rsid w:val="002C45E7"/>
    <w:rsid w:val="002D4A47"/>
    <w:rsid w:val="00310FC3"/>
    <w:rsid w:val="003545BF"/>
    <w:rsid w:val="00360FA8"/>
    <w:rsid w:val="003A58A5"/>
    <w:rsid w:val="0045566E"/>
    <w:rsid w:val="004A5F9C"/>
    <w:rsid w:val="004F1160"/>
    <w:rsid w:val="004F2009"/>
    <w:rsid w:val="0056717A"/>
    <w:rsid w:val="006536E8"/>
    <w:rsid w:val="006C0880"/>
    <w:rsid w:val="00730FB8"/>
    <w:rsid w:val="00732F70"/>
    <w:rsid w:val="00744655"/>
    <w:rsid w:val="0075023D"/>
    <w:rsid w:val="007A71ED"/>
    <w:rsid w:val="007B68A8"/>
    <w:rsid w:val="007F0A12"/>
    <w:rsid w:val="00833821"/>
    <w:rsid w:val="008374BA"/>
    <w:rsid w:val="008B7400"/>
    <w:rsid w:val="0098594D"/>
    <w:rsid w:val="00993385"/>
    <w:rsid w:val="00A05E20"/>
    <w:rsid w:val="00AC5D83"/>
    <w:rsid w:val="00AD7689"/>
    <w:rsid w:val="00AF4CC2"/>
    <w:rsid w:val="00B247F5"/>
    <w:rsid w:val="00B347B9"/>
    <w:rsid w:val="00B50AD2"/>
    <w:rsid w:val="00B6091A"/>
    <w:rsid w:val="00B62C75"/>
    <w:rsid w:val="00B86F1A"/>
    <w:rsid w:val="00BA4B85"/>
    <w:rsid w:val="00BD41FD"/>
    <w:rsid w:val="00BE0B5F"/>
    <w:rsid w:val="00CB438A"/>
    <w:rsid w:val="00CC77A9"/>
    <w:rsid w:val="00CE3200"/>
    <w:rsid w:val="00DC0090"/>
    <w:rsid w:val="00DD1758"/>
    <w:rsid w:val="00E31A96"/>
    <w:rsid w:val="00E40310"/>
    <w:rsid w:val="00EF3DDE"/>
    <w:rsid w:val="00EF64BC"/>
    <w:rsid w:val="00F25552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47CA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0663-22DC-4A3F-A077-2515B88B8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47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Windows ユーザー</cp:lastModifiedBy>
  <cp:revision>12</cp:revision>
  <cp:lastPrinted>2006-06-26T02:04:00Z</cp:lastPrinted>
  <dcterms:created xsi:type="dcterms:W3CDTF">2018-09-24T08:44:00Z</dcterms:created>
  <dcterms:modified xsi:type="dcterms:W3CDTF">2018-09-25T08:40:00Z</dcterms:modified>
  <cp:category>システム設計ドキュメント</cp:category>
</cp:coreProperties>
</file>