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54C02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656F9D" w:rsidP="00833821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A0A90" wp14:editId="33D422A9">
            <wp:simplePos x="0" y="0"/>
            <wp:positionH relativeFrom="column">
              <wp:posOffset>3417156</wp:posOffset>
            </wp:positionH>
            <wp:positionV relativeFrom="paragraph">
              <wp:posOffset>77167</wp:posOffset>
            </wp:positionV>
            <wp:extent cx="4029075" cy="4505325"/>
            <wp:effectExtent l="0" t="0" r="9525" b="9525"/>
            <wp:wrapThrough wrapText="bothSides">
              <wp:wrapPolygon edited="0">
                <wp:start x="0" y="0"/>
                <wp:lineTo x="0" y="21554"/>
                <wp:lineTo x="21549" y="21554"/>
                <wp:lineTo x="21549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4F1160" w:rsidP="008B7400"/>
    <w:p w:rsidR="008B740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9CC5A" wp14:editId="46B166D8">
                <wp:simplePos x="0" y="0"/>
                <wp:positionH relativeFrom="column">
                  <wp:posOffset>7114540</wp:posOffset>
                </wp:positionH>
                <wp:positionV relativeFrom="paragraph">
                  <wp:posOffset>152014</wp:posOffset>
                </wp:positionV>
                <wp:extent cx="278130" cy="229870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CC5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560.2pt;margin-top:11.95pt;width:21.9pt;height:18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①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25454" wp14:editId="14C9F495">
                <wp:simplePos x="0" y="0"/>
                <wp:positionH relativeFrom="column">
                  <wp:posOffset>7112000</wp:posOffset>
                </wp:positionH>
                <wp:positionV relativeFrom="paragraph">
                  <wp:posOffset>1943100</wp:posOffset>
                </wp:positionV>
                <wp:extent cx="278130" cy="739140"/>
                <wp:effectExtent l="0" t="0" r="0" b="381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5454" id="テキスト ボックス 61" o:spid="_x0000_s1027" type="#_x0000_t202" style="position:absolute;left:0;text-align:left;margin-left:560pt;margin-top:153pt;width:21.9pt;height:5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Pr="00F1630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8B858" wp14:editId="2384D4FF">
                <wp:simplePos x="0" y="0"/>
                <wp:positionH relativeFrom="column">
                  <wp:posOffset>7115810</wp:posOffset>
                </wp:positionH>
                <wp:positionV relativeFrom="paragraph">
                  <wp:posOffset>1183640</wp:posOffset>
                </wp:positionV>
                <wp:extent cx="278130" cy="229870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B858" id="テキスト ボックス 59" o:spid="_x0000_s1028" type="#_x0000_t202" style="position:absolute;left:0;text-align:left;margin-left:560.3pt;margin-top:93.2pt;width:21.9pt;height:18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C09FD" wp14:editId="2F47F019">
                <wp:simplePos x="0" y="0"/>
                <wp:positionH relativeFrom="column">
                  <wp:posOffset>7118682</wp:posOffset>
                </wp:positionH>
                <wp:positionV relativeFrom="paragraph">
                  <wp:posOffset>22860</wp:posOffset>
                </wp:positionV>
                <wp:extent cx="278130" cy="25082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09FD" id="テキスト ボックス 51" o:spid="_x0000_s1029" type="#_x0000_t202" style="position:absolute;left:0;text-align:left;margin-left:560.55pt;margin-top:1.8pt;width:21.9pt;height:1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2C9F8" wp14:editId="329B1599">
                <wp:simplePos x="0" y="0"/>
                <wp:positionH relativeFrom="column">
                  <wp:posOffset>7115837</wp:posOffset>
                </wp:positionH>
                <wp:positionV relativeFrom="paragraph">
                  <wp:posOffset>81860</wp:posOffset>
                </wp:positionV>
                <wp:extent cx="278130" cy="229870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③</w:t>
                            </w:r>
                            <w:r>
                              <w:rPr>
                                <w:sz w:val="16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2C9F8" id="テキスト ボックス 55" o:spid="_x0000_s1030" type="#_x0000_t202" style="position:absolute;left:0;text-align:left;margin-left:560.3pt;margin-top:6.45pt;width:21.9pt;height:18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③</w:t>
                      </w:r>
                      <w:r>
                        <w:rPr>
                          <w:sz w:val="16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854A5" wp14:editId="28F3EB0D">
                <wp:simplePos x="0" y="0"/>
                <wp:positionH relativeFrom="column">
                  <wp:posOffset>7113270</wp:posOffset>
                </wp:positionH>
                <wp:positionV relativeFrom="paragraph">
                  <wp:posOffset>123687</wp:posOffset>
                </wp:positionV>
                <wp:extent cx="278130" cy="229870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54A5" id="テキスト ボックス 57" o:spid="_x0000_s1031" type="#_x0000_t202" style="position:absolute;left:0;text-align:left;margin-left:560.1pt;margin-top:9.75pt;width:21.9pt;height:18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D128A" wp14:editId="2F0D072F">
                <wp:simplePos x="0" y="0"/>
                <wp:positionH relativeFrom="column">
                  <wp:posOffset>7113270</wp:posOffset>
                </wp:positionH>
                <wp:positionV relativeFrom="paragraph">
                  <wp:posOffset>177110</wp:posOffset>
                </wp:positionV>
                <wp:extent cx="278130" cy="229870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128A" id="テキスト ボックス 58" o:spid="_x0000_s1032" type="#_x0000_t202" style="position:absolute;left:0;text-align:left;margin-left:560.1pt;margin-top:13.95pt;width:21.9pt;height:18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658AA" wp14:editId="5304229C">
                <wp:simplePos x="0" y="0"/>
                <wp:positionH relativeFrom="column">
                  <wp:posOffset>5706855</wp:posOffset>
                </wp:positionH>
                <wp:positionV relativeFrom="paragraph">
                  <wp:posOffset>103007</wp:posOffset>
                </wp:positionV>
                <wp:extent cx="1144988" cy="1017767"/>
                <wp:effectExtent l="0" t="0" r="0" b="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58AA" id="テキスト ボックス 56" o:spid="_x0000_s1033" type="#_x0000_t202" style="position:absolute;left:0;text-align:left;margin-left:449.35pt;margin-top:8.1pt;width:90.15pt;height:8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Pr="00F1630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A5DD5" wp14:editId="094E8F6C">
                <wp:simplePos x="0" y="0"/>
                <wp:positionH relativeFrom="column">
                  <wp:posOffset>4879919</wp:posOffset>
                </wp:positionH>
                <wp:positionV relativeFrom="paragraph">
                  <wp:posOffset>95057</wp:posOffset>
                </wp:positionV>
                <wp:extent cx="516835" cy="524786"/>
                <wp:effectExtent l="0" t="0" r="0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524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5DD5" id="テキスト ボックス 52" o:spid="_x0000_s1034" type="#_x0000_t202" style="position:absolute;left:0;text-align:left;margin-left:384.25pt;margin-top:7.5pt;width:40.7pt;height: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961C1" wp14:editId="2B87EE20">
                <wp:simplePos x="0" y="0"/>
                <wp:positionH relativeFrom="column">
                  <wp:posOffset>7121194</wp:posOffset>
                </wp:positionH>
                <wp:positionV relativeFrom="paragraph">
                  <wp:posOffset>147237</wp:posOffset>
                </wp:positionV>
                <wp:extent cx="278130" cy="229870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61C1" id="テキスト ボックス 60" o:spid="_x0000_s1035" type="#_x0000_t202" style="position:absolute;left:0;text-align:left;margin-left:560.7pt;margin-top:11.6pt;width:21.9pt;height:18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F16308" w:rsidP="008B7400">
      <w:r w:rsidRPr="00F1630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3D38E7" wp14:editId="3EBCE723">
                <wp:simplePos x="0" y="0"/>
                <wp:positionH relativeFrom="column">
                  <wp:posOffset>7137096</wp:posOffset>
                </wp:positionH>
                <wp:positionV relativeFrom="paragraph">
                  <wp:posOffset>858906</wp:posOffset>
                </wp:positionV>
                <wp:extent cx="278130" cy="659765"/>
                <wp:effectExtent l="0" t="0" r="0" b="698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659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6308" w:rsidRPr="00047CAD" w:rsidRDefault="00F16308" w:rsidP="00F1630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38E7" id="テキスト ボックス 62" o:spid="_x0000_s1036" type="#_x0000_t202" style="position:absolute;left:0;text-align:left;margin-left:562pt;margin-top:67.65pt;width:21.9pt;height:51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" filled="f" stroked="f" strokeweight=".5pt">
                <v:textbox>
                  <w:txbxContent>
                    <w:p w:rsidR="00F16308" w:rsidRPr="00047CAD" w:rsidRDefault="00F16308" w:rsidP="00F16308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default" r:id="rId8"/>
          <w:footerReference w:type="default" r:id="rId9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D35338">
        <w:rPr>
          <w:rFonts w:hint="eastAsia"/>
        </w:rPr>
        <w:t>依頼情報で修正点があった場合に編集する画面</w:t>
      </w:r>
      <w:r w:rsidR="00CB67F7">
        <w:tab/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6"/>
        <w:gridCol w:w="2387"/>
        <w:gridCol w:w="2739"/>
        <w:gridCol w:w="866"/>
      </w:tblGrid>
      <w:tr w:rsidR="004F1160" w:rsidRPr="00993385" w:rsidTr="00656F9D">
        <w:trPr>
          <w:trHeight w:hRule="exact" w:val="335"/>
          <w:tblHeader/>
        </w:trPr>
        <w:tc>
          <w:tcPr>
            <w:tcW w:w="726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6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7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739" w:type="dxa"/>
            <w:vAlign w:val="center"/>
          </w:tcPr>
          <w:p w:rsidR="004F1160" w:rsidRDefault="00D35338" w:rsidP="004F1160">
            <w:r>
              <w:rPr>
                <w:rFonts w:hint="eastAsia"/>
              </w:rPr>
              <w:t>tb</w:t>
            </w:r>
            <w:r w:rsidR="009B1C57">
              <w:rPr>
                <w:rFonts w:hint="eastAsia"/>
              </w:rPr>
              <w:t>C</w:t>
            </w:r>
            <w:r w:rsidR="009B1C57">
              <w:t>arN</w:t>
            </w:r>
            <w:r w:rsidR="00BE0B5F" w:rsidRPr="00BE0B5F">
              <w:t>ame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Y</w:t>
            </w:r>
            <w:r w:rsidR="00BE0B5F" w:rsidRPr="00BE0B5F">
              <w:t>ear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739" w:type="dxa"/>
            <w:vAlign w:val="center"/>
          </w:tcPr>
          <w:p w:rsidR="004F1160" w:rsidRDefault="00D35338" w:rsidP="00D35338">
            <w:r>
              <w:rPr>
                <w:rFonts w:hint="eastAsia"/>
              </w:rPr>
              <w:t>tb</w:t>
            </w:r>
            <w:r w:rsidR="009B1C57">
              <w:t>M</w:t>
            </w:r>
            <w:r w:rsidR="00BE0B5F" w:rsidRPr="00BE0B5F">
              <w:t>odel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739" w:type="dxa"/>
            <w:vAlign w:val="center"/>
          </w:tcPr>
          <w:p w:rsidR="004F1160" w:rsidRDefault="00D35338" w:rsidP="00D35338">
            <w:r>
              <w:rPr>
                <w:rFonts w:hint="eastAsia"/>
              </w:rPr>
              <w:t>tb</w:t>
            </w:r>
            <w:r w:rsidR="009B1C57">
              <w:t>C</w:t>
            </w:r>
            <w:r w:rsidR="00BE0B5F" w:rsidRPr="00BE0B5F">
              <w:t>olor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M</w:t>
            </w:r>
            <w:r w:rsidR="00BE0B5F" w:rsidRPr="00BE0B5F">
              <w:t>ileage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739" w:type="dxa"/>
            <w:vAlign w:val="center"/>
          </w:tcPr>
          <w:p w:rsidR="004F1160" w:rsidRDefault="00D35338" w:rsidP="00D35338">
            <w:r>
              <w:rPr>
                <w:rFonts w:hint="eastAsia"/>
              </w:rPr>
              <w:t>tb</w:t>
            </w:r>
            <w:r w:rsidR="009B1C57">
              <w:t>B</w:t>
            </w:r>
            <w:r w:rsidR="00BE0B5F" w:rsidRPr="00BE0B5F">
              <w:t>udget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Trans</w:t>
            </w:r>
            <w:r w:rsidR="00BE0B5F" w:rsidRPr="00BE0B5F">
              <w:t>mission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7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739" w:type="dxa"/>
            <w:vAlign w:val="center"/>
          </w:tcPr>
          <w:p w:rsidR="004F1160" w:rsidRDefault="00D35338" w:rsidP="009B1C57">
            <w:r>
              <w:rPr>
                <w:rFonts w:hint="eastAsia"/>
              </w:rPr>
              <w:t>tb</w:t>
            </w:r>
            <w:r w:rsidR="009B1C57">
              <w:t>Note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7" w:type="dxa"/>
            <w:vAlign w:val="center"/>
          </w:tcPr>
          <w:p w:rsidR="004F1160" w:rsidRDefault="00CB67F7" w:rsidP="004F1160">
            <w:r>
              <w:rPr>
                <w:rFonts w:hint="eastAsia"/>
              </w:rPr>
              <w:t>登録</w:t>
            </w:r>
          </w:p>
        </w:tc>
        <w:tc>
          <w:tcPr>
            <w:tcW w:w="2739" w:type="dxa"/>
            <w:vAlign w:val="center"/>
          </w:tcPr>
          <w:p w:rsidR="004F1160" w:rsidRDefault="00CB67F7" w:rsidP="004F1160">
            <w:r>
              <w:t>b</w:t>
            </w:r>
            <w:r w:rsidR="009B1C57">
              <w:rPr>
                <w:rFonts w:hint="eastAsia"/>
              </w:rPr>
              <w:t>tC</w:t>
            </w:r>
            <w:r w:rsidR="001E6D26">
              <w:t>onfirm</w:t>
            </w:r>
          </w:p>
        </w:tc>
        <w:tc>
          <w:tcPr>
            <w:tcW w:w="866" w:type="dxa"/>
            <w:vAlign w:val="center"/>
          </w:tcPr>
          <w:p w:rsidR="004F1160" w:rsidRDefault="00CB67F7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7" w:type="dxa"/>
            <w:vAlign w:val="center"/>
          </w:tcPr>
          <w:p w:rsidR="004F1160" w:rsidRDefault="00F16308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以下</w:t>
            </w:r>
          </w:p>
        </w:tc>
        <w:tc>
          <w:tcPr>
            <w:tcW w:w="2739" w:type="dxa"/>
            <w:vAlign w:val="center"/>
          </w:tcPr>
          <w:p w:rsidR="004F1160" w:rsidRDefault="00F16308" w:rsidP="004F1160">
            <w:r>
              <w:rPr>
                <w:rFonts w:hint="eastAsia"/>
              </w:rPr>
              <w:t>rbLess</w:t>
            </w:r>
          </w:p>
        </w:tc>
        <w:tc>
          <w:tcPr>
            <w:tcW w:w="866" w:type="dxa"/>
            <w:vAlign w:val="center"/>
          </w:tcPr>
          <w:p w:rsidR="004F1160" w:rsidRDefault="00F16308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7" w:type="dxa"/>
            <w:vAlign w:val="center"/>
          </w:tcPr>
          <w:p w:rsidR="004F1160" w:rsidRDefault="00F16308" w:rsidP="004F1160">
            <w:r>
              <w:rPr>
                <w:rFonts w:hint="eastAsia"/>
              </w:rPr>
              <w:t>付近</w:t>
            </w:r>
          </w:p>
        </w:tc>
        <w:tc>
          <w:tcPr>
            <w:tcW w:w="2739" w:type="dxa"/>
            <w:vAlign w:val="center"/>
          </w:tcPr>
          <w:p w:rsidR="004F1160" w:rsidRDefault="00F16308" w:rsidP="004F1160">
            <w:r>
              <w:rPr>
                <w:rFonts w:hint="eastAsia"/>
              </w:rPr>
              <w:t>rbNear</w:t>
            </w:r>
          </w:p>
        </w:tc>
        <w:tc>
          <w:tcPr>
            <w:tcW w:w="866" w:type="dxa"/>
            <w:vAlign w:val="center"/>
          </w:tcPr>
          <w:p w:rsidR="004F1160" w:rsidRDefault="00F16308" w:rsidP="004F1160">
            <w:pPr>
              <w:jc w:val="right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B62C75" w:rsidRDefault="00B62C75" w:rsidP="00D35338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656F9D">
        <w:trPr>
          <w:trHeight w:hRule="exact" w:val="335"/>
        </w:trPr>
        <w:tc>
          <w:tcPr>
            <w:tcW w:w="726" w:type="dxa"/>
            <w:vAlign w:val="center"/>
          </w:tcPr>
          <w:p w:rsidR="00BE0B5F" w:rsidRDefault="00BE0B5F" w:rsidP="00CB67F7"/>
        </w:tc>
        <w:tc>
          <w:tcPr>
            <w:tcW w:w="2387" w:type="dxa"/>
            <w:vAlign w:val="center"/>
          </w:tcPr>
          <w:p w:rsidR="00BE0B5F" w:rsidRDefault="00BE0B5F" w:rsidP="004F1160"/>
        </w:tc>
        <w:tc>
          <w:tcPr>
            <w:tcW w:w="2739" w:type="dxa"/>
            <w:vAlign w:val="center"/>
          </w:tcPr>
          <w:p w:rsidR="00BE0B5F" w:rsidRDefault="00BE0B5F" w:rsidP="004F1160"/>
        </w:tc>
        <w:tc>
          <w:tcPr>
            <w:tcW w:w="866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656F9D">
        <w:trPr>
          <w:trHeight w:hRule="exact" w:val="335"/>
        </w:trPr>
        <w:tc>
          <w:tcPr>
            <w:tcW w:w="726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7" w:type="dxa"/>
            <w:vAlign w:val="center"/>
          </w:tcPr>
          <w:p w:rsidR="004F1160" w:rsidRDefault="004F1160" w:rsidP="004F1160"/>
        </w:tc>
        <w:tc>
          <w:tcPr>
            <w:tcW w:w="2739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F34" w:rsidRDefault="005D0F34" w:rsidP="00273989">
      <w:pPr>
        <w:pStyle w:val="a3"/>
      </w:pPr>
      <w:r>
        <w:separator/>
      </w:r>
    </w:p>
  </w:endnote>
  <w:endnote w:type="continuationSeparator" w:id="0">
    <w:p w:rsidR="005D0F34" w:rsidRDefault="005D0F3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F34" w:rsidRDefault="005D0F34" w:rsidP="00273989">
      <w:pPr>
        <w:pStyle w:val="a3"/>
      </w:pPr>
      <w:r>
        <w:separator/>
      </w:r>
    </w:p>
  </w:footnote>
  <w:footnote w:type="continuationSeparator" w:id="0">
    <w:p w:rsidR="005D0F34" w:rsidRDefault="005D0F3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 w:rsidR="008C1A79">
                              <w:rPr>
                                <w:rFonts w:hint="eastAsia"/>
                                <w:sz w:val="24"/>
                              </w:rPr>
                              <w:t>情報編集</w:t>
                            </w:r>
                            <w:r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5505" w:rsidRPr="008B7400" w:rsidRDefault="00A85505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6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 w:rsidR="008C1A79">
                        <w:rPr>
                          <w:rFonts w:hint="eastAsia"/>
                          <w:sz w:val="24"/>
                        </w:rPr>
                        <w:t>情報</w:t>
                      </w:r>
                      <w:bookmarkStart w:id="1" w:name="_GoBack"/>
                      <w:bookmarkEnd w:id="1"/>
                      <w:r w:rsidR="008C1A79">
                        <w:rPr>
                          <w:rFonts w:hint="eastAsia"/>
                          <w:sz w:val="24"/>
                        </w:rPr>
                        <w:t>編集</w:t>
                      </w:r>
                      <w:r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2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85505" w:rsidRPr="008B7400" w:rsidRDefault="00A85505" w:rsidP="008B7400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編集</w:t>
                        </w:r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1630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1630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5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5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1630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1630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A1051"/>
    <w:rsid w:val="001A5B87"/>
    <w:rsid w:val="001C379B"/>
    <w:rsid w:val="001E6D26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5D0F34"/>
    <w:rsid w:val="006536E8"/>
    <w:rsid w:val="00656F9D"/>
    <w:rsid w:val="00662A77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8C1A79"/>
    <w:rsid w:val="00965085"/>
    <w:rsid w:val="0098594D"/>
    <w:rsid w:val="00993385"/>
    <w:rsid w:val="009B1C57"/>
    <w:rsid w:val="00A85505"/>
    <w:rsid w:val="00AC5D83"/>
    <w:rsid w:val="00AD7689"/>
    <w:rsid w:val="00AF4CC2"/>
    <w:rsid w:val="00B247F5"/>
    <w:rsid w:val="00B347B9"/>
    <w:rsid w:val="00B50AD2"/>
    <w:rsid w:val="00B62C75"/>
    <w:rsid w:val="00B86F1A"/>
    <w:rsid w:val="00BA4B85"/>
    <w:rsid w:val="00BD41FD"/>
    <w:rsid w:val="00BE0B5F"/>
    <w:rsid w:val="00CB438A"/>
    <w:rsid w:val="00CB67F7"/>
    <w:rsid w:val="00CE3200"/>
    <w:rsid w:val="00D35338"/>
    <w:rsid w:val="00DD1758"/>
    <w:rsid w:val="00E31A96"/>
    <w:rsid w:val="00EF3DDE"/>
    <w:rsid w:val="00EF64BC"/>
    <w:rsid w:val="00F16308"/>
    <w:rsid w:val="00F25552"/>
    <w:rsid w:val="00F7706F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15601F9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49D7-92C7-4EDC-B424-A4194548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28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13</cp:revision>
  <cp:lastPrinted>2006-06-26T02:04:00Z</cp:lastPrinted>
  <dcterms:created xsi:type="dcterms:W3CDTF">2018-09-24T08:44:00Z</dcterms:created>
  <dcterms:modified xsi:type="dcterms:W3CDTF">2018-09-25T08:27:00Z</dcterms:modified>
  <cp:category>システム設計ドキュメント</cp:category>
</cp:coreProperties>
</file>