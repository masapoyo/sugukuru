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Pr="00B247F5" w:rsidRDefault="00185659" w:rsidP="00833821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6A596B" wp14:editId="18F550F7">
            <wp:simplePos x="0" y="0"/>
            <wp:positionH relativeFrom="column">
              <wp:posOffset>2684421</wp:posOffset>
            </wp:positionH>
            <wp:positionV relativeFrom="paragraph">
              <wp:posOffset>132163</wp:posOffset>
            </wp:positionV>
            <wp:extent cx="4485640" cy="4786630"/>
            <wp:effectExtent l="0" t="0" r="0" b="0"/>
            <wp:wrapThrough wrapText="bothSides">
              <wp:wrapPolygon edited="0">
                <wp:start x="0" y="0"/>
                <wp:lineTo x="0" y="21491"/>
                <wp:lineTo x="21465" y="21491"/>
                <wp:lineTo x="21465" y="0"/>
                <wp:lineTo x="0" y="0"/>
              </wp:wrapPolygon>
            </wp:wrapThrough>
            <wp:docPr id="50" name="図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5F9C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2718AF3" wp14:editId="58EC3C28">
                <wp:simplePos x="0" y="0"/>
                <wp:positionH relativeFrom="column">
                  <wp:posOffset>1266825</wp:posOffset>
                </wp:positionH>
                <wp:positionV relativeFrom="paragraph">
                  <wp:posOffset>93345</wp:posOffset>
                </wp:positionV>
                <wp:extent cx="7400925" cy="4853940"/>
                <wp:effectExtent l="12700" t="11430" r="6350" b="11430"/>
                <wp:wrapNone/>
                <wp:docPr id="5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0925" cy="4853940"/>
                        </a:xfrm>
                        <a:prstGeom prst="rect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25E94C" id="Rectangle 16" o:spid="_x0000_s1026" style="position:absolute;left:0;text-align:left;margin-left:99.75pt;margin-top:7.35pt;width:582.75pt;height:382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" filled="f" strokeweight="1pt">
                <v:textbox inset="0,.7pt,0,.7pt"/>
              </v:rect>
            </w:pict>
          </mc:Fallback>
        </mc:AlternateContent>
      </w:r>
      <w:r w:rsidR="00B247F5" w:rsidRPr="00B247F5">
        <w:rPr>
          <w:rFonts w:hint="eastAsia"/>
          <w:b/>
        </w:rPr>
        <w:t>＜画面レイアウト＞</w:t>
      </w:r>
    </w:p>
    <w:p w:rsidR="008B7400" w:rsidRDefault="008B7400" w:rsidP="00833821"/>
    <w:p w:rsidR="008B7400" w:rsidRPr="008B7400" w:rsidRDefault="008B7400" w:rsidP="008B7400"/>
    <w:p w:rsidR="004F1160" w:rsidRDefault="004F1160" w:rsidP="008B7400"/>
    <w:p w:rsidR="004F1160" w:rsidRPr="008B7400" w:rsidRDefault="004F1160" w:rsidP="008B7400"/>
    <w:p w:rsidR="008B7400" w:rsidRPr="008B7400" w:rsidRDefault="008B7400" w:rsidP="008B7400"/>
    <w:p w:rsidR="008B7400" w:rsidRPr="008B7400" w:rsidRDefault="008B7400" w:rsidP="008B7400"/>
    <w:p w:rsidR="004F1160" w:rsidRPr="008B7400" w:rsidRDefault="004F1160" w:rsidP="008B7400"/>
    <w:p w:rsidR="008B7400" w:rsidRDefault="008B7400" w:rsidP="008B7400"/>
    <w:p w:rsidR="004F1160" w:rsidRPr="008B7400" w:rsidRDefault="004F1160" w:rsidP="008B7400"/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Default="008B7400" w:rsidP="008B7400">
      <w:bookmarkStart w:id="0" w:name="_GoBack"/>
      <w:bookmarkEnd w:id="0"/>
    </w:p>
    <w:p w:rsidR="00993385" w:rsidRDefault="00993385" w:rsidP="008B7400"/>
    <w:p w:rsidR="008B7400" w:rsidRPr="008B7400" w:rsidRDefault="008B7400" w:rsidP="008B7400"/>
    <w:p w:rsidR="008B7400" w:rsidRPr="008B7400" w:rsidRDefault="008B7400" w:rsidP="008B7400"/>
    <w:p w:rsidR="00993385" w:rsidRDefault="00993385" w:rsidP="008B7400">
      <w:pPr>
        <w:sectPr w:rsidR="00993385" w:rsidSect="008B7400">
          <w:headerReference w:type="default" r:id="rId8"/>
          <w:footerReference w:type="default" r:id="rId9"/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p w:rsidR="006536E8" w:rsidRPr="00993385" w:rsidRDefault="00EF3DDE" w:rsidP="008B7400">
      <w:pPr>
        <w:rPr>
          <w:b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21AB2E9B" wp14:editId="3F27B910">
                <wp:simplePos x="0" y="0"/>
                <wp:positionH relativeFrom="column">
                  <wp:posOffset>196850</wp:posOffset>
                </wp:positionH>
                <wp:positionV relativeFrom="paragraph">
                  <wp:posOffset>186690</wp:posOffset>
                </wp:positionV>
                <wp:extent cx="9201081" cy="1306830"/>
                <wp:effectExtent l="0" t="0" r="19685" b="26670"/>
                <wp:wrapNone/>
                <wp:docPr id="4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01081" cy="1306830"/>
                          <a:chOff x="1325" y="3360"/>
                          <a:chExt cx="14385" cy="2058"/>
                        </a:xfrm>
                      </wpg:grpSpPr>
                      <wps:wsp>
                        <wps:cNvPr id="4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25" y="3360"/>
                            <a:ext cx="14385" cy="205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8890" rIns="0" bIns="8890" anchor="t" anchorCtr="0" upright="1">
                          <a:noAutofit/>
                        </wps:bodyPr>
                      </wps:wsp>
                      <wps:wsp>
                        <wps:cNvPr id="4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325" y="365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325" y="3948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325" y="4242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325" y="4536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325" y="4830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325" y="512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37B491" id="Group 13" o:spid="_x0000_s1026" style="position:absolute;left:0;text-align:left;margin-left:15.5pt;margin-top:14.7pt;width:724.5pt;height:102.9pt;z-index:251652608" coordorigin="1325,3360" coordsize="14385,2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">
                <v:rect id="Rectangle 4" o:spid="_x0000_s1027" style="position:absolute;left:1325;top:3360;width:14385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" filled="f">
                  <v:textbox inset="0,.7pt,0,.7pt"/>
                </v:rect>
                <v:line id="Line 7" o:spid="_x0000_s1028" style="position:absolute;visibility:visible;mso-wrap-style:square" from="1325,3654" to="15710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">
                  <v:stroke dashstyle="dash"/>
                </v:line>
                <v:line id="Line 8" o:spid="_x0000_s1029" style="position:absolute;visibility:visible;mso-wrap-style:square" from="1325,3948" to="15710,3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">
                  <v:stroke dashstyle="dash"/>
                </v:line>
                <v:line id="Line 9" o:spid="_x0000_s1030" style="position:absolute;visibility:visible;mso-wrap-style:square" from="1325,4242" to="15710,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">
                  <v:stroke dashstyle="dash"/>
                </v:line>
                <v:line id="Line 10" o:spid="_x0000_s1031" style="position:absolute;visibility:visible;mso-wrap-style:square" from="1325,4536" to="15710,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">
                  <v:stroke dashstyle="dash"/>
                </v:line>
                <v:line id="Line 11" o:spid="_x0000_s1032" style="position:absolute;visibility:visible;mso-wrap-style:square" from="1325,4830" to="1571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">
                  <v:stroke dashstyle="dash"/>
                </v:line>
                <v:line id="Line 12" o:spid="_x0000_s1033" style="position:absolute;visibility:visible;mso-wrap-style:square" from="1325,5124" to="15710,5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">
                  <v:stroke dashstyle="dash"/>
                </v:line>
              </v:group>
            </w:pict>
          </mc:Fallback>
        </mc:AlternateContent>
      </w:r>
      <w:r w:rsidR="00993385" w:rsidRPr="00993385">
        <w:rPr>
          <w:rFonts w:hint="eastAsia"/>
          <w:b/>
        </w:rPr>
        <w:t>＜機能説明＞</w:t>
      </w:r>
    </w:p>
    <w:p w:rsidR="00EF3DDE" w:rsidRDefault="00B247F5" w:rsidP="00EF3DDE">
      <w:pPr>
        <w:ind w:leftChars="300" w:left="630" w:rightChars="197" w:right="414"/>
      </w:pPr>
      <w:r>
        <w:rPr>
          <w:rFonts w:hint="eastAsia"/>
        </w:rPr>
        <w:t>・</w:t>
      </w:r>
      <w:r w:rsidR="00FA28F5">
        <w:rPr>
          <w:rFonts w:hint="eastAsia"/>
        </w:rPr>
        <w:t>依頼情報の検索、一覧画面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B247F5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8B7400" w:rsidP="008B7400"/>
    <w:p w:rsidR="008B7400" w:rsidRDefault="008B7400" w:rsidP="008B7400">
      <w:pPr>
        <w:sectPr w:rsidR="008B7400" w:rsidSect="008B7400"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tbl>
      <w:tblPr>
        <w:tblStyle w:val="a6"/>
        <w:tblW w:w="0" w:type="auto"/>
        <w:tblInd w:w="470" w:type="dxa"/>
        <w:tblLook w:val="01E0" w:firstRow="1" w:lastRow="1" w:firstColumn="1" w:lastColumn="1" w:noHBand="0" w:noVBand="0"/>
      </w:tblPr>
      <w:tblGrid>
        <w:gridCol w:w="727"/>
        <w:gridCol w:w="2391"/>
        <w:gridCol w:w="2859"/>
        <w:gridCol w:w="868"/>
      </w:tblGrid>
      <w:tr w:rsidR="004F1160" w:rsidRPr="00993385" w:rsidTr="00383C57">
        <w:trPr>
          <w:trHeight w:hRule="exact" w:val="335"/>
          <w:tblHeader/>
        </w:trPr>
        <w:tc>
          <w:tcPr>
            <w:tcW w:w="727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lastRenderedPageBreak/>
              <w:t>項番</w:t>
            </w:r>
          </w:p>
        </w:tc>
        <w:tc>
          <w:tcPr>
            <w:tcW w:w="2391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項目名</w:t>
            </w:r>
          </w:p>
        </w:tc>
        <w:tc>
          <w:tcPr>
            <w:tcW w:w="2859" w:type="dxa"/>
            <w:vAlign w:val="center"/>
          </w:tcPr>
          <w:p w:rsidR="004F1160" w:rsidRPr="00993385" w:rsidRDefault="00BA4B85" w:rsidP="00BA4B8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オブジェクト名</w:t>
            </w:r>
          </w:p>
        </w:tc>
        <w:tc>
          <w:tcPr>
            <w:tcW w:w="868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桁数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１</w:t>
            </w:r>
          </w:p>
        </w:tc>
        <w:tc>
          <w:tcPr>
            <w:tcW w:w="2391" w:type="dxa"/>
            <w:vAlign w:val="center"/>
          </w:tcPr>
          <w:p w:rsidR="00BE0B5F" w:rsidRDefault="00BE0B5F" w:rsidP="00BE0B5F">
            <w:r>
              <w:rPr>
                <w:rFonts w:hint="eastAsia"/>
              </w:rPr>
              <w:t>車両名</w:t>
            </w:r>
          </w:p>
        </w:tc>
        <w:tc>
          <w:tcPr>
            <w:tcW w:w="2859" w:type="dxa"/>
            <w:vAlign w:val="center"/>
          </w:tcPr>
          <w:p w:rsidR="004F1160" w:rsidRDefault="00D35338" w:rsidP="004F1160">
            <w:proofErr w:type="spellStart"/>
            <w:r>
              <w:rPr>
                <w:rFonts w:hint="eastAsia"/>
              </w:rPr>
              <w:t>tb</w:t>
            </w:r>
            <w:r w:rsidR="00BE0B5F" w:rsidRPr="00BE0B5F">
              <w:t>_car_name</w:t>
            </w:r>
            <w:proofErr w:type="spellEnd"/>
          </w:p>
        </w:tc>
        <w:tc>
          <w:tcPr>
            <w:tcW w:w="868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２</w:t>
            </w:r>
          </w:p>
        </w:tc>
        <w:tc>
          <w:tcPr>
            <w:tcW w:w="2391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年式</w:t>
            </w:r>
          </w:p>
        </w:tc>
        <w:tc>
          <w:tcPr>
            <w:tcW w:w="2859" w:type="dxa"/>
            <w:vAlign w:val="center"/>
          </w:tcPr>
          <w:p w:rsidR="004F1160" w:rsidRDefault="00D35338" w:rsidP="00D35338">
            <w:proofErr w:type="spellStart"/>
            <w:r>
              <w:rPr>
                <w:rFonts w:hint="eastAsia"/>
              </w:rPr>
              <w:t>tb</w:t>
            </w:r>
            <w:r w:rsidR="00BE0B5F" w:rsidRPr="00BE0B5F">
              <w:t>_medel_year</w:t>
            </w:r>
            <w:proofErr w:type="spellEnd"/>
          </w:p>
        </w:tc>
        <w:tc>
          <w:tcPr>
            <w:tcW w:w="868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３</w:t>
            </w:r>
          </w:p>
        </w:tc>
        <w:tc>
          <w:tcPr>
            <w:tcW w:w="2391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型式</w:t>
            </w:r>
          </w:p>
        </w:tc>
        <w:tc>
          <w:tcPr>
            <w:tcW w:w="2859" w:type="dxa"/>
            <w:vAlign w:val="center"/>
          </w:tcPr>
          <w:p w:rsidR="004F1160" w:rsidRDefault="00D35338" w:rsidP="00D35338">
            <w:proofErr w:type="spellStart"/>
            <w:r>
              <w:rPr>
                <w:rFonts w:hint="eastAsia"/>
              </w:rPr>
              <w:t>tb</w:t>
            </w:r>
            <w:r w:rsidR="00BE0B5F" w:rsidRPr="00BE0B5F">
              <w:t>_model</w:t>
            </w:r>
            <w:proofErr w:type="spellEnd"/>
          </w:p>
        </w:tc>
        <w:tc>
          <w:tcPr>
            <w:tcW w:w="868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４</w:t>
            </w:r>
          </w:p>
        </w:tc>
        <w:tc>
          <w:tcPr>
            <w:tcW w:w="2391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色</w:t>
            </w:r>
          </w:p>
        </w:tc>
        <w:tc>
          <w:tcPr>
            <w:tcW w:w="2859" w:type="dxa"/>
            <w:vAlign w:val="center"/>
          </w:tcPr>
          <w:p w:rsidR="004F1160" w:rsidRDefault="00D35338" w:rsidP="00D35338">
            <w:proofErr w:type="spellStart"/>
            <w:r>
              <w:rPr>
                <w:rFonts w:hint="eastAsia"/>
              </w:rPr>
              <w:t>tb</w:t>
            </w:r>
            <w:r w:rsidR="00BE0B5F" w:rsidRPr="00BE0B5F">
              <w:t>_color</w:t>
            </w:r>
            <w:proofErr w:type="spellEnd"/>
          </w:p>
        </w:tc>
        <w:tc>
          <w:tcPr>
            <w:tcW w:w="868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５</w:t>
            </w:r>
          </w:p>
        </w:tc>
        <w:tc>
          <w:tcPr>
            <w:tcW w:w="2391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走行距離</w:t>
            </w:r>
          </w:p>
        </w:tc>
        <w:tc>
          <w:tcPr>
            <w:tcW w:w="2859" w:type="dxa"/>
            <w:vAlign w:val="center"/>
          </w:tcPr>
          <w:p w:rsidR="004F1160" w:rsidRDefault="00D35338" w:rsidP="00D35338">
            <w:proofErr w:type="spellStart"/>
            <w:r>
              <w:rPr>
                <w:rFonts w:hint="eastAsia"/>
              </w:rPr>
              <w:t>tb</w:t>
            </w:r>
            <w:r w:rsidR="00BE0B5F" w:rsidRPr="00BE0B5F">
              <w:t>_mileage</w:t>
            </w:r>
            <w:proofErr w:type="spellEnd"/>
          </w:p>
        </w:tc>
        <w:tc>
          <w:tcPr>
            <w:tcW w:w="868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６</w:t>
            </w:r>
          </w:p>
        </w:tc>
        <w:tc>
          <w:tcPr>
            <w:tcW w:w="2391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予算</w:t>
            </w:r>
          </w:p>
        </w:tc>
        <w:tc>
          <w:tcPr>
            <w:tcW w:w="2859" w:type="dxa"/>
            <w:vAlign w:val="center"/>
          </w:tcPr>
          <w:p w:rsidR="004F1160" w:rsidRDefault="00D35338" w:rsidP="00D35338">
            <w:proofErr w:type="spellStart"/>
            <w:r>
              <w:rPr>
                <w:rFonts w:hint="eastAsia"/>
              </w:rPr>
              <w:t>tb</w:t>
            </w:r>
            <w:r w:rsidR="00BE0B5F" w:rsidRPr="00BE0B5F">
              <w:t>_budget</w:t>
            </w:r>
            <w:proofErr w:type="spellEnd"/>
          </w:p>
        </w:tc>
        <w:tc>
          <w:tcPr>
            <w:tcW w:w="868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７</w:t>
            </w:r>
          </w:p>
        </w:tc>
        <w:tc>
          <w:tcPr>
            <w:tcW w:w="2391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変速機構の種別</w:t>
            </w:r>
          </w:p>
        </w:tc>
        <w:tc>
          <w:tcPr>
            <w:tcW w:w="2859" w:type="dxa"/>
            <w:vAlign w:val="center"/>
          </w:tcPr>
          <w:p w:rsidR="004F1160" w:rsidRDefault="00D35338" w:rsidP="00D35338">
            <w:proofErr w:type="spellStart"/>
            <w:r>
              <w:rPr>
                <w:rFonts w:hint="eastAsia"/>
              </w:rPr>
              <w:t>tb</w:t>
            </w:r>
            <w:r>
              <w:t>_</w:t>
            </w:r>
            <w:r w:rsidR="00BE0B5F" w:rsidRPr="00BE0B5F">
              <w:t>ansmission_fund_type</w:t>
            </w:r>
            <w:proofErr w:type="spellEnd"/>
          </w:p>
        </w:tc>
        <w:tc>
          <w:tcPr>
            <w:tcW w:w="868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８</w:t>
            </w:r>
          </w:p>
        </w:tc>
        <w:tc>
          <w:tcPr>
            <w:tcW w:w="2391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備考</w:t>
            </w:r>
          </w:p>
        </w:tc>
        <w:tc>
          <w:tcPr>
            <w:tcW w:w="2859" w:type="dxa"/>
            <w:vAlign w:val="center"/>
          </w:tcPr>
          <w:p w:rsidR="004F1160" w:rsidRDefault="00D35338" w:rsidP="00D35338">
            <w:proofErr w:type="spellStart"/>
            <w:r>
              <w:rPr>
                <w:rFonts w:hint="eastAsia"/>
              </w:rPr>
              <w:t>tb</w:t>
            </w:r>
            <w:r w:rsidR="00BE0B5F" w:rsidRPr="00BE0B5F">
              <w:t>_remarks</w:t>
            </w:r>
            <w:proofErr w:type="spellEnd"/>
          </w:p>
        </w:tc>
        <w:tc>
          <w:tcPr>
            <w:tcW w:w="868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6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９</w:t>
            </w:r>
          </w:p>
        </w:tc>
        <w:tc>
          <w:tcPr>
            <w:tcW w:w="2391" w:type="dxa"/>
            <w:vAlign w:val="center"/>
          </w:tcPr>
          <w:p w:rsidR="004F1160" w:rsidRDefault="00CB67F7" w:rsidP="004F1160">
            <w:r>
              <w:rPr>
                <w:rFonts w:hint="eastAsia"/>
              </w:rPr>
              <w:t>登録</w:t>
            </w:r>
          </w:p>
        </w:tc>
        <w:tc>
          <w:tcPr>
            <w:tcW w:w="2859" w:type="dxa"/>
            <w:vAlign w:val="center"/>
          </w:tcPr>
          <w:p w:rsidR="004F1160" w:rsidRDefault="00CB67F7" w:rsidP="004F1160">
            <w:proofErr w:type="spellStart"/>
            <w:r>
              <w:t>b</w:t>
            </w:r>
            <w:r>
              <w:rPr>
                <w:rFonts w:hint="eastAsia"/>
              </w:rPr>
              <w:t>t_</w:t>
            </w:r>
            <w:r>
              <w:t>c</w:t>
            </w:r>
            <w:r w:rsidRPr="00CB67F7">
              <w:t>onfirmation</w:t>
            </w:r>
            <w:proofErr w:type="spellEnd"/>
          </w:p>
        </w:tc>
        <w:tc>
          <w:tcPr>
            <w:tcW w:w="868" w:type="dxa"/>
            <w:vAlign w:val="center"/>
          </w:tcPr>
          <w:p w:rsidR="004F1160" w:rsidRDefault="00CB67F7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１０</w:t>
            </w:r>
          </w:p>
        </w:tc>
        <w:tc>
          <w:tcPr>
            <w:tcW w:w="2391" w:type="dxa"/>
            <w:vAlign w:val="center"/>
          </w:tcPr>
          <w:p w:rsidR="00467AE2" w:rsidRDefault="00467AE2" w:rsidP="00467AE2">
            <w:r>
              <w:rPr>
                <w:rFonts w:hint="eastAsia"/>
              </w:rPr>
              <w:t>車両名</w:t>
            </w:r>
          </w:p>
        </w:tc>
        <w:tc>
          <w:tcPr>
            <w:tcW w:w="2859" w:type="dxa"/>
            <w:vAlign w:val="center"/>
          </w:tcPr>
          <w:p w:rsidR="00467AE2" w:rsidRDefault="00467AE2" w:rsidP="00467AE2">
            <w:proofErr w:type="spellStart"/>
            <w:r>
              <w:rPr>
                <w:rFonts w:hint="eastAsia"/>
              </w:rPr>
              <w:t>lb</w:t>
            </w:r>
            <w:r w:rsidRPr="00BE0B5F">
              <w:t>_car_name</w:t>
            </w:r>
            <w:proofErr w:type="spellEnd"/>
          </w:p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１２</w:t>
            </w:r>
          </w:p>
        </w:tc>
        <w:tc>
          <w:tcPr>
            <w:tcW w:w="2391" w:type="dxa"/>
            <w:vAlign w:val="center"/>
          </w:tcPr>
          <w:p w:rsidR="00467AE2" w:rsidRDefault="00467AE2" w:rsidP="00467AE2">
            <w:r>
              <w:rPr>
                <w:rFonts w:hint="eastAsia"/>
              </w:rPr>
              <w:t>年式</w:t>
            </w:r>
          </w:p>
        </w:tc>
        <w:tc>
          <w:tcPr>
            <w:tcW w:w="2859" w:type="dxa"/>
            <w:vAlign w:val="center"/>
          </w:tcPr>
          <w:p w:rsidR="00467AE2" w:rsidRDefault="00467AE2" w:rsidP="00467AE2">
            <w:proofErr w:type="spellStart"/>
            <w:r>
              <w:t>lb</w:t>
            </w:r>
            <w:r w:rsidRPr="00BE0B5F">
              <w:t>_medel_year</w:t>
            </w:r>
            <w:proofErr w:type="spellEnd"/>
          </w:p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１３</w:t>
            </w:r>
          </w:p>
        </w:tc>
        <w:tc>
          <w:tcPr>
            <w:tcW w:w="2391" w:type="dxa"/>
            <w:vAlign w:val="center"/>
          </w:tcPr>
          <w:p w:rsidR="00467AE2" w:rsidRDefault="00467AE2" w:rsidP="00467AE2">
            <w:r>
              <w:rPr>
                <w:rFonts w:hint="eastAsia"/>
              </w:rPr>
              <w:t>型式</w:t>
            </w:r>
          </w:p>
        </w:tc>
        <w:tc>
          <w:tcPr>
            <w:tcW w:w="2859" w:type="dxa"/>
            <w:vAlign w:val="center"/>
          </w:tcPr>
          <w:p w:rsidR="00467AE2" w:rsidRDefault="00467AE2" w:rsidP="00467AE2">
            <w:proofErr w:type="spellStart"/>
            <w:r>
              <w:t>lb</w:t>
            </w:r>
            <w:r w:rsidRPr="00BE0B5F">
              <w:t>_model</w:t>
            </w:r>
            <w:proofErr w:type="spellEnd"/>
          </w:p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１４</w:t>
            </w:r>
          </w:p>
        </w:tc>
        <w:tc>
          <w:tcPr>
            <w:tcW w:w="2391" w:type="dxa"/>
            <w:vAlign w:val="center"/>
          </w:tcPr>
          <w:p w:rsidR="00467AE2" w:rsidRDefault="00467AE2" w:rsidP="00467AE2">
            <w:r>
              <w:rPr>
                <w:rFonts w:hint="eastAsia"/>
              </w:rPr>
              <w:t>色</w:t>
            </w:r>
          </w:p>
        </w:tc>
        <w:tc>
          <w:tcPr>
            <w:tcW w:w="2859" w:type="dxa"/>
            <w:vAlign w:val="center"/>
          </w:tcPr>
          <w:p w:rsidR="00467AE2" w:rsidRDefault="00467AE2" w:rsidP="00467AE2">
            <w:proofErr w:type="spellStart"/>
            <w:r>
              <w:t>lb</w:t>
            </w:r>
            <w:r w:rsidRPr="00BE0B5F">
              <w:t>_color</w:t>
            </w:r>
            <w:proofErr w:type="spellEnd"/>
          </w:p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１５</w:t>
            </w:r>
          </w:p>
        </w:tc>
        <w:tc>
          <w:tcPr>
            <w:tcW w:w="2391" w:type="dxa"/>
            <w:vAlign w:val="center"/>
          </w:tcPr>
          <w:p w:rsidR="00467AE2" w:rsidRDefault="00467AE2" w:rsidP="00467AE2">
            <w:r>
              <w:rPr>
                <w:rFonts w:hint="eastAsia"/>
              </w:rPr>
              <w:t>走行距離</w:t>
            </w:r>
          </w:p>
        </w:tc>
        <w:tc>
          <w:tcPr>
            <w:tcW w:w="2859" w:type="dxa"/>
            <w:vAlign w:val="center"/>
          </w:tcPr>
          <w:p w:rsidR="00467AE2" w:rsidRDefault="00467AE2" w:rsidP="00467AE2">
            <w:proofErr w:type="spellStart"/>
            <w:r>
              <w:t>lb</w:t>
            </w:r>
            <w:r w:rsidRPr="00BE0B5F">
              <w:t>_mileage</w:t>
            </w:r>
            <w:proofErr w:type="spellEnd"/>
          </w:p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lastRenderedPageBreak/>
              <w:t>１６</w:t>
            </w:r>
          </w:p>
        </w:tc>
        <w:tc>
          <w:tcPr>
            <w:tcW w:w="2391" w:type="dxa"/>
            <w:vAlign w:val="center"/>
          </w:tcPr>
          <w:p w:rsidR="00467AE2" w:rsidRDefault="00467AE2" w:rsidP="00467AE2">
            <w:r>
              <w:rPr>
                <w:rFonts w:hint="eastAsia"/>
              </w:rPr>
              <w:t>予算</w:t>
            </w:r>
          </w:p>
        </w:tc>
        <w:tc>
          <w:tcPr>
            <w:tcW w:w="2859" w:type="dxa"/>
            <w:vAlign w:val="center"/>
          </w:tcPr>
          <w:p w:rsidR="00467AE2" w:rsidRDefault="00467AE2" w:rsidP="00467AE2">
            <w:proofErr w:type="spellStart"/>
            <w:r>
              <w:t>lb</w:t>
            </w:r>
            <w:r w:rsidRPr="00BE0B5F">
              <w:t>_budget</w:t>
            </w:r>
            <w:proofErr w:type="spellEnd"/>
          </w:p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１７</w:t>
            </w:r>
          </w:p>
        </w:tc>
        <w:tc>
          <w:tcPr>
            <w:tcW w:w="2391" w:type="dxa"/>
            <w:vAlign w:val="center"/>
          </w:tcPr>
          <w:p w:rsidR="00467AE2" w:rsidRDefault="00467AE2" w:rsidP="00467AE2">
            <w:r>
              <w:rPr>
                <w:rFonts w:hint="eastAsia"/>
              </w:rPr>
              <w:t>変速機構の種別</w:t>
            </w:r>
          </w:p>
        </w:tc>
        <w:tc>
          <w:tcPr>
            <w:tcW w:w="2859" w:type="dxa"/>
            <w:vAlign w:val="center"/>
          </w:tcPr>
          <w:p w:rsidR="00467AE2" w:rsidRDefault="00467AE2" w:rsidP="00467AE2">
            <w:proofErr w:type="spellStart"/>
            <w:r>
              <w:t>lb</w:t>
            </w:r>
            <w:r w:rsidRPr="00BE0B5F">
              <w:t>_transmission_fund_type</w:t>
            </w:r>
            <w:proofErr w:type="spellEnd"/>
          </w:p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１９</w:t>
            </w:r>
          </w:p>
        </w:tc>
        <w:tc>
          <w:tcPr>
            <w:tcW w:w="2391" w:type="dxa"/>
            <w:vAlign w:val="center"/>
          </w:tcPr>
          <w:p w:rsidR="00467AE2" w:rsidRDefault="00185659" w:rsidP="00467AE2">
            <w:r>
              <w:rPr>
                <w:rFonts w:hint="eastAsia"/>
              </w:rPr>
              <w:t>検索</w:t>
            </w:r>
          </w:p>
        </w:tc>
        <w:tc>
          <w:tcPr>
            <w:tcW w:w="2859" w:type="dxa"/>
            <w:vAlign w:val="center"/>
          </w:tcPr>
          <w:p w:rsidR="00467AE2" w:rsidRDefault="00467AE2" w:rsidP="00185659">
            <w:proofErr w:type="spellStart"/>
            <w:r>
              <w:t>b</w:t>
            </w:r>
            <w:r w:rsidR="00185659">
              <w:rPr>
                <w:rFonts w:hint="eastAsia"/>
              </w:rPr>
              <w:t>tSerch</w:t>
            </w:r>
            <w:proofErr w:type="spellEnd"/>
          </w:p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r>
              <w:rPr>
                <w:rFonts w:hint="eastAsia"/>
              </w:rPr>
              <w:t>２０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２１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２２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２３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２４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２５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２６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２７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２８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２９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E001DA" w:rsidTr="00383C57">
        <w:trPr>
          <w:trHeight w:hRule="exact" w:val="335"/>
        </w:trPr>
        <w:tc>
          <w:tcPr>
            <w:tcW w:w="727" w:type="dxa"/>
            <w:vAlign w:val="center"/>
          </w:tcPr>
          <w:p w:rsidR="00E001DA" w:rsidRDefault="00E001DA" w:rsidP="00467AE2">
            <w:pPr>
              <w:jc w:val="center"/>
              <w:rPr>
                <w:rFonts w:hint="eastAsia"/>
              </w:rPr>
            </w:pPr>
          </w:p>
        </w:tc>
        <w:tc>
          <w:tcPr>
            <w:tcW w:w="2391" w:type="dxa"/>
            <w:vAlign w:val="center"/>
          </w:tcPr>
          <w:p w:rsidR="00E001DA" w:rsidRDefault="00E001DA" w:rsidP="00467AE2"/>
        </w:tc>
        <w:tc>
          <w:tcPr>
            <w:tcW w:w="2859" w:type="dxa"/>
            <w:vAlign w:val="center"/>
          </w:tcPr>
          <w:p w:rsidR="00E001DA" w:rsidRDefault="00E001DA" w:rsidP="00467AE2"/>
        </w:tc>
        <w:tc>
          <w:tcPr>
            <w:tcW w:w="868" w:type="dxa"/>
            <w:vAlign w:val="center"/>
          </w:tcPr>
          <w:p w:rsidR="00E001DA" w:rsidRDefault="00E001DA" w:rsidP="00467AE2">
            <w:pPr>
              <w:jc w:val="right"/>
            </w:pPr>
          </w:p>
        </w:tc>
      </w:tr>
    </w:tbl>
    <w:p w:rsidR="004F1160" w:rsidRDefault="004F1160" w:rsidP="00D35338"/>
    <w:sectPr w:rsidR="004F1160" w:rsidSect="004F1160">
      <w:type w:val="continuous"/>
      <w:pgSz w:w="16838" w:h="11906" w:orient="landscape" w:code="9"/>
      <w:pgMar w:top="3066" w:right="818" w:bottom="876" w:left="905" w:header="570" w:footer="495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num="2" w:space="425" w:equalWidth="0">
        <w:col w:w="7345" w:space="425"/>
        <w:col w:w="7345" w:space="425"/>
      </w:cols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A02" w:rsidRDefault="00EB5A02" w:rsidP="00273989">
      <w:pPr>
        <w:pStyle w:val="a3"/>
      </w:pPr>
      <w:r>
        <w:separator/>
      </w:r>
    </w:p>
  </w:endnote>
  <w:endnote w:type="continuationSeparator" w:id="0">
    <w:p w:rsidR="00EB5A02" w:rsidRDefault="00EB5A02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A71ED" w:rsidRDefault="007A71ED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64" type="#_x0000_t202" style="position:absolute;left:0;text-align:left;margin-left:-1.4pt;margin-top:-2.05pt;width:287.2pt;height:15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P/9g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" filled="f" fillcolor="#c9f" stroked="f">
              <v:textbox inset="0,0,0,0">
                <w:txbxContent>
                  <w:p w:rsidR="007A71ED" w:rsidRDefault="007A71ED" w:rsidP="00AF4CC2"/>
                </w:txbxContent>
              </v:textbox>
            </v:shape>
          </w:pict>
        </mc:Fallback>
      </mc:AlternateContent>
    </w:r>
    <w:r>
      <w:t>IH-13A-805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A02" w:rsidRDefault="00EB5A02" w:rsidP="00273989">
      <w:pPr>
        <w:pStyle w:val="a3"/>
      </w:pPr>
      <w:r>
        <w:separator/>
      </w:r>
    </w:p>
  </w:footnote>
  <w:footnote w:type="continuationSeparator" w:id="0">
    <w:p w:rsidR="00EB5A02" w:rsidRDefault="00EB5A02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1082040</wp:posOffset>
              </wp:positionV>
              <wp:extent cx="9769475" cy="372110"/>
              <wp:effectExtent l="12065" t="5715" r="10160" b="12700"/>
              <wp:wrapNone/>
              <wp:docPr id="34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9475" cy="372110"/>
                        <a:chOff x="724" y="2274"/>
                        <a:chExt cx="15385" cy="586"/>
                      </a:xfrm>
                    </wpg:grpSpPr>
                    <wps:wsp>
                      <wps:cNvPr id="35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724" y="2274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画面名称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6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2374" y="2274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4D6151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一致車両</w:t>
                            </w:r>
                            <w:r>
                              <w:rPr>
                                <w:sz w:val="24"/>
                              </w:rPr>
                              <w:t>情報表示</w:t>
                            </w:r>
                            <w:r w:rsidR="00AC5D83">
                              <w:rPr>
                                <w:sz w:val="24"/>
                              </w:rPr>
                              <w:t>画面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37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6206" y="2274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画面ＩＤ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8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7855" y="2274"/>
                          <a:ext cx="4019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7A71ED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39" name="Group 75"/>
                      <wpg:cNvGrpSpPr>
                        <a:grpSpLocks/>
                      </wpg:cNvGrpSpPr>
                      <wpg:grpSpPr bwMode="auto">
                        <a:xfrm>
                          <a:off x="11874" y="2277"/>
                          <a:ext cx="4235" cy="583"/>
                          <a:chOff x="11874" y="2277"/>
                          <a:chExt cx="4235" cy="586"/>
                        </a:xfrm>
                      </wpg:grpSpPr>
                      <wps:wsp>
                        <wps:cNvPr id="4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3156" y="2277"/>
                            <a:ext cx="295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4D6151" w:rsidP="008B7400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検索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  <wps:wsp>
                        <wps:cNvPr id="4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1874" y="2277"/>
                            <a:ext cx="1282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7A71ED" w:rsidP="002C45E7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8B7400">
                                <w:rPr>
                                  <w:rFonts w:hint="eastAsia"/>
                                  <w:b/>
                                  <w:sz w:val="24"/>
                                </w:rPr>
                                <w:t>画面種類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6" o:spid="_x0000_s1026" style="position:absolute;left:0;text-align:left;margin-left:-9.05pt;margin-top:85.2pt;width:769.25pt;height:29.3pt;z-index:251660800" coordorigin="724,2274" coordsize="15385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7" type="#_x0000_t202" style="position:absolute;left:724;top:2274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画面名称</w:t>
                      </w:r>
                    </w:p>
                  </w:txbxContent>
                </v:textbox>
              </v:shape>
              <v:shape id="Text Box 58" o:spid="_x0000_s1028" type="#_x0000_t202" style="position:absolute;left:2374;top:2274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">
                <v:textbox inset="2mm,2.25mm,0,.7pt">
                  <w:txbxContent>
                    <w:p w:rsidR="007A71ED" w:rsidRPr="00AD7689" w:rsidRDefault="004D6151" w:rsidP="002C45E7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一致車両</w:t>
                      </w:r>
                      <w:r>
                        <w:rPr>
                          <w:sz w:val="24"/>
                        </w:rPr>
                        <w:t>情報表示</w:t>
                      </w:r>
                      <w:r w:rsidR="00AC5D83">
                        <w:rPr>
                          <w:sz w:val="24"/>
                        </w:rPr>
                        <w:t>画面</w:t>
                      </w:r>
                    </w:p>
                  </w:txbxContent>
                </v:textbox>
              </v:shape>
              <v:shape id="Text Box 59" o:spid="_x0000_s1029" type="#_x0000_t202" style="position:absolute;left:6206;top:2274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画面ＩＤ</w:t>
                      </w:r>
                    </w:p>
                  </w:txbxContent>
                </v:textbox>
              </v:shape>
              <v:shape id="Text Box 60" o:spid="_x0000_s1030" type="#_x0000_t202" style="position:absolute;left:7855;top:2274;width:401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">
                <v:textbox inset="2mm,2.25mm,0,.7pt">
                  <w:txbxContent>
                    <w:p w:rsidR="007A71ED" w:rsidRPr="00AD7689" w:rsidRDefault="007A71ED" w:rsidP="002C45E7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group id="Group 75" o:spid="_x0000_s1031" style="position:absolute;left:11874;top:2277;width:4235;height:583" coordorigin="11874,2277" coordsize="4235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shape id="Text Box 63" o:spid="_x0000_s1032" type="#_x0000_t202" style="position:absolute;left:13156;top:2277;width:295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">
                  <v:textbox inset="5.85pt,2.25mm,5.85pt,0">
                    <w:txbxContent>
                      <w:p w:rsidR="007A71ED" w:rsidRPr="008B7400" w:rsidRDefault="004D6151" w:rsidP="008B7400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検索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Text Box 64" o:spid="_x0000_s1033" type="#_x0000_t202" style="position:absolute;left:11874;top:2277;width:12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" fillcolor="#c9f">
                  <v:textbox inset="5.85pt,2.25mm,5.85pt,0">
                    <w:txbxContent>
                      <w:p w:rsidR="007A71ED" w:rsidRPr="008B7400" w:rsidRDefault="007A71ED" w:rsidP="002C45E7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8B7400">
                          <w:rPr>
                            <w:rFonts w:hint="eastAsia"/>
                            <w:b/>
                            <w:sz w:val="24"/>
                          </w:rPr>
                          <w:t>画面種類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-107315</wp:posOffset>
              </wp:positionH>
              <wp:positionV relativeFrom="paragraph">
                <wp:posOffset>659130</wp:posOffset>
              </wp:positionV>
              <wp:extent cx="9761855" cy="372745"/>
              <wp:effectExtent l="10160" t="11430" r="10160" b="6350"/>
              <wp:wrapNone/>
              <wp:docPr id="15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1855" cy="372745"/>
                        <a:chOff x="736" y="1608"/>
                        <a:chExt cx="15373" cy="587"/>
                      </a:xfrm>
                    </wpg:grpSpPr>
                    <wps:wsp>
                      <wps:cNvPr id="16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F9C" w:rsidRPr="007A540F" w:rsidRDefault="004A5F9C" w:rsidP="004A5F9C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  <w:p w:rsidR="007A71ED" w:rsidRPr="004A5F9C" w:rsidRDefault="007A71ED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8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9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AC5D83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受付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0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1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2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CB67F7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石田将晃</w:t>
                                </w:r>
                                <w:r w:rsidR="007A71ED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3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5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7A71ED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6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7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8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0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3101CC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3101CC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3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5" o:spid="_x0000_s1034" style="position:absolute;left:0;text-align:left;margin-left:-8.45pt;margin-top:51.9pt;width:768.65pt;height:29.35pt;z-index:251656704" coordorigin="736,1608" coordsize="15373,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35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7A71ED" w:rsidRPr="00730FB8" w:rsidRDefault="007A71ED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6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4A5F9C" w:rsidRPr="007A540F" w:rsidRDefault="004A5F9C" w:rsidP="004A5F9C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  <w:p w:rsidR="007A71ED" w:rsidRPr="004A5F9C" w:rsidRDefault="007A71ED" w:rsidP="00730FB8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shape id="Text Box 29" o:spid="_x0000_s1037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38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">
                <v:textbox inset="2mm,2.25mm,0,.7pt">
                  <w:txbxContent>
                    <w:p w:rsidR="007A71ED" w:rsidRPr="00AD7689" w:rsidRDefault="00AC5D83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受付</w:t>
                      </w:r>
                    </w:p>
                  </w:txbxContent>
                </v:textbox>
              </v:shape>
              <v:group id="Group 36" o:spid="_x0000_s1039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group id="Group 32" o:spid="_x0000_s104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Text Box 18" o:spid="_x0000_s104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">
                    <v:textbox inset="5.85pt,.7pt,5.85pt,.7pt">
                      <w:txbxContent>
                        <w:p w:rsidR="007A71ED" w:rsidRDefault="00CB67F7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石田将晃</w:t>
                          </w:r>
                          <w:r w:rsidR="007A71ED">
                            <w:br/>
                          </w:r>
                        </w:p>
                      </w:txbxContent>
                    </v:textbox>
                  </v:shape>
                  <v:shape id="Text Box 31" o:spid="_x0000_s104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LeU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Q&#10;rODvS/gBMnsBAAD//wMAUEsBAi0AFAAGAAgAAAAhANvh9svuAAAAhQEAABMAAAAAAAAAAAAAAAAA&#10;AAAAAFtDb250ZW50X1R5cGVzXS54bWxQSwECLQAUAAYACAAAACEAWvQsW78AAAAVAQAACwAAAAAA&#10;AAAAAAAAAAAfAQAAX3JlbHMvLnJlbHNQSwECLQAUAAYACAAAACEAyry3l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34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jr/xQAAANsAAAAPAAAAZHJzL2Rvd25yZXYueG1sRI9Ba8JA&#10;FITvBf/D8oReitlUaL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BWxjr/xQAAANsAAAAP&#10;AAAAAAAAAAAAAAAAAAcCAABkcnMvZG93bnJldi54bWxQSwUGAAAAAAMAAwC3AAAA+QIAAAAA&#10;">
                    <v:textbox inset="5.85pt,.7pt,5.85pt,.7pt">
                      <w:txbxContent>
                        <w:p w:rsidR="007A71ED" w:rsidRDefault="007A71ED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6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group id="Group 38" o:spid="_x0000_s1047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39" o:spid="_x0000_s104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">
                    <v:textbox inset="5.85pt,.7pt,5.85pt,.7pt">
                      <w:txbxContent>
                        <w:p w:rsidR="007A71ED" w:rsidRPr="000B5B01" w:rsidRDefault="007A71ED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4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0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Text Box 42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jRW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">
                    <v:textbox inset="5.85pt,.7pt,5.85pt,.7pt">
                      <w:txbxContent>
                        <w:p w:rsidR="007A71ED" w:rsidRPr="000B5B01" w:rsidRDefault="007A71ED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3101CC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3101CC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597535</wp:posOffset>
              </wp:positionV>
              <wp:extent cx="9777095" cy="0"/>
              <wp:effectExtent l="13970" t="16510" r="10160" b="12065"/>
              <wp:wrapNone/>
              <wp:docPr id="14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770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496D1A" id="Line 51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65pt,47.05pt" to="760.2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551815</wp:posOffset>
              </wp:positionV>
              <wp:extent cx="9769475" cy="0"/>
              <wp:effectExtent l="12065" t="18415" r="10160" b="10160"/>
              <wp:wrapNone/>
              <wp:docPr id="13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694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0979E5" id="Line 50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05pt,43.45pt" to="760.2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" strokecolor="#333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-99060</wp:posOffset>
              </wp:positionH>
              <wp:positionV relativeFrom="paragraph">
                <wp:posOffset>236220</wp:posOffset>
              </wp:positionV>
              <wp:extent cx="4519930" cy="297180"/>
              <wp:effectExtent l="0" t="0" r="0" b="0"/>
              <wp:wrapNone/>
              <wp:docPr id="1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993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71ED" w:rsidRPr="00732F70" w:rsidRDefault="007A71ED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画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面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設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53" type="#_x0000_t202" style="position:absolute;left:0;text-align:left;margin-left:-7.8pt;margin-top:18.6pt;width:355.9pt;height:2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" filled="f" stroked="f">
              <v:textbox inset="5.85pt,.7pt,5.85pt,.7pt">
                <w:txbxContent>
                  <w:p w:rsidR="007A71ED" w:rsidRPr="00732F70" w:rsidRDefault="007A71ED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画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面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設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計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7919720</wp:posOffset>
              </wp:positionH>
              <wp:positionV relativeFrom="paragraph">
                <wp:posOffset>-6985</wp:posOffset>
              </wp:positionV>
              <wp:extent cx="1734820" cy="558165"/>
              <wp:effectExtent l="7620" t="12065" r="10160" b="10795"/>
              <wp:wrapNone/>
              <wp:docPr id="2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34820" cy="558165"/>
                        <a:chOff x="13320" y="1168"/>
                        <a:chExt cx="2700" cy="879"/>
                      </a:xfrm>
                    </wpg:grpSpPr>
                    <wpg:grpSp>
                      <wpg:cNvPr id="3" name="Group 8"/>
                      <wpg:cNvGrpSpPr>
                        <a:grpSpLocks/>
                      </wpg:cNvGrpSpPr>
                      <wpg:grpSpPr bwMode="auto">
                        <a:xfrm>
                          <a:off x="151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作成者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6" name="Group 9"/>
                      <wpg:cNvGrpSpPr>
                        <a:grpSpLocks/>
                      </wpg:cNvGrpSpPr>
                      <wpg:grpSpPr bwMode="auto">
                        <a:xfrm>
                          <a:off x="133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r>
                                <w:rPr>
                                  <w:rFonts w:hint="eastAsia"/>
                                </w:rPr>
                                <w:t>査　閲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9" name="Group 12"/>
                      <wpg:cNvGrpSpPr>
                        <a:grpSpLocks/>
                      </wpg:cNvGrpSpPr>
                      <wpg:grpSpPr bwMode="auto">
                        <a:xfrm>
                          <a:off x="142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検　証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" o:spid="_x0000_s1054" style="position:absolute;left:0;text-align:left;margin-left:623.6pt;margin-top:-.55pt;width:136.6pt;height:43.95pt;z-index:251654656" coordorigin="13320,1168" coordsize="2700,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">
              <v:group id="Group 8" o:spid="_x0000_s1055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6" o:spid="_x0000_s105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3ui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VN4Xgk3QK4fAAAA//8DAFBLAQItABQABgAIAAAAIQDb4fbL7gAAAIUBAAATAAAAAAAAAAAAAAAA&#10;AAAAAABbQ29udGVudF9UeXBlc10ueG1sUEsBAi0AFAAGAAgAAAAhAFr0LFu/AAAAFQEAAAsAAAAA&#10;AAAAAAAAAAAAHwEAAF9yZWxzLy5yZWxzUEsBAi0AFAAGAAgAAAAhAArne6LBAAAA2gAAAA8AAAAA&#10;AAAAAAAAAAAABwIAAGRycy9kb3ducmV2LnhtbFBLBQYAAAAAAwADALcAAAD1AgAAAAA=&#10;">
                  <v:textbox inset="5.85pt,.7pt,5.85pt,.7pt"/>
                </v:rect>
                <v:shape id="Text Box 7" o:spid="_x0000_s105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Group 9" o:spid="_x0000_s1058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0" o:spid="_x0000_s105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">
                  <v:textbox inset="5.85pt,.7pt,5.85pt,.7pt"/>
                </v:rect>
                <v:shape id="Text Box 11" o:spid="_x0000_s106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">
                  <v:textbox inset="5.85pt,.7pt,5.85pt,.7pt">
                    <w:txbxContent>
                      <w:p w:rsidR="007A71ED" w:rsidRDefault="007A71ED" w:rsidP="00AD7689">
                        <w:r>
                          <w:rPr>
                            <w:rFonts w:hint="eastAsia"/>
                          </w:rPr>
                          <w:t>査　閲</w:t>
                        </w:r>
                      </w:p>
                    </w:txbxContent>
                  </v:textbox>
                </v:shape>
              </v:group>
              <v:group id="Group 12" o:spid="_x0000_s1061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ctangle 13" o:spid="_x0000_s106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">
                  <v:textbox inset="5.85pt,.7pt,5.85pt,.7pt"/>
                </v:rect>
                <v:shape id="Text Box 14" o:spid="_x0000_s106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ZBwQAAANs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UP4/BIPkPM3AAAA//8DAFBLAQItABQABgAIAAAAIQDb4fbL7gAAAIUBAAATAAAAAAAAAAAAAAAA&#10;AAAAAABbQ29udGVudF9UeXBlc10ueG1sUEsBAi0AFAAGAAgAAAAhAFr0LFu/AAAAFQEAAAsAAAAA&#10;AAAAAAAAAAAAHwEAAF9yZWxzLy5yZWxzUEsBAi0AFAAGAAgAAAAhAOeR9kHBAAAA2wAAAA8AAAAA&#10;AAAAAAAAAAAABwIAAGRycy9kb3ducmV2LnhtbFBLBQYAAAAAAwADALcAAAD1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検　証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9C"/>
    <w:rsid w:val="000B5B01"/>
    <w:rsid w:val="000E03F1"/>
    <w:rsid w:val="001529A6"/>
    <w:rsid w:val="00185659"/>
    <w:rsid w:val="001A1051"/>
    <w:rsid w:val="001A5B87"/>
    <w:rsid w:val="001C379B"/>
    <w:rsid w:val="00273989"/>
    <w:rsid w:val="002B7490"/>
    <w:rsid w:val="002C45E7"/>
    <w:rsid w:val="002D4A47"/>
    <w:rsid w:val="003101CC"/>
    <w:rsid w:val="00310FC3"/>
    <w:rsid w:val="00360FA8"/>
    <w:rsid w:val="00383C57"/>
    <w:rsid w:val="00467AE2"/>
    <w:rsid w:val="004A5F9C"/>
    <w:rsid w:val="004D6151"/>
    <w:rsid w:val="004F1160"/>
    <w:rsid w:val="0056717A"/>
    <w:rsid w:val="006536E8"/>
    <w:rsid w:val="00730FB8"/>
    <w:rsid w:val="00732F70"/>
    <w:rsid w:val="00744655"/>
    <w:rsid w:val="007A71ED"/>
    <w:rsid w:val="007B68A8"/>
    <w:rsid w:val="007F0A12"/>
    <w:rsid w:val="00833821"/>
    <w:rsid w:val="008374BA"/>
    <w:rsid w:val="008B7400"/>
    <w:rsid w:val="008C1A79"/>
    <w:rsid w:val="00965085"/>
    <w:rsid w:val="0098594D"/>
    <w:rsid w:val="00993385"/>
    <w:rsid w:val="00AC5D83"/>
    <w:rsid w:val="00AD571B"/>
    <w:rsid w:val="00AD7689"/>
    <w:rsid w:val="00AF4CC2"/>
    <w:rsid w:val="00B247F5"/>
    <w:rsid w:val="00B347B9"/>
    <w:rsid w:val="00B50AD2"/>
    <w:rsid w:val="00B62C75"/>
    <w:rsid w:val="00B86F1A"/>
    <w:rsid w:val="00BA4B85"/>
    <w:rsid w:val="00BD41FD"/>
    <w:rsid w:val="00BE0B5F"/>
    <w:rsid w:val="00CB438A"/>
    <w:rsid w:val="00CB67F7"/>
    <w:rsid w:val="00CE3200"/>
    <w:rsid w:val="00D35338"/>
    <w:rsid w:val="00DD1758"/>
    <w:rsid w:val="00E001DA"/>
    <w:rsid w:val="00E12076"/>
    <w:rsid w:val="00E31A96"/>
    <w:rsid w:val="00EB5A02"/>
    <w:rsid w:val="00EF3DDE"/>
    <w:rsid w:val="00EF64BC"/>
    <w:rsid w:val="00F25552"/>
    <w:rsid w:val="00FA28F5"/>
    <w:rsid w:val="00FD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30F5167D"/>
  <w15:chartTrackingRefBased/>
  <w15:docId w15:val="{258241AB-FFB1-4DB1-9B1B-14B64DB4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8B74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15_&#30011;&#38754;&#35373;&#35336;\&#30011;&#38754;&#35373;&#35336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17260-A077-4D7B-A014-4F930FD40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画面設計.dot</Template>
  <TotalTime>87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画面設計</vt:lpstr>
      <vt:lpstr>画面設計</vt:lpstr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画面設計</dc:title>
  <dc:subject/>
  <dc:creator>Yuki Yoshida</dc:creator>
  <cp:keywords/>
  <dc:description/>
  <cp:lastModifiedBy>Windows ユーザー</cp:lastModifiedBy>
  <cp:revision>13</cp:revision>
  <cp:lastPrinted>2006-06-26T02:04:00Z</cp:lastPrinted>
  <dcterms:created xsi:type="dcterms:W3CDTF">2018-09-24T08:44:00Z</dcterms:created>
  <dcterms:modified xsi:type="dcterms:W3CDTF">2018-09-25T08:40:00Z</dcterms:modified>
  <cp:category>システム設計ドキュメント</cp:category>
</cp:coreProperties>
</file>