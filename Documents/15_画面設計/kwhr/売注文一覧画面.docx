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7B0577C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4F1160" w:rsidRPr="008B7400" w:rsidRDefault="004F1160" w:rsidP="008B7400"/>
    <w:p w:rsidR="008B7400" w:rsidRPr="008B7400" w:rsidRDefault="008B30FA" w:rsidP="008B7400">
      <w:r w:rsidRPr="008B30F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166197</wp:posOffset>
            </wp:positionV>
            <wp:extent cx="5236845" cy="3964940"/>
            <wp:effectExtent l="0" t="0" r="1905" b="0"/>
            <wp:wrapSquare wrapText="bothSides"/>
            <wp:docPr id="50" name="図 50" descr="C:\Users\ohs60224\Documents\sugukuru\Documents\15_画面設計\kwhr\キャプチ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hs60224\Documents\sugukuru\Documents\15_画面設計\kwhr\キャプチャ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Pr="008B7400" w:rsidRDefault="001917A7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3698875</wp:posOffset>
                </wp:positionH>
                <wp:positionV relativeFrom="paragraph">
                  <wp:posOffset>182880</wp:posOffset>
                </wp:positionV>
                <wp:extent cx="180975" cy="186690"/>
                <wp:effectExtent l="0" t="0" r="0" b="0"/>
                <wp:wrapNone/>
                <wp:docPr id="51" name="テキスト ボック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1" o:spid="_x0000_s1026" type="#_x0000_t202" style="position:absolute;left:0;text-align:left;margin-left:291.25pt;margin-top:14.4pt;width:14.25pt;height:1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Default="008B7400" w:rsidP="008B7400"/>
    <w:p w:rsidR="004F1160" w:rsidRPr="008B7400" w:rsidRDefault="004F1160" w:rsidP="008B7400"/>
    <w:p w:rsidR="008B7400" w:rsidRPr="008B7400" w:rsidRDefault="001917A7" w:rsidP="00D06290">
      <w:pPr>
        <w:tabs>
          <w:tab w:val="left" w:pos="88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8198</wp:posOffset>
                </wp:positionV>
                <wp:extent cx="180975" cy="186690"/>
                <wp:effectExtent l="0" t="0" r="0" b="0"/>
                <wp:wrapNone/>
                <wp:docPr id="52" name="テキスト ボック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2" o:spid="_x0000_s1027" type="#_x0000_t202" style="position:absolute;left:0;text-align:left;margin-left:272.95pt;margin-top:.65pt;width:14.25pt;height:1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290">
        <w:tab/>
      </w:r>
    </w:p>
    <w:p w:rsidR="008B7400" w:rsidRPr="008B7400" w:rsidRDefault="001917A7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7090814</wp:posOffset>
                </wp:positionH>
                <wp:positionV relativeFrom="paragraph">
                  <wp:posOffset>88611</wp:posOffset>
                </wp:positionV>
                <wp:extent cx="180975" cy="186690"/>
                <wp:effectExtent l="0" t="0" r="0" b="0"/>
                <wp:wrapNone/>
                <wp:docPr id="57" name="テキスト ボック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12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7" o:spid="_x0000_s1028" type="#_x0000_t202" style="position:absolute;left:0;text-align:left;margin-left:558.35pt;margin-top:7pt;width:14.25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12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6143164</wp:posOffset>
                </wp:positionH>
                <wp:positionV relativeFrom="paragraph">
                  <wp:posOffset>103274</wp:posOffset>
                </wp:positionV>
                <wp:extent cx="180975" cy="186690"/>
                <wp:effectExtent l="0" t="0" r="0" b="0"/>
                <wp:wrapNone/>
                <wp:docPr id="56" name="テキスト ボック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11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6" o:spid="_x0000_s1029" type="#_x0000_t202" style="position:absolute;left:0;text-align:left;margin-left:483.7pt;margin-top:8.15pt;width:14.25pt;height:1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11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4488527</wp:posOffset>
                </wp:positionH>
                <wp:positionV relativeFrom="paragraph">
                  <wp:posOffset>99695</wp:posOffset>
                </wp:positionV>
                <wp:extent cx="180975" cy="186690"/>
                <wp:effectExtent l="0" t="0" r="0" b="0"/>
                <wp:wrapNone/>
                <wp:docPr id="55" name="テキスト ボック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10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5" o:spid="_x0000_s1030" type="#_x0000_t202" style="position:absolute;left:0;text-align:left;margin-left:353.45pt;margin-top:7.85pt;width:14.25pt;height:1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10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3208539</wp:posOffset>
                </wp:positionH>
                <wp:positionV relativeFrom="paragraph">
                  <wp:posOffset>100330</wp:posOffset>
                </wp:positionV>
                <wp:extent cx="180975" cy="186690"/>
                <wp:effectExtent l="0" t="0" r="0" b="0"/>
                <wp:wrapNone/>
                <wp:docPr id="53" name="テキスト ボックス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5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3" o:spid="_x0000_s1031" type="#_x0000_t202" style="position:absolute;left:0;text-align:left;margin-left:252.65pt;margin-top:7.9pt;width:14.25pt;height:1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1917A7" w:rsidP="008B7400">
      <w:pPr>
        <w:sectPr w:rsidR="00993385" w:rsidSect="008B74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7233863</wp:posOffset>
                </wp:positionH>
                <wp:positionV relativeFrom="paragraph">
                  <wp:posOffset>1021600</wp:posOffset>
                </wp:positionV>
                <wp:extent cx="180975" cy="186690"/>
                <wp:effectExtent l="0" t="0" r="0" b="0"/>
                <wp:wrapNone/>
                <wp:docPr id="58" name="テキスト ボック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917A7" w:rsidRPr="001917A7" w:rsidRDefault="001917A7" w:rsidP="001917A7">
                            <w:pPr>
                              <w:pStyle w:val="a7"/>
                              <w:numPr>
                                <w:ilvl w:val="0"/>
                                <w:numId w:val="13"/>
                              </w:numPr>
                              <w:ind w:leftChars="0"/>
                              <w:jc w:val="center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  <w:p w:rsidR="001917A7" w:rsidRPr="00B62C75" w:rsidRDefault="001917A7" w:rsidP="001917A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テキスト ボックス 58" o:spid="_x0000_s1032" type="#_x0000_t202" style="position:absolute;left:0;text-align:left;margin-left:569.6pt;margin-top:80.45pt;width:14.25pt;height:1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" filled="f" stroked="f">
                <v:textbox inset="0,0,0,0">
                  <w:txbxContent>
                    <w:p w:rsidR="001917A7" w:rsidRPr="001917A7" w:rsidRDefault="001917A7" w:rsidP="001917A7">
                      <w:pPr>
                        <w:pStyle w:val="a7"/>
                        <w:numPr>
                          <w:ilvl w:val="0"/>
                          <w:numId w:val="13"/>
                        </w:numPr>
                        <w:ind w:leftChars="0"/>
                        <w:jc w:val="center"/>
                        <w:rPr>
                          <w:rFonts w:hint="eastAsia"/>
                          <w:szCs w:val="21"/>
                        </w:rPr>
                      </w:pPr>
                    </w:p>
                    <w:p w:rsidR="001917A7" w:rsidRPr="00B62C75" w:rsidRDefault="001917A7" w:rsidP="001917A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  <w:r w:rsidR="001917A7">
        <w:rPr>
          <w:rFonts w:hint="eastAsia"/>
        </w:rPr>
        <w:t>売注文一覧を表示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1917A7">
        <w:rPr>
          <w:rFonts w:hint="eastAsia"/>
        </w:rPr>
        <w:t>売注残扱いになっているものだけを表示することも可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1917A7">
        <w:rPr>
          <w:rFonts w:hint="eastAsia"/>
        </w:rPr>
        <w:t>「開く」ボタンで、選択した売注文の詳細を開く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1917A7">
        <w:rPr>
          <w:rFonts w:hint="eastAsia"/>
        </w:rPr>
        <w:t>「出品状態」に表示されるのは「出品済」</w:t>
      </w:r>
      <w:r w:rsidR="001917A7">
        <w:t>or</w:t>
      </w:r>
      <w:r w:rsidR="001917A7">
        <w:rPr>
          <w:rFonts w:hint="eastAsia"/>
        </w:rPr>
        <w:t>「売却済」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pPr>
              <w:rPr>
                <w:rFonts w:hint="eastAsia"/>
              </w:rPr>
            </w:pPr>
            <w:r>
              <w:rPr>
                <w:rFonts w:hint="eastAsia"/>
              </w:rPr>
              <w:t>売注文一覧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t>lbSellingList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売注残のみ表示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bt</w:t>
            </w:r>
            <w:r>
              <w:t>Unsold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車種名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cmCarName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顧客名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cm</w:t>
            </w:r>
            <w:r>
              <w:t>Customer</w:t>
            </w:r>
            <w:r>
              <w:rPr>
                <w:rFonts w:hint="eastAsia"/>
              </w:rPr>
              <w:t>Name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営業担当者名</w:t>
            </w:r>
          </w:p>
        </w:tc>
        <w:tc>
          <w:tcPr>
            <w:tcW w:w="2730" w:type="dxa"/>
            <w:vAlign w:val="center"/>
          </w:tcPr>
          <w:p w:rsidR="004F1160" w:rsidRDefault="001917A7" w:rsidP="001917A7">
            <w:r>
              <w:rPr>
                <w:rFonts w:hint="eastAsia"/>
              </w:rPr>
              <w:t>cmRep</w:t>
            </w:r>
            <w:r>
              <w:t>Name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出品状態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cm</w:t>
            </w:r>
            <w:r>
              <w:t>ExhibitStatus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開く</w:t>
            </w:r>
          </w:p>
        </w:tc>
        <w:tc>
          <w:tcPr>
            <w:tcW w:w="2730" w:type="dxa"/>
            <w:vAlign w:val="center"/>
          </w:tcPr>
          <w:p w:rsidR="004F1160" w:rsidRDefault="001917A7" w:rsidP="004F1160">
            <w:r>
              <w:rPr>
                <w:rFonts w:hint="eastAsia"/>
              </w:rPr>
              <w:t>btOpen</w:t>
            </w:r>
          </w:p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86B" w:rsidRDefault="0069386B" w:rsidP="00273989">
      <w:pPr>
        <w:pStyle w:val="a3"/>
      </w:pPr>
      <w:r>
        <w:separator/>
      </w:r>
    </w:p>
  </w:endnote>
  <w:endnote w:type="continuationSeparator" w:id="0">
    <w:p w:rsidR="0069386B" w:rsidRDefault="0069386B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A7" w:rsidRDefault="001917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71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r>
      <w:t>IH-13A-805 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A7" w:rsidRDefault="001917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86B" w:rsidRDefault="0069386B" w:rsidP="00273989">
      <w:pPr>
        <w:pStyle w:val="a3"/>
      </w:pPr>
      <w:r>
        <w:separator/>
      </w:r>
    </w:p>
  </w:footnote>
  <w:footnote w:type="continuationSeparator" w:id="0">
    <w:p w:rsidR="0069386B" w:rsidRDefault="0069386B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A7" w:rsidRDefault="001917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D06290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  <w:r>
                              <w:rPr>
                                <w:sz w:val="24"/>
                              </w:rPr>
                              <w:t>一覧画面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C47D9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SellingList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1917A7" w:rsidP="008B7400"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一覧</w:t>
                              </w:r>
                              <w:r>
                                <w:rPr>
                                  <w:sz w:val="24"/>
                                </w:rPr>
                                <w:t>表示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3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4" type="#_x0000_t202" style="position:absolute;left:724;top:2274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HATMIA&#10;AADbAAAADwAAAGRycy9kb3ducmV2LnhtbESPzYvCMBTE7wv+D+EJ3tZUFz+oRlFhdffgwQ88P5pn&#10;U2xeShNr/e83grDHYWZ+w8yXrS1FQ7UvHCsY9BMQxJnTBecKzqfvzykIH5A1lo5JwZM8LBedjzmm&#10;2j34QM0x5CJC2KeowIRQpVL6zJBF33cVcfSurrYYoqxzqWt8RLgt5TBJxtJiwXHBYEUbQ9nteLcK&#10;xrvtfjVpdo5/dbuRhoclri9K9brtagYiUBv+w+/2j1bwNYLXl/g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YcBM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5" type="#_x0000_t202" style="position:absolute;left:2374;top:2274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9w5cUA&#10;AADbAAAADwAAAGRycy9kb3ducmV2LnhtbESPzWrCQBSF94LvMNyCG6kTLZWaZiLSotQuCk0Uurxk&#10;bpNo5k7IjBrf3hEKXR7Oz8dJlr1pxJk6V1tWMJ1EIIgLq2suFezy9eMLCOeRNTaWScGVHCzT4SDB&#10;WNsLf9M586UII+xiVFB538ZSuqIig25iW+Lg/drOoA+yK6Xu8BLGTSNnUTSXBmsOhApbequoOGYn&#10;E7jZjPvoMM5/nj+3X+1mMV2813ulRg/96hWEp97/h//aH1rB0xz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r3DlxQAAANsAAAAPAAAAAAAAAAAAAAAAAJgCAABkcnMv&#10;ZG93bnJldi54bWxQSwUGAAAAAAQABAD1AAAAigMAAAAA&#10;">
                <v:textbox inset="2mm,2.25mm,0,.7pt">
                  <w:txbxContent>
                    <w:p w:rsidR="007A71ED" w:rsidRPr="00AD7689" w:rsidRDefault="00D06290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  <w:r>
                        <w:rPr>
                          <w:sz w:val="24"/>
                        </w:rPr>
                        <w:t>一覧画面</w:t>
                      </w:r>
                    </w:p>
                  </w:txbxContent>
                </v:textbox>
              </v:shape>
              <v:shape id="Text Box 59" o:spid="_x0000_s1036" type="#_x0000_t202" style="position:absolute;left:6206;top:2274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/7oMMA&#10;AADbAAAADwAAAGRycy9kb3ducmV2LnhtbESPQWvCQBSE7wX/w/KE3upGC4mkrqIBTXvoQS09P7Kv&#10;2WD2bciuMf57t1DocZiZb5jVZrStGKj3jWMF81kCgrhyuuFawdd5/7IE4QOyxtYxKbiTh8168rTC&#10;XLsbH2k4hVpECPscFZgQulxKXxmy6GeuI47ej+sthij7WuoebxFuW7lIklRabDguGOyoMFRdTler&#10;IC0Pn9tsKB1/6LGQhhct7r6Vep6O2zcQgcbwH/5rv2sFrx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/7oMMAAADbAAAADwAAAAAAAAAAAAAAAACYAgAAZHJzL2Rv&#10;d25yZXYueG1sUEsFBgAAAAAEAAQA9QAAAIgD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7" type="#_x0000_t202" style="position:absolute;left:7855;top:2274;width:401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xBDMMA&#10;AADbAAAADwAAAGRycy9kb3ducmV2LnhtbERPTWvCQBC9C/0PyxR6kbpRqdToKkWpWA+CsQWPQ3aa&#10;pM3Ohuyq6b/vHASPj/c9X3auVhdqQ+XZwHCQgCLOva24MPB5fH9+BRUissXaMxn4owDLxUNvjqn1&#10;Vz7QJYuFkhAOKRooY2xSrUNeksMw8A2xcN++dRgFtoW2LV4l3NV6lCQT7bBiaSixoVVJ+W92dtKb&#10;jbhLfvrH08vuY99spsPpuvoy5umxe5uBitTFu/jm3loDYxkrX+QH6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xBDMMAAADbAAAADwAAAAAAAAAAAAAAAACYAgAAZHJzL2Rv&#10;d25yZXYueG1sUEsFBgAAAAAEAAQA9QAAAIgDAAAAAA==&#10;">
                <v:textbox inset="2mm,2.25mm,0,.7pt">
                  <w:txbxContent>
                    <w:p w:rsidR="007A71ED" w:rsidRPr="00AD7689" w:rsidRDefault="00C47D93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SellingList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group id="Group 75" o:spid="_x0000_s1038" style="position:absolute;left:11874;top:2277;width:4235;height:583" coordorigin="11874,2277" coordsize="4235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Text Box 63" o:spid="_x0000_s1039" type="#_x0000_t202" style="position:absolute;left:13156;top:2277;width:295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ansEA&#10;AADbAAAADwAAAGRycy9kb3ducmV2LnhtbERPzWrCQBC+F3yHZQRvzcZSbIhZRQutHjzUxAcYsmMS&#10;zM6G7DaJPn33UPD48f1n28m0YqDeNZYVLKMYBHFpdcOVgkvx9ZqAcB5ZY2uZFNzJwXYze8kw1Xbk&#10;Mw25r0QIYZeigtr7LpXSlTUZdJHtiAN3tb1BH2BfSd3jGMJNK9/ieCUNNhwaauzos6bylv8aBfZj&#10;GRePw/dO5vpn5ZOjO+3bRKnFfNqtQXia/FP87z5qBe9hffg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S2p7BAAAA2wAAAA8AAAAAAAAAAAAAAAAAmAIAAGRycy9kb3du&#10;cmV2LnhtbFBLBQYAAAAABAAEAPUAAACGAwAAAAA=&#10;">
                  <v:textbox inset="5.85pt,2.25mm,5.85pt,0">
                    <w:txbxContent>
                      <w:p w:rsidR="007A71ED" w:rsidRPr="008B7400" w:rsidRDefault="001917A7" w:rsidP="008B7400">
                        <w:pPr>
                          <w:jc w:val="left"/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一覧</w:t>
                        </w:r>
                        <w:r>
                          <w:rPr>
                            <w:sz w:val="24"/>
                          </w:rPr>
                          <w:t>表示</w:t>
                        </w:r>
                      </w:p>
                    </w:txbxContent>
                  </v:textbox>
                </v:shape>
                <v:shape id="Text Box 64" o:spid="_x0000_s1040" type="#_x0000_t202" style="position:absolute;left:11874;top:2277;width:1282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iFMQA&#10;AADbAAAADwAAAGRycy9kb3ducmV2LnhtbESP3WoCMRSE7wXfIZxC72pWKdauRnGFQqEFf+oDHDan&#10;2W03J2uS6tqnN4Lg5TAz3zCzRWcbcSQfascKhoMMBHHpdM1Gwf7r7WkCIkRkjY1jUnCmAIt5vzfD&#10;XLsTb+m4i0YkCIccFVQxtrmUoazIYhi4ljh5385bjEl6I7XHU4LbRo6ybCwt1pwWKmxpVVH5u/uz&#10;Cj78Jx1MfFn/bF7NxhfFuvhfSqUeH7rlFESkLt7Dt/a7VvA8hO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b4hTEAAAA2wAAAA8AAAAAAAAAAAAAAAAAmAIAAGRycy9k&#10;b3ducmV2LnhtbFBLBQYAAAAABAAEAPUAAACJAw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B4A26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</w:t>
                            </w:r>
                            <w:r>
                              <w:rPr>
                                <w:sz w:val="24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売却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B4A26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</w:t>
                                </w:r>
                                <w:r>
                                  <w:t>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47D9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47D9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41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42" type="#_x0000_t202" style="position:absolute;left:736;top:1608;width:1649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CW8AA&#10;AADbAAAADwAAAGRycy9kb3ducmV2LnhtbERPTWvCQBC9F/oflhF6azbmkJaYVVSo2kMPVfE8ZMds&#10;MDsbsmuS/nu3UOhtHu9zytVkWzFQ7xvHCuZJCoK4crrhWsH59PH6DsIHZI2tY1LwQx5Wy+enEgvt&#10;Rv6m4RhqEUPYF6jAhNAVUvrKkEWfuI44clfXWwwR9rXUPY4x3LYyS9NcWmw4NhjsaGuouh3vVkG+&#10;332t34a94089baXhrMXNRamX2bRegAg0hX/xn/ug4/wcfn+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CW8AAAADbAAAADwAAAAAAAAAAAAAAAACYAgAAZHJzL2Rvd25y&#10;ZXYueG1sUEsFBgAAAAAEAAQA9QAAAIUD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3" type="#_x0000_t202" style="position:absolute;left:2386;top:1608;width:3833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aJHsUA&#10;AADbAAAADwAAAGRycy9kb3ducmV2LnhtbESPQWvCQBCF74L/YRnBi+hGoVZTVykVS/VQMCp4HLLT&#10;JJqdDdlV03/vCoK3Gd6b972ZLRpTiivVrrCsYDiIQBCnVhecKdjvVv0JCOeRNZaWScE/OVjM260Z&#10;xtreeEvXxGcihLCLUUHufRVL6dKcDLqBrYiD9mdrgz6sdSZ1jbcQbko5iqKxNFhwIORY0VdO6Tm5&#10;mMBNRtxEp97u+LZZ/1bf0+F0WRyU6naazw8Qnhr/Mj+vf3So/w6PX8IA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VokexQAAANsAAAAPAAAAAAAAAAAAAAAAAJgCAABkcnMv&#10;ZG93bnJldi54bWxQSwUGAAAAAAQABAD1AAAAigM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4" type="#_x0000_t202" style="position:absolute;left:6218;top:1608;width:1648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UzssIA&#10;AADbAAAADwAAAGRycy9kb3ducmV2LnhtbESPQW/CMAyF75P4D5GRdhspHNhUCAiQGHDYYd3E2WpM&#10;U9E4VRNK+ff4MGk3W+/5vc/L9eAb1VMX68AGppMMFHEZbM2Vgd+f/dsHqJiQLTaBycCDIqxXo5cl&#10;5jbc+Zv6IlVKQjjmaMCl1OZax9KRxzgJLbFol9B5TLJ2lbYd3iXcN3qWZXPtsWZpcNjSzlF5LW7e&#10;wPzw+bV57w+BT3bYacezBrdnY17Hw2YBKtGQ/s1/10cr+AIrv8gAe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TOywgAAANsAAAAPAAAAAAAAAAAAAAAAAJgCAABkcnMvZG93&#10;bnJldi54bWxQSwUGAAAAAAQABAD1AAAAhwM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5" type="#_x0000_t202" style="position:absolute;left:7867;top:1608;width:2564;height: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498YA&#10;AADbAAAADwAAAGRycy9kb3ducmV2LnhtbESPQWvCQBCF74L/YRmhl6IbhYqJbkJRKm0PgkkLHofs&#10;NEmbnQ3ZVdN/3xUK3mZ4b973ZpMNphUX6l1jWcF8FoEgLq1uuFLwUbxMVyCcR9bYWiYFv+QgS8ej&#10;DSbaXvlIl9xXIoSwS1BB7X2XSOnKmgy6me2Ig/Zle4M+rH0ldY/XEG5auYiipTTYcCDU2NG2pvIn&#10;P5vAzRc8RN+Pxenp/e3Q7eN5vGs+lXqYDM9rEJ4Gfzf/X7/qUD+G2y9hAJ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W498YAAADbAAAADwAAAAAAAAAAAAAAAACYAgAAZHJz&#10;L2Rvd25yZXYueG1sUEsFBgAAAAAEAAQA9QAAAIsDAAAAAA==&#10;">
                <v:textbox inset="2mm,2.25mm,0,.7pt">
                  <w:txbxContent>
                    <w:p w:rsidR="007A71ED" w:rsidRPr="00AD7689" w:rsidRDefault="00FB4A26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</w:t>
                      </w:r>
                      <w:r>
                        <w:rPr>
                          <w:sz w:val="24"/>
                        </w:rPr>
                        <w:t>・</w:t>
                      </w:r>
                      <w:r>
                        <w:rPr>
                          <w:rFonts w:hint="eastAsia"/>
                          <w:sz w:val="24"/>
                        </w:rPr>
                        <w:t>売却</w:t>
                      </w:r>
                    </w:p>
                  </w:txbxContent>
                </v:textbox>
              </v:shape>
              <v:group id="Group 36" o:spid="_x0000_s1046" style="position:absolute;left:10431;top:1608;width:3297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group id="Group 32" o:spid="_x0000_s1047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18" o:spid="_x0000_s104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  <v:textbox inset="5.85pt,.7pt,5.85pt,.7pt">
                      <w:txbxContent>
                        <w:p w:rsidR="007A71ED" w:rsidRDefault="00FB4A26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</w:t>
                          </w:r>
                          <w:r>
                            <w:t>千秋</w:t>
                          </w:r>
                        </w:p>
                      </w:txbxContent>
                    </v:textbox>
                  </v:shape>
                  <v:shape id="Text Box 31" o:spid="_x0000_s104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0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34" o:spid="_x0000_s1051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2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3" style="position:absolute;left:13728;top:1609;width:2381;height:586" coordorigin="7958,2897" coordsize="3258,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38" o:spid="_x0000_s1054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39" o:spid="_x0000_s1055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sw+sMA&#10;AADbAAAADwAAAGRycy9kb3ducmV2LnhtbESPQYvCMBSE78L+h/AWvIim60G0GmURXPQkWlnY26N5&#10;2xabl5KkWv31RhA8DjPzDbNYdaYWF3K+sqzga5SAIM6trrhQcMo2wykIH5A11pZJwY08rJYfvQWm&#10;2l75QJdjKESEsE9RQRlCk0rp85IM+pFtiKP3b53BEKUrpHZ4jXBTy3GSTKTBiuNCiQ2tS8rPx9Yo&#10;OO/a3LS/f267b7Of3X2i5SCZKdX/7L7nIAJ14R1+tbdawXgG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sw+sMAAADbAAAADwAAAAAAAAAAAAAAAACYAgAAZHJzL2Rv&#10;d25yZXYueG1sUEsFBgAAAAAEAAQA9QAAAIgD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6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e/Pr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qwP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7e/Pr0AAADbAAAADwAAAAAAAAAAAAAAAACYAgAAZHJzL2Rvd25yZXYu&#10;eG1sUEsFBgAAAAAEAAQA9QAAAII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7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42" o:spid="_x0000_s1058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0VsUA&#10;AADbAAAADwAAAGRycy9kb3ducmV2LnhtbESPQWvCQBSE7wX/w/KEXorZ1EKwqauI0GJOpUYK3h7Z&#10;1ySYfRt2Nxr99d1CweMwM98wy/VoOnEm51vLCp6TFARxZXXLtYJD+T5bgPABWWNnmRRcycN6NXlY&#10;Yq7thb/ovA+1iBD2OSpoQuhzKX3VkEGf2J44ej/WGQxRulpqh5cIN52cp2kmDbYcFxrsadtQddoP&#10;RsGpGCozfB/d7nMoP4pbpuVT+qrU43TcvIEINIZ7+L+90wpe5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9jRWxQAAANsAAAAPAAAAAAAAAAAAAAAAAJgCAABkcnMv&#10;ZG93bnJldi54bWxQSwUGAAAAAAQABAD1AAAAigM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47D9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47D9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9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hScAA&#10;AADbAAAADwAAAGRycy9kb3ducmV2LnhtbESPT4vCMBTE74LfITxhbzb9g7tSjbIIwl51i+zx0Tzb&#10;YvNSmmxbv70RBI/DzPyG2e4n04qBetdYVpBEMQji0uqGKwXF73G5BuE8ssbWMim4k4P9bj7bYq7t&#10;yCcazr4SAcIuRwW1910upStrMugi2xEH72p7gz7IvpK6xzHATSvTOP6UBhsOCzV2dKipvJ3/jYLm&#10;PqTuYtF+je4vMSsssjQplPpYTN8bEJ4m/w6/2j9aQZbB80v4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2UhScAAAADbAAAADwAAAAAAAAAAAAAAAACYAgAAZHJzL2Rvd25y&#10;ZXYueG1sUEsFBgAAAAAEAAQA9QAAAIUD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60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61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6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6" o:spid="_x0000_s106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/>
                </v:rect>
                <v:shape id="Text Box 7" o:spid="_x0000_s106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0" o:spid="_x0000_s106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/>
                </v:rect>
                <v:shape id="Text Box 11" o:spid="_x0000_s106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3" o:spid="_x0000_s106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/>
                </v:rect>
                <v:shape id="Text Box 14" o:spid="_x0000_s107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7A7" w:rsidRDefault="001917A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12E7"/>
    <w:multiLevelType w:val="hybridMultilevel"/>
    <w:tmpl w:val="E780CFF6"/>
    <w:lvl w:ilvl="0" w:tplc="F7F286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9715638"/>
    <w:multiLevelType w:val="hybridMultilevel"/>
    <w:tmpl w:val="99F4AA74"/>
    <w:lvl w:ilvl="0" w:tplc="702CCB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0A191C"/>
    <w:multiLevelType w:val="hybridMultilevel"/>
    <w:tmpl w:val="A978EF7C"/>
    <w:lvl w:ilvl="0" w:tplc="B9406F8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0826043"/>
    <w:multiLevelType w:val="hybridMultilevel"/>
    <w:tmpl w:val="0896B40C"/>
    <w:lvl w:ilvl="0" w:tplc="F57C2184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9525882"/>
    <w:multiLevelType w:val="hybridMultilevel"/>
    <w:tmpl w:val="588ECC08"/>
    <w:lvl w:ilvl="0" w:tplc="A8FEB3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3480FD7"/>
    <w:multiLevelType w:val="hybridMultilevel"/>
    <w:tmpl w:val="4CF49E82"/>
    <w:lvl w:ilvl="0" w:tplc="A3F8CE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7015792"/>
    <w:multiLevelType w:val="hybridMultilevel"/>
    <w:tmpl w:val="FE3849C4"/>
    <w:lvl w:ilvl="0" w:tplc="1C5A1690">
      <w:start w:val="6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7347D10"/>
    <w:multiLevelType w:val="hybridMultilevel"/>
    <w:tmpl w:val="F5684AB0"/>
    <w:lvl w:ilvl="0" w:tplc="059EBD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F991AE4"/>
    <w:multiLevelType w:val="hybridMultilevel"/>
    <w:tmpl w:val="B6C07E62"/>
    <w:lvl w:ilvl="0" w:tplc="186A03C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D590EF3"/>
    <w:multiLevelType w:val="hybridMultilevel"/>
    <w:tmpl w:val="6F6CF8A2"/>
    <w:lvl w:ilvl="0" w:tplc="07664DA0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E072537"/>
    <w:multiLevelType w:val="hybridMultilevel"/>
    <w:tmpl w:val="7CE82C14"/>
    <w:lvl w:ilvl="0" w:tplc="998AE6D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B770218"/>
    <w:multiLevelType w:val="hybridMultilevel"/>
    <w:tmpl w:val="69401832"/>
    <w:lvl w:ilvl="0" w:tplc="D71E1F9E">
      <w:start w:val="7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65616B"/>
    <w:multiLevelType w:val="hybridMultilevel"/>
    <w:tmpl w:val="006ED922"/>
    <w:lvl w:ilvl="0" w:tplc="73C6D6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2"/>
  </w:num>
  <w:num w:numId="6">
    <w:abstractNumId w:val="1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917A7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536E8"/>
    <w:rsid w:val="0069386B"/>
    <w:rsid w:val="00730FB8"/>
    <w:rsid w:val="00732F70"/>
    <w:rsid w:val="00744655"/>
    <w:rsid w:val="007A71ED"/>
    <w:rsid w:val="007B68A8"/>
    <w:rsid w:val="007F0A12"/>
    <w:rsid w:val="00833821"/>
    <w:rsid w:val="008374BA"/>
    <w:rsid w:val="008B30FA"/>
    <w:rsid w:val="008B7400"/>
    <w:rsid w:val="0098594D"/>
    <w:rsid w:val="00993385"/>
    <w:rsid w:val="009F120E"/>
    <w:rsid w:val="00AD7689"/>
    <w:rsid w:val="00AF4CC2"/>
    <w:rsid w:val="00B247F5"/>
    <w:rsid w:val="00B347B9"/>
    <w:rsid w:val="00B50AD2"/>
    <w:rsid w:val="00B62C75"/>
    <w:rsid w:val="00BA4B85"/>
    <w:rsid w:val="00BD41FD"/>
    <w:rsid w:val="00C47D93"/>
    <w:rsid w:val="00CB438A"/>
    <w:rsid w:val="00CE3200"/>
    <w:rsid w:val="00D06290"/>
    <w:rsid w:val="00DD1758"/>
    <w:rsid w:val="00E31A96"/>
    <w:rsid w:val="00EF64BC"/>
    <w:rsid w:val="00FB4A26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917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24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川原 千秋</cp:lastModifiedBy>
  <cp:revision>5</cp:revision>
  <cp:lastPrinted>2006-06-26T02:04:00Z</cp:lastPrinted>
  <dcterms:created xsi:type="dcterms:W3CDTF">2018-09-19T02:02:00Z</dcterms:created>
  <dcterms:modified xsi:type="dcterms:W3CDTF">2018-09-26T04:45:00Z</dcterms:modified>
  <cp:category>システム設計ドキュメント</cp:category>
</cp:coreProperties>
</file>