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D6E31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4F1160" w:rsidRPr="008B7400" w:rsidRDefault="004F1160" w:rsidP="008B7400"/>
    <w:p w:rsidR="008B7400" w:rsidRPr="008B7400" w:rsidRDefault="008B7400" w:rsidP="008B7400"/>
    <w:p w:rsidR="008B7400" w:rsidRPr="008B7400" w:rsidRDefault="00F74D2C" w:rsidP="008B7400">
      <w:r w:rsidRPr="00F74D2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370195" cy="3873500"/>
            <wp:effectExtent l="0" t="0" r="1905" b="0"/>
            <wp:wrapSquare wrapText="bothSides"/>
            <wp:docPr id="50" name="図 50" descr="C:\Users\ohs60224\Documents\sugukuru\Documents\15_画面設計\kwhr\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hs60224\Documents\sugukuru\Documents\15_画面設計\kwhr\ale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695272" w:rsidP="00D06290">
      <w:pPr>
        <w:tabs>
          <w:tab w:val="left" w:pos="8810"/>
        </w:tabs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6284480</wp:posOffset>
                </wp:positionH>
                <wp:positionV relativeFrom="paragraph">
                  <wp:posOffset>76662</wp:posOffset>
                </wp:positionV>
                <wp:extent cx="180975" cy="186690"/>
                <wp:effectExtent l="0" t="0" r="0" b="0"/>
                <wp:wrapNone/>
                <wp:docPr id="51" name="テキスト ボック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5272" w:rsidRPr="00695272" w:rsidRDefault="00695272" w:rsidP="0069527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695272" w:rsidRPr="00B62C75" w:rsidRDefault="00695272" w:rsidP="0069527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1" o:spid="_x0000_s1026" type="#_x0000_t202" style="position:absolute;left:0;text-align:left;margin-left:494.85pt;margin-top:6.05pt;width:14.25pt;height: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" filled="f" stroked="f">
                <v:textbox inset="0,0,0,0">
                  <w:txbxContent>
                    <w:p w:rsidR="00695272" w:rsidRPr="00695272" w:rsidRDefault="00695272" w:rsidP="00695272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695272" w:rsidRPr="00B62C75" w:rsidRDefault="00695272" w:rsidP="0069527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290">
        <w:tab/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695272" w:rsidP="008B7400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3816C" wp14:editId="1978F7FC">
                <wp:simplePos x="0" y="0"/>
                <wp:positionH relativeFrom="column">
                  <wp:posOffset>3531581</wp:posOffset>
                </wp:positionH>
                <wp:positionV relativeFrom="paragraph">
                  <wp:posOffset>123999</wp:posOffset>
                </wp:positionV>
                <wp:extent cx="180975" cy="186690"/>
                <wp:effectExtent l="0" t="0" r="0" b="0"/>
                <wp:wrapNone/>
                <wp:docPr id="52" name="テキスト ボック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5272" w:rsidRPr="00695272" w:rsidRDefault="00695272" w:rsidP="0069527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695272" w:rsidRPr="00B62C75" w:rsidRDefault="00695272" w:rsidP="0069527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3816C" id="テキスト ボックス 52" o:spid="_x0000_s1027" type="#_x0000_t202" style="position:absolute;left:0;text-align:left;margin-left:278.1pt;margin-top:9.75pt;width:14.25pt;height:1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" filled="f" stroked="f">
                <v:textbox inset="0,0,0,0">
                  <w:txbxContent>
                    <w:p w:rsidR="00695272" w:rsidRPr="00695272" w:rsidRDefault="00695272" w:rsidP="00695272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695272" w:rsidRPr="00B62C75" w:rsidRDefault="00695272" w:rsidP="0069527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695272" w:rsidP="008B7400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3816C" wp14:editId="1978F7FC">
                <wp:simplePos x="0" y="0"/>
                <wp:positionH relativeFrom="column">
                  <wp:posOffset>5210753</wp:posOffset>
                </wp:positionH>
                <wp:positionV relativeFrom="paragraph">
                  <wp:posOffset>70946</wp:posOffset>
                </wp:positionV>
                <wp:extent cx="180975" cy="186690"/>
                <wp:effectExtent l="0" t="0" r="0" b="0"/>
                <wp:wrapNone/>
                <wp:docPr id="53" name="テキスト ボック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5272" w:rsidRPr="00695272" w:rsidRDefault="00695272" w:rsidP="0069527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695272" w:rsidRPr="00B62C75" w:rsidRDefault="00695272" w:rsidP="0069527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3816C" id="テキスト ボックス 53" o:spid="_x0000_s1028" type="#_x0000_t202" style="position:absolute;left:0;text-align:left;margin-left:410.3pt;margin-top:5.6pt;width:14.25pt;height:1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" filled="f" stroked="f">
                <v:textbox inset="0,0,0,0">
                  <w:txbxContent>
                    <w:p w:rsidR="00695272" w:rsidRPr="00695272" w:rsidRDefault="00695272" w:rsidP="00695272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695272" w:rsidRPr="00B62C75" w:rsidRDefault="00695272" w:rsidP="0069527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Default="008B7400" w:rsidP="008B7400"/>
    <w:p w:rsidR="00993385" w:rsidRDefault="00695272" w:rsidP="008B7400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3816C" wp14:editId="1978F7FC">
                <wp:simplePos x="0" y="0"/>
                <wp:positionH relativeFrom="column">
                  <wp:posOffset>4096846</wp:posOffset>
                </wp:positionH>
                <wp:positionV relativeFrom="paragraph">
                  <wp:posOffset>89535</wp:posOffset>
                </wp:positionV>
                <wp:extent cx="180975" cy="186690"/>
                <wp:effectExtent l="0" t="0" r="0" b="0"/>
                <wp:wrapNone/>
                <wp:docPr id="55" name="テキスト ボック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5272" w:rsidRPr="00695272" w:rsidRDefault="00695272" w:rsidP="0069527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695272" w:rsidRPr="00B62C75" w:rsidRDefault="00695272" w:rsidP="0069527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3816C" id="テキスト ボックス 55" o:spid="_x0000_s1029" type="#_x0000_t202" style="position:absolute;left:0;text-align:left;margin-left:322.6pt;margin-top:7.05pt;width:14.25pt;height: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" filled="f" stroked="f">
                <v:textbox inset="0,0,0,0">
                  <w:txbxContent>
                    <w:p w:rsidR="00695272" w:rsidRPr="00695272" w:rsidRDefault="00695272" w:rsidP="00695272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695272" w:rsidRPr="00B62C75" w:rsidRDefault="00695272" w:rsidP="0069527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695272" w:rsidP="008B7400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3816C" wp14:editId="1978F7FC">
                <wp:simplePos x="0" y="0"/>
                <wp:positionH relativeFrom="column">
                  <wp:posOffset>6324658</wp:posOffset>
                </wp:positionH>
                <wp:positionV relativeFrom="paragraph">
                  <wp:posOffset>598574</wp:posOffset>
                </wp:positionV>
                <wp:extent cx="180975" cy="186690"/>
                <wp:effectExtent l="0" t="0" r="0" b="0"/>
                <wp:wrapNone/>
                <wp:docPr id="57" name="テキスト ボック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5272" w:rsidRPr="00695272" w:rsidRDefault="00695272" w:rsidP="0069527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695272" w:rsidRPr="00B62C75" w:rsidRDefault="00695272" w:rsidP="0069527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3816C" id="テキスト ボックス 57" o:spid="_x0000_s1030" type="#_x0000_t202" style="position:absolute;left:0;text-align:left;margin-left:498pt;margin-top:47.15pt;width:14.25pt;height:1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" filled="f" stroked="f">
                <v:textbox inset="0,0,0,0">
                  <w:txbxContent>
                    <w:p w:rsidR="00695272" w:rsidRPr="00695272" w:rsidRDefault="00695272" w:rsidP="00695272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695272" w:rsidRPr="00B62C75" w:rsidRDefault="00695272" w:rsidP="0069527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3816C" wp14:editId="1978F7FC">
                <wp:simplePos x="0" y="0"/>
                <wp:positionH relativeFrom="column">
                  <wp:posOffset>4429356</wp:posOffset>
                </wp:positionH>
                <wp:positionV relativeFrom="paragraph">
                  <wp:posOffset>465570</wp:posOffset>
                </wp:positionV>
                <wp:extent cx="180975" cy="186690"/>
                <wp:effectExtent l="0" t="0" r="0" b="0"/>
                <wp:wrapNone/>
                <wp:docPr id="56" name="テキスト ボック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5272" w:rsidRPr="00695272" w:rsidRDefault="00695272" w:rsidP="0069527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695272" w:rsidRPr="00B62C75" w:rsidRDefault="00695272" w:rsidP="0069527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3816C" id="テキスト ボックス 56" o:spid="_x0000_s1031" type="#_x0000_t202" style="position:absolute;left:0;text-align:left;margin-left:348.75pt;margin-top:36.65pt;width:14.25pt;height:1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" filled="f" stroked="f">
                <v:textbox inset="0,0,0,0">
                  <w:txbxContent>
                    <w:p w:rsidR="00695272" w:rsidRPr="00695272" w:rsidRDefault="00695272" w:rsidP="00695272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695272" w:rsidRPr="00B62C75" w:rsidRDefault="00695272" w:rsidP="0069527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>
      <w:pPr>
        <w:sectPr w:rsidR="00993385" w:rsidSect="008B74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4B86A0F4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  <w:r w:rsidR="00695272">
        <w:rPr>
          <w:rFonts w:hint="eastAsia"/>
        </w:rPr>
        <w:t>支払い、請求、提出など期限が迫っているものに対して、締め日が近づいていることを警告する画面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695272">
        <w:rPr>
          <w:rFonts w:hint="eastAsia"/>
        </w:rPr>
        <w:t>警告は通知で送信される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警告文章</w:t>
            </w:r>
          </w:p>
        </w:tc>
        <w:tc>
          <w:tcPr>
            <w:tcW w:w="2730" w:type="dxa"/>
            <w:vAlign w:val="center"/>
          </w:tcPr>
          <w:p w:rsidR="004F1160" w:rsidRDefault="00695272" w:rsidP="004F1160">
            <w:r>
              <w:t>lbWarning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締め切り日</w:t>
            </w:r>
          </w:p>
        </w:tc>
        <w:tc>
          <w:tcPr>
            <w:tcW w:w="2730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lb</w:t>
            </w:r>
            <w:r>
              <w:t>DeadLine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日付</w:t>
            </w:r>
          </w:p>
        </w:tc>
        <w:tc>
          <w:tcPr>
            <w:tcW w:w="2730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lbDeadLineDate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確認する</w:t>
            </w:r>
          </w:p>
        </w:tc>
        <w:tc>
          <w:tcPr>
            <w:tcW w:w="2730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btConfirm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営業担当者名</w:t>
            </w:r>
          </w:p>
        </w:tc>
        <w:tc>
          <w:tcPr>
            <w:tcW w:w="2730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lbRep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営業担当者の氏名</w:t>
            </w:r>
          </w:p>
        </w:tc>
        <w:tc>
          <w:tcPr>
            <w:tcW w:w="2730" w:type="dxa"/>
            <w:vAlign w:val="center"/>
          </w:tcPr>
          <w:p w:rsidR="004F1160" w:rsidRDefault="00695272" w:rsidP="004F1160">
            <w:r>
              <w:rPr>
                <w:rFonts w:hint="eastAsia"/>
              </w:rPr>
              <w:t>lbRepName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08B" w:rsidRDefault="0076408B" w:rsidP="00273989">
      <w:pPr>
        <w:pStyle w:val="a3"/>
      </w:pPr>
      <w:r>
        <w:separator/>
      </w:r>
    </w:p>
  </w:endnote>
  <w:endnote w:type="continuationSeparator" w:id="0">
    <w:p w:rsidR="0076408B" w:rsidRDefault="0076408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835" w:rsidRDefault="00D2283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0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835" w:rsidRDefault="00D228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08B" w:rsidRDefault="0076408B" w:rsidP="00273989">
      <w:pPr>
        <w:pStyle w:val="a3"/>
      </w:pPr>
      <w:r>
        <w:separator/>
      </w:r>
    </w:p>
  </w:footnote>
  <w:footnote w:type="continuationSeparator" w:id="0">
    <w:p w:rsidR="0076408B" w:rsidRDefault="0076408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835" w:rsidRDefault="00D228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691B22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警告</w:t>
                            </w:r>
                            <w:r w:rsidR="00D06290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D2283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Warning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D22835" w:rsidP="008B7400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警告画面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2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3" type="#_x0000_t202" style="position:absolute;left:724;top:2274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ATMIA&#10;AADbAAAADwAAAGRycy9kb3ducmV2LnhtbESPzYvCMBTE7wv+D+EJ3tZUFz+oRlFhdffgwQ88P5pn&#10;U2xeShNr/e83grDHYWZ+w8yXrS1FQ7UvHCsY9BMQxJnTBecKzqfvzykIH5A1lo5JwZM8LBedjzmm&#10;2j34QM0x5CJC2KeowIRQpVL6zJBF33cVcfSurrYYoqxzqWt8RLgt5TBJxtJiwXHBYEUbQ9nteLcK&#10;xrvtfjVpdo5/dbuRhoclri9K9brtagYiUBv+w+/2j1bwNYLX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cBM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4" type="#_x0000_t202" style="position:absolute;left:2374;top:2274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9w5cUA&#10;AADbAAAADwAAAGRycy9kb3ducmV2LnhtbESPzWrCQBSF94LvMNyCG6kTLZWaZiLSotQuCk0Uurxk&#10;bpNo5k7IjBrf3hEKXR7Oz8dJlr1pxJk6V1tWMJ1EIIgLq2suFezy9eMLCOeRNTaWScGVHCzT4SDB&#10;WNsLf9M586UII+xiVFB538ZSuqIig25iW+Lg/drOoA+yK6Xu8BLGTSNnUTSXBmsOhApbequoOGYn&#10;E7jZjPvoMM5/nj+3X+1mMV2813ulRg/96hWEp97/h//aH1rB0xzuX8IP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3DlxQAAANsAAAAPAAAAAAAAAAAAAAAAAJgCAABkcnMv&#10;ZG93bnJldi54bWxQSwUGAAAAAAQABAD1AAAAigMAAAAA&#10;">
                <v:textbox inset="2mm,2.25mm,0,.7pt">
                  <w:txbxContent>
                    <w:p w:rsidR="007A71ED" w:rsidRPr="00AD7689" w:rsidRDefault="00691B22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警告</w:t>
                      </w:r>
                      <w:r w:rsidR="00D06290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5" type="#_x0000_t202" style="position:absolute;left:6206;top:2274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7oMMA&#10;AADbAAAADwAAAGRycy9kb3ducmV2LnhtbESPQWvCQBSE7wX/w/KE3upGC4mkrqIBTXvoQS09P7Kv&#10;2WD2bciuMf57t1DocZiZb5jVZrStGKj3jWMF81kCgrhyuuFawdd5/7IE4QOyxtYxKbiTh8168rTC&#10;XLsbH2k4hVpECPscFZgQulxKXxmy6GeuI47ej+sthij7WuoebxFuW7lIklRabDguGOyoMFRdTler&#10;IC0Pn9tsKB1/6LGQhhct7r6Vep6O2zcQgcbwH/5rv2sFrx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/7oMMAAADbAAAADwAAAAAAAAAAAAAAAACYAgAAZHJzL2Rv&#10;d25yZXYueG1sUEsFBgAAAAAEAAQA9QAAAIgD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6" type="#_x0000_t202" style="position:absolute;left:7855;top:2274;width:401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xBDMMA&#10;AADbAAAADwAAAGRycy9kb3ducmV2LnhtbERPTWvCQBC9C/0PyxR6kbpRqdToKkWpWA+CsQWPQ3aa&#10;pM3Ohuyq6b/vHASPj/c9X3auVhdqQ+XZwHCQgCLOva24MPB5fH9+BRUissXaMxn4owDLxUNvjqn1&#10;Vz7QJYuFkhAOKRooY2xSrUNeksMw8A2xcN++dRgFtoW2LV4l3NV6lCQT7bBiaSixoVVJ+W92dtKb&#10;jbhLfvrH08vuY99spsPpuvoy5umxe5uBitTFu/jm3loDYxkrX+QH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xBDMMAAADbAAAADwAAAAAAAAAAAAAAAACYAgAAZHJzL2Rv&#10;d25yZXYueG1sUEsFBgAAAAAEAAQA9QAAAIgDAAAAAA==&#10;">
                <v:textbox inset="2mm,2.25mm,0,.7pt">
                  <w:txbxContent>
                    <w:p w:rsidR="007A71ED" w:rsidRPr="00AD7689" w:rsidRDefault="00D22835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Warning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v:group id="Group 75" o:spid="_x0000_s1037" style="position:absolute;left:11874;top:2277;width:4235;height:583" coordorigin="11874,2277" coordsize="423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 id="Text Box 63" o:spid="_x0000_s1038" type="#_x0000_t202" style="position:absolute;left:13156;top:2277;width:295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ansEA&#10;AADbAAAADwAAAGRycy9kb3ducmV2LnhtbERPzWrCQBC+F3yHZQRvzcZSbIhZRQutHjzUxAcYsmMS&#10;zM6G7DaJPn33UPD48f1n28m0YqDeNZYVLKMYBHFpdcOVgkvx9ZqAcB5ZY2uZFNzJwXYze8kw1Xbk&#10;Mw25r0QIYZeigtr7LpXSlTUZdJHtiAN3tb1BH2BfSd3jGMJNK9/ieCUNNhwaauzos6bylv8aBfZj&#10;GRePw/dO5vpn5ZOjO+3bRKnFfNqtQXia/FP87z5qBe9hffg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S2p7BAAAA2wAAAA8AAAAAAAAAAAAAAAAAmAIAAGRycy9kb3du&#10;cmV2LnhtbFBLBQYAAAAABAAEAPUAAACGAwAAAAA=&#10;">
                  <v:textbox inset="5.85pt,2.25mm,5.85pt,0">
                    <w:txbxContent>
                      <w:p w:rsidR="007A71ED" w:rsidRPr="008B7400" w:rsidRDefault="00D22835" w:rsidP="008B7400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警告画面</w:t>
                        </w:r>
                      </w:p>
                    </w:txbxContent>
                  </v:textbox>
                </v:shape>
                <v:shape id="Text Box 64" o:spid="_x0000_s1039" type="#_x0000_t202" style="position:absolute;left:11874;top:2277;width:1282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iFMQA&#10;AADbAAAADwAAAGRycy9kb3ducmV2LnhtbESP3WoCMRSE7wXfIZxC72pWKdauRnGFQqEFf+oDHDan&#10;2W03J2uS6tqnN4Lg5TAz3zCzRWcbcSQfascKhoMMBHHpdM1Gwf7r7WkCIkRkjY1jUnCmAIt5vzfD&#10;XLsTb+m4i0YkCIccFVQxtrmUoazIYhi4ljh5385bjEl6I7XHU4LbRo6ybCwt1pwWKmxpVVH5u/uz&#10;Cj78Jx1MfFn/bF7NxhfFuvhfSqUeH7rlFESkLt7Dt/a7VvA8hOuX9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4hTEAAAA2wAAAA8AAAAAAAAAAAAAAAAAmAIAAGRycy9k&#10;b3ducmV2LnhtbFBLBQYAAAAABAAEAPUAAACJAw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B4A2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FB4A26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</w:t>
                                </w:r>
                                <w:r>
                                  <w:t>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2283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2283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0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41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2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3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4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<v:textbox inset="2mm,2.25mm,0,.7pt">
                  <w:txbxContent>
                    <w:p w:rsidR="007A71ED" w:rsidRPr="00AD7689" w:rsidRDefault="00FB4A2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・</w:t>
                      </w:r>
                      <w:r>
                        <w:rPr>
                          <w:rFonts w:hint="eastAsia"/>
                          <w:sz w:val="24"/>
                        </w:rPr>
                        <w:t>売却</w:t>
                      </w:r>
                    </w:p>
                  </w:txbxContent>
                </v:textbox>
              </v:shape>
              <v:group id="Group 36" o:spid="_x0000_s1045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group id="Group 32" o:spid="_x0000_s1046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18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<v:textbox inset="5.85pt,.7pt,5.85pt,.7pt">
                      <w:txbxContent>
                        <w:p w:rsidR="007A71ED" w:rsidRDefault="00FB4A26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</w:t>
                          </w:r>
                          <w:r>
                            <w:t>千秋</w:t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9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34" o:spid="_x0000_s105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2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38" o:spid="_x0000_s105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39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42" o:spid="_x0000_s105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2283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2283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9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60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61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6" o:spid="_x0000_s106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/>
                </v:rect>
                <v:shape id="Text Box 7" o:spid="_x0000_s106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4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10" o:spid="_x0000_s106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    <v:textbox inset="5.85pt,.7pt,5.85pt,.7pt"/>
                </v:rect>
                <v:shape id="Text Box 11" o:spid="_x0000_s106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7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3" o:spid="_x0000_s1068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ljf8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/T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WN/wgAAANsAAAAPAAAAAAAAAAAAAAAAAJgCAABkcnMvZG93&#10;bnJldi54bWxQSwUGAAAAAAQABAD1AAAAhwMAAAAA&#10;">
                  <v:textbox inset="5.85pt,.7pt,5.85pt,.7pt"/>
                </v:rect>
                <v:shape id="Text Box 14" o:spid="_x0000_s1069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835" w:rsidRDefault="00D228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33597"/>
    <w:multiLevelType w:val="hybridMultilevel"/>
    <w:tmpl w:val="3E1AED88"/>
    <w:lvl w:ilvl="0" w:tplc="5A5A83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C379B"/>
    <w:rsid w:val="00273989"/>
    <w:rsid w:val="002B7490"/>
    <w:rsid w:val="002C45E7"/>
    <w:rsid w:val="002D4A47"/>
    <w:rsid w:val="00310FC3"/>
    <w:rsid w:val="00360FA8"/>
    <w:rsid w:val="004A5F9C"/>
    <w:rsid w:val="004F1160"/>
    <w:rsid w:val="0056717A"/>
    <w:rsid w:val="006536E8"/>
    <w:rsid w:val="00691B22"/>
    <w:rsid w:val="00695272"/>
    <w:rsid w:val="00730FB8"/>
    <w:rsid w:val="00732F70"/>
    <w:rsid w:val="00744655"/>
    <w:rsid w:val="0076408B"/>
    <w:rsid w:val="007A71ED"/>
    <w:rsid w:val="007B68A8"/>
    <w:rsid w:val="007F0A12"/>
    <w:rsid w:val="00833821"/>
    <w:rsid w:val="008374BA"/>
    <w:rsid w:val="008B7400"/>
    <w:rsid w:val="0098594D"/>
    <w:rsid w:val="00993385"/>
    <w:rsid w:val="00AD7689"/>
    <w:rsid w:val="00AF4CC2"/>
    <w:rsid w:val="00B247F5"/>
    <w:rsid w:val="00B347B9"/>
    <w:rsid w:val="00B50AD2"/>
    <w:rsid w:val="00B62C75"/>
    <w:rsid w:val="00BA4B85"/>
    <w:rsid w:val="00BD41FD"/>
    <w:rsid w:val="00CB438A"/>
    <w:rsid w:val="00CE3200"/>
    <w:rsid w:val="00D06290"/>
    <w:rsid w:val="00D22835"/>
    <w:rsid w:val="00DD1758"/>
    <w:rsid w:val="00E31A96"/>
    <w:rsid w:val="00EF64BC"/>
    <w:rsid w:val="00F74D2C"/>
    <w:rsid w:val="00FB4A26"/>
    <w:rsid w:val="00FC2A6A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952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画面設計</vt:lpstr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川原 千秋</cp:lastModifiedBy>
  <cp:revision>7</cp:revision>
  <cp:lastPrinted>2006-06-26T02:04:00Z</cp:lastPrinted>
  <dcterms:created xsi:type="dcterms:W3CDTF">2018-09-19T02:02:00Z</dcterms:created>
  <dcterms:modified xsi:type="dcterms:W3CDTF">2018-09-26T04:51:00Z</dcterms:modified>
  <cp:category>システム設計ドキュメント</cp:category>
</cp:coreProperties>
</file>