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28"/>
        <w:gridCol w:w="10136"/>
        <w:gridCol w:w="2321"/>
      </w:tblGrid>
      <w:tr w:rsidR="009A1B05" w:rsidTr="00155BB7">
        <w:trPr>
          <w:tblHeader/>
        </w:trPr>
        <w:tc>
          <w:tcPr>
            <w:tcW w:w="2628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情　報　名</w:t>
            </w:r>
          </w:p>
        </w:tc>
        <w:tc>
          <w:tcPr>
            <w:tcW w:w="10136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21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212F49" w:rsidRPr="00212F49" w:rsidTr="00155BB7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155BB7" w:rsidP="00155BB7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依頼情報</w:t>
            </w:r>
          </w:p>
        </w:tc>
        <w:tc>
          <w:tcPr>
            <w:tcW w:w="10136" w:type="dxa"/>
            <w:vAlign w:val="center"/>
          </w:tcPr>
          <w:p w:rsidR="00212F49" w:rsidRPr="00212F49" w:rsidRDefault="00155BB7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車名、年式（和暦）、型式、色、走行距離、予算、変速機構の種別、落札状態、備考</w:t>
            </w:r>
          </w:p>
        </w:tc>
        <w:tc>
          <w:tcPr>
            <w:tcW w:w="2321" w:type="dxa"/>
            <w:vAlign w:val="center"/>
          </w:tcPr>
          <w:p w:rsidR="00212F49" w:rsidRPr="00155BB7" w:rsidRDefault="00212F49" w:rsidP="00FD5BC9">
            <w:pPr>
              <w:rPr>
                <w:sz w:val="20"/>
                <w:szCs w:val="20"/>
              </w:rPr>
            </w:pPr>
          </w:p>
        </w:tc>
      </w:tr>
      <w:tr w:rsidR="00613D40" w:rsidRPr="00212F49" w:rsidTr="00155BB7">
        <w:trPr>
          <w:trHeight w:val="454"/>
        </w:trPr>
        <w:tc>
          <w:tcPr>
            <w:tcW w:w="2628" w:type="dxa"/>
            <w:vAlign w:val="center"/>
          </w:tcPr>
          <w:p w:rsidR="00613D40" w:rsidRPr="00155BB7" w:rsidRDefault="00155BB7" w:rsidP="00155BB7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予算変更点</w:t>
            </w:r>
          </w:p>
        </w:tc>
        <w:tc>
          <w:tcPr>
            <w:tcW w:w="10136" w:type="dxa"/>
            <w:vAlign w:val="center"/>
          </w:tcPr>
          <w:p w:rsidR="00613D40" w:rsidRPr="00212F49" w:rsidRDefault="00155BB7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委託番号、予算変更点</w:t>
            </w:r>
          </w:p>
        </w:tc>
        <w:tc>
          <w:tcPr>
            <w:tcW w:w="2321" w:type="dxa"/>
            <w:vAlign w:val="center"/>
          </w:tcPr>
          <w:p w:rsidR="00613D40" w:rsidRPr="00212F49" w:rsidRDefault="00613D40" w:rsidP="00FD5BC9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Default="00155BB7" w:rsidP="00155BB7">
            <w:pPr>
              <w:jc w:val="left"/>
            </w:pPr>
            <w:r>
              <w:rPr>
                <w:rFonts w:hint="eastAsia"/>
              </w:rPr>
              <w:t>変更済み</w:t>
            </w:r>
          </w:p>
          <w:p w:rsidR="00155BB7" w:rsidRPr="00155BB7" w:rsidRDefault="00155BB7" w:rsidP="00155BB7">
            <w:pPr>
              <w:jc w:val="left"/>
            </w:pPr>
            <w:r>
              <w:rPr>
                <w:rFonts w:hint="eastAsia"/>
              </w:rPr>
              <w:t>受注</w:t>
            </w:r>
            <w:r>
              <w:t>管理デ</w:t>
            </w:r>
            <w:r>
              <w:rPr>
                <w:rFonts w:hint="eastAsia"/>
              </w:rPr>
              <w:t>ー</w:t>
            </w:r>
            <w:r>
              <w:t>タ</w:t>
            </w:r>
          </w:p>
        </w:tc>
        <w:tc>
          <w:tcPr>
            <w:tcW w:w="10136" w:type="dxa"/>
            <w:vAlign w:val="center"/>
          </w:tcPr>
          <w:p w:rsidR="00155BB7" w:rsidRPr="00212F49" w:rsidRDefault="00330DFF" w:rsidP="00155B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依頼情報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、変更内容</w:t>
            </w: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155BB7" w:rsidRDefault="00155BB7" w:rsidP="00155BB7">
            <w:pPr>
              <w:jc w:val="left"/>
            </w:pPr>
            <w:r>
              <w:rPr>
                <w:rFonts w:hint="eastAsia"/>
              </w:rPr>
              <w:t>買注残情報</w:t>
            </w:r>
          </w:p>
        </w:tc>
        <w:tc>
          <w:tcPr>
            <w:tcW w:w="10136" w:type="dxa"/>
            <w:vAlign w:val="center"/>
          </w:tcPr>
          <w:p w:rsidR="00155BB7" w:rsidRPr="00212F49" w:rsidRDefault="00330DFF" w:rsidP="00155BB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依頼情報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落札日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空白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155BB7" w:rsidRDefault="00155BB7" w:rsidP="00155BB7">
            <w:pPr>
              <w:jc w:val="left"/>
            </w:pPr>
            <w:r>
              <w:rPr>
                <w:rFonts w:hint="eastAsia"/>
              </w:rPr>
              <w:t>顧客</w:t>
            </w:r>
            <w:r>
              <w:t>情報</w:t>
            </w:r>
          </w:p>
        </w:tc>
        <w:tc>
          <w:tcPr>
            <w:tcW w:w="10136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顧客名、顧客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、住所、電話番号、社名</w:t>
            </w: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155BB7" w:rsidRDefault="00155BB7" w:rsidP="00155BB7">
            <w:pPr>
              <w:jc w:val="left"/>
            </w:pPr>
            <w:r>
              <w:rPr>
                <w:rFonts w:hint="eastAsia"/>
              </w:rPr>
              <w:t>陸送業者情報</w:t>
            </w:r>
          </w:p>
        </w:tc>
        <w:tc>
          <w:tcPr>
            <w:tcW w:w="10136" w:type="dxa"/>
            <w:vAlign w:val="center"/>
          </w:tcPr>
          <w:p w:rsidR="00155BB7" w:rsidRPr="00212F49" w:rsidRDefault="00BA36E2" w:rsidP="00155B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陸送業者名、</w:t>
            </w:r>
            <w:r w:rsidR="00A972E5">
              <w:rPr>
                <w:rFonts w:hint="eastAsia"/>
                <w:sz w:val="20"/>
                <w:szCs w:val="20"/>
              </w:rPr>
              <w:t>電話番号</w:t>
            </w: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A972E5" w:rsidRDefault="00A972E5" w:rsidP="00A972E5">
            <w:pPr>
              <w:jc w:val="left"/>
            </w:pPr>
            <w:r>
              <w:rPr>
                <w:rFonts w:hint="eastAsia"/>
              </w:rPr>
              <w:t>納品情報</w:t>
            </w:r>
          </w:p>
        </w:tc>
        <w:tc>
          <w:tcPr>
            <w:tcW w:w="10136" w:type="dxa"/>
            <w:vAlign w:val="center"/>
          </w:tcPr>
          <w:p w:rsidR="00A972E5" w:rsidRPr="00A972E5" w:rsidRDefault="00330DFF" w:rsidP="000A7B06">
            <w:r>
              <w:rPr>
                <w:rFonts w:hint="eastAsia"/>
              </w:rPr>
              <w:t>[</w:t>
            </w:r>
            <w:r>
              <w:rPr>
                <w:rFonts w:hint="eastAsia"/>
                <w:sz w:val="20"/>
                <w:szCs w:val="20"/>
              </w:rPr>
              <w:t>依頼情報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A972E5">
              <w:rPr>
                <w:rFonts w:hint="eastAsia"/>
              </w:rPr>
              <w:t>、</w:t>
            </w:r>
            <w:r w:rsidR="009A31B1">
              <w:rPr>
                <w:rFonts w:hint="eastAsia"/>
                <w:sz w:val="20"/>
                <w:szCs w:val="20"/>
              </w:rPr>
              <w:t>[</w:t>
            </w:r>
            <w:r w:rsidR="009A31B1">
              <w:rPr>
                <w:rFonts w:hint="eastAsia"/>
                <w:sz w:val="20"/>
                <w:szCs w:val="20"/>
              </w:rPr>
              <w:t>顧客情報</w:t>
            </w:r>
            <w:r w:rsidR="009A31B1">
              <w:rPr>
                <w:rFonts w:hint="eastAsia"/>
                <w:sz w:val="20"/>
                <w:szCs w:val="20"/>
              </w:rPr>
              <w:t>]</w:t>
            </w:r>
            <w:r w:rsidR="00A972E5">
              <w:rPr>
                <w:rFonts w:hint="eastAsia"/>
                <w:sz w:val="20"/>
                <w:szCs w:val="20"/>
              </w:rPr>
              <w:t>、</w:t>
            </w:r>
            <w:r w:rsidR="000A7B06">
              <w:rPr>
                <w:rFonts w:hint="eastAsia"/>
                <w:sz w:val="20"/>
                <w:szCs w:val="20"/>
              </w:rPr>
              <w:t>[</w:t>
            </w:r>
            <w:r w:rsidR="000A7B06">
              <w:rPr>
                <w:rFonts w:hint="eastAsia"/>
                <w:sz w:val="20"/>
                <w:szCs w:val="20"/>
              </w:rPr>
              <w:t>陸送業者情報</w:t>
            </w:r>
            <w:r w:rsidR="000A7B06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A972E5" w:rsidRDefault="00A972E5" w:rsidP="00A972E5">
            <w:pPr>
              <w:jc w:val="left"/>
            </w:pPr>
            <w:r>
              <w:rPr>
                <w:rFonts w:hint="eastAsia"/>
              </w:rPr>
              <w:t>受注</w:t>
            </w:r>
            <w:r>
              <w:t>状況</w:t>
            </w:r>
            <w:r>
              <w:rPr>
                <w:rFonts w:hint="eastAsia"/>
              </w:rPr>
              <w:t>の情報</w:t>
            </w:r>
          </w:p>
        </w:tc>
        <w:tc>
          <w:tcPr>
            <w:tcW w:w="10136" w:type="dxa"/>
            <w:vAlign w:val="center"/>
          </w:tcPr>
          <w:p w:rsidR="00155BB7" w:rsidRPr="00A972E5" w:rsidRDefault="00A972E5" w:rsidP="00155B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進行状況、経費</w:t>
            </w: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A972E5" w:rsidRDefault="00A972E5" w:rsidP="00A972E5">
            <w:r>
              <w:rPr>
                <w:rFonts w:hint="eastAsia"/>
              </w:rPr>
              <w:t>経費情報</w:t>
            </w:r>
          </w:p>
        </w:tc>
        <w:tc>
          <w:tcPr>
            <w:tcW w:w="10136" w:type="dxa"/>
            <w:vAlign w:val="center"/>
          </w:tcPr>
          <w:p w:rsidR="00155BB7" w:rsidRPr="00212F49" w:rsidRDefault="00330DFF" w:rsidP="009A31B1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sz w:val="20"/>
                <w:szCs w:val="20"/>
              </w:rPr>
              <w:t>依頼情報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A972E5">
              <w:rPr>
                <w:rFonts w:hint="eastAsia"/>
              </w:rPr>
              <w:t>、</w:t>
            </w:r>
            <w:r w:rsidR="009A31B1">
              <w:rPr>
                <w:rFonts w:hint="eastAsia"/>
                <w:sz w:val="20"/>
                <w:szCs w:val="20"/>
              </w:rPr>
              <w:t>[</w:t>
            </w:r>
            <w:r w:rsidR="009A31B1">
              <w:rPr>
                <w:rFonts w:hint="eastAsia"/>
                <w:sz w:val="20"/>
                <w:szCs w:val="20"/>
              </w:rPr>
              <w:t>顧客情報</w:t>
            </w:r>
            <w:r w:rsidR="009A31B1">
              <w:rPr>
                <w:rFonts w:hint="eastAsia"/>
                <w:sz w:val="20"/>
                <w:szCs w:val="20"/>
              </w:rPr>
              <w:t>]</w:t>
            </w:r>
            <w:r w:rsidR="000A7B06">
              <w:rPr>
                <w:rFonts w:hint="eastAsia"/>
                <w:sz w:val="20"/>
                <w:szCs w:val="20"/>
              </w:rPr>
              <w:t>、</w:t>
            </w:r>
            <w:r w:rsidR="000A7B06">
              <w:rPr>
                <w:rFonts w:hint="eastAsia"/>
                <w:sz w:val="20"/>
                <w:szCs w:val="20"/>
              </w:rPr>
              <w:t>[</w:t>
            </w:r>
            <w:r w:rsidR="000A7B06">
              <w:rPr>
                <w:rFonts w:hint="eastAsia"/>
                <w:sz w:val="20"/>
                <w:szCs w:val="20"/>
              </w:rPr>
              <w:t>受注状況の情報</w:t>
            </w:r>
            <w:bookmarkStart w:id="0" w:name="_GoBack"/>
            <w:bookmarkEnd w:id="0"/>
            <w:r w:rsidR="000A7B06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  <w:tr w:rsidR="00155BB7" w:rsidRPr="00212F49" w:rsidTr="00155BB7">
        <w:trPr>
          <w:trHeight w:val="454"/>
        </w:trPr>
        <w:tc>
          <w:tcPr>
            <w:tcW w:w="2628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155BB7" w:rsidRPr="00212F49" w:rsidRDefault="00155BB7" w:rsidP="00155BB7">
            <w:pPr>
              <w:rPr>
                <w:sz w:val="20"/>
                <w:szCs w:val="20"/>
              </w:rPr>
            </w:pPr>
          </w:p>
        </w:tc>
      </w:tr>
    </w:tbl>
    <w:p w:rsidR="00833821" w:rsidRDefault="00833821" w:rsidP="007943E4"/>
    <w:sectPr w:rsidR="00833821" w:rsidSect="007943E4">
      <w:headerReference w:type="default" r:id="rId6"/>
      <w:footerReference w:type="default" r:id="rId7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FF9" w:rsidRDefault="002C0FF9" w:rsidP="00273989">
      <w:pPr>
        <w:pStyle w:val="a3"/>
      </w:pPr>
      <w:r>
        <w:separator/>
      </w:r>
    </w:p>
  </w:endnote>
  <w:endnote w:type="continuationSeparator" w:id="0">
    <w:p w:rsidR="002C0FF9" w:rsidRDefault="002C0FF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 w:rsidP="00A17134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35938" w:rsidRDefault="00F35938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ZU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5HrG9uZG1k+QTsqCd0CjQVDHIxaqh8Y9TAQU6y/76hiGDUfBLS0nZ5HQx2NzdGgooCrKTagnzMz&#10;M0zZXaf4tgbkYWgIuYC2r7jryDMLCMEuYMi5YA4D2U7Ry7XzOv9tzH8D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/vl2&#10;V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F35938" w:rsidRDefault="00F35938" w:rsidP="00AF4CC2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FF9" w:rsidRDefault="002C0FF9" w:rsidP="00273989">
      <w:pPr>
        <w:pStyle w:val="a3"/>
      </w:pPr>
      <w:r>
        <w:separator/>
      </w:r>
    </w:p>
  </w:footnote>
  <w:footnote w:type="continuationSeparator" w:id="0">
    <w:p w:rsidR="002C0FF9" w:rsidRDefault="002C0FF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499235"/>
              <wp:effectExtent l="10795" t="12065" r="13335" b="12700"/>
              <wp:wrapNone/>
              <wp:docPr id="2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499235"/>
                        <a:chOff x="712" y="559"/>
                        <a:chExt cx="15397" cy="2361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938" w:rsidRPr="00732F70" w:rsidRDefault="00F3593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ＤＤ（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Data Dictionary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14" name="Group 60"/>
                      <wpg:cNvGrpSpPr>
                        <a:grpSpLocks/>
                      </wpg:cNvGrpSpPr>
                      <wpg:grpSpPr bwMode="auto">
                        <a:xfrm>
                          <a:off x="712" y="1439"/>
                          <a:ext cx="15397" cy="756"/>
                          <a:chOff x="712" y="1439"/>
                          <a:chExt cx="15397" cy="756"/>
                        </a:xfrm>
                      </wpg:grpSpPr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17134" w:rsidRDefault="00A17134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CC10B5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管理系</w:t>
                              </w:r>
                              <w:r>
                                <w:rPr>
                                  <w:sz w:val="24"/>
                                </w:rPr>
                                <w:t>機能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CC10B5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  <w:r w:rsidR="00F35938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F35938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0A7B06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0A7B06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59"/>
                      <wpg:cNvGrpSpPr>
                        <a:grpSpLocks/>
                      </wpg:cNvGrpSpPr>
                      <wpg:grpSpPr bwMode="auto">
                        <a:xfrm>
                          <a:off x="724" y="2334"/>
                          <a:ext cx="7142" cy="586"/>
                          <a:chOff x="724" y="2334"/>
                          <a:chExt cx="7142" cy="586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334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機能番号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74" y="2334"/>
                            <a:ext cx="1608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CC10B5" w:rsidP="009259C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82" y="2334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能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611" y="2334"/>
                            <a:ext cx="2255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10B5" w:rsidRPr="00AD7689" w:rsidRDefault="00CC10B5" w:rsidP="007943E4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落札、仕入れ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26" style="position:absolute;left:0;text-align:left;margin-left:-9.65pt;margin-top:-.55pt;width:769.85pt;height:118.05pt;z-index:251658240" coordorigin="712,559" coordsize="15397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F35938" w:rsidRDefault="00F35938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F35938" w:rsidRPr="00732F70" w:rsidRDefault="00F3593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ＤＤ（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Data Dictionary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group id="Group 60" o:spid="_x0000_s1038" style="position:absolute;left:712;top:1439;width:15397;height:756" coordorigin="712,1439" coordsize="15397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F35938" w:rsidRPr="00730FB8" w:rsidRDefault="00F35938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F35938" w:rsidRPr="00A17134" w:rsidRDefault="00A17134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A1713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F35938" w:rsidRPr="00730FB8" w:rsidRDefault="00F35938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F35938" w:rsidRPr="00AD7689" w:rsidRDefault="00CC10B5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管理系</w:t>
                        </w:r>
                        <w:r>
                          <w:rPr>
                            <w:sz w:val="24"/>
                          </w:rPr>
                          <w:t>機能</w:t>
                        </w:r>
                      </w:p>
                    </w:txbxContent>
                  </v:textbox>
                </v:shape>
  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F35938" w:rsidRDefault="00CC10B5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  <w:r w:rsidR="00F35938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F35938" w:rsidRDefault="00F35938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F35938" w:rsidRPr="000B5B01" w:rsidRDefault="00F35938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F35938" w:rsidRPr="000B5B01" w:rsidRDefault="00F35938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0A7B06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0A7B06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5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5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59" o:spid="_x0000_s1059" style="position:absolute;left:724;top:2334;width:7142;height:586" coordorigin="724,2334" coordsize="714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shape id="Text Box 55" o:spid="_x0000_s1060" type="#_x0000_t202" style="position:absolute;left:724;top:233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機能番号</w:t>
                        </w:r>
                      </w:p>
                    </w:txbxContent>
                  </v:textbox>
                </v:shape>
                <v:shape id="Text Box 56" o:spid="_x0000_s1061" type="#_x0000_t202" style="position:absolute;left:2374;top:2334;width:160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">
                  <v:textbox inset="0,2.25mm,0,.7pt">
                    <w:txbxContent>
                      <w:p w:rsidR="00F35938" w:rsidRPr="00AD7689" w:rsidRDefault="00CC10B5" w:rsidP="009259C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2.0</w:t>
                        </w:r>
                      </w:p>
                    </w:txbxContent>
                  </v:textbox>
                </v:shape>
                <v:shape id="Text Box 57" o:spid="_x0000_s1062" type="#_x0000_t202" style="position:absolute;left:3982;top:233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能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58" o:spid="_x0000_s1063" type="#_x0000_t202" style="position:absolute;left:5611;top:2334;width:2255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">
                  <v:textbox inset="2mm,2.25mm,0,.7pt">
                    <w:txbxContent>
                      <w:p w:rsidR="00CC10B5" w:rsidRPr="00AD7689" w:rsidRDefault="00CC10B5" w:rsidP="007943E4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落札、仕入れ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34"/>
    <w:rsid w:val="000A7B06"/>
    <w:rsid w:val="000B5B01"/>
    <w:rsid w:val="000E03F1"/>
    <w:rsid w:val="001529A6"/>
    <w:rsid w:val="00155BB7"/>
    <w:rsid w:val="001C379B"/>
    <w:rsid w:val="00212F49"/>
    <w:rsid w:val="00273989"/>
    <w:rsid w:val="002C0FF9"/>
    <w:rsid w:val="002D4A47"/>
    <w:rsid w:val="00330DFF"/>
    <w:rsid w:val="00351064"/>
    <w:rsid w:val="00360FA8"/>
    <w:rsid w:val="00406573"/>
    <w:rsid w:val="004B2588"/>
    <w:rsid w:val="0056717A"/>
    <w:rsid w:val="00613D40"/>
    <w:rsid w:val="006536E8"/>
    <w:rsid w:val="00730FB8"/>
    <w:rsid w:val="00732F70"/>
    <w:rsid w:val="00744655"/>
    <w:rsid w:val="007943E4"/>
    <w:rsid w:val="007B68A8"/>
    <w:rsid w:val="007F0A12"/>
    <w:rsid w:val="00833821"/>
    <w:rsid w:val="008374BA"/>
    <w:rsid w:val="009259C3"/>
    <w:rsid w:val="0098594D"/>
    <w:rsid w:val="009A1B05"/>
    <w:rsid w:val="009A31B1"/>
    <w:rsid w:val="00A17134"/>
    <w:rsid w:val="00A561CF"/>
    <w:rsid w:val="00A972E5"/>
    <w:rsid w:val="00AD7689"/>
    <w:rsid w:val="00AF4CC2"/>
    <w:rsid w:val="00B50AD2"/>
    <w:rsid w:val="00B84DF2"/>
    <w:rsid w:val="00BA36E2"/>
    <w:rsid w:val="00BD41FD"/>
    <w:rsid w:val="00CB438A"/>
    <w:rsid w:val="00CC10B5"/>
    <w:rsid w:val="00F35938"/>
    <w:rsid w:val="00F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744F3BBD"/>
  <w15:chartTrackingRefBased/>
  <w15:docId w15:val="{A71C3280-9F6C-4FCE-AAAD-8C3F21DE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rsid w:val="00155BB7"/>
    <w:rPr>
      <w:sz w:val="18"/>
      <w:szCs w:val="18"/>
    </w:rPr>
  </w:style>
  <w:style w:type="paragraph" w:styleId="a8">
    <w:name w:val="annotation text"/>
    <w:basedOn w:val="a"/>
    <w:link w:val="a9"/>
    <w:rsid w:val="00155BB7"/>
    <w:pPr>
      <w:jc w:val="left"/>
    </w:pPr>
  </w:style>
  <w:style w:type="character" w:customStyle="1" w:styleId="a9">
    <w:name w:val="コメント文字列 (文字)"/>
    <w:basedOn w:val="a0"/>
    <w:link w:val="a8"/>
    <w:rsid w:val="00155BB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0_&#12487;&#12540;&#12479;&#12487;&#12451;&#12463;&#12471;&#12519;&#12490;&#12522;(DD)\&#12487;&#12540;&#12479;&#12487;&#12451;&#12463;&#12471;&#12519;&#12490;&#1252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データディクショナリ.dot</Template>
  <TotalTime>59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Yuki Yoshida</dc:creator>
  <cp:keywords/>
  <dc:description/>
  <cp:lastModifiedBy>Windows ユーザー</cp:lastModifiedBy>
  <cp:revision>7</cp:revision>
  <cp:lastPrinted>2006-06-16T01:45:00Z</cp:lastPrinted>
  <dcterms:created xsi:type="dcterms:W3CDTF">2018-09-12T04:19:00Z</dcterms:created>
  <dcterms:modified xsi:type="dcterms:W3CDTF">2018-09-14T00:57:00Z</dcterms:modified>
  <cp:category>システム設計ドキュメント</cp:category>
</cp:coreProperties>
</file>