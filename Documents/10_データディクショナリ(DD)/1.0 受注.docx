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28"/>
        <w:gridCol w:w="10136"/>
        <w:gridCol w:w="2321"/>
      </w:tblGrid>
      <w:tr w:rsidR="009A1B05" w:rsidTr="002A2E17">
        <w:trPr>
          <w:tblHeader/>
        </w:trPr>
        <w:tc>
          <w:tcPr>
            <w:tcW w:w="2628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情　報　名</w:t>
            </w:r>
          </w:p>
        </w:tc>
        <w:tc>
          <w:tcPr>
            <w:tcW w:w="10136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ディクショナリー</w:t>
            </w:r>
          </w:p>
        </w:tc>
        <w:tc>
          <w:tcPr>
            <w:tcW w:w="2321" w:type="dxa"/>
            <w:tcBorders>
              <w:top w:val="single" w:sz="12" w:space="0" w:color="auto"/>
              <w:bottom w:val="single" w:sz="12" w:space="0" w:color="auto"/>
            </w:tcBorders>
          </w:tcPr>
          <w:p w:rsidR="009A1B05" w:rsidRDefault="009A1B05" w:rsidP="009A1B05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212F49" w:rsidRPr="00212F49" w:rsidTr="002A2E17">
        <w:trPr>
          <w:trHeight w:val="454"/>
        </w:trPr>
        <w:tc>
          <w:tcPr>
            <w:tcW w:w="2628" w:type="dxa"/>
            <w:vAlign w:val="center"/>
          </w:tcPr>
          <w:p w:rsidR="00212F49" w:rsidRPr="00212F49" w:rsidRDefault="00A448B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依頼情報</w:t>
            </w:r>
          </w:p>
        </w:tc>
        <w:tc>
          <w:tcPr>
            <w:tcW w:w="10136" w:type="dxa"/>
            <w:vAlign w:val="center"/>
          </w:tcPr>
          <w:p w:rsidR="00212F49" w:rsidRPr="00212F49" w:rsidRDefault="00A448B9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車名、年式（和暦）、型式、色、走行距離、予算、変速機構の種別、備考</w:t>
            </w:r>
          </w:p>
        </w:tc>
        <w:tc>
          <w:tcPr>
            <w:tcW w:w="2321" w:type="dxa"/>
            <w:vAlign w:val="center"/>
          </w:tcPr>
          <w:p w:rsidR="00212F49" w:rsidRPr="00A448B9" w:rsidRDefault="00212F49" w:rsidP="00FD5BC9">
            <w:pPr>
              <w:rPr>
                <w:sz w:val="20"/>
                <w:szCs w:val="20"/>
              </w:rPr>
            </w:pPr>
          </w:p>
        </w:tc>
      </w:tr>
      <w:tr w:rsidR="00613D40" w:rsidRPr="00212F49" w:rsidTr="002A2E17">
        <w:trPr>
          <w:trHeight w:val="454"/>
        </w:trPr>
        <w:tc>
          <w:tcPr>
            <w:tcW w:w="2628" w:type="dxa"/>
            <w:vAlign w:val="center"/>
          </w:tcPr>
          <w:p w:rsidR="00613D40" w:rsidRPr="00212F49" w:rsidRDefault="002A2E17" w:rsidP="00FD5BC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依頼データ</w:t>
            </w:r>
          </w:p>
        </w:tc>
        <w:tc>
          <w:tcPr>
            <w:tcW w:w="10136" w:type="dxa"/>
            <w:vAlign w:val="center"/>
          </w:tcPr>
          <w:p w:rsidR="002A2E17" w:rsidRPr="002A2E17" w:rsidRDefault="00BC1D94" w:rsidP="00FD5BC9">
            <w:r>
              <w:rPr>
                <w:rFonts w:hint="eastAsia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</w:rPr>
              <w:t>]</w:t>
            </w:r>
            <w:r>
              <w:t>,</w:t>
            </w:r>
            <w:r w:rsidR="002A2E17">
              <w:rPr>
                <w:rFonts w:hint="eastAsia"/>
              </w:rPr>
              <w:t>共有する担当情報</w:t>
            </w:r>
          </w:p>
        </w:tc>
        <w:tc>
          <w:tcPr>
            <w:tcW w:w="2321" w:type="dxa"/>
            <w:vAlign w:val="center"/>
          </w:tcPr>
          <w:p w:rsidR="00613D40" w:rsidRPr="00212F49" w:rsidRDefault="00613D40" w:rsidP="00FD5BC9">
            <w:pPr>
              <w:rPr>
                <w:sz w:val="20"/>
                <w:szCs w:val="20"/>
              </w:rPr>
            </w:pPr>
          </w:p>
        </w:tc>
      </w:tr>
      <w:tr w:rsidR="002A2E17" w:rsidRPr="00212F49" w:rsidTr="002A2E17">
        <w:trPr>
          <w:trHeight w:val="454"/>
        </w:trPr>
        <w:tc>
          <w:tcPr>
            <w:tcW w:w="2628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編集データ</w:t>
            </w:r>
          </w:p>
        </w:tc>
        <w:tc>
          <w:tcPr>
            <w:tcW w:w="10136" w:type="dxa"/>
            <w:vAlign w:val="center"/>
          </w:tcPr>
          <w:p w:rsidR="002A2E17" w:rsidRPr="00212F49" w:rsidRDefault="00BC1D94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  <w:sz w:val="20"/>
                <w:szCs w:val="20"/>
              </w:rPr>
              <w:t xml:space="preserve">], </w:t>
            </w:r>
            <w:r>
              <w:rPr>
                <w:rFonts w:hint="eastAsia"/>
                <w:sz w:val="20"/>
                <w:szCs w:val="20"/>
              </w:rPr>
              <w:t>変更後内容</w:t>
            </w:r>
          </w:p>
        </w:tc>
        <w:tc>
          <w:tcPr>
            <w:tcW w:w="2321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</w:p>
        </w:tc>
      </w:tr>
      <w:tr w:rsidR="002A2E17" w:rsidRPr="00212F49" w:rsidTr="002A2E17">
        <w:trPr>
          <w:trHeight w:val="454"/>
        </w:trPr>
        <w:tc>
          <w:tcPr>
            <w:tcW w:w="2628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消込情報</w:t>
            </w:r>
          </w:p>
        </w:tc>
        <w:tc>
          <w:tcPr>
            <w:tcW w:w="10136" w:type="dxa"/>
            <w:vAlign w:val="center"/>
          </w:tcPr>
          <w:p w:rsidR="002A2E17" w:rsidRPr="00212F49" w:rsidRDefault="00BC1D94" w:rsidP="002A2E17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sz w:val="20"/>
                <w:szCs w:val="20"/>
              </w:rPr>
              <w:t>依頼情報</w:t>
            </w:r>
            <w:r>
              <w:rPr>
                <w:rFonts w:hint="eastAsia"/>
              </w:rPr>
              <w:t>]</w:t>
            </w:r>
            <w:r w:rsidR="002A2E17">
              <w:rPr>
                <w:rFonts w:hint="eastAsia"/>
              </w:rPr>
              <w:t>、消込履歴</w:t>
            </w:r>
          </w:p>
        </w:tc>
        <w:tc>
          <w:tcPr>
            <w:tcW w:w="2321" w:type="dxa"/>
            <w:vAlign w:val="center"/>
          </w:tcPr>
          <w:p w:rsidR="002A2E17" w:rsidRPr="00212F49" w:rsidRDefault="002A2E17" w:rsidP="002A2E17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一致した車両</w:t>
            </w:r>
          </w:p>
        </w:tc>
        <w:tc>
          <w:tcPr>
            <w:tcW w:w="10136" w:type="dxa"/>
            <w:vAlign w:val="center"/>
          </w:tcPr>
          <w:p w:rsidR="008313F8" w:rsidRPr="002A2E17" w:rsidRDefault="00BC1D94" w:rsidP="008313F8">
            <w:pPr>
              <w:rPr>
                <w:rFonts w:hint="eastAsia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 w:rsidR="00000580">
              <w:rPr>
                <w:rFonts w:hint="eastAsia"/>
                <w:sz w:val="20"/>
                <w:szCs w:val="20"/>
              </w:rPr>
              <w:t>依頼データ</w:t>
            </w:r>
            <w:r>
              <w:rPr>
                <w:rFonts w:hint="eastAsia"/>
                <w:sz w:val="20"/>
                <w:szCs w:val="20"/>
              </w:rPr>
              <w:t>]</w:t>
            </w:r>
            <w:r w:rsidR="00000580">
              <w:rPr>
                <w:sz w:val="20"/>
                <w:szCs w:val="20"/>
              </w:rPr>
              <w:t xml:space="preserve">, </w:t>
            </w:r>
            <w:r w:rsidR="002B6EFF">
              <w:rPr>
                <w:rFonts w:hint="eastAsia"/>
                <w:sz w:val="20"/>
                <w:szCs w:val="20"/>
              </w:rPr>
              <w:t>出品社名</w:t>
            </w:r>
            <w:bookmarkStart w:id="0" w:name="_GoBack"/>
            <w:bookmarkEnd w:id="0"/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  <w:tr w:rsidR="008313F8" w:rsidRPr="00212F49" w:rsidTr="002A2E17">
        <w:trPr>
          <w:trHeight w:val="454"/>
        </w:trPr>
        <w:tc>
          <w:tcPr>
            <w:tcW w:w="2628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10136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  <w:tc>
          <w:tcPr>
            <w:tcW w:w="2321" w:type="dxa"/>
            <w:vAlign w:val="center"/>
          </w:tcPr>
          <w:p w:rsidR="008313F8" w:rsidRPr="00212F49" w:rsidRDefault="008313F8" w:rsidP="008313F8">
            <w:pPr>
              <w:rPr>
                <w:sz w:val="20"/>
                <w:szCs w:val="20"/>
              </w:rPr>
            </w:pPr>
          </w:p>
        </w:tc>
      </w:tr>
    </w:tbl>
    <w:p w:rsidR="00833821" w:rsidRDefault="00833821" w:rsidP="007943E4"/>
    <w:sectPr w:rsidR="00833821" w:rsidSect="007943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306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258" w:rsidRDefault="00165258" w:rsidP="00273989">
      <w:pPr>
        <w:pStyle w:val="a3"/>
      </w:pPr>
      <w:r>
        <w:separator/>
      </w:r>
    </w:p>
  </w:endnote>
  <w:endnote w:type="continuationSeparator" w:id="0">
    <w:p w:rsidR="00165258" w:rsidRDefault="00165258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 w:rsidP="00A17134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35938" w:rsidRDefault="00F35938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XZU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5HrG9uZG1k+QTsqCd0CjQVDHIxaqh8Y9TAQU6y/76hiGDUfBLS0nZ5HQx2NzdGgooCrKTagnzMz&#10;M0zZXaf4tgbkYWgIuYC2r7jryDMLCMEuYMi5YA4D2U7Ry7XzOv9tzH8D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/vl2&#10;V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F35938" w:rsidRDefault="00F35938" w:rsidP="00AF4CC2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258" w:rsidRDefault="00165258" w:rsidP="00273989">
      <w:pPr>
        <w:pStyle w:val="a3"/>
      </w:pPr>
      <w:r>
        <w:separator/>
      </w:r>
    </w:p>
  </w:footnote>
  <w:footnote w:type="continuationSeparator" w:id="0">
    <w:p w:rsidR="00165258" w:rsidRDefault="00165258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938" w:rsidRDefault="00A1713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499235"/>
              <wp:effectExtent l="10795" t="12065" r="13335" b="12700"/>
              <wp:wrapNone/>
              <wp:docPr id="2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499235"/>
                        <a:chOff x="712" y="559"/>
                        <a:chExt cx="15397" cy="2361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35938" w:rsidRDefault="00F3593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938" w:rsidRPr="00732F70" w:rsidRDefault="00F359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ＤＤ（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Data Dictionary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14" name="Group 60"/>
                      <wpg:cNvGrpSpPr>
                        <a:grpSpLocks/>
                      </wpg:cNvGrpSpPr>
                      <wpg:grpSpPr bwMode="auto">
                        <a:xfrm>
                          <a:off x="712" y="1439"/>
                          <a:ext cx="15397" cy="756"/>
                          <a:chOff x="712" y="1439"/>
                          <a:chExt cx="15397" cy="756"/>
                        </a:xfrm>
                      </wpg:grpSpPr>
                      <wps:wsp>
                        <wps:cNvPr id="1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608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AD7689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システム名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386" y="1608"/>
                            <a:ext cx="383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17134" w:rsidRDefault="00A17134" w:rsidP="00730FB8">
                              <w:pPr>
                                <w:jc w:val="left"/>
                                <w:rPr>
                                  <w:sz w:val="22"/>
                                </w:rPr>
                              </w:pP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スグクル社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 xml:space="preserve"> </w:t>
                              </w:r>
                              <w:r w:rsidRPr="00A17134">
                                <w:rPr>
                                  <w:rFonts w:hint="eastAsia"/>
                                  <w:sz w:val="22"/>
                                </w:rPr>
                                <w:t>車両販売管理システム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s:wsp>
                        <wps:cNvPr id="1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218" y="1608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30FB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業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務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730FB8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1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1608"/>
                            <a:ext cx="2564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AA2802" w:rsidP="00730FB8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管理系</w:t>
                              </w:r>
                              <w:r>
                                <w:rPr>
                                  <w:sz w:val="24"/>
                                </w:rPr>
                                <w:t>機能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  <wpg:grpSp>
                        <wpg:cNvPr id="19" name="Group 36"/>
                        <wpg:cNvGrpSpPr>
                          <a:grpSpLocks/>
                        </wpg:cNvGrpSpPr>
                        <wpg:grpSpPr bwMode="auto">
                          <a:xfrm>
                            <a:off x="10431" y="1608"/>
                            <a:ext cx="3297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0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1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AA280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石田将晃</w:t>
                                  </w:r>
                                  <w:r w:rsidR="00F35938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2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Default="00F35938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16</w:t>
                                  </w:r>
                                  <w:r w:rsidR="00A17134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5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26" name="Group 37"/>
                        <wpg:cNvGrpSpPr>
                          <a:grpSpLocks/>
                        </wpg:cNvGrpSpPr>
                        <wpg:grpSpPr bwMode="auto">
                          <a:xfrm>
                            <a:off x="13728" y="1609"/>
                            <a:ext cx="2381" cy="586"/>
                            <a:chOff x="7958" y="2897"/>
                            <a:chExt cx="3258" cy="586"/>
                          </a:xfrm>
                        </wpg:grpSpPr>
                        <wpg:grpSp>
                          <wpg:cNvPr id="2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958" y="2897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8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17134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7958" y="3190"/>
                              <a:ext cx="3258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31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0B5B01" w:rsidRDefault="00F3593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B6EF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2B6EFF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32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35938" w:rsidRPr="007F0A12" w:rsidRDefault="00F3593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724" y="1439"/>
                            <a:ext cx="153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712" y="1511"/>
                            <a:ext cx="1539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35" name="Group 59"/>
                      <wpg:cNvGrpSpPr>
                        <a:grpSpLocks/>
                      </wpg:cNvGrpSpPr>
                      <wpg:grpSpPr bwMode="auto">
                        <a:xfrm>
                          <a:off x="724" y="2334"/>
                          <a:ext cx="7142" cy="586"/>
                          <a:chOff x="724" y="2334"/>
                          <a:chExt cx="7142" cy="586"/>
                        </a:xfrm>
                      </wpg:grpSpPr>
                      <wps:wsp>
                        <wps:cNvPr id="3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24" y="2334"/>
                            <a:ext cx="1649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機能番号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2334"/>
                            <a:ext cx="1608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AA2802" w:rsidP="009259C3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8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82" y="2334"/>
                            <a:ext cx="1648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730FB8" w:rsidRDefault="00F35938" w:rsidP="007943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機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能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</w:rPr>
                                <w:t>名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11" y="2334"/>
                            <a:ext cx="2255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938" w:rsidRPr="00AD7689" w:rsidRDefault="00AA2802" w:rsidP="007943E4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受注</w:t>
                              </w:r>
                            </w:p>
                          </w:txbxContent>
                        </wps:txbx>
                        <wps:bodyPr rot="0" vert="horz" wrap="square" lIns="72000" tIns="81000" rIns="0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26" style="position:absolute;left:0;text-align:left;margin-left:-9.65pt;margin-top:-.55pt;width:769.85pt;height:118.05pt;z-index:251658240" coordorigin="712,559" coordsize="15397,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F35938" w:rsidRDefault="00F3593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F35938" w:rsidRDefault="00F3593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F35938" w:rsidRPr="00732F70" w:rsidRDefault="00F359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ＤＤ（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Data Dictionary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group id="Group 60" o:spid="_x0000_s1038" style="position:absolute;left:712;top:1439;width:15397;height:756" coordorigin="712,1439" coordsize="15397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  <v:textbox inset="0,2.25mm,0,.7pt">
                    <w:txbxContent>
                      <w:p w:rsidR="00F35938" w:rsidRPr="00730FB8" w:rsidRDefault="00F35938" w:rsidP="00AD7689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システム名</w:t>
                        </w:r>
                      </w:p>
                    </w:txbxContent>
                  </v:textbox>
                </v:shape>
  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  <v:textbox inset="2mm,2.25mm,0,.7pt">
                    <w:txbxContent>
                      <w:p w:rsidR="00F35938" w:rsidRPr="00A17134" w:rsidRDefault="00A17134" w:rsidP="00730FB8">
                        <w:pPr>
                          <w:jc w:val="left"/>
                          <w:rPr>
                            <w:sz w:val="22"/>
                          </w:rPr>
                        </w:pPr>
                        <w:r w:rsidRPr="00A17134">
                          <w:rPr>
                            <w:rFonts w:hint="eastAsia"/>
                            <w:sz w:val="22"/>
                          </w:rPr>
                          <w:t>スグクル社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 w:rsidRPr="00A17134">
                          <w:rPr>
                            <w:rFonts w:hint="eastAsia"/>
                            <w:sz w:val="22"/>
                          </w:rPr>
                          <w:t>車両販売管理システム</w:t>
                        </w:r>
                      </w:p>
                    </w:txbxContent>
                  </v:textbox>
                </v:shape>
  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  <v:textbox inset="0,2.25mm,0,.7pt">
                    <w:txbxContent>
                      <w:p w:rsidR="00F35938" w:rsidRPr="00730FB8" w:rsidRDefault="00F35938" w:rsidP="00730FB8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業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務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 w:rsidRPr="00730FB8"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  <v:textbox inset="2mm,2.25mm,0,.7pt">
                    <w:txbxContent>
                      <w:p w:rsidR="00F35938" w:rsidRPr="00AD7689" w:rsidRDefault="00AA2802" w:rsidP="00730FB8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管理系</w:t>
                        </w:r>
                        <w:r>
                          <w:rPr>
                            <w:sz w:val="24"/>
                          </w:rPr>
                          <w:t>機能</w:t>
                        </w:r>
                      </w:p>
                    </w:txbxContent>
                  </v:textbox>
                </v:shape>
  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">
                      <v:textbox inset="5.85pt,.7pt,5.85pt,.7pt">
                        <w:txbxContent>
                          <w:p w:rsidR="00F35938" w:rsidRDefault="00AA280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石田将晃</w:t>
                            </w:r>
                            <w:r w:rsidR="00F35938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9kxQAAANsAAAAPAAAAZHJzL2Rvd25yZXYueG1sRI9Ba8JA&#10;FITvBf/D8oReitlUS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A5ip9kxQAAANsAAAAP&#10;AAAAAAAAAAAAAAAAAAcCAABkcnMvZG93bnJldi54bWxQSwUGAAAAAAMAAwC3AAAA+QIAAAAA&#10;">
                      <v:textbox inset="5.85pt,.7pt,5.85pt,.7pt">
                        <w:txbxContent>
                          <w:p w:rsidR="00F35938" w:rsidRDefault="00F35938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16</w:t>
                            </w:r>
                            <w:r w:rsidR="00A17134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</v:group>
  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5Vh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Wx8Uv8ATJ/AgAA//8DAFBLAQItABQABgAIAAAAIQDb4fbL7gAAAIUBAAATAAAAAAAAAAAAAAAA&#10;AAAAAABbQ29udGVudF9UeXBlc10ueG1sUEsBAi0AFAAGAAgAAAAhAFr0LFu/AAAAFQEAAAsAAAAA&#10;AAAAAAAAAAAAHwEAAF9yZWxzLy5yZWxzUEsBAi0AFAAGAAgAAAAhALjHlWHBAAAA2wAAAA8AAAAA&#10;AAAAAAAAAAAABwIAAGRycy9kb3ducmV2LnhtbFBLBQYAAAAAAwADALcAAAD1AgAAAAA=&#10;">
                      <v:textbox inset="5.85pt,.7pt,5.85pt,.7pt">
                        <w:txbxContent>
                          <w:p w:rsidR="00F35938" w:rsidRPr="000B5B01" w:rsidRDefault="00F3593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17134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">
                      <v:textbox inset="5.85pt,.7pt,5.85pt,.7pt">
                        <w:txbxContent>
                          <w:p w:rsidR="00F35938" w:rsidRPr="000B5B01" w:rsidRDefault="00F3593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B6EF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2B6EFF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S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SuDvS/gBMnsBAAD//wMAUEsBAi0AFAAGAAgAAAAhANvh9svuAAAAhQEAABMAAAAAAAAAAAAAAAAA&#10;AAAAAFtDb250ZW50X1R5cGVzXS54bWxQSwECLQAUAAYACAAAACEAWvQsW78AAAAVAQAACwAAAAAA&#10;AAAAAAAAAAAfAQAAX3JlbHMvLnJlbHNQSwECLQAUAAYACAAAACEAICmE0sAAAADbAAAADwAAAAAA&#10;AAAAAAAAAAAHAgAAZHJzL2Rvd25yZXYueG1sUEsFBgAAAAADAAMAtwAAAPQCAAAAAA==&#10;" fillcolor="#c9f">
                      <v:textbox inset="5.85pt,.7pt,5.85pt,.7pt">
                        <w:txbxContent>
                          <w:p w:rsidR="00F35938" w:rsidRPr="007F0A12" w:rsidRDefault="00F3593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57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" strokecolor="#333" strokeweight="1.5pt"/>
                <v:line id="Line 51" o:spid="_x0000_s1058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/v:group>
              <v:group id="Group 59" o:spid="_x0000_s1059" style="position:absolute;left:724;top:2334;width:7142;height:586" coordorigin="724,2334" coordsize="7142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shape id="Text Box 55" o:spid="_x0000_s1060" type="#_x0000_t202" style="position:absolute;left:724;top:233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機能番号</w:t>
                        </w:r>
                      </w:p>
                    </w:txbxContent>
                  </v:textbox>
                </v:shape>
                <v:shape id="Text Box 56" o:spid="_x0000_s1061" type="#_x0000_t202" style="position:absolute;left:2374;top:2334;width:160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">
                  <v:textbox inset="0,2.25mm,0,.7pt">
                    <w:txbxContent>
                      <w:p w:rsidR="00F35938" w:rsidRPr="00AD7689" w:rsidRDefault="00AA2802" w:rsidP="009259C3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1.0</w:t>
                        </w:r>
                      </w:p>
                    </w:txbxContent>
                  </v:textbox>
                </v:shape>
                <v:shape id="Text Box 57" o:spid="_x0000_s1062" type="#_x0000_t202" style="position:absolute;left:3982;top:233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" fillcolor="#c9f">
                  <v:textbox inset="0,2.25mm,0,.7pt">
                    <w:txbxContent>
                      <w:p w:rsidR="00F35938" w:rsidRPr="00730FB8" w:rsidRDefault="00F35938" w:rsidP="007943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</w:rPr>
                          <w:t>機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能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4"/>
                          </w:rPr>
                          <w:t>名</w:t>
                        </w:r>
                      </w:p>
                    </w:txbxContent>
                  </v:textbox>
                </v:shape>
                <v:shape id="Text Box 58" o:spid="_x0000_s1063" type="#_x0000_t202" style="position:absolute;left:5611;top:2334;width:2255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">
                  <v:textbox inset="2mm,2.25mm,0,.7pt">
                    <w:txbxContent>
                      <w:p w:rsidR="00F35938" w:rsidRPr="00AD7689" w:rsidRDefault="00AA2802" w:rsidP="007943E4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受注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802" w:rsidRDefault="00AA28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34"/>
    <w:rsid w:val="00000580"/>
    <w:rsid w:val="000B5B01"/>
    <w:rsid w:val="000E03F1"/>
    <w:rsid w:val="0013291C"/>
    <w:rsid w:val="001529A6"/>
    <w:rsid w:val="00165258"/>
    <w:rsid w:val="001C379B"/>
    <w:rsid w:val="00212F49"/>
    <w:rsid w:val="00273989"/>
    <w:rsid w:val="002A2E17"/>
    <w:rsid w:val="002B6EFF"/>
    <w:rsid w:val="002D4A47"/>
    <w:rsid w:val="00360FA8"/>
    <w:rsid w:val="00406573"/>
    <w:rsid w:val="0056717A"/>
    <w:rsid w:val="00613D40"/>
    <w:rsid w:val="006536E8"/>
    <w:rsid w:val="00730FB8"/>
    <w:rsid w:val="00732F70"/>
    <w:rsid w:val="00744655"/>
    <w:rsid w:val="007943E4"/>
    <w:rsid w:val="007B68A8"/>
    <w:rsid w:val="007F0A12"/>
    <w:rsid w:val="008313F8"/>
    <w:rsid w:val="00833821"/>
    <w:rsid w:val="008374BA"/>
    <w:rsid w:val="009259C3"/>
    <w:rsid w:val="0098594D"/>
    <w:rsid w:val="009A1B05"/>
    <w:rsid w:val="00A17134"/>
    <w:rsid w:val="00A448B9"/>
    <w:rsid w:val="00AA2802"/>
    <w:rsid w:val="00AD7689"/>
    <w:rsid w:val="00AF4CC2"/>
    <w:rsid w:val="00B50AD2"/>
    <w:rsid w:val="00B84DF2"/>
    <w:rsid w:val="00B871A7"/>
    <w:rsid w:val="00BC1D94"/>
    <w:rsid w:val="00BD41FD"/>
    <w:rsid w:val="00C878AB"/>
    <w:rsid w:val="00CB438A"/>
    <w:rsid w:val="00F35938"/>
    <w:rsid w:val="00F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944C440"/>
  <w15:chartTrackingRefBased/>
  <w15:docId w15:val="{A71C3280-9F6C-4FCE-AAAD-8C3F21DE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9A1B0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0_&#12487;&#12540;&#12479;&#12487;&#12451;&#12463;&#12471;&#12519;&#12490;&#12522;(DD)\&#12487;&#12540;&#12479;&#12487;&#12451;&#12463;&#12471;&#12519;&#12490;&#1252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データディクショナリ.dot</Template>
  <TotalTime>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データディクショナリ</vt:lpstr>
      <vt:lpstr>情　報　名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データディクショナリ</dc:title>
  <dc:subject/>
  <dc:creator>Yuki Yoshida</dc:creator>
  <cp:keywords/>
  <dc:description/>
  <cp:lastModifiedBy>Windows ユーザー</cp:lastModifiedBy>
  <cp:revision>7</cp:revision>
  <cp:lastPrinted>2006-06-16T01:45:00Z</cp:lastPrinted>
  <dcterms:created xsi:type="dcterms:W3CDTF">2018-09-12T04:19:00Z</dcterms:created>
  <dcterms:modified xsi:type="dcterms:W3CDTF">2018-09-14T00:56:00Z</dcterms:modified>
  <cp:category>システム設計ドキュメント</cp:category>
</cp:coreProperties>
</file>