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28"/>
        <w:gridCol w:w="10136"/>
        <w:gridCol w:w="2321"/>
      </w:tblGrid>
      <w:tr w:rsidR="009A1B05">
        <w:trPr>
          <w:tblHeader/>
        </w:trPr>
        <w:tc>
          <w:tcPr>
            <w:tcW w:w="2665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情　報　名</w:t>
            </w:r>
          </w:p>
        </w:tc>
        <w:tc>
          <w:tcPr>
            <w:tcW w:w="10294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53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777F89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オークション必要書類</w:t>
            </w:r>
          </w:p>
        </w:tc>
        <w:tc>
          <w:tcPr>
            <w:tcW w:w="10294" w:type="dxa"/>
            <w:vAlign w:val="center"/>
          </w:tcPr>
          <w:p w:rsidR="00212F49" w:rsidRPr="00212F49" w:rsidRDefault="005805EF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検査書、自賠責保険証明書、譲渡証明書、印鑑登録証明書、委任状、抹消登録証明書、オークション出品票</w:t>
            </w: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613D40" w:rsidRPr="00212F49">
        <w:trPr>
          <w:trHeight w:val="454"/>
        </w:trPr>
        <w:tc>
          <w:tcPr>
            <w:tcW w:w="2665" w:type="dxa"/>
            <w:vAlign w:val="center"/>
          </w:tcPr>
          <w:p w:rsidR="00613D40" w:rsidRPr="00212F49" w:rsidRDefault="00777F89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スタート希望価格</w:t>
            </w:r>
          </w:p>
        </w:tc>
        <w:tc>
          <w:tcPr>
            <w:tcW w:w="10294" w:type="dxa"/>
            <w:vAlign w:val="center"/>
          </w:tcPr>
          <w:p w:rsidR="00613D40" w:rsidRPr="00212F49" w:rsidRDefault="0098436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オークション必要書類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5805EF">
              <w:rPr>
                <w:rFonts w:hint="eastAsia"/>
                <w:sz w:val="20"/>
                <w:szCs w:val="20"/>
              </w:rPr>
              <w:t>出品車両名、</w:t>
            </w:r>
            <w:r w:rsidR="00EA28E0">
              <w:rPr>
                <w:rFonts w:hint="eastAsia"/>
                <w:sz w:val="20"/>
                <w:szCs w:val="20"/>
              </w:rPr>
              <w:t>出品者名</w:t>
            </w:r>
          </w:p>
        </w:tc>
        <w:tc>
          <w:tcPr>
            <w:tcW w:w="2353" w:type="dxa"/>
            <w:vAlign w:val="center"/>
          </w:tcPr>
          <w:p w:rsidR="00613D40" w:rsidRPr="00984366" w:rsidRDefault="00613D40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777F89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売注残一覧</w:t>
            </w:r>
            <w:r w:rsidR="008D1311">
              <w:rPr>
                <w:rFonts w:hint="eastAsia"/>
                <w:sz w:val="20"/>
                <w:szCs w:val="20"/>
              </w:rPr>
              <w:t>情報</w:t>
            </w:r>
          </w:p>
        </w:tc>
        <w:tc>
          <w:tcPr>
            <w:tcW w:w="10294" w:type="dxa"/>
            <w:vAlign w:val="center"/>
          </w:tcPr>
          <w:p w:rsidR="0052792E" w:rsidRPr="00212F49" w:rsidRDefault="0098436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3D6952">
              <w:rPr>
                <w:rFonts w:hint="eastAsia"/>
                <w:sz w:val="20"/>
                <w:szCs w:val="20"/>
              </w:rPr>
              <w:t>オークション必要書類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3D6952">
              <w:rPr>
                <w:rFonts w:hint="eastAsia"/>
                <w:sz w:val="20"/>
                <w:szCs w:val="20"/>
              </w:rPr>
              <w:t>受注内容、</w:t>
            </w:r>
            <w:r>
              <w:rPr>
                <w:rFonts w:hint="eastAsia"/>
                <w:sz w:val="20"/>
                <w:szCs w:val="20"/>
              </w:rPr>
              <w:t>出品状態</w:t>
            </w:r>
            <w:bookmarkStart w:id="0" w:name="_GoBack"/>
            <w:bookmarkEnd w:id="0"/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8D131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変更希望価格</w:t>
            </w:r>
          </w:p>
        </w:tc>
        <w:tc>
          <w:tcPr>
            <w:tcW w:w="10294" w:type="dxa"/>
            <w:vAlign w:val="center"/>
          </w:tcPr>
          <w:p w:rsidR="00212F49" w:rsidRPr="00212F49" w:rsidRDefault="0098436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スタート希望価格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、変更価格</w:t>
            </w: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8D131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オークション関連書類</w:t>
            </w:r>
          </w:p>
        </w:tc>
        <w:tc>
          <w:tcPr>
            <w:tcW w:w="10294" w:type="dxa"/>
            <w:vAlign w:val="center"/>
          </w:tcPr>
          <w:p w:rsidR="00984366" w:rsidRPr="00212F49" w:rsidRDefault="00984366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オークション必要書類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変更希望価格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8D131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顧客情報</w:t>
            </w:r>
          </w:p>
        </w:tc>
        <w:tc>
          <w:tcPr>
            <w:tcW w:w="10294" w:type="dxa"/>
            <w:vAlign w:val="center"/>
          </w:tcPr>
          <w:p w:rsidR="00212F49" w:rsidRPr="00212F49" w:rsidRDefault="00984366" w:rsidP="0098436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顧客名、住所、</w:t>
            </w:r>
            <w:r w:rsidR="009A7D20">
              <w:rPr>
                <w:rFonts w:hint="eastAsia"/>
                <w:sz w:val="20"/>
                <w:szCs w:val="20"/>
              </w:rPr>
              <w:t>郵便番号、</w:t>
            </w:r>
            <w:r>
              <w:rPr>
                <w:rFonts w:hint="eastAsia"/>
                <w:sz w:val="20"/>
                <w:szCs w:val="20"/>
              </w:rPr>
              <w:t>電話番号、</w:t>
            </w:r>
            <w:r>
              <w:rPr>
                <w:rFonts w:hint="eastAsia"/>
                <w:sz w:val="20"/>
                <w:szCs w:val="20"/>
              </w:rPr>
              <w:t>FAX</w:t>
            </w:r>
            <w:r>
              <w:rPr>
                <w:rFonts w:hint="eastAsia"/>
                <w:sz w:val="20"/>
                <w:szCs w:val="20"/>
              </w:rPr>
              <w:t>番号</w:t>
            </w: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8D131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注文状況情報</w:t>
            </w:r>
          </w:p>
        </w:tc>
        <w:tc>
          <w:tcPr>
            <w:tcW w:w="10294" w:type="dxa"/>
            <w:vAlign w:val="center"/>
          </w:tcPr>
          <w:p w:rsidR="0052792E" w:rsidRPr="00212F49" w:rsidRDefault="0052792E" w:rsidP="00FD5B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オークション必要書類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、出品状態</w:t>
            </w:r>
          </w:p>
        </w:tc>
        <w:tc>
          <w:tcPr>
            <w:tcW w:w="2353" w:type="dxa"/>
            <w:vAlign w:val="center"/>
          </w:tcPr>
          <w:p w:rsidR="00212F49" w:rsidRPr="0052792E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8D131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請求書情報</w:t>
            </w:r>
          </w:p>
        </w:tc>
        <w:tc>
          <w:tcPr>
            <w:tcW w:w="10294" w:type="dxa"/>
            <w:vAlign w:val="center"/>
          </w:tcPr>
          <w:p w:rsidR="00212F49" w:rsidRPr="00212F49" w:rsidRDefault="0052792E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オークション関連書類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顧客情報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C15A81">
              <w:rPr>
                <w:rFonts w:hint="eastAsia"/>
                <w:sz w:val="20"/>
                <w:szCs w:val="20"/>
              </w:rPr>
              <w:t>出品状態、記入日、数量、金額</w:t>
            </w: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>
        <w:trPr>
          <w:trHeight w:val="454"/>
        </w:trPr>
        <w:tc>
          <w:tcPr>
            <w:tcW w:w="2665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9A1B05" w:rsidRPr="00212F49">
        <w:trPr>
          <w:trHeight w:val="454"/>
        </w:trPr>
        <w:tc>
          <w:tcPr>
            <w:tcW w:w="2665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</w:tr>
      <w:tr w:rsidR="009A1B05" w:rsidRPr="00212F49">
        <w:trPr>
          <w:trHeight w:val="454"/>
        </w:trPr>
        <w:tc>
          <w:tcPr>
            <w:tcW w:w="2665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</w:tr>
      <w:tr w:rsidR="009A1B05" w:rsidRPr="00212F49">
        <w:trPr>
          <w:trHeight w:val="454"/>
        </w:trPr>
        <w:tc>
          <w:tcPr>
            <w:tcW w:w="2665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default" r:id="rId6"/>
      <w:footerReference w:type="default" r:id="rId7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9ED" w:rsidRDefault="00C919ED" w:rsidP="00273989">
      <w:pPr>
        <w:pStyle w:val="a3"/>
      </w:pPr>
      <w:r>
        <w:separator/>
      </w:r>
    </w:p>
  </w:endnote>
  <w:endnote w:type="continuationSeparator" w:id="0">
    <w:p w:rsidR="00C919ED" w:rsidRDefault="00C919ED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38" w:rsidRDefault="00A17134" w:rsidP="00A17134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35938" w:rsidRDefault="00F35938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ZU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5HrG9uZG1k+QTsqCd0CjQVDHIxaqh8Y9TAQU6y/76hiGDUfBLS0nZ5HQx2NzdGgooCrKTagnzMz&#10;M0zZXaf4tgbkYWgIuYC2r7jryDMLCMEuYMi5YA4D2U7Ry7XzOv9tzH8D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/vl2&#10;V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F35938" w:rsidRDefault="00F35938" w:rsidP="00AF4CC2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9ED" w:rsidRDefault="00C919ED" w:rsidP="00273989">
      <w:pPr>
        <w:pStyle w:val="a3"/>
      </w:pPr>
      <w:r>
        <w:separator/>
      </w:r>
    </w:p>
  </w:footnote>
  <w:footnote w:type="continuationSeparator" w:id="0">
    <w:p w:rsidR="00C919ED" w:rsidRDefault="00C919ED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38" w:rsidRDefault="00A1713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499235"/>
              <wp:effectExtent l="10795" t="12065" r="13335" b="12700"/>
              <wp:wrapNone/>
              <wp:docPr id="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499235"/>
                        <a:chOff x="712" y="559"/>
                        <a:chExt cx="15397" cy="2361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938" w:rsidRPr="00732F70" w:rsidRDefault="00F3593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ＤＤ（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Data Dictionary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14" name="Group 60"/>
                      <wpg:cNvGrpSpPr>
                        <a:grpSpLocks/>
                      </wpg:cNvGrpSpPr>
                      <wpg:grpSpPr bwMode="auto">
                        <a:xfrm>
                          <a:off x="712" y="1439"/>
                          <a:ext cx="15397" cy="756"/>
                          <a:chOff x="712" y="1439"/>
                          <a:chExt cx="15397" cy="756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17134" w:rsidRDefault="00A1713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9F442D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出品・売却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9F442D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F35938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3D695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3D695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59"/>
                      <wpg:cNvGrpSpPr>
                        <a:grpSpLocks/>
                      </wpg:cNvGrpSpPr>
                      <wpg:grpSpPr bwMode="auto">
                        <a:xfrm>
                          <a:off x="724" y="2334"/>
                          <a:ext cx="7142" cy="586"/>
                          <a:chOff x="724" y="2334"/>
                          <a:chExt cx="7142" cy="586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334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機能番号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74" y="2334"/>
                            <a:ext cx="1608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9F442D" w:rsidP="009259C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３．０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82" y="2334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能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611" y="2334"/>
                            <a:ext cx="2255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9F442D" w:rsidP="007943E4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出品</w:t>
                              </w:r>
                              <w:r>
                                <w:rPr>
                                  <w:sz w:val="24"/>
                                </w:rPr>
                                <w:t>・売却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26" style="position:absolute;left:0;text-align:left;margin-left:-9.65pt;margin-top:-.55pt;width:769.85pt;height:118.05pt;z-index:251658240" coordorigin="712,559" coordsize="15397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F35938" w:rsidRDefault="00F35938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F35938" w:rsidRPr="00732F70" w:rsidRDefault="00F3593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ＤＤ（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Data Dictionary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group id="Group 60" o:spid="_x0000_s1038" style="position:absolute;left:712;top:1439;width:15397;height:756" coordorigin="712,1439" coordsize="15397,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Text Box 27" o:spid="_x0000_s1039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cLL8A&#10;AADbAAAADwAAAGRycy9kb3ducmV2LnhtbERPS4vCMBC+L/gfwgje1lRB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1JwsvwAAANsAAAAPAAAAAAAAAAAAAAAAAJgCAABkcnMvZG93bnJl&#10;di54bWxQSwUGAAAAAAQABAD1AAAAhAMAAAAA&#10;" fillcolor="#c9f">
                  <v:textbox inset="0,2.25mm,0,.7pt">
                    <w:txbxContent>
                      <w:p w:rsidR="00F35938" w:rsidRPr="00730FB8" w:rsidRDefault="00F35938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0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shcUA&#10;AADbAAAADwAAAGRycy9kb3ducmV2LnhtbESPQYvCMBCF7wv+hzCCl0VTBUWrUZYVRfcgWBU8Ds3Y&#10;VptJaaLWf28WFvY2w3vzvjezRWNK8aDaFZYV9HsRCOLU6oIzBcfDqjsG4TyyxtIyKXiRg8W89THD&#10;WNsn7+mR+EyEEHYxKsi9r2IpXZqTQdezFXHQLrY26MNaZ1LX+AzhppSDKBpJgwUHQo4VfeeU3pK7&#10;CdxkwE10/Tychz/bXbWe9CfL4qRUp918TUF4avy/+e96o0P9Efz+EgaQ8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iyFxQAAANsAAAAPAAAAAAAAAAAAAAAAAJgCAABkcnMv&#10;ZG93bnJldi54bWxQSwUGAAAAAAQABAD1AAAAigMAAAAA&#10;">
                  <v:textbox inset="2mm,2.25mm,0,.7pt">
                    <w:txbxContent>
                      <w:p w:rsidR="00F35938" w:rsidRPr="00A17134" w:rsidRDefault="00A1713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A1713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1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qnwMEA&#10;AADbAAAADwAAAGRycy9kb3ducmV2LnhtbERPPWvDMBDdC/0P4grdGjkZ7OBGMU4gdTN0SFo6H9bF&#10;MrFOxlJs999HhUK3e7zP2xSz7cRIg28dK1guEhDEtdMtNwq+Pg8vaxA+IGvsHJOCH/JQbB8fNphr&#10;N/GJxnNoRAxhn6MCE0KfS+lrQxb9wvXEkbu4wWKIcGikHnCK4baTqyRJpcWWY4PBnvaG6uv5ZhWk&#10;1dtHmY2V46Oe99LwqsPdt1LPT3P5CiLQHP7Ff+53Hedn8PtLPE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Kp8DBAAAA2wAAAA8AAAAAAAAAAAAAAAAAmAIAAGRycy9kb3du&#10;cmV2LnhtbFBLBQYAAAAABAAEAPUAAACGAwAAAAA=&#10;" fillcolor="#c9f">
                  <v:textbox inset="0,2.25mm,0,.7pt">
                    <w:txbxContent>
                      <w:p w:rsidR="00F35938" w:rsidRPr="00730FB8" w:rsidRDefault="00F35938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2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dbMQA&#10;AADbAAAADwAAAGRycy9kb3ducmV2LnhtbESPTWvCQBCG74X+h2UKXopuFCw1dRVRFO1BaFTwOGSn&#10;SdrsbMiuGv+9cyj0NsO8H89M552r1ZXaUHk2MBwkoIhzbysuDBwP6/47qBCRLdaeycCdAsxnz09T&#10;TK2/8Rdds1goCeGQooEyxibVOuQlOQwD3xDL7du3DqOsbaFtizcJd7UeJcmbdlixNJTY0LKk/De7&#10;OOnNRtwlP6+H8/hzt282k+FkVZ2M6b10iw9Qkbr4L/5zb63gC6z8IgPo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JHWzEAAAA2wAAAA8AAAAAAAAAAAAAAAAAmAIAAGRycy9k&#10;b3ducmV2LnhtbFBLBQYAAAAABAAEAPUAAACJAwAAAAA=&#10;">
                  <v:textbox inset="2mm,2.25mm,0,.7pt">
                    <w:txbxContent>
                      <w:p w:rsidR="00F35938" w:rsidRPr="00AD7689" w:rsidRDefault="009F442D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出品・売却</w:t>
                        </w:r>
                      </w:p>
                    </w:txbxContent>
                  </v:textbox>
                </v:shape>
                <v:group id="Group 36" o:spid="_x0000_s1043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32" o:spid="_x0000_s1044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Text Box 18" o:spid="_x0000_s1045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8/MMA&#10;AADbAAAADwAAAGRycy9kb3ducmV2LnhtbESPQYvCMBSE7wv+h/AEL4umepC1GkUERU+yKoK3R/Ns&#10;i81LSVKt/nojLOxxmJlvmNmiNZW4k/OlZQXDQQKCOLO65FzB6bju/4DwAVljZZkUPMnDYt75mmGq&#10;7YN/6X4IuYgQ9ikqKEKoUyl9VpBBP7A1cfSu1hkMUbpcaoePCDeVHCXJWBosOS4UWNOqoOx2aIyC&#10;267JTHO+uO2+OW52r7GW38lEqV63XU5BBGrDf/ivvdUKRkP4fIk/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08/MMAAADbAAAADwAAAAAAAAAAAAAAAACYAgAAZHJzL2Rv&#10;d25yZXYueG1sUEsFBgAAAAAEAAQA9QAAAIgDAAAAAA==&#10;">
                      <v:textbox inset="5.85pt,.7pt,5.85pt,.7pt">
                        <w:txbxContent>
                          <w:p w:rsidR="00F35938" w:rsidRDefault="009F442D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</w:p>
                        </w:txbxContent>
                      </v:textbox>
                    </v:shape>
                    <v:shape id="Text Box 31" o:spid="_x0000_s1046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ASD8AA&#10;AADbAAAADwAAAGRycy9kb3ducmV2LnhtbESPQYvCMBSE78L+h/CEvWnaLLpL1yiLIHhVi3h8NG/b&#10;YvNSmtjWf28EweMwM98wq81oG9FT52vHGtJ5AoK4cKbmUkN+2s1+QPiAbLBxTBru5GGz/pisMDNu&#10;4AP1x1CKCGGfoYYqhDaT0hcVWfRz1xJH7991FkOUXSlNh0OE20aqJFlKizXHhQpb2lZUXI83q6G+&#10;98qfHbrvwV9Su8D8S6W51p/T8e8XRKAxvMOv9t5oUAqeX+IPkO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fASD8AAAADbAAAADwAAAAAAAAAAAAAAAACYAgAAZHJzL2Rvd25y&#10;ZXYueG1sUEsFBgAAAAAEAAQA9QAAAIUD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7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Text Box 34" o:spid="_x0000_s1048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fZMUA&#10;AADbAAAADwAAAGRycy9kb3ducmV2LnhtbESPQWvCQBSE7wX/w/KEXorZVEq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p9kxQAAANsAAAAPAAAAAAAAAAAAAAAAAJgCAABkcnMv&#10;ZG93bnJldi54bWxQSwUGAAAAAAQABAD1AAAAigMAAAAA&#10;">
                      <v:textbox inset="5.85pt,.7pt,5.85pt,.7pt">
                        <w:txbxContent>
                          <w:p w:rsidR="00F35938" w:rsidRDefault="00F35938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49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mKe8EA&#10;AADbAAAADwAAAGRycy9kb3ducmV2LnhtbESPzWrDMBCE74G+g9hCbrFsBzfFtRJKoZBrUhNyXKyt&#10;bWqtjKX65+2jQCDHYWa+YYrDbDox0uBaywqSKAZBXFndcq2g/PnevINwHlljZ5kULOTgsH9ZFZhr&#10;O/GJxrOvRYCwy1FB432fS+mqhgy6yPbEwfu1g0Ef5FBLPeAU4KaTaRy/SYMth4UGe/pqqPo7/xsF&#10;7TKm7mLR7iZ3TUyG5TZNSqXWr/PnBwhPs3+GH+2jVpBmcP8SfoD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ZinvBAAAA2wAAAA8AAAAAAAAAAAAAAAAAmAIAAGRycy9kb3du&#10;cmV2LnhtbFBLBQYAAAAABAAEAPUAAACGAwAAAAA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0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38" o:spid="_x0000_s1051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Text Box 39" o:spid="_x0000_s1052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VYc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s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HlWHBAAAA2wAAAA8AAAAAAAAAAAAAAAAAmAIAAGRycy9kb3du&#10;cmV2LnhtbFBLBQYAAAAABAAEAPUAAACGAwAAAAA=&#10;">
                      <v:textbox inset="5.85pt,.7pt,5.85pt,.7pt">
                        <w:txbxContent>
                          <w:p w:rsidR="00F35938" w:rsidRPr="000B5B01" w:rsidRDefault="00F3593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3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SAfsAA&#10;AADbAAAADwAAAGRycy9kb3ducmV2LnhtbESPQYvCMBSE78L+h/AWvNm0lV21GmURBK/rFvH4aJ5t&#10;2ealNLGt/94IgsdhZr5hNrvRNKKnztWWFSRRDIK4sLrmUkH+d5gtQTiPrLGxTAru5GC3/ZhsMNN2&#10;4F/qT74UAcIuQwWV920mpSsqMugi2xIH72o7gz7IrpS6wyHATSPTOP6WBmsOCxW2tK+o+D/djIL6&#10;3qfubNEuBndJzBfm8zTJlZp+jj9rEJ5G/w6/2ketIF3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1SAfsAAAADbAAAADwAAAAAAAAAAAAAAAACYAgAAZHJzL2Rvd25y&#10;ZXYueG1sUEsFBgAAAAAEAAQA9QAAAIUD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4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42" o:spid="_x0000_s1055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qIcUA&#10;AADbAAAADwAAAGRycy9kb3ducmV2LnhtbESPQWvCQBSE7wX/w/IEL8VstBBs6ioitJhTqZGCt0f2&#10;NQlm34bdjab99d1CweMwM98w6+1oOnEl51vLChZJCoK4srrlWsGpfJ2vQPiArLGzTAq+ycN2M3lY&#10;Y67tjT/oegy1iBD2OSpoQuhzKX3VkEGf2J44el/WGQxRulpqh7cIN51cpmkmDbYcFxrsad9QdTkO&#10;RsGlGCozfJ7d4X0o34qfTMvH9Fmp2XTcvYAINIZ7+L990AqeFvD3Jf4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JKohxQAAANsAAAAPAAAAAAAAAAAAAAAAAJgCAABkcnMv&#10;ZG93bnJldi54bWxQSwUGAAAAAAQABAD1AAAAigMAAAAA&#10;">
                      <v:textbox inset="5.85pt,.7pt,5.85pt,.7pt">
                        <w:txbxContent>
                          <w:p w:rsidR="00F35938" w:rsidRPr="000B5B01" w:rsidRDefault="00F3593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3D695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3D695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6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mE0s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Er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mE0sAAAADbAAAADwAAAAAAAAAAAAAAAACYAgAAZHJzL2Rvd25y&#10;ZXYueG1sUEsFBgAAAAAEAAQA9QAAAIUD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57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h9McEAAADbAAAADwAAAGRycy9kb3ducmV2LnhtbESPS2vDMBCE74X8B7GB3mo5NZTgWAkh&#10;IaU5Oo/7Ym1sJ9bKWIof/z4qFHocZuYbJtuMphE9da62rGARxSCIC6trLhVczoePJQjnkTU2lknB&#10;RA4269lbhqm2A+fUn3wpAoRdigoq79tUSldUZNBFtiUO3s12Bn2QXSl1h0OAm0Z+xvGXNFhzWKiw&#10;pV1FxeP0NApMf8X8e7+93qlPnngY6tuxmZR6n4/bFQhPo/8P/7V/tIIkgd8v4Q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WH0xwQAAANsAAAAPAAAAAAAAAAAAAAAA&#10;AKECAABkcnMvZG93bnJldi54bWxQSwUGAAAAAAQABAD5AAAAjwMAAAAA&#10;" strokecolor="#333" strokeweight="1.5pt"/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59" o:spid="_x0000_s1059" style="position:absolute;left:724;top:2334;width:7142;height:586" coordorigin="724,2334" coordsize="7142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4;top:2334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eO8IA&#10;AADbAAAADwAAAGRycy9kb3ducmV2LnhtbESPT4vCMBTE74LfITxhb5qqUKVrFBXU9eDBP+z50bxt&#10;yjYvpYm1++03guBxmJnfMItVZyvRUuNLxwrGowQEce50yYWC23U3nIPwAVlj5ZgU/JGH1bLfW2Cm&#10;3YPP1F5CISKEfYYKTAh1JqXPDVn0I1cTR+/HNRZDlE0hdYOPCLeVnCRJKi2WHBcM1rQ1lP9e7lZB&#10;etif1rP24Piou600PKlw863Ux6Bbf4II1IV3+NX+0gqmKT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147wgAAANsAAAAPAAAAAAAAAAAAAAAAAJgCAABkcnMvZG93&#10;bnJldi54bWxQSwUGAAAAAAQABAD1AAAAhwMAAAAA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機能番号</w:t>
                        </w:r>
                      </w:p>
                    </w:txbxContent>
                  </v:textbox>
                </v:shape>
                <v:shape id="Text Box 56" o:spid="_x0000_s1061" type="#_x0000_t202" style="position:absolute;left:2374;top:2334;width:160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lIo8QA&#10;AADbAAAADwAAAGRycy9kb3ducmV2LnhtbESPQWvCQBSE7wX/w/KE3urGVqxEV7GhQsFejF68PbPP&#10;bDD7NmS3JvbXuwWhx2FmvmEWq97W4kqtrxwrGI8SEMSF0xWXCg77zcsMhA/IGmvHpOBGHlbLwdMC&#10;U+063tE1D6WIEPYpKjAhNKmUvjBk0Y9cQxy9s2sthijbUuoWuwi3tXxNkqm0WHFcMNhQZqi45D9W&#10;QbY7TTL5eZgcuavNx+/W52P9rdTzsF/PQQTqw3/40f7SCt7e4e9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SKPEAAAA2wAAAA8AAAAAAAAAAAAAAAAAmAIAAGRycy9k&#10;b3ducmV2LnhtbFBLBQYAAAAABAAEAPUAAACJAwAAAAA=&#10;">
                  <v:textbox inset="0,2.25mm,0,.7pt">
                    <w:txbxContent>
                      <w:p w:rsidR="00F35938" w:rsidRPr="00AD7689" w:rsidRDefault="009F442D" w:rsidP="009259C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３．０</w:t>
                        </w:r>
                      </w:p>
                    </w:txbxContent>
                  </v:textbox>
                </v:shape>
                <v:shape id="Text Box 57" o:spid="_x0000_s1062" type="#_x0000_t202" style="position:absolute;left:3982;top:2334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Bv0r4A&#10;AADbAAAADwAAAGRycy9kb3ducmV2LnhtbERPy4rCMBTdC/5DuII7TVVQqUZRQR0XLnzg+tJcm2Jz&#10;U5pYO38/WQy4PJz3ct3aUjRU+8KxgtEwAUGcOV1wruB+2w/mIHxA1lg6JgW/5GG96naWmGr34Qs1&#10;15CLGMI+RQUmhCqV0meGLPqhq4gj93S1xRBhnUtd4yeG21KOk2QqLRYcGwxWtDOUva5vq2B6PJw3&#10;s+bo+KTbnTQ8LnH7UKrfazcLEIHa8BX/u3+0gkkcG7/EHyBX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Bgb9K+AAAA2wAAAA8AAAAAAAAAAAAAAAAAmAIAAGRycy9kb3ducmV2&#10;LnhtbFBLBQYAAAAABAAEAPUAAACDAwAAAAA=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能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58" o:spid="_x0000_s1063" type="#_x0000_t202" style="position:absolute;left:5611;top:2334;width:2255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Dkl8UA&#10;AADbAAAADwAAAGRycy9kb3ducmV2LnhtbESPzWrCQBSF94W+w3AL3YhOVJQmzURKS6W6EBoVXF4y&#10;t0k0cydkppq+vSMIXR7Oz8dJF71pxJk6V1tWMB5FIIgLq2suFey2n8MXEM4ja2wsk4I/crDIHh9S&#10;TLS98Dedc1+KMMIuQQWV920ipSsqMuhGtiUO3o/tDPogu1LqDi9h3DRyEkVzabDmQKiwpfeKilP+&#10;awI3n3AfHQfbw2y92rTLeBx/1Hulnp/6t1cQnnr/H763v7SCaQy3L+EH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OSXxQAAANsAAAAPAAAAAAAAAAAAAAAAAJgCAABkcnMv&#10;ZG93bnJldi54bWxQSwUGAAAAAAQABAD1AAAAigMAAAAA&#10;">
                  <v:textbox inset="2mm,2.25mm,0,.7pt">
                    <w:txbxContent>
                      <w:p w:rsidR="00F35938" w:rsidRPr="00AD7689" w:rsidRDefault="009F442D" w:rsidP="007943E4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出品</w:t>
                        </w:r>
                        <w:r>
                          <w:rPr>
                            <w:sz w:val="24"/>
                          </w:rPr>
                          <w:t>・売却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4"/>
    <w:rsid w:val="000B5B01"/>
    <w:rsid w:val="000E03F1"/>
    <w:rsid w:val="001529A6"/>
    <w:rsid w:val="001C379B"/>
    <w:rsid w:val="00212F49"/>
    <w:rsid w:val="00273989"/>
    <w:rsid w:val="002D4A47"/>
    <w:rsid w:val="00360FA8"/>
    <w:rsid w:val="00396A40"/>
    <w:rsid w:val="003D6952"/>
    <w:rsid w:val="00406573"/>
    <w:rsid w:val="0052792E"/>
    <w:rsid w:val="0056717A"/>
    <w:rsid w:val="005805EF"/>
    <w:rsid w:val="00613D40"/>
    <w:rsid w:val="006536E8"/>
    <w:rsid w:val="00730FB8"/>
    <w:rsid w:val="00732F70"/>
    <w:rsid w:val="00744655"/>
    <w:rsid w:val="00777F89"/>
    <w:rsid w:val="007943E4"/>
    <w:rsid w:val="007B68A8"/>
    <w:rsid w:val="007F0A12"/>
    <w:rsid w:val="00833821"/>
    <w:rsid w:val="008374BA"/>
    <w:rsid w:val="008D1311"/>
    <w:rsid w:val="009259C3"/>
    <w:rsid w:val="00984366"/>
    <w:rsid w:val="0098594D"/>
    <w:rsid w:val="009A1B05"/>
    <w:rsid w:val="009A7D20"/>
    <w:rsid w:val="009D70FB"/>
    <w:rsid w:val="009F442D"/>
    <w:rsid w:val="00A17134"/>
    <w:rsid w:val="00AD7689"/>
    <w:rsid w:val="00AF4CC2"/>
    <w:rsid w:val="00B50AD2"/>
    <w:rsid w:val="00B84DF2"/>
    <w:rsid w:val="00BD41FD"/>
    <w:rsid w:val="00C15A81"/>
    <w:rsid w:val="00C919ED"/>
    <w:rsid w:val="00CB438A"/>
    <w:rsid w:val="00D12688"/>
    <w:rsid w:val="00DB168B"/>
    <w:rsid w:val="00EA28E0"/>
    <w:rsid w:val="00F35938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1C3280-9F6C-4FCE-AAAD-8C3F21DE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0_&#12487;&#12540;&#12479;&#12487;&#12451;&#12463;&#12471;&#12519;&#12490;&#12522;(DD)\&#12487;&#12540;&#12479;&#12487;&#12451;&#12463;&#12471;&#12519;&#12490;&#1252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データディクショナリ.dot</Template>
  <TotalTime>70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Yuki Yoshida</dc:creator>
  <cp:keywords/>
  <dc:description/>
  <cp:lastModifiedBy>川原 千秋</cp:lastModifiedBy>
  <cp:revision>9</cp:revision>
  <cp:lastPrinted>2006-06-16T01:45:00Z</cp:lastPrinted>
  <dcterms:created xsi:type="dcterms:W3CDTF">2018-09-12T04:19:00Z</dcterms:created>
  <dcterms:modified xsi:type="dcterms:W3CDTF">2018-09-12T07:03:00Z</dcterms:modified>
  <cp:category>システム設計ドキュメント</cp:category>
</cp:coreProperties>
</file>