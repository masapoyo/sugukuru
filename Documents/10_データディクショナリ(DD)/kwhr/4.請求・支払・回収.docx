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28"/>
        <w:gridCol w:w="10136"/>
        <w:gridCol w:w="2321"/>
      </w:tblGrid>
      <w:tr w:rsidR="009A1B05" w:rsidTr="001A4213">
        <w:trPr>
          <w:tblHeader/>
        </w:trPr>
        <w:tc>
          <w:tcPr>
            <w:tcW w:w="2628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情　報　名</w:t>
            </w:r>
          </w:p>
        </w:tc>
        <w:tc>
          <w:tcPr>
            <w:tcW w:w="10136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ディクショナリー</w:t>
            </w:r>
          </w:p>
        </w:tc>
        <w:tc>
          <w:tcPr>
            <w:tcW w:w="2321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212F49" w:rsidRPr="00212F49" w:rsidTr="001A4213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0B21FE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オークション計算書情報</w:t>
            </w:r>
          </w:p>
        </w:tc>
        <w:tc>
          <w:tcPr>
            <w:tcW w:w="10136" w:type="dxa"/>
            <w:vAlign w:val="center"/>
          </w:tcPr>
          <w:p w:rsidR="00212F49" w:rsidRPr="00212F49" w:rsidRDefault="000B21FE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顧客名、電話番号、住所、郵便番号、</w:t>
            </w:r>
            <w:r>
              <w:rPr>
                <w:rFonts w:hint="eastAsia"/>
                <w:sz w:val="20"/>
                <w:szCs w:val="20"/>
              </w:rPr>
              <w:t>FAX</w:t>
            </w:r>
            <w:r>
              <w:rPr>
                <w:rFonts w:hint="eastAsia"/>
                <w:sz w:val="20"/>
                <w:szCs w:val="20"/>
              </w:rPr>
              <w:t>番号、記入日、</w:t>
            </w:r>
            <w:r w:rsidR="00957ADB">
              <w:rPr>
                <w:rFonts w:hint="eastAsia"/>
                <w:sz w:val="20"/>
                <w:szCs w:val="20"/>
              </w:rPr>
              <w:t>出品、年式、車名・車台</w:t>
            </w:r>
            <w:r w:rsidR="00957ADB">
              <w:rPr>
                <w:rFonts w:hint="eastAsia"/>
                <w:sz w:val="20"/>
                <w:szCs w:val="20"/>
              </w:rPr>
              <w:t>No</w:t>
            </w:r>
            <w:r w:rsidR="00957ADB">
              <w:rPr>
                <w:rFonts w:hint="eastAsia"/>
                <w:sz w:val="20"/>
                <w:szCs w:val="20"/>
              </w:rPr>
              <w:t>、落札車両代・消費税、自動車税担当分、成約落札料、出品料、キャンセル委託金、合計、備考、前回未精算額、入金金額、支払金額、今回</w:t>
            </w:r>
            <w:r w:rsidR="00957ADB">
              <w:rPr>
                <w:rFonts w:hint="eastAsia"/>
                <w:sz w:val="20"/>
                <w:szCs w:val="20"/>
              </w:rPr>
              <w:t>AA</w:t>
            </w:r>
            <w:r w:rsidR="00957ADB">
              <w:rPr>
                <w:rFonts w:hint="eastAsia"/>
                <w:sz w:val="20"/>
                <w:szCs w:val="20"/>
              </w:rPr>
              <w:t>落札車・手数料、成約車、今回精算額、訂正金額、自税返金分、今回総精算額、差引御請求額、差引御支払額、銀行名、当座預金、口座名</w:t>
            </w:r>
          </w:p>
        </w:tc>
        <w:tc>
          <w:tcPr>
            <w:tcW w:w="2321" w:type="dxa"/>
            <w:vAlign w:val="center"/>
          </w:tcPr>
          <w:p w:rsidR="00212F49" w:rsidRPr="00957ADB" w:rsidRDefault="00212F49" w:rsidP="00FD5BC9">
            <w:pPr>
              <w:rPr>
                <w:sz w:val="20"/>
                <w:szCs w:val="20"/>
              </w:rPr>
            </w:pPr>
          </w:p>
        </w:tc>
      </w:tr>
      <w:tr w:rsidR="00BB0FC8" w:rsidRPr="00212F49" w:rsidTr="001A4213">
        <w:trPr>
          <w:trHeight w:val="454"/>
        </w:trPr>
        <w:tc>
          <w:tcPr>
            <w:tcW w:w="2628" w:type="dxa"/>
            <w:vAlign w:val="center"/>
          </w:tcPr>
          <w:p w:rsidR="00BB0FC8" w:rsidRDefault="00BB0FC8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支払情報</w:t>
            </w:r>
          </w:p>
        </w:tc>
        <w:tc>
          <w:tcPr>
            <w:tcW w:w="10136" w:type="dxa"/>
            <w:vAlign w:val="center"/>
          </w:tcPr>
          <w:p w:rsidR="00BB0FC8" w:rsidRPr="00212F49" w:rsidRDefault="00847C2E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オークション計算書情報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7915B0">
              <w:rPr>
                <w:rFonts w:hint="eastAsia"/>
                <w:sz w:val="20"/>
                <w:szCs w:val="20"/>
              </w:rPr>
              <w:t>支払日</w:t>
            </w:r>
            <w:r w:rsidR="006D5D1E"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※明細書の情報</w:t>
            </w:r>
          </w:p>
        </w:tc>
        <w:tc>
          <w:tcPr>
            <w:tcW w:w="2321" w:type="dxa"/>
            <w:vAlign w:val="center"/>
          </w:tcPr>
          <w:p w:rsidR="00BB0FC8" w:rsidRPr="00212F49" w:rsidRDefault="00BB0FC8" w:rsidP="00FD5BC9">
            <w:pPr>
              <w:rPr>
                <w:sz w:val="20"/>
                <w:szCs w:val="20"/>
              </w:rPr>
            </w:pPr>
          </w:p>
        </w:tc>
      </w:tr>
      <w:tr w:rsidR="00BB0FC8" w:rsidRPr="00212F49" w:rsidTr="001A4213">
        <w:trPr>
          <w:trHeight w:val="454"/>
        </w:trPr>
        <w:tc>
          <w:tcPr>
            <w:tcW w:w="2628" w:type="dxa"/>
            <w:vAlign w:val="center"/>
          </w:tcPr>
          <w:p w:rsidR="00BB0FC8" w:rsidRDefault="00BB0FC8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売上情報</w:t>
            </w:r>
          </w:p>
        </w:tc>
        <w:tc>
          <w:tcPr>
            <w:tcW w:w="10136" w:type="dxa"/>
            <w:vAlign w:val="center"/>
          </w:tcPr>
          <w:p w:rsidR="00BB0FC8" w:rsidRPr="00212F49" w:rsidRDefault="00847C2E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オークション計算書情報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6D5D1E">
              <w:rPr>
                <w:rFonts w:hint="eastAsia"/>
                <w:sz w:val="20"/>
                <w:szCs w:val="20"/>
              </w:rPr>
              <w:t>支払日</w:t>
            </w:r>
          </w:p>
        </w:tc>
        <w:tc>
          <w:tcPr>
            <w:tcW w:w="2321" w:type="dxa"/>
            <w:vAlign w:val="center"/>
          </w:tcPr>
          <w:p w:rsidR="00BB0FC8" w:rsidRPr="00212F49" w:rsidRDefault="00BB0FC8" w:rsidP="00FD5BC9">
            <w:pPr>
              <w:rPr>
                <w:sz w:val="20"/>
                <w:szCs w:val="20"/>
              </w:rPr>
            </w:pPr>
          </w:p>
        </w:tc>
      </w:tr>
      <w:tr w:rsidR="00BB0FC8" w:rsidRPr="00212F49" w:rsidTr="001A4213">
        <w:trPr>
          <w:trHeight w:val="454"/>
        </w:trPr>
        <w:tc>
          <w:tcPr>
            <w:tcW w:w="2628" w:type="dxa"/>
            <w:vAlign w:val="center"/>
          </w:tcPr>
          <w:p w:rsidR="00BB0FC8" w:rsidRDefault="00BB0FC8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請求情報</w:t>
            </w:r>
          </w:p>
        </w:tc>
        <w:tc>
          <w:tcPr>
            <w:tcW w:w="10136" w:type="dxa"/>
            <w:vAlign w:val="center"/>
          </w:tcPr>
          <w:p w:rsidR="00BB0FC8" w:rsidRPr="00847C2E" w:rsidRDefault="00FF210E" w:rsidP="00FF21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請求・顧客の支払履歴、請求額</w:t>
            </w:r>
            <w:r w:rsidR="00355A8F">
              <w:rPr>
                <w:rFonts w:hint="eastAsia"/>
                <w:sz w:val="20"/>
                <w:szCs w:val="20"/>
              </w:rPr>
              <w:t>、請求日</w:t>
            </w:r>
          </w:p>
        </w:tc>
        <w:tc>
          <w:tcPr>
            <w:tcW w:w="2321" w:type="dxa"/>
            <w:vAlign w:val="center"/>
          </w:tcPr>
          <w:p w:rsidR="00BB0FC8" w:rsidRPr="00212F49" w:rsidRDefault="00BB0FC8" w:rsidP="00FD5BC9">
            <w:pPr>
              <w:rPr>
                <w:sz w:val="20"/>
                <w:szCs w:val="20"/>
              </w:rPr>
            </w:pPr>
          </w:p>
        </w:tc>
      </w:tr>
      <w:tr w:rsidR="00613D40" w:rsidRPr="00212F49" w:rsidTr="001A4213">
        <w:trPr>
          <w:trHeight w:val="454"/>
        </w:trPr>
        <w:tc>
          <w:tcPr>
            <w:tcW w:w="2628" w:type="dxa"/>
            <w:vAlign w:val="center"/>
          </w:tcPr>
          <w:p w:rsidR="00613D40" w:rsidRPr="00212F49" w:rsidRDefault="00BB0FC8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今月分支払情報</w:t>
            </w:r>
          </w:p>
        </w:tc>
        <w:tc>
          <w:tcPr>
            <w:tcW w:w="10136" w:type="dxa"/>
            <w:vAlign w:val="center"/>
          </w:tcPr>
          <w:p w:rsidR="00613D40" w:rsidRPr="00212F49" w:rsidRDefault="00FF210E" w:rsidP="00FD5B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オークション計算書情報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460B6F">
              <w:rPr>
                <w:rFonts w:hint="eastAsia"/>
                <w:sz w:val="20"/>
                <w:szCs w:val="20"/>
              </w:rPr>
              <w:t>[</w:t>
            </w:r>
            <w:r w:rsidR="00460B6F">
              <w:rPr>
                <w:rFonts w:hint="eastAsia"/>
                <w:sz w:val="20"/>
                <w:szCs w:val="20"/>
              </w:rPr>
              <w:t>請求情報</w:t>
            </w:r>
            <w:r w:rsidR="00460B6F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321" w:type="dxa"/>
            <w:vAlign w:val="center"/>
          </w:tcPr>
          <w:p w:rsidR="00613D40" w:rsidRPr="00212F49" w:rsidRDefault="00613D40" w:rsidP="00FD5BC9">
            <w:pPr>
              <w:rPr>
                <w:sz w:val="20"/>
                <w:szCs w:val="20"/>
              </w:rPr>
            </w:pPr>
          </w:p>
        </w:tc>
      </w:tr>
      <w:tr w:rsidR="00212F49" w:rsidRPr="00212F49" w:rsidTr="001A4213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BB0FC8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即時支払情報</w:t>
            </w:r>
          </w:p>
        </w:tc>
        <w:tc>
          <w:tcPr>
            <w:tcW w:w="10136" w:type="dxa"/>
            <w:vAlign w:val="center"/>
          </w:tcPr>
          <w:p w:rsidR="00212F49" w:rsidRPr="00212F49" w:rsidRDefault="00355A8F" w:rsidP="00FD5B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売上情報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460B6F">
              <w:rPr>
                <w:rFonts w:hint="eastAsia"/>
                <w:sz w:val="20"/>
                <w:szCs w:val="20"/>
              </w:rPr>
              <w:t>[</w:t>
            </w:r>
            <w:r w:rsidR="00460B6F">
              <w:rPr>
                <w:rFonts w:hint="eastAsia"/>
                <w:sz w:val="20"/>
                <w:szCs w:val="20"/>
              </w:rPr>
              <w:t>請求情報</w:t>
            </w:r>
            <w:r w:rsidR="00460B6F"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 w:rsidTr="001A4213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455513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変更前買手数料情報</w:t>
            </w:r>
          </w:p>
        </w:tc>
        <w:tc>
          <w:tcPr>
            <w:tcW w:w="10136" w:type="dxa"/>
            <w:vAlign w:val="center"/>
          </w:tcPr>
          <w:p w:rsidR="00212F49" w:rsidRPr="00212F49" w:rsidRDefault="00355A8F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変更前の</w:t>
            </w:r>
            <w:r w:rsidR="00460B6F">
              <w:rPr>
                <w:rFonts w:hint="eastAsia"/>
                <w:sz w:val="20"/>
                <w:szCs w:val="20"/>
              </w:rPr>
              <w:t>買手数料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 w:rsidTr="001A4213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455513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変更後買手数料情報</w:t>
            </w:r>
          </w:p>
        </w:tc>
        <w:tc>
          <w:tcPr>
            <w:tcW w:w="10136" w:type="dxa"/>
            <w:vAlign w:val="center"/>
          </w:tcPr>
          <w:p w:rsidR="00212F49" w:rsidRPr="00212F49" w:rsidRDefault="00460B6F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変更後の買手数料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 w:rsidTr="001A4213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455513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買手数料変更情報</w:t>
            </w:r>
          </w:p>
        </w:tc>
        <w:tc>
          <w:tcPr>
            <w:tcW w:w="10136" w:type="dxa"/>
            <w:vAlign w:val="center"/>
          </w:tcPr>
          <w:p w:rsidR="00460B6F" w:rsidRPr="00212F49" w:rsidRDefault="00460B6F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変更前買手数料情報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変更後買手数料情報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 w:rsidTr="001A4213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455513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未払情報</w:t>
            </w:r>
          </w:p>
        </w:tc>
        <w:tc>
          <w:tcPr>
            <w:tcW w:w="10136" w:type="dxa"/>
            <w:vAlign w:val="center"/>
          </w:tcPr>
          <w:p w:rsidR="00460B6F" w:rsidRPr="00212F49" w:rsidRDefault="00460B6F" w:rsidP="006F27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="00355A8F">
              <w:rPr>
                <w:rFonts w:hint="eastAsia"/>
                <w:sz w:val="20"/>
                <w:szCs w:val="20"/>
              </w:rPr>
              <w:t>今月分支払情報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、締め日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212F49" w:rsidTr="001A4213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6F272E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警告情報</w:t>
            </w:r>
          </w:p>
        </w:tc>
        <w:tc>
          <w:tcPr>
            <w:tcW w:w="10136" w:type="dxa"/>
            <w:vAlign w:val="center"/>
          </w:tcPr>
          <w:p w:rsidR="00212F49" w:rsidRPr="006F272E" w:rsidRDefault="006F272E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未払情報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、現在日</w:t>
            </w:r>
          </w:p>
        </w:tc>
        <w:tc>
          <w:tcPr>
            <w:tcW w:w="2321" w:type="dxa"/>
            <w:vAlign w:val="center"/>
          </w:tcPr>
          <w:p w:rsidR="00212F49" w:rsidRPr="00212F49" w:rsidRDefault="00212F49" w:rsidP="00FD5BC9">
            <w:pPr>
              <w:rPr>
                <w:sz w:val="20"/>
                <w:szCs w:val="20"/>
              </w:rPr>
            </w:pPr>
          </w:p>
        </w:tc>
      </w:tr>
      <w:tr w:rsidR="009A1B05" w:rsidRPr="00212F49" w:rsidTr="001A4213">
        <w:trPr>
          <w:trHeight w:val="454"/>
        </w:trPr>
        <w:tc>
          <w:tcPr>
            <w:tcW w:w="2628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</w:tr>
      <w:tr w:rsidR="009A1B05" w:rsidRPr="00212F49" w:rsidTr="001A4213">
        <w:trPr>
          <w:trHeight w:val="454"/>
        </w:trPr>
        <w:tc>
          <w:tcPr>
            <w:tcW w:w="2628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</w:tr>
      <w:tr w:rsidR="009A1B05" w:rsidRPr="00212F49" w:rsidTr="001A4213">
        <w:trPr>
          <w:trHeight w:val="454"/>
        </w:trPr>
        <w:tc>
          <w:tcPr>
            <w:tcW w:w="2628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9A1B05" w:rsidRPr="00212F49" w:rsidRDefault="009A1B05" w:rsidP="00FD5BC9">
            <w:pPr>
              <w:rPr>
                <w:sz w:val="20"/>
                <w:szCs w:val="20"/>
              </w:rPr>
            </w:pPr>
          </w:p>
        </w:tc>
      </w:tr>
    </w:tbl>
    <w:p w:rsidR="00833821" w:rsidRDefault="00833821" w:rsidP="007943E4"/>
    <w:sectPr w:rsidR="00833821" w:rsidSect="007943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306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390" w:rsidRDefault="00E34390" w:rsidP="00273989">
      <w:pPr>
        <w:pStyle w:val="a3"/>
      </w:pPr>
      <w:r>
        <w:separator/>
      </w:r>
    </w:p>
  </w:endnote>
  <w:endnote w:type="continuationSeparator" w:id="0">
    <w:p w:rsidR="00E34390" w:rsidRDefault="00E3439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7E6" w:rsidRDefault="003A57E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38" w:rsidRDefault="00A17134" w:rsidP="00A17134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35938" w:rsidRDefault="00F35938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XZU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5HrG9uZG1k+QTsqCd0CjQVDHIxaqh8Y9TAQU6y/76hiGDUfBLS0nZ5HQx2NzdGgooCrKTagnzMz&#10;M0zZXaf4tgbkYWgIuYC2r7jryDMLCMEuYMi5YA4D2U7Ry7XzOv9tzH8D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/vl2&#10;V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F35938" w:rsidRDefault="00F35938" w:rsidP="00AF4CC2"/>
                </w:txbxContent>
              </v:textbox>
            </v:shape>
          </w:pict>
        </mc:Fallback>
      </mc:AlternateContent>
    </w:r>
    <w:r>
      <w:rPr>
        <w:rFonts w:hint="eastAsia"/>
      </w:rPr>
      <w:t xml:space="preserve">IH-13A-805 </w:t>
    </w:r>
    <w:r>
      <w:t>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7E6" w:rsidRDefault="003A57E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390" w:rsidRDefault="00E34390" w:rsidP="00273989">
      <w:pPr>
        <w:pStyle w:val="a3"/>
      </w:pPr>
      <w:r>
        <w:separator/>
      </w:r>
    </w:p>
  </w:footnote>
  <w:footnote w:type="continuationSeparator" w:id="0">
    <w:p w:rsidR="00E34390" w:rsidRDefault="00E3439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7E6" w:rsidRDefault="003A57E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938" w:rsidRDefault="00A1713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499235"/>
              <wp:effectExtent l="10795" t="12065" r="13335" b="12700"/>
              <wp:wrapNone/>
              <wp:docPr id="2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499235"/>
                        <a:chOff x="712" y="559"/>
                        <a:chExt cx="15397" cy="2361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938" w:rsidRPr="00732F70" w:rsidRDefault="00F3593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ＤＤ（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Data Dictionary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14" name="Group 60"/>
                      <wpg:cNvGrpSpPr>
                        <a:grpSpLocks/>
                      </wpg:cNvGrpSpPr>
                      <wpg:grpSpPr bwMode="auto">
                        <a:xfrm>
                          <a:off x="712" y="1439"/>
                          <a:ext cx="15397" cy="756"/>
                          <a:chOff x="712" y="1439"/>
                          <a:chExt cx="15397" cy="756"/>
                        </a:xfrm>
                      </wpg:grpSpPr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17134" w:rsidRDefault="00A17134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C71F96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請求</w:t>
                              </w:r>
                              <w:r>
                                <w:rPr>
                                  <w:sz w:val="24"/>
                                </w:rPr>
                                <w:t>・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支払・回収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C71F96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r w:rsidR="00F35938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F35938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16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3A57E6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3A57E6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59"/>
                      <wpg:cNvGrpSpPr>
                        <a:grpSpLocks/>
                      </wpg:cNvGrpSpPr>
                      <wpg:grpSpPr bwMode="auto">
                        <a:xfrm>
                          <a:off x="724" y="2334"/>
                          <a:ext cx="7142" cy="586"/>
                          <a:chOff x="724" y="2334"/>
                          <a:chExt cx="7142" cy="586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334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機能番号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74" y="2334"/>
                            <a:ext cx="1608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3A57E6" w:rsidP="009259C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4.0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82" y="2334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能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611" y="2334"/>
                            <a:ext cx="2255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0B21FE" w:rsidP="007943E4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請求</w:t>
                              </w:r>
                              <w:r>
                                <w:rPr>
                                  <w:sz w:val="24"/>
                                </w:rPr>
                                <w:t>・支払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・回収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26" style="position:absolute;left:0;text-align:left;margin-left:-9.65pt;margin-top:-.55pt;width:769.85pt;height:118.05pt;z-index:251658240" coordorigin="712,559" coordsize="15397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F35938" w:rsidRDefault="00F35938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F35938" w:rsidRPr="00732F70" w:rsidRDefault="00F3593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ＤＤ（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Data Dictionary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group id="Group 60" o:spid="_x0000_s1038" style="position:absolute;left:712;top:1439;width:15397;height:756" coordorigin="712,1439" coordsize="15397,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Text Box 27" o:spid="_x0000_s1039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ScLL8A&#10;AADbAAAADwAAAGRycy9kb3ducmV2LnhtbERPS4vCMBC+L/gfwgje1lRBd6lGUcHXYQ+r4nloxqbY&#10;TEoTa/33RhC8zcf3nOm8taVoqPaFYwWDfgKCOHO64FzB6bj+/gXhA7LG0jEpeJCH+azzNcVUuzv/&#10;U3MIuYgh7FNUYEKoUil9Zsii77uKOHIXV1sMEda51DXeY7gt5TBJxtJiwbHBYEUrQ9n1cLMKxtvN&#10;3+Kn2Tre63YlDQ9LXJ6V6nXbxQREoDZ8xG/3Tsf5I3j9Eg+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1JwsvwAAANsAAAAPAAAAAAAAAAAAAAAAAJgCAABkcnMvZG93bnJl&#10;di54bWxQSwUGAAAAAAQABAD1AAAAhAMAAAAA&#10;" fillcolor="#c9f">
                  <v:textbox inset="0,2.25mm,0,.7pt">
                    <w:txbxContent>
                      <w:p w:rsidR="00F35938" w:rsidRPr="00730FB8" w:rsidRDefault="00F35938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0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oshcUA&#10;AADbAAAADwAAAGRycy9kb3ducmV2LnhtbESPQYvCMBCF7wv+hzCCl0VTBUWrUZYVRfcgWBU8Ds3Y&#10;VptJaaLWf28WFvY2w3vzvjezRWNK8aDaFZYV9HsRCOLU6oIzBcfDqjsG4TyyxtIyKXiRg8W89THD&#10;WNsn7+mR+EyEEHYxKsi9r2IpXZqTQdezFXHQLrY26MNaZ1LX+AzhppSDKBpJgwUHQo4VfeeU3pK7&#10;CdxkwE10/Tychz/bXbWe9CfL4qRUp918TUF4avy/+e96o0P9Efz+EgaQ8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GiyFxQAAANsAAAAPAAAAAAAAAAAAAAAAAJgCAABkcnMv&#10;ZG93bnJldi54bWxQSwUGAAAAAAQABAD1AAAAigMAAAAA&#10;">
                  <v:textbox inset="2mm,2.25mm,0,.7pt">
                    <w:txbxContent>
                      <w:p w:rsidR="00F35938" w:rsidRPr="00A17134" w:rsidRDefault="00A17134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A17134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1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qnwMEA&#10;AADbAAAADwAAAGRycy9kb3ducmV2LnhtbERPPWvDMBDdC/0P4grdGjkZ7OBGMU4gdTN0SFo6H9bF&#10;MrFOxlJs999HhUK3e7zP2xSz7cRIg28dK1guEhDEtdMtNwq+Pg8vaxA+IGvsHJOCH/JQbB8fNphr&#10;N/GJxnNoRAxhn6MCE0KfS+lrQxb9wvXEkbu4wWKIcGikHnCK4baTqyRJpcWWY4PBnvaG6uv5ZhWk&#10;1dtHmY2V46Oe99LwqsPdt1LPT3P5CiLQHP7Ff+53Hedn8PtLPE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Kp8DBAAAA2wAAAA8AAAAAAAAAAAAAAAAAmAIAAGRycy9kb3du&#10;cmV2LnhtbFBLBQYAAAAABAAEAPUAAACGAwAAAAA=&#10;" fillcolor="#c9f">
                  <v:textbox inset="0,2.25mm,0,.7pt">
                    <w:txbxContent>
                      <w:p w:rsidR="00F35938" w:rsidRPr="00730FB8" w:rsidRDefault="00F35938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2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dbMQA&#10;AADbAAAADwAAAGRycy9kb3ducmV2LnhtbESPTWvCQBCG74X+h2UKXopuFCw1dRVRFO1BaFTwOGSn&#10;SdrsbMiuGv+9cyj0NsO8H89M552r1ZXaUHk2MBwkoIhzbysuDBwP6/47qBCRLdaeycCdAsxnz09T&#10;TK2/8Rdds1goCeGQooEyxibVOuQlOQwD3xDL7du3DqOsbaFtizcJd7UeJcmbdlixNJTY0LKk/De7&#10;OOnNRtwlP6+H8/hzt282k+FkVZ2M6b10iw9Qkbr4L/5zb63gC6z8IgPo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JHWzEAAAA2wAAAA8AAAAAAAAAAAAAAAAAmAIAAGRycy9k&#10;b3ducmV2LnhtbFBLBQYAAAAABAAEAPUAAACJAwAAAAA=&#10;">
                  <v:textbox inset="2mm,2.25mm,0,.7pt">
                    <w:txbxContent>
                      <w:p w:rsidR="00F35938" w:rsidRPr="00AD7689" w:rsidRDefault="00C71F96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請求</w:t>
                        </w:r>
                        <w:r>
                          <w:rPr>
                            <w:sz w:val="24"/>
                          </w:rPr>
                          <w:t>・</w:t>
                        </w:r>
                        <w:r>
                          <w:rPr>
                            <w:rFonts w:hint="eastAsia"/>
                            <w:sz w:val="24"/>
                          </w:rPr>
                          <w:t>支払・回収</w:t>
                        </w:r>
                      </w:p>
                    </w:txbxContent>
                  </v:textbox>
                </v:shape>
                <v:group id="Group 36" o:spid="_x0000_s1043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32" o:spid="_x0000_s1044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Text Box 18" o:spid="_x0000_s1045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08/MMA&#10;AADbAAAADwAAAGRycy9kb3ducmV2LnhtbESPQYvCMBSE7wv+h/AEL4umepC1GkUERU+yKoK3R/Ns&#10;i81LSVKt/nojLOxxmJlvmNmiNZW4k/OlZQXDQQKCOLO65FzB6bju/4DwAVljZZkUPMnDYt75mmGq&#10;7YN/6X4IuYgQ9ikqKEKoUyl9VpBBP7A1cfSu1hkMUbpcaoePCDeVHCXJWBosOS4UWNOqoOx2aIyC&#10;267JTHO+uO2+OW52r7GW38lEqV63XU5BBGrDf/ivvdUKRkP4fIk/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08/MMAAADbAAAADwAAAAAAAAAAAAAAAACYAgAAZHJzL2Rv&#10;d25yZXYueG1sUEsFBgAAAAAEAAQA9QAAAIgDAAAAAA==&#10;">
                      <v:textbox inset="5.85pt,.7pt,5.85pt,.7pt">
                        <w:txbxContent>
                          <w:p w:rsidR="00F35938" w:rsidRDefault="00C71F96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r w:rsidR="00F35938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6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ASD8AA&#10;AADbAAAADwAAAGRycy9kb3ducmV2LnhtbESPQYvCMBSE78L+h/CEvWnaLLpL1yiLIHhVi3h8NG/b&#10;YvNSmtjWf28EweMwM98wq81oG9FT52vHGtJ5AoK4cKbmUkN+2s1+QPiAbLBxTBru5GGz/pisMDNu&#10;4AP1x1CKCGGfoYYqhDaT0hcVWfRz1xJH7991FkOUXSlNh0OE20aqJFlKizXHhQpb2lZUXI83q6G+&#10;98qfHbrvwV9Su8D8S6W51p/T8e8XRKAxvMOv9t5oUAqeX+IPkO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fASD8AAAADbAAAADwAAAAAAAAAAAAAAAACYAgAAZHJzL2Rvd25y&#10;ZXYueG1sUEsFBgAAAAAEAAQA9QAAAIUD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7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Text Box 34" o:spid="_x0000_s1048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fZMUA&#10;AADbAAAADwAAAGRycy9kb3ducmV2LnhtbESPQWvCQBSE7wX/w/KEXorZVEq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p9kxQAAANsAAAAPAAAAAAAAAAAAAAAAAJgCAABkcnMv&#10;ZG93bnJldi54bWxQSwUGAAAAAAQABAD1AAAAigMAAAAA&#10;">
                      <v:textbox inset="5.85pt,.7pt,5.85pt,.7pt">
                        <w:txbxContent>
                          <w:p w:rsidR="00F35938" w:rsidRDefault="00F35938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16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49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mKe8EA&#10;AADbAAAADwAAAGRycy9kb3ducmV2LnhtbESPzWrDMBCE74G+g9hCbrFsBzfFtRJKoZBrUhNyXKyt&#10;bWqtjKX65+2jQCDHYWa+YYrDbDox0uBaywqSKAZBXFndcq2g/PnevINwHlljZ5kULOTgsH9ZFZhr&#10;O/GJxrOvRYCwy1FB432fS+mqhgy6yPbEwfu1g0Ef5FBLPeAU4KaTaRy/SYMth4UGe/pqqPo7/xsF&#10;7TKm7mLR7iZ3TUyG5TZNSqXWr/PnBwhPs3+GH+2jVpBmcP8SfoDc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ZinvBAAAA2wAAAA8AAAAAAAAAAAAAAAAAmAIAAGRycy9kb3du&#10;cmV2LnhtbFBLBQYAAAAABAAEAPUAAACGAwAAAAA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0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38" o:spid="_x0000_s1051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Text Box 39" o:spid="_x0000_s1052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VYc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s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HlWHBAAAA2wAAAA8AAAAAAAAAAAAAAAAAmAIAAGRycy9kb3du&#10;cmV2LnhtbFBLBQYAAAAABAAEAPUAAACGAwAAAAA=&#10;">
                      <v:textbox inset="5.85pt,.7pt,5.85pt,.7pt">
                        <w:txbxContent>
                          <w:p w:rsidR="00F35938" w:rsidRPr="000B5B01" w:rsidRDefault="00F35938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3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SAfsAA&#10;AADbAAAADwAAAGRycy9kb3ducmV2LnhtbESPQYvCMBSE78L+h/AWvNm0lV21GmURBK/rFvH4aJ5t&#10;2ealNLGt/94IgsdhZr5hNrvRNKKnztWWFSRRDIK4sLrmUkH+d5gtQTiPrLGxTAru5GC3/ZhsMNN2&#10;4F/qT74UAcIuQwWV920mpSsqMugi2xIH72o7gz7IrpS6wyHATSPTOP6WBmsOCxW2tK+o+D/djIL6&#10;3qfubNEuBndJzBfm8zTJlZp+jj9rEJ5G/w6/2ketIF3B80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1SAfsAAAADbAAAADwAAAAAAAAAAAAAAAACYAgAAZHJzL2Rvd25y&#10;ZXYueG1sUEsFBgAAAAAEAAQA9QAAAIUD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4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42" o:spid="_x0000_s1055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qIcUA&#10;AADbAAAADwAAAGRycy9kb3ducmV2LnhtbESPQWvCQBSE7wX/w/IEL8VstBBs6ioitJhTqZGCt0f2&#10;NQlm34bdjab99d1CweMwM98w6+1oOnEl51vLChZJCoK4srrlWsGpfJ2vQPiArLGzTAq+ycN2M3lY&#10;Y67tjT/oegy1iBD2OSpoQuhzKX3VkEGf2J44el/WGQxRulpqh7cIN51cpmkmDbYcFxrsad9QdTkO&#10;RsGlGCozfJ7d4X0o34qfTMvH9Fmp2XTcvYAINIZ7+L990AqeFvD3Jf4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JKohxQAAANsAAAAPAAAAAAAAAAAAAAAAAJgCAABkcnMv&#10;ZG93bnJldi54bWxQSwUGAAAAAAQABAD1AAAAigMAAAAA&#10;">
                      <v:textbox inset="5.85pt,.7pt,5.85pt,.7pt">
                        <w:txbxContent>
                          <w:p w:rsidR="00F35938" w:rsidRPr="000B5B01" w:rsidRDefault="00F35938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3A57E6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3A57E6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6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mE0s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sEr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mE0sAAAADbAAAADwAAAAAAAAAAAAAAAACYAgAAZHJzL2Rvd25y&#10;ZXYueG1sUEsFBgAAAAAEAAQA9QAAAIUD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57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h9McEAAADbAAAADwAAAGRycy9kb3ducmV2LnhtbESPS2vDMBCE74X8B7GB3mo5NZTgWAkh&#10;IaU5Oo/7Ym1sJ9bKWIof/z4qFHocZuYbJtuMphE9da62rGARxSCIC6trLhVczoePJQjnkTU2lknB&#10;RA4269lbhqm2A+fUn3wpAoRdigoq79tUSldUZNBFtiUO3s12Bn2QXSl1h0OAm0Z+xvGXNFhzWKiw&#10;pV1FxeP0NApMf8X8e7+93qlPnngY6tuxmZR6n4/bFQhPo/8P/7V/tIIkgd8v4Qf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WH0xwQAAANsAAAAPAAAAAAAAAAAAAAAA&#10;AKECAABkcnMvZG93bnJldi54bWxQSwUGAAAAAAQABAD5AAAAjwMAAAAA&#10;" strokecolor="#333" strokeweight="1.5pt"/>
                <v:line id="Line 51" o:spid="_x0000_s1058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/v:group>
              <v:group id="Group 59" o:spid="_x0000_s1059" style="position:absolute;left:724;top:2334;width:7142;height:586" coordorigin="724,2334" coordsize="7142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Text Box 55" o:spid="_x0000_s1060" type="#_x0000_t202" style="position:absolute;left:724;top:2334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eO8IA&#10;AADbAAAADwAAAGRycy9kb3ducmV2LnhtbESPT4vCMBTE74LfITxhb5qqUKVrFBXU9eDBP+z50bxt&#10;yjYvpYm1++03guBxmJnfMItVZyvRUuNLxwrGowQEce50yYWC23U3nIPwAVlj5ZgU/JGH1bLfW2Cm&#10;3YPP1F5CISKEfYYKTAh1JqXPDVn0I1cTR+/HNRZDlE0hdYOPCLeVnCRJKi2WHBcM1rQ1lP9e7lZB&#10;etif1rP24Piou600PKlw863Ux6Bbf4II1IV3+NX+0gqmKT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147wgAAANsAAAAPAAAAAAAAAAAAAAAAAJgCAABkcnMvZG93&#10;bnJldi54bWxQSwUGAAAAAAQABAD1AAAAhwMAAAAA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機能番号</w:t>
                        </w:r>
                      </w:p>
                    </w:txbxContent>
                  </v:textbox>
                </v:shape>
                <v:shape id="Text Box 56" o:spid="_x0000_s1061" type="#_x0000_t202" style="position:absolute;left:2374;top:2334;width:160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lIo8QA&#10;AADbAAAADwAAAGRycy9kb3ducmV2LnhtbESPQWvCQBSE7wX/w/KE3urGVqxEV7GhQsFejF68PbPP&#10;bDD7NmS3JvbXuwWhx2FmvmEWq97W4kqtrxwrGI8SEMSF0xWXCg77zcsMhA/IGmvHpOBGHlbLwdMC&#10;U+063tE1D6WIEPYpKjAhNKmUvjBk0Y9cQxy9s2sthijbUuoWuwi3tXxNkqm0WHFcMNhQZqi45D9W&#10;QbY7TTL5eZgcuavNx+/W52P9rdTzsF/PQQTqw3/40f7SCt7e4e9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SKPEAAAA2wAAAA8AAAAAAAAAAAAAAAAAmAIAAGRycy9k&#10;b3ducmV2LnhtbFBLBQYAAAAABAAEAPUAAACJAwAAAAA=&#10;">
                  <v:textbox inset="0,2.25mm,0,.7pt">
                    <w:txbxContent>
                      <w:p w:rsidR="00F35938" w:rsidRPr="00AD7689" w:rsidRDefault="003A57E6" w:rsidP="009259C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4.0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57" o:spid="_x0000_s1062" type="#_x0000_t202" style="position:absolute;left:3982;top:2334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Bv0r4A&#10;AADbAAAADwAAAGRycy9kb3ducmV2LnhtbERPy4rCMBTdC/5DuII7TVVQqUZRQR0XLnzg+tJcm2Jz&#10;U5pYO38/WQy4PJz3ct3aUjRU+8KxgtEwAUGcOV1wruB+2w/mIHxA1lg6JgW/5GG96naWmGr34Qs1&#10;15CLGMI+RQUmhCqV0meGLPqhq4gj93S1xRBhnUtd4yeG21KOk2QqLRYcGwxWtDOUva5vq2B6PJw3&#10;s+bo+KTbnTQ8LnH7UKrfazcLEIHa8BX/u3+0gkkcG7/EHyBX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Bgb9K+AAAA2wAAAA8AAAAAAAAAAAAAAAAAmAIAAGRycy9kb3ducmV2&#10;LnhtbFBLBQYAAAAABAAEAPUAAACDAwAAAAA=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能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58" o:spid="_x0000_s1063" type="#_x0000_t202" style="position:absolute;left:5611;top:2334;width:2255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Dkl8UA&#10;AADbAAAADwAAAGRycy9kb3ducmV2LnhtbESPzWrCQBSF94W+w3AL3YhOVJQmzURKS6W6EBoVXF4y&#10;t0k0cydkppq+vSMIXR7Oz8dJF71pxJk6V1tWMB5FIIgLq2suFey2n8MXEM4ja2wsk4I/crDIHh9S&#10;TLS98Dedc1+KMMIuQQWV920ipSsqMuhGtiUO3o/tDPogu1LqDi9h3DRyEkVzabDmQKiwpfeKilP+&#10;awI3n3AfHQfbw2y92rTLeBx/1Hulnp/6t1cQnnr/H763v7SCaQy3L+EH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OSXxQAAANsAAAAPAAAAAAAAAAAAAAAAAJgCAABkcnMv&#10;ZG93bnJldi54bWxQSwUGAAAAAAQABAD1AAAAigMAAAAA&#10;">
                  <v:textbox inset="2mm,2.25mm,0,.7pt">
                    <w:txbxContent>
                      <w:p w:rsidR="00F35938" w:rsidRPr="00AD7689" w:rsidRDefault="000B21FE" w:rsidP="007943E4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請求</w:t>
                        </w:r>
                        <w:r>
                          <w:rPr>
                            <w:sz w:val="24"/>
                          </w:rPr>
                          <w:t>・支払</w:t>
                        </w:r>
                        <w:r>
                          <w:rPr>
                            <w:rFonts w:hint="eastAsia"/>
                            <w:sz w:val="24"/>
                          </w:rPr>
                          <w:t>・回収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7E6" w:rsidRDefault="003A57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34"/>
    <w:rsid w:val="000B21FE"/>
    <w:rsid w:val="000B5B01"/>
    <w:rsid w:val="000E03F1"/>
    <w:rsid w:val="001529A6"/>
    <w:rsid w:val="001A4213"/>
    <w:rsid w:val="001C379B"/>
    <w:rsid w:val="00212F49"/>
    <w:rsid w:val="00273989"/>
    <w:rsid w:val="002D4A47"/>
    <w:rsid w:val="00355A8F"/>
    <w:rsid w:val="00360FA8"/>
    <w:rsid w:val="003A57E6"/>
    <w:rsid w:val="00406573"/>
    <w:rsid w:val="00455513"/>
    <w:rsid w:val="004567A9"/>
    <w:rsid w:val="00460B6F"/>
    <w:rsid w:val="0056717A"/>
    <w:rsid w:val="00613D40"/>
    <w:rsid w:val="00636D69"/>
    <w:rsid w:val="006536E8"/>
    <w:rsid w:val="006D5D1E"/>
    <w:rsid w:val="006F272E"/>
    <w:rsid w:val="00730FB8"/>
    <w:rsid w:val="00732F70"/>
    <w:rsid w:val="00744655"/>
    <w:rsid w:val="007915B0"/>
    <w:rsid w:val="007943E4"/>
    <w:rsid w:val="007B68A8"/>
    <w:rsid w:val="007F0A12"/>
    <w:rsid w:val="00833821"/>
    <w:rsid w:val="008374BA"/>
    <w:rsid w:val="00847C2E"/>
    <w:rsid w:val="00857526"/>
    <w:rsid w:val="00876200"/>
    <w:rsid w:val="009259C3"/>
    <w:rsid w:val="00957ADB"/>
    <w:rsid w:val="0098594D"/>
    <w:rsid w:val="009A1B05"/>
    <w:rsid w:val="00A17134"/>
    <w:rsid w:val="00AD7689"/>
    <w:rsid w:val="00AF4CC2"/>
    <w:rsid w:val="00B50AD2"/>
    <w:rsid w:val="00B84DF2"/>
    <w:rsid w:val="00BB0FC8"/>
    <w:rsid w:val="00BD41FD"/>
    <w:rsid w:val="00C71F96"/>
    <w:rsid w:val="00CB438A"/>
    <w:rsid w:val="00D72186"/>
    <w:rsid w:val="00E34390"/>
    <w:rsid w:val="00F35938"/>
    <w:rsid w:val="00FD5BC9"/>
    <w:rsid w:val="00F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A71C3280-9F6C-4FCE-AAAD-8C3F21DE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9A1B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0_&#12487;&#12540;&#12479;&#12487;&#12451;&#12463;&#12471;&#12519;&#12490;&#12522;(DD)\&#12487;&#12540;&#12479;&#12487;&#12451;&#12463;&#12471;&#12519;&#12490;&#1252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データディクショナリ.dot</Template>
  <TotalTime>55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データディクショナリ</vt:lpstr>
      <vt:lpstr>情　報　名</vt:lpstr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データディクショナリ</dc:title>
  <dc:subject/>
  <dc:creator>Yuki Yoshida</dc:creator>
  <cp:keywords/>
  <dc:description/>
  <cp:lastModifiedBy>川原 千秋</cp:lastModifiedBy>
  <cp:revision>18</cp:revision>
  <cp:lastPrinted>2006-06-16T01:45:00Z</cp:lastPrinted>
  <dcterms:created xsi:type="dcterms:W3CDTF">2018-09-12T04:19:00Z</dcterms:created>
  <dcterms:modified xsi:type="dcterms:W3CDTF">2018-09-14T01:37:00Z</dcterms:modified>
  <cp:category>システム設計ドキュメント</cp:category>
</cp:coreProperties>
</file>