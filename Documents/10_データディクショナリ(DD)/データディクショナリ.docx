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29"/>
        <w:gridCol w:w="10134"/>
        <w:gridCol w:w="2322"/>
      </w:tblGrid>
      <w:tr w:rsidR="009A1B05">
        <w:trPr>
          <w:tblHeader/>
        </w:trPr>
        <w:tc>
          <w:tcPr>
            <w:tcW w:w="2665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294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53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備　考</w:t>
            </w: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</w:tr>
      <w:tr w:rsidR="00613D40" w:rsidRPr="00212F49">
        <w:trPr>
          <w:trHeight w:val="454"/>
        </w:trPr>
        <w:tc>
          <w:tcPr>
            <w:tcW w:w="2665" w:type="dxa"/>
            <w:vAlign w:val="center"/>
          </w:tcPr>
          <w:p w:rsidR="00613D40" w:rsidRPr="00212F49" w:rsidRDefault="00613D40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613D40" w:rsidRPr="00212F49" w:rsidRDefault="00613D40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613D40" w:rsidRPr="00212F49" w:rsidRDefault="00613D40" w:rsidP="00FD5BC9">
            <w:pPr>
              <w:rPr>
                <w:rFonts w:hint="eastAsia"/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</w:tr>
      <w:tr w:rsidR="009A1B05" w:rsidRPr="00212F49">
        <w:trPr>
          <w:trHeight w:val="454"/>
        </w:trPr>
        <w:tc>
          <w:tcPr>
            <w:tcW w:w="2665" w:type="dxa"/>
            <w:vAlign w:val="center"/>
          </w:tcPr>
          <w:p w:rsidR="009A1B05" w:rsidRPr="00212F49" w:rsidRDefault="009A1B05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9A1B05" w:rsidRPr="00212F49" w:rsidRDefault="009A1B05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9A1B05" w:rsidRPr="00212F49" w:rsidRDefault="009A1B05" w:rsidP="00FD5BC9">
            <w:pPr>
              <w:rPr>
                <w:rFonts w:hint="eastAsia"/>
                <w:sz w:val="20"/>
                <w:szCs w:val="20"/>
              </w:rPr>
            </w:pPr>
          </w:p>
        </w:tc>
      </w:tr>
      <w:tr w:rsidR="009A1B05" w:rsidRPr="00212F49">
        <w:trPr>
          <w:trHeight w:val="454"/>
        </w:trPr>
        <w:tc>
          <w:tcPr>
            <w:tcW w:w="2665" w:type="dxa"/>
            <w:vAlign w:val="center"/>
          </w:tcPr>
          <w:p w:rsidR="009A1B05" w:rsidRPr="00212F49" w:rsidRDefault="009A1B05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9A1B05" w:rsidRPr="00212F49" w:rsidRDefault="009A1B05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9A1B05" w:rsidRPr="00212F49" w:rsidRDefault="009A1B05" w:rsidP="00FD5BC9">
            <w:pPr>
              <w:rPr>
                <w:rFonts w:hint="eastAsia"/>
                <w:sz w:val="20"/>
                <w:szCs w:val="20"/>
              </w:rPr>
            </w:pPr>
          </w:p>
        </w:tc>
      </w:tr>
      <w:tr w:rsidR="009A1B05" w:rsidRPr="00212F49">
        <w:trPr>
          <w:trHeight w:val="454"/>
        </w:trPr>
        <w:tc>
          <w:tcPr>
            <w:tcW w:w="2665" w:type="dxa"/>
            <w:vAlign w:val="center"/>
          </w:tcPr>
          <w:p w:rsidR="009A1B05" w:rsidRPr="00212F49" w:rsidRDefault="009A1B05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9A1B05" w:rsidRPr="00212F49" w:rsidRDefault="009A1B05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9A1B05" w:rsidRPr="00212F49" w:rsidRDefault="009A1B05" w:rsidP="00FD5BC9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833821" w:rsidRDefault="00833821" w:rsidP="007943E4">
      <w:pPr>
        <w:rPr>
          <w:rFonts w:hint="eastAsia"/>
        </w:rPr>
      </w:pPr>
      <w:bookmarkStart w:id="0" w:name="_GoBack"/>
      <w:bookmarkEnd w:id="0"/>
    </w:p>
    <w:sectPr w:rsidR="00833821" w:rsidSect="007943E4">
      <w:headerReference w:type="default" r:id="rId6"/>
      <w:footerReference w:type="default" r:id="rId7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573" w:rsidRDefault="00406573" w:rsidP="00273989">
      <w:pPr>
        <w:pStyle w:val="a3"/>
      </w:pPr>
      <w:r>
        <w:separator/>
      </w:r>
    </w:p>
  </w:endnote>
  <w:endnote w:type="continuationSeparator" w:id="0">
    <w:p w:rsidR="00406573" w:rsidRDefault="0040657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 w:rsidP="00A17134">
    <w:pPr>
      <w:pStyle w:val="a4"/>
      <w:wordWrap w:val="0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35938" w:rsidRDefault="00F35938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ZU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5HrG9uZG1k+QTsqCd0CjQVDHIxaqh8Y9TAQU6y/76hiGDUfBLS0nZ5HQx2NzdGgooCrKTagnzMz&#10;M0zZXaf4tgbkYWgIuYC2r7jryDMLCMEuYMi5YA4D2U7Ry7XzOv9tzH8D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/vl2&#10;V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F35938" w:rsidRDefault="00F35938" w:rsidP="00AF4CC2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573" w:rsidRDefault="00406573" w:rsidP="00273989">
      <w:pPr>
        <w:pStyle w:val="a3"/>
      </w:pPr>
      <w:r>
        <w:separator/>
      </w:r>
    </w:p>
  </w:footnote>
  <w:footnote w:type="continuationSeparator" w:id="0">
    <w:p w:rsidR="00406573" w:rsidRDefault="0040657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499235"/>
              <wp:effectExtent l="10795" t="12065" r="13335" b="12700"/>
              <wp:wrapNone/>
              <wp:docPr id="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499235"/>
                        <a:chOff x="712" y="559"/>
                        <a:chExt cx="15397" cy="2361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938" w:rsidRPr="00732F70" w:rsidRDefault="00F35938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ＤＤ（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Data Dictionary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14" name="Group 60"/>
                      <wpg:cNvGrpSpPr>
                        <a:grpSpLocks/>
                      </wpg:cNvGrpSpPr>
                      <wpg:grpSpPr bwMode="auto">
                        <a:xfrm>
                          <a:off x="712" y="1439"/>
                          <a:ext cx="15397" cy="756"/>
                          <a:chOff x="712" y="1439"/>
                          <a:chExt cx="15397" cy="756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AD7689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17134" w:rsidRDefault="00A17134" w:rsidP="00730FB8">
                              <w:pPr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30FB8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F35938" w:rsidP="00730FB8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59"/>
                      <wpg:cNvGrpSpPr>
                        <a:grpSpLocks/>
                      </wpg:cNvGrpSpPr>
                      <wpg:grpSpPr bwMode="auto">
                        <a:xfrm>
                          <a:off x="724" y="2334"/>
                          <a:ext cx="7142" cy="586"/>
                          <a:chOff x="724" y="2334"/>
                          <a:chExt cx="7142" cy="586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334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機能番号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2334"/>
                            <a:ext cx="1608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F35938" w:rsidP="009259C3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2334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611" y="2334"/>
                            <a:ext cx="2255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F35938" w:rsidP="007943E4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left:0;text-align:left;margin-left:-9.65pt;margin-top:-.55pt;width:769.85pt;height:118.05pt;z-index:251658240" coordorigin="712,559" coordsize="15397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F35938" w:rsidRDefault="00F35938" w:rsidP="00AD768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F35938" w:rsidRPr="00732F70" w:rsidRDefault="00F35938">
                      <w:pPr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ＤＤ（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Data Dictionary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group id="Group 60" o:spid="_x0000_s1038" style="position:absolute;left:712;top:1439;width:15397;height:756" coordorigin="712,1439" coordsize="15397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F35938" w:rsidRPr="00730FB8" w:rsidRDefault="00F35938" w:rsidP="00AD7689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F35938" w:rsidRPr="00A17134" w:rsidRDefault="00A17134" w:rsidP="00730FB8">
                        <w:pPr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 w:rsidRPr="00A1713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F35938" w:rsidRPr="00730FB8" w:rsidRDefault="00F35938" w:rsidP="00730FB8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F35938" w:rsidRPr="00AD7689" w:rsidRDefault="00F35938" w:rsidP="00730FB8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F35938" w:rsidRDefault="00F35938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F35938" w:rsidRDefault="00F35938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F35938" w:rsidRPr="000B5B01" w:rsidRDefault="00F3593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F35938" w:rsidRPr="000B5B01" w:rsidRDefault="00F3593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5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5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59" o:spid="_x0000_s1059" style="position:absolute;left:724;top:2334;width:7142;height:586" coordorigin="724,2334" coordsize="714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shape id="Text Box 55" o:spid="_x0000_s1060" type="#_x0000_t202" style="position:absolute;left:724;top:233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機能番号</w:t>
                        </w:r>
                      </w:p>
                    </w:txbxContent>
                  </v:textbox>
                </v:shape>
                <v:shape id="Text Box 56" o:spid="_x0000_s1061" type="#_x0000_t202" style="position:absolute;left:2374;top:2334;width:160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">
                  <v:textbox inset="0,2.25mm,0,.7pt">
                    <w:txbxContent>
                      <w:p w:rsidR="00F35938" w:rsidRPr="00AD7689" w:rsidRDefault="00F35938" w:rsidP="009259C3">
                        <w:pPr>
                          <w:jc w:val="center"/>
                          <w:rPr>
                            <w:rFonts w:hint="eastAsia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7" o:spid="_x0000_s1062" type="#_x0000_t202" style="position:absolute;left:3982;top:233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能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58" o:spid="_x0000_s1063" type="#_x0000_t202" style="position:absolute;left:5611;top:2334;width:2255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">
                  <v:textbox inset="2mm,2.25mm,0,.7pt">
                    <w:txbxContent>
                      <w:p w:rsidR="00F35938" w:rsidRPr="00AD7689" w:rsidRDefault="00F35938" w:rsidP="007943E4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4"/>
    <w:rsid w:val="000B5B01"/>
    <w:rsid w:val="000E03F1"/>
    <w:rsid w:val="001529A6"/>
    <w:rsid w:val="001C379B"/>
    <w:rsid w:val="00212F49"/>
    <w:rsid w:val="00273989"/>
    <w:rsid w:val="002D4A47"/>
    <w:rsid w:val="00360FA8"/>
    <w:rsid w:val="00406573"/>
    <w:rsid w:val="0056717A"/>
    <w:rsid w:val="00613D40"/>
    <w:rsid w:val="006536E8"/>
    <w:rsid w:val="00730FB8"/>
    <w:rsid w:val="00732F70"/>
    <w:rsid w:val="00744655"/>
    <w:rsid w:val="007943E4"/>
    <w:rsid w:val="007B68A8"/>
    <w:rsid w:val="007F0A12"/>
    <w:rsid w:val="00833821"/>
    <w:rsid w:val="008374BA"/>
    <w:rsid w:val="009259C3"/>
    <w:rsid w:val="0098594D"/>
    <w:rsid w:val="009A1B05"/>
    <w:rsid w:val="00A17134"/>
    <w:rsid w:val="00AD7689"/>
    <w:rsid w:val="00AF4CC2"/>
    <w:rsid w:val="00B50AD2"/>
    <w:rsid w:val="00B84DF2"/>
    <w:rsid w:val="00BD41FD"/>
    <w:rsid w:val="00CB438A"/>
    <w:rsid w:val="00F35938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28F266A8"/>
  <w15:chartTrackingRefBased/>
  <w15:docId w15:val="{A71C3280-9F6C-4FCE-AAAD-8C3F21DE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0_&#12487;&#12540;&#12479;&#12487;&#12451;&#12463;&#12471;&#12519;&#12490;&#12522;(DD)\&#12487;&#12540;&#12479;&#12487;&#12451;&#12463;&#12471;&#12519;&#12490;&#1252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データディクショナリ.dot</Template>
  <TotalTime>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Yuki Yoshida</dc:creator>
  <cp:keywords/>
  <dc:description/>
  <cp:lastModifiedBy>吉田有希</cp:lastModifiedBy>
  <cp:revision>1</cp:revision>
  <cp:lastPrinted>2006-06-16T01:45:00Z</cp:lastPrinted>
  <dcterms:created xsi:type="dcterms:W3CDTF">2018-09-12T04:19:00Z</dcterms:created>
  <dcterms:modified xsi:type="dcterms:W3CDTF">2018-09-12T04:22:00Z</dcterms:modified>
  <cp:category>システム設計ドキュメント</cp:category>
</cp:coreProperties>
</file>