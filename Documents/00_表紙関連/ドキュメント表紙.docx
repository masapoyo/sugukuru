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7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69"/>
        <w:gridCol w:w="495"/>
        <w:gridCol w:w="1978"/>
        <w:gridCol w:w="1361"/>
        <w:gridCol w:w="131"/>
        <w:gridCol w:w="1009"/>
        <w:gridCol w:w="1453"/>
        <w:gridCol w:w="493"/>
        <w:gridCol w:w="996"/>
        <w:gridCol w:w="492"/>
      </w:tblGrid>
      <w:tr w:rsidR="003A4B29" w:rsidTr="00DC6052">
        <w:trPr>
          <w:trHeight w:val="135"/>
        </w:trPr>
        <w:tc>
          <w:tcPr>
            <w:tcW w:w="2369" w:type="dxa"/>
            <w:vMerge w:val="restart"/>
            <w:shd w:val="clear" w:color="auto" w:fill="800080"/>
            <w:textDirection w:val="tbRl"/>
          </w:tcPr>
          <w:p w:rsidR="003A4B29" w:rsidRPr="00535D44" w:rsidRDefault="007E0DD3" w:rsidP="00535D44">
            <w:pPr>
              <w:ind w:left="113" w:right="113"/>
              <w:jc w:val="center"/>
              <w:rPr>
                <w:rFonts w:ascii="HGP創英角ｺﾞｼｯｸUB" w:eastAsia="HGP創英角ｺﾞｼｯｸUB"/>
                <w:color w:val="FFFFFF"/>
                <w:sz w:val="96"/>
                <w:szCs w:val="96"/>
              </w:rPr>
            </w:pPr>
            <w:r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スグクル社 車両販売</w:t>
            </w:r>
            <w:r w:rsidR="0053675B"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管理</w:t>
            </w:r>
            <w:r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システム</w:t>
            </w:r>
          </w:p>
        </w:tc>
        <w:tc>
          <w:tcPr>
            <w:tcW w:w="8408" w:type="dxa"/>
            <w:gridSpan w:val="9"/>
            <w:vAlign w:val="center"/>
          </w:tcPr>
          <w:p w:rsidR="003A4B29" w:rsidRPr="007E0DD3" w:rsidRDefault="003A4B29" w:rsidP="00535D44"/>
        </w:tc>
      </w:tr>
      <w:tr w:rsidR="003A4B29" w:rsidTr="00DC6052">
        <w:trPr>
          <w:trHeight w:val="1117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shd w:val="clear" w:color="auto" w:fill="800080"/>
            <w:vAlign w:val="center"/>
          </w:tcPr>
          <w:p w:rsidR="003A4B29" w:rsidRPr="005124DB" w:rsidRDefault="005124DB" w:rsidP="00535D44">
            <w:pPr>
              <w:jc w:val="center"/>
              <w:rPr>
                <w:rFonts w:ascii="ＭＳ 明朝" w:hAnsi="ＭＳ 明朝"/>
                <w:b/>
              </w:rPr>
            </w:pPr>
            <w:r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設計</w:t>
            </w:r>
            <w:r w:rsidR="003A4B29"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ドキュメント</w:t>
            </w:r>
          </w:p>
        </w:tc>
        <w:tc>
          <w:tcPr>
            <w:tcW w:w="492" w:type="dxa"/>
            <w:vAlign w:val="center"/>
          </w:tcPr>
          <w:p w:rsidR="003A4B29" w:rsidRDefault="003A4B29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Default="003A4B29" w:rsidP="003A4B29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E43148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開発部署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7E0DD3" w:rsidP="00E4314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H</w:t>
            </w:r>
            <w:proofErr w:type="spellEnd"/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13A</w:t>
            </w:r>
            <w:proofErr w:type="spellEnd"/>
            <w:r>
              <w:rPr>
                <w:sz w:val="32"/>
                <w:szCs w:val="32"/>
              </w:rPr>
              <w:t>-805 4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109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6872F0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システム名称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2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7E0DD3" w:rsidP="003A4B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スグクル社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車両販売管理</w:t>
            </w:r>
            <w:r w:rsidR="0053675B" w:rsidRPr="007923E7">
              <w:rPr>
                <w:rFonts w:hint="eastAsia"/>
                <w:sz w:val="36"/>
                <w:szCs w:val="36"/>
              </w:rPr>
              <w:t>システム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109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8" w:type="dxa"/>
            <w:vAlign w:val="center"/>
          </w:tcPr>
          <w:p w:rsidR="003A4B29" w:rsidRPr="00E500F1" w:rsidRDefault="00E500F1" w:rsidP="00535D44">
            <w:pPr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顧客名</w:t>
            </w:r>
          </w:p>
        </w:tc>
        <w:tc>
          <w:tcPr>
            <w:tcW w:w="5935" w:type="dxa"/>
            <w:gridSpan w:val="7"/>
            <w:vAlign w:val="center"/>
          </w:tcPr>
          <w:p w:rsidR="003A4B29" w:rsidRDefault="003A4B29" w:rsidP="00535D44"/>
        </w:tc>
      </w:tr>
      <w:tr w:rsidR="003A4B29" w:rsidTr="00DC6052">
        <w:trPr>
          <w:trHeight w:val="75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642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A4B29" w:rsidRPr="007923E7" w:rsidRDefault="007E0DD3" w:rsidP="003A4B29">
            <w:pPr>
              <w:jc w:val="center"/>
              <w:rPr>
                <w:sz w:val="36"/>
                <w:szCs w:val="36"/>
              </w:rPr>
            </w:pPr>
            <w:r w:rsidRPr="007E0DD3">
              <w:rPr>
                <w:rFonts w:hint="eastAsia"/>
                <w:sz w:val="36"/>
                <w:szCs w:val="36"/>
              </w:rPr>
              <w:t>スグクル車販株式会社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4B29" w:rsidRDefault="00E500F1" w:rsidP="0053675B">
            <w:pPr>
              <w:jc w:val="center"/>
            </w:pPr>
            <w:r>
              <w:rPr>
                <w:rFonts w:hint="eastAsia"/>
              </w:rPr>
              <w:t>御中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rPr>
          <w:trHeight w:val="265"/>
        </w:trPr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3A4B29" w:rsidRDefault="003A4B29" w:rsidP="00535D44"/>
        </w:tc>
      </w:tr>
      <w:tr w:rsidR="0023609D" w:rsidTr="00DC6052">
        <w:trPr>
          <w:trHeight w:val="615"/>
        </w:trPr>
        <w:tc>
          <w:tcPr>
            <w:tcW w:w="2369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23609D" w:rsidRDefault="0023609D" w:rsidP="00535D44"/>
        </w:tc>
        <w:tc>
          <w:tcPr>
            <w:tcW w:w="1978" w:type="dxa"/>
            <w:vMerge w:val="restart"/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納品日</w:t>
            </w:r>
          </w:p>
        </w:tc>
        <w:tc>
          <w:tcPr>
            <w:tcW w:w="29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DC6052" w:rsidP="0023609D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18</w:t>
            </w:r>
            <w:r w:rsidR="0023609D">
              <w:rPr>
                <w:rFonts w:hint="eastAsia"/>
                <w:sz w:val="28"/>
                <w:szCs w:val="28"/>
              </w:rPr>
              <w:t>年</w:t>
            </w:r>
            <w:r w:rsidR="0023609D">
              <w:rPr>
                <w:rFonts w:hint="eastAsia"/>
                <w:sz w:val="28"/>
                <w:szCs w:val="28"/>
              </w:rPr>
              <w:t>6</w:t>
            </w:r>
            <w:r w:rsidR="0023609D">
              <w:rPr>
                <w:rFonts w:hint="eastAsia"/>
                <w:sz w:val="28"/>
                <w:szCs w:val="28"/>
              </w:rPr>
              <w:t>月</w:t>
            </w:r>
            <w:r w:rsidR="002A028B">
              <w:rPr>
                <w:sz w:val="28"/>
                <w:szCs w:val="28"/>
              </w:rPr>
              <w:t>8</w:t>
            </w:r>
            <w:bookmarkStart w:id="0" w:name="_GoBack"/>
            <w:bookmarkEnd w:id="0"/>
            <w:r w:rsidR="0023609D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23609D" w:rsidRDefault="0023609D" w:rsidP="00535D44"/>
        </w:tc>
      </w:tr>
      <w:tr w:rsidR="0053675B" w:rsidTr="00DC6052">
        <w:trPr>
          <w:trHeight w:val="100"/>
        </w:trPr>
        <w:tc>
          <w:tcPr>
            <w:tcW w:w="2369" w:type="dxa"/>
            <w:vMerge/>
            <w:shd w:val="clear" w:color="auto" w:fill="800080"/>
            <w:vAlign w:val="center"/>
          </w:tcPr>
          <w:p w:rsidR="0053675B" w:rsidRPr="00535D44" w:rsidRDefault="0053675B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53675B" w:rsidRDefault="0053675B" w:rsidP="00535D44"/>
        </w:tc>
        <w:tc>
          <w:tcPr>
            <w:tcW w:w="1978" w:type="dxa"/>
            <w:vMerge/>
            <w:vAlign w:val="center"/>
          </w:tcPr>
          <w:p w:rsidR="0053675B" w:rsidRDefault="0053675B" w:rsidP="00535D44"/>
        </w:tc>
        <w:tc>
          <w:tcPr>
            <w:tcW w:w="5935" w:type="dxa"/>
            <w:gridSpan w:val="7"/>
            <w:vAlign w:val="center"/>
          </w:tcPr>
          <w:p w:rsidR="0053675B" w:rsidRDefault="0053675B" w:rsidP="00535D44"/>
        </w:tc>
      </w:tr>
      <w:tr w:rsidR="0023609D" w:rsidTr="00DC6052">
        <w:trPr>
          <w:trHeight w:val="610"/>
        </w:trPr>
        <w:tc>
          <w:tcPr>
            <w:tcW w:w="2369" w:type="dxa"/>
            <w:vMerge/>
            <w:tcBorders>
              <w:bottom w:val="nil"/>
            </w:tcBorders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1978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bottom w:val="nil"/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sz w:val="24"/>
              </w:rPr>
            </w:pPr>
            <w:r w:rsidRPr="00E500F1">
              <w:rPr>
                <w:rFonts w:hint="eastAsia"/>
                <w:sz w:val="24"/>
              </w:rPr>
              <w:t>版</w:t>
            </w:r>
          </w:p>
        </w:tc>
        <w:tc>
          <w:tcPr>
            <w:tcW w:w="29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23609D" w:rsidP="0023609D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初　版</w:t>
            </w:r>
          </w:p>
        </w:tc>
        <w:tc>
          <w:tcPr>
            <w:tcW w:w="492" w:type="dxa"/>
            <w:tcBorders>
              <w:left w:val="single" w:sz="12" w:space="0" w:color="auto"/>
              <w:bottom w:val="nil"/>
            </w:tcBorders>
            <w:vAlign w:val="center"/>
          </w:tcPr>
          <w:p w:rsidR="0023609D" w:rsidRDefault="0023609D" w:rsidP="00535D44"/>
        </w:tc>
      </w:tr>
      <w:tr w:rsidR="00E500F1" w:rsidTr="00DC6052">
        <w:tc>
          <w:tcPr>
            <w:tcW w:w="2369" w:type="dxa"/>
            <w:vMerge/>
            <w:shd w:val="clear" w:color="auto" w:fill="800080"/>
            <w:vAlign w:val="center"/>
          </w:tcPr>
          <w:p w:rsidR="00E500F1" w:rsidRPr="00535D44" w:rsidRDefault="00E500F1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E500F1" w:rsidRDefault="00E500F1" w:rsidP="00535D44"/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E500F1" w:rsidRPr="001F59A6" w:rsidRDefault="001F59A6" w:rsidP="00535D44">
            <w:pPr>
              <w:rPr>
                <w:sz w:val="24"/>
              </w:rPr>
            </w:pPr>
            <w:r w:rsidRPr="001F59A6">
              <w:rPr>
                <w:rFonts w:hint="eastAsia"/>
                <w:sz w:val="24"/>
              </w:rPr>
              <w:t>開発要員</w:t>
            </w:r>
          </w:p>
        </w:tc>
        <w:tc>
          <w:tcPr>
            <w:tcW w:w="5935" w:type="dxa"/>
            <w:gridSpan w:val="7"/>
            <w:vAlign w:val="center"/>
          </w:tcPr>
          <w:p w:rsidR="00E500F1" w:rsidRDefault="00E500F1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492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番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出席番号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氏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492" w:type="dxa"/>
            <w:vMerge w:val="restart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 w:rsidTr="00DC6052">
        <w:tc>
          <w:tcPr>
            <w:tcW w:w="2369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H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- </w:t>
            </w:r>
            <w:r w:rsidR="0053675B">
              <w:rPr>
                <w:rFonts w:hint="eastAsia"/>
              </w:rPr>
              <w:t>8</w:t>
            </w:r>
            <w:r>
              <w:t>0</w:t>
            </w:r>
            <w:r w:rsidR="0053675B">
              <w:rPr>
                <w:rFonts w:hint="eastAsia"/>
              </w:rPr>
              <w:t>5</w:t>
            </w:r>
          </w:p>
        </w:tc>
        <w:tc>
          <w:tcPr>
            <w:tcW w:w="1492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6</w:t>
            </w:r>
            <w:r>
              <w:t>0319</w:t>
            </w:r>
          </w:p>
        </w:tc>
        <w:tc>
          <w:tcPr>
            <w:tcW w:w="10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5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吉田</w:t>
            </w:r>
          </w:p>
        </w:tc>
        <w:tc>
          <w:tcPr>
            <w:tcW w:w="1489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7E0DD3" w:rsidP="00954349">
            <w:pPr>
              <w:jc w:val="center"/>
            </w:pPr>
            <w:r>
              <w:rPr>
                <w:rFonts w:hint="eastAsia"/>
              </w:rPr>
              <w:t>有希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proofErr w:type="spellStart"/>
            <w:r w:rsidRPr="007E0DD3">
              <w:t>IH</w:t>
            </w:r>
            <w:proofErr w:type="spellEnd"/>
            <w:r w:rsidRPr="007E0DD3">
              <w:t xml:space="preserve"> - </w:t>
            </w:r>
            <w:proofErr w:type="spellStart"/>
            <w:r w:rsidRPr="007E0DD3">
              <w:t>13A</w:t>
            </w:r>
            <w:proofErr w:type="spellEnd"/>
            <w:r w:rsidRPr="007E0DD3">
              <w:t xml:space="preserve"> - 805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6</w:t>
            </w:r>
            <w:r>
              <w:t>0340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石田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将晃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proofErr w:type="spellStart"/>
            <w:r w:rsidRPr="007E0DD3">
              <w:t>IH</w:t>
            </w:r>
            <w:proofErr w:type="spellEnd"/>
            <w:r w:rsidRPr="007E0DD3">
              <w:t xml:space="preserve"> - </w:t>
            </w:r>
            <w:proofErr w:type="spellStart"/>
            <w:r w:rsidRPr="007E0DD3">
              <w:t>13A</w:t>
            </w:r>
            <w:proofErr w:type="spellEnd"/>
            <w:r w:rsidRPr="007E0DD3">
              <w:t xml:space="preserve"> - 805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t>60224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川原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  <w:r>
              <w:rPr>
                <w:rFonts w:hint="eastAsia"/>
              </w:rPr>
              <w:t>千秋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3951" w:type="dxa"/>
            <w:gridSpan w:val="4"/>
            <w:tcBorders>
              <w:top w:val="single" w:sz="12" w:space="0" w:color="auto"/>
            </w:tcBorders>
            <w:vAlign w:val="center"/>
          </w:tcPr>
          <w:p w:rsidR="00DC6052" w:rsidRDefault="00DC6052" w:rsidP="00DC6052">
            <w:pPr>
              <w:jc w:val="right"/>
            </w:pPr>
            <w:r w:rsidRPr="00535D44">
              <w:rPr>
                <w:rFonts w:hint="eastAsia"/>
                <w:sz w:val="16"/>
                <w:szCs w:val="16"/>
              </w:rPr>
              <w:t>※リーダーを先頭に、以下五十音順に記入すること</w:t>
            </w: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DC6052" w:rsidRDefault="00DC6052" w:rsidP="00DC6052"/>
        </w:tc>
        <w:tc>
          <w:tcPr>
            <w:tcW w:w="1978" w:type="dxa"/>
            <w:vAlign w:val="center"/>
          </w:tcPr>
          <w:p w:rsidR="00DC6052" w:rsidRDefault="00DC6052" w:rsidP="00DC6052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33020</wp:posOffset>
                      </wp:positionV>
                      <wp:extent cx="4436745" cy="744220"/>
                      <wp:effectExtent l="6985" t="12065" r="13970" b="15240"/>
                      <wp:wrapNone/>
                      <wp:docPr id="1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36745" cy="744220"/>
                                <a:chOff x="3747" y="14057"/>
                                <a:chExt cx="6987" cy="1172"/>
                              </a:xfrm>
                            </wpg:grpSpPr>
                            <wpg:grpSp>
                              <wpg:cNvPr id="2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57" y="14057"/>
                                  <a:ext cx="3077" cy="1172"/>
                                  <a:chOff x="13320" y="1168"/>
                                  <a:chExt cx="2700" cy="879"/>
                                </a:xfrm>
                              </wpg:grpSpPr>
                              <wpg:grpSp>
                                <wpg:cNvPr id="3" name="Group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1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4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Text Box 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作成者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7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Text Box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査　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10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Text Box 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C6052" w:rsidRDefault="00DC6052" w:rsidP="0023609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検　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証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4057"/>
                                  <a:ext cx="3751" cy="1172"/>
                                  <a:chOff x="13500" y="4684"/>
                                  <a:chExt cx="900" cy="879"/>
                                </a:xfrm>
                              </wpg:grpSpPr>
                              <wps:wsp>
                                <wps:cNvPr id="13" name="Rectangle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8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2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C6052" w:rsidRDefault="00DC6052" w:rsidP="0023609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検　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収</w:t>
                                      </w:r>
                                    </w:p>
                                  </w:txbxContent>
                                </wps:txbx>
                                <wps:bodyPr rot="0" vert="horz" wrap="square" lIns="74295" tIns="37800" rIns="74295" bIns="889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26" style="position:absolute;left:0;text-align:left;margin-left:15.6pt;margin-top:2.6pt;width:349.35pt;height:58.6pt;z-index:251661824" coordorigin="3747,14057" coordsize="6987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">
                      <v:group id="Group 59" o:spid="_x0000_s1027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0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61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" strokeweight="1pt">
                            <v:textbox inset="5.85pt,.7pt,5.85pt,.7pt"/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2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3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64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" strokeweight="1pt">
                            <v:textbox inset="5.85pt,.7pt,5.85pt,.7pt"/>
                          </v:rect>
                          <v:shape id="Text Box 65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6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67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jU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" strokeweight="1pt">
                            <v:textbox inset="5.85pt,.7pt,5.85pt,.7pt"/>
                          </v:rect>
                          <v:shape id="Text Box 68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" strokeweight="1pt">
                            <v:textbox inset="5.85pt,1.05mm,5.85pt,.7pt">
                              <w:txbxContent>
                                <w:p w:rsidR="00DC6052" w:rsidRDefault="00DC6052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69" o:spid="_x0000_s1037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70" o:spid="_x0000_s103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" strokeweight="1pt">
                          <v:textbox inset="5.85pt,.7pt,5.85pt,.7pt"/>
                        </v:rect>
                        <v:shape id="Text Box 71" o:spid="_x0000_s103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" strokeweight="1pt">
                          <v:textbox inset="5.85pt,1.05mm,5.85pt,.7pt">
                            <w:txbxContent>
                              <w:p w:rsidR="00DC6052" w:rsidRDefault="00DC6052" w:rsidP="0023609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492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009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53" w:type="dxa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DC6052" w:rsidRDefault="00DC6052" w:rsidP="00DC6052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DC6052" w:rsidRDefault="00DC6052" w:rsidP="00DC6052"/>
        </w:tc>
      </w:tr>
      <w:tr w:rsidR="00DC6052" w:rsidTr="00DC6052">
        <w:trPr>
          <w:trHeight w:val="76"/>
        </w:trPr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8408" w:type="dxa"/>
            <w:gridSpan w:val="9"/>
            <w:vAlign w:val="center"/>
          </w:tcPr>
          <w:p w:rsidR="00DC6052" w:rsidRDefault="00DC6052" w:rsidP="00DC6052"/>
        </w:tc>
      </w:tr>
      <w:tr w:rsidR="00DC6052" w:rsidRPr="00535D44" w:rsidTr="00DC6052">
        <w:trPr>
          <w:trHeight w:val="528"/>
        </w:trPr>
        <w:tc>
          <w:tcPr>
            <w:tcW w:w="2369" w:type="dxa"/>
            <w:vMerge/>
            <w:shd w:val="clear" w:color="auto" w:fill="800080"/>
            <w:vAlign w:val="center"/>
          </w:tcPr>
          <w:p w:rsidR="00DC6052" w:rsidRPr="00535D44" w:rsidRDefault="00DC6052" w:rsidP="00DC6052">
            <w:pPr>
              <w:rPr>
                <w:color w:val="FFFFFF"/>
              </w:rPr>
            </w:pPr>
          </w:p>
        </w:tc>
        <w:tc>
          <w:tcPr>
            <w:tcW w:w="3834" w:type="dxa"/>
            <w:gridSpan w:val="3"/>
            <w:vAlign w:val="bottom"/>
          </w:tcPr>
          <w:p w:rsidR="00DC6052" w:rsidRDefault="00DC6052" w:rsidP="00DC6052">
            <w:pPr>
              <w:jc w:val="right"/>
            </w:pPr>
          </w:p>
          <w:p w:rsidR="00DC6052" w:rsidRPr="00535D44" w:rsidRDefault="00DC6052" w:rsidP="00DC6052">
            <w:pPr>
              <w:jc w:val="right"/>
            </w:pPr>
          </w:p>
        </w:tc>
        <w:tc>
          <w:tcPr>
            <w:tcW w:w="4574" w:type="dxa"/>
            <w:gridSpan w:val="6"/>
            <w:vAlign w:val="bottom"/>
          </w:tcPr>
          <w:p w:rsidR="00DC6052" w:rsidRPr="0023609D" w:rsidRDefault="00DC6052" w:rsidP="00DC6052">
            <w:pPr>
              <w:rPr>
                <w:sz w:val="16"/>
                <w:szCs w:val="16"/>
              </w:rPr>
            </w:pPr>
          </w:p>
        </w:tc>
      </w:tr>
    </w:tbl>
    <w:p w:rsidR="00645015" w:rsidRDefault="00645015"/>
    <w:sectPr w:rsidR="00645015" w:rsidSect="00E42444">
      <w:pgSz w:w="11906" w:h="16838"/>
      <w:pgMar w:top="850" w:right="567" w:bottom="567" w:left="567" w:header="851" w:footer="992" w:gutter="0"/>
      <w:cols w:space="425"/>
      <w:docGrid w:type="lines" w:linePitch="3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D3"/>
    <w:rsid w:val="001F59A6"/>
    <w:rsid w:val="0023609D"/>
    <w:rsid w:val="002A028B"/>
    <w:rsid w:val="003A4B29"/>
    <w:rsid w:val="003B4368"/>
    <w:rsid w:val="003C209C"/>
    <w:rsid w:val="00440ABB"/>
    <w:rsid w:val="004D7F19"/>
    <w:rsid w:val="005124DB"/>
    <w:rsid w:val="00535D44"/>
    <w:rsid w:val="0053675B"/>
    <w:rsid w:val="00645015"/>
    <w:rsid w:val="006872F0"/>
    <w:rsid w:val="007923E7"/>
    <w:rsid w:val="007E0DD3"/>
    <w:rsid w:val="007E78BB"/>
    <w:rsid w:val="00954349"/>
    <w:rsid w:val="00B70674"/>
    <w:rsid w:val="00DA6BDC"/>
    <w:rsid w:val="00DC6052"/>
    <w:rsid w:val="00E42444"/>
    <w:rsid w:val="00E43148"/>
    <w:rsid w:val="00E500F1"/>
    <w:rsid w:val="00F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2264EE"/>
  <w15:chartTrackingRefBased/>
  <w15:docId w15:val="{982EB390-A0EC-4970-B141-59B47F07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5D4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434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34920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ドキュメント表表紙.dot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ドキュメント表紙</vt:lpstr>
      <vt:lpstr>ＨＡＬ ＭＯＤＥ ＦＥＳＴＩＶＡＬ ２００６</vt:lpstr>
    </vt:vector>
  </TitlesOfParts>
  <Company>コンピュータ総合学園HAL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ドキュメント表紙</dc:title>
  <dc:subject/>
  <dc:creator>Yuki Yoshida (吉田有希)</dc:creator>
  <cp:keywords/>
  <dc:description/>
  <cp:lastModifiedBy>吉田有希</cp:lastModifiedBy>
  <cp:revision>2</cp:revision>
  <cp:lastPrinted>2006-06-21T08:53:00Z</cp:lastPrinted>
  <dcterms:created xsi:type="dcterms:W3CDTF">2018-06-07T11:11:00Z</dcterms:created>
  <dcterms:modified xsi:type="dcterms:W3CDTF">2018-06-07T11:43:00Z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  <property fmtid="{D5CDD505-2E9C-101B-9397-08002B2CF9AE}" pid="2" name="_AdHocReviewCycleID">
    <vt:i4>112792057</vt:i4>
  </property>
  <property fmtid="{D5CDD505-2E9C-101B-9397-08002B2CF9AE}" pid="3" name="_EmailSubject">
    <vt:lpwstr>その後のOT2A</vt:lpwstr>
  </property>
  <property fmtid="{D5CDD505-2E9C-101B-9397-08002B2CF9AE}" pid="4" name="_AuthorEmail">
    <vt:lpwstr>kawagoe.atu@osaka.hal.ac.jp</vt:lpwstr>
  </property>
  <property fmtid="{D5CDD505-2E9C-101B-9397-08002B2CF9AE}" pid="5" name="_AuthorEmailDisplayName">
    <vt:lpwstr>川越 厚志</vt:lpwstr>
  </property>
  <property fmtid="{D5CDD505-2E9C-101B-9397-08002B2CF9AE}" pid="6" name="_ReviewingToolsShownOnce">
    <vt:lpwstr/>
  </property>
</Properties>
</file>