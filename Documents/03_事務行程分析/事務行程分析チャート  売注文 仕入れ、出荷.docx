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Default="003F179B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164465</wp:posOffset>
                </wp:positionV>
                <wp:extent cx="0" cy="5029200"/>
                <wp:effectExtent l="0" t="0" r="19050" b="19050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449E0" id="直線コネクタ 5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75pt,12.95pt" to="293.75pt,40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6536E8" w:rsidRDefault="00051FE7" w:rsidP="00833821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66BF52" wp14:editId="5EC6A905">
                <wp:simplePos x="0" y="0"/>
                <wp:positionH relativeFrom="column">
                  <wp:posOffset>7988300</wp:posOffset>
                </wp:positionH>
                <wp:positionV relativeFrom="paragraph">
                  <wp:posOffset>4550410</wp:posOffset>
                </wp:positionV>
                <wp:extent cx="942975" cy="9525"/>
                <wp:effectExtent l="0" t="0" r="28575" b="28575"/>
                <wp:wrapNone/>
                <wp:docPr id="1042" name="直線コネクタ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443B20" id="直線コネクタ 1042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9pt,358.3pt" to="703.25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Pr="00051FE7">
        <w:rPr>
          <w:noProof/>
        </w:rPr>
        <w:drawing>
          <wp:anchor distT="0" distB="0" distL="114300" distR="114300" simplePos="0" relativeHeight="251701248" behindDoc="1" locked="0" layoutInCell="1" allowOverlap="1" wp14:anchorId="6A000915" wp14:editId="1E6960DE">
            <wp:simplePos x="0" y="0"/>
            <wp:positionH relativeFrom="column">
              <wp:posOffset>8943975</wp:posOffset>
            </wp:positionH>
            <wp:positionV relativeFrom="paragraph">
              <wp:posOffset>4438015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Pr="00051FE7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BB5F040" wp14:editId="1DCEABA8">
                <wp:simplePos x="0" y="0"/>
                <wp:positionH relativeFrom="column">
                  <wp:posOffset>8439150</wp:posOffset>
                </wp:positionH>
                <wp:positionV relativeFrom="paragraph">
                  <wp:posOffset>3980815</wp:posOffset>
                </wp:positionV>
                <wp:extent cx="1057275" cy="333375"/>
                <wp:effectExtent l="0" t="0" r="28575" b="28575"/>
                <wp:wrapNone/>
                <wp:docPr id="1040" name="正方形/長方形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5F040" id="正方形/長方形 1040" o:spid="_x0000_s1026" style="position:absolute;left:0;text-align:left;margin-left:664.5pt;margin-top:313.45pt;width:83.25pt;height:26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9C0ECB" wp14:editId="29F05585">
                <wp:simplePos x="0" y="0"/>
                <wp:positionH relativeFrom="column">
                  <wp:posOffset>7512050</wp:posOffset>
                </wp:positionH>
                <wp:positionV relativeFrom="paragraph">
                  <wp:posOffset>3940810</wp:posOffset>
                </wp:positionV>
                <wp:extent cx="895350" cy="419100"/>
                <wp:effectExtent l="0" t="0" r="19050" b="19050"/>
                <wp:wrapNone/>
                <wp:docPr id="1039" name="正方形/長方形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C0ECB" id="正方形/長方形 1039" o:spid="_x0000_s1027" style="position:absolute;left:0;text-align:left;margin-left:591.5pt;margin-top:310.3pt;width:70.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5104" behindDoc="1" locked="0" layoutInCell="1" allowOverlap="1" wp14:anchorId="040D85A5" wp14:editId="15CCB282">
            <wp:simplePos x="0" y="0"/>
            <wp:positionH relativeFrom="column">
              <wp:posOffset>7724775</wp:posOffset>
            </wp:positionH>
            <wp:positionV relativeFrom="paragraph">
              <wp:posOffset>4426585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E8D51B" wp14:editId="47444945">
                <wp:simplePos x="0" y="0"/>
                <wp:positionH relativeFrom="column">
                  <wp:posOffset>7245350</wp:posOffset>
                </wp:positionH>
                <wp:positionV relativeFrom="paragraph">
                  <wp:posOffset>3007360</wp:posOffset>
                </wp:positionV>
                <wp:extent cx="476250" cy="1552575"/>
                <wp:effectExtent l="0" t="0" r="19050" b="28575"/>
                <wp:wrapNone/>
                <wp:docPr id="1038" name="カギ線コネクタ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15525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0CD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038" o:spid="_x0000_s1026" type="#_x0000_t34" style="position:absolute;left:0;text-align:left;margin-left:570.5pt;margin-top:236.8pt;width:37.5pt;height:122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BBB74" wp14:editId="3A130D62">
                <wp:simplePos x="0" y="0"/>
                <wp:positionH relativeFrom="column">
                  <wp:posOffset>6902450</wp:posOffset>
                </wp:positionH>
                <wp:positionV relativeFrom="paragraph">
                  <wp:posOffset>2350135</wp:posOffset>
                </wp:positionV>
                <wp:extent cx="1257300" cy="419100"/>
                <wp:effectExtent l="0" t="0" r="19050" b="19050"/>
                <wp:wrapNone/>
                <wp:docPr id="1036" name="正方形/長方形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1FE7" w:rsidRDefault="00051FE7" w:rsidP="00051FE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希望額変更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BBB74" id="正方形/長方形 1036" o:spid="_x0000_s1028" style="position:absolute;left:0;text-align:left;margin-left:543.5pt;margin-top:185.05pt;width:99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" fillcolor="white [3201]" strokecolor="white [3212]" strokeweight="1pt">
                <v:textbox>
                  <w:txbxContent>
                    <w:p w:rsidR="00051FE7" w:rsidRDefault="00051FE7" w:rsidP="00051FE7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rPr>
                          <w:rFonts w:hint="eastAsia"/>
                        </w:rPr>
                        <w:t>変更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1" locked="0" layoutInCell="1" allowOverlap="1" wp14:anchorId="07F543F1" wp14:editId="673C3822">
            <wp:simplePos x="0" y="0"/>
            <wp:positionH relativeFrom="column">
              <wp:posOffset>7016750</wp:posOffset>
            </wp:positionH>
            <wp:positionV relativeFrom="paragraph">
              <wp:posOffset>2883535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26A6A" wp14:editId="6AF913DC">
                <wp:simplePos x="0" y="0"/>
                <wp:positionH relativeFrom="column">
                  <wp:posOffset>6588125</wp:posOffset>
                </wp:positionH>
                <wp:positionV relativeFrom="paragraph">
                  <wp:posOffset>1273810</wp:posOffset>
                </wp:positionV>
                <wp:extent cx="428625" cy="1733550"/>
                <wp:effectExtent l="0" t="0" r="9525" b="19050"/>
                <wp:wrapNone/>
                <wp:docPr id="1028" name="カギ線コネクタ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17335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5733" id="カギ線コネクタ 1028" o:spid="_x0000_s1026" type="#_x0000_t34" style="position:absolute;left:0;text-align:left;margin-left:518.75pt;margin-top:100.3pt;width:33.75pt;height:136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" strokecolor="black [3200]" strokeweight=".5pt"/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7BD754" wp14:editId="5A00ADD2">
                <wp:simplePos x="0" y="0"/>
                <wp:positionH relativeFrom="column">
                  <wp:posOffset>4721225</wp:posOffset>
                </wp:positionH>
                <wp:positionV relativeFrom="paragraph">
                  <wp:posOffset>2273935</wp:posOffset>
                </wp:positionV>
                <wp:extent cx="1257300" cy="485775"/>
                <wp:effectExtent l="0" t="0" r="19050" b="28575"/>
                <wp:wrapNone/>
                <wp:docPr id="1033" name="正方形/長方形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  <w:p w:rsidR="003F179B" w:rsidRDefault="00051FE7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が発生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BD754" id="正方形/長方形 1033" o:spid="_x0000_s1029" style="position:absolute;left:0;text-align:left;margin-left:371.75pt;margin-top:179.05pt;width:99pt;height:3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  <w:p w:rsidR="003F179B" w:rsidRDefault="00051FE7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が発生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7193850" wp14:editId="4D924BE6">
                <wp:simplePos x="0" y="0"/>
                <wp:positionH relativeFrom="column">
                  <wp:posOffset>5902325</wp:posOffset>
                </wp:positionH>
                <wp:positionV relativeFrom="paragraph">
                  <wp:posOffset>711835</wp:posOffset>
                </wp:positionV>
                <wp:extent cx="1257300" cy="419100"/>
                <wp:effectExtent l="0" t="0" r="19050" b="19050"/>
                <wp:wrapNone/>
                <wp:docPr id="1030" name="正方形/長方形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19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3850" id="正方形/長方形 1030" o:spid="_x0000_s1030" style="position:absolute;left:0;text-align:left;margin-left:464.75pt;margin-top:56.05pt;width:99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76938B" wp14:editId="6006FEEE">
                <wp:simplePos x="0" y="0"/>
                <wp:positionH relativeFrom="column">
                  <wp:posOffset>8121650</wp:posOffset>
                </wp:positionH>
                <wp:positionV relativeFrom="paragraph">
                  <wp:posOffset>130810</wp:posOffset>
                </wp:positionV>
                <wp:extent cx="1257300" cy="1009650"/>
                <wp:effectExtent l="0" t="0" r="19050" b="19050"/>
                <wp:wrapNone/>
                <wp:docPr id="1029" name="正方形/長方形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009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＋希望額</w:t>
                            </w:r>
                            <w:r>
                              <w:t>見直し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6938B" id="正方形/長方形 1029" o:spid="_x0000_s1031" style="position:absolute;left:0;text-align:left;margin-left:639.5pt;margin-top:10.3pt;width:99pt;height:7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＋希望額</w:t>
                      </w:r>
                      <w:r>
                        <w:t>見直し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8720" behindDoc="1" locked="0" layoutInCell="1" allowOverlap="1" wp14:anchorId="076EDC96" wp14:editId="4311298E">
            <wp:simplePos x="0" y="0"/>
            <wp:positionH relativeFrom="column">
              <wp:posOffset>6359525</wp:posOffset>
            </wp:positionH>
            <wp:positionV relativeFrom="paragraph">
              <wp:posOffset>1140460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73F5DF" wp14:editId="6FAC11D9">
                <wp:simplePos x="0" y="0"/>
                <wp:positionH relativeFrom="column">
                  <wp:posOffset>5816600</wp:posOffset>
                </wp:positionH>
                <wp:positionV relativeFrom="paragraph">
                  <wp:posOffset>1264285</wp:posOffset>
                </wp:positionV>
                <wp:extent cx="552450" cy="1704975"/>
                <wp:effectExtent l="0" t="0" r="19050" b="28575"/>
                <wp:wrapNone/>
                <wp:docPr id="1025" name="カギ線コネクタ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D64848" id="カギ線コネクタ 1025" o:spid="_x0000_s1026" type="#_x0000_t34" style="position:absolute;left:0;text-align:left;margin-left:458pt;margin-top:99.55pt;width:43.5pt;height:134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" strokecolor="black [3200]" strokeweight=".5pt"/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76672" behindDoc="1" locked="0" layoutInCell="1" allowOverlap="1" wp14:anchorId="3735A79F" wp14:editId="206C46EB">
            <wp:simplePos x="0" y="0"/>
            <wp:positionH relativeFrom="column">
              <wp:posOffset>5568950</wp:posOffset>
            </wp:positionH>
            <wp:positionV relativeFrom="paragraph">
              <wp:posOffset>2845435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E97C23" wp14:editId="3C4C3198">
                <wp:simplePos x="0" y="0"/>
                <wp:positionH relativeFrom="column">
                  <wp:posOffset>5035550</wp:posOffset>
                </wp:positionH>
                <wp:positionV relativeFrom="paragraph">
                  <wp:posOffset>2969260</wp:posOffset>
                </wp:positionV>
                <wp:extent cx="552450" cy="1704975"/>
                <wp:effectExtent l="0" t="0" r="19050" b="28575"/>
                <wp:wrapNone/>
                <wp:docPr id="63" name="カギ線コネクタ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170497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AE924" id="カギ線コネクタ 63" o:spid="_x0000_s1026" type="#_x0000_t34" style="position:absolute;left:0;text-align:left;margin-left:396.5pt;margin-top:233.8pt;width:43.5pt;height:134.2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" strokecolor="black [3200]" strokeweight=".5pt"/>
            </w:pict>
          </mc:Fallback>
        </mc:AlternateContent>
      </w:r>
      <w:r w:rsidR="003F179B" w:rsidRPr="003F17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1756D4" wp14:editId="646AEF36">
                <wp:simplePos x="0" y="0"/>
                <wp:positionH relativeFrom="column">
                  <wp:posOffset>4543425</wp:posOffset>
                </wp:positionH>
                <wp:positionV relativeFrom="paragraph">
                  <wp:posOffset>3723640</wp:posOffset>
                </wp:positionV>
                <wp:extent cx="647700" cy="809625"/>
                <wp:effectExtent l="0" t="0" r="19050" b="28575"/>
                <wp:wrapNone/>
                <wp:docPr id="60" name="正方形/長方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1756D4" id="正方形/長方形 60" o:spid="_x0000_s1032" style="position:absolute;left:0;text-align:left;margin-left:357.75pt;margin-top:293.2pt;width:51pt;height:63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 w:rsidRPr="003F17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67CF8B" wp14:editId="2A91FB0A">
                <wp:simplePos x="0" y="0"/>
                <wp:positionH relativeFrom="column">
                  <wp:posOffset>4196715</wp:posOffset>
                </wp:positionH>
                <wp:positionV relativeFrom="paragraph">
                  <wp:posOffset>4666615</wp:posOffset>
                </wp:positionV>
                <wp:extent cx="584835" cy="0"/>
                <wp:effectExtent l="0" t="0" r="24765" b="19050"/>
                <wp:wrapNone/>
                <wp:docPr id="59" name="直線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39293E" id="直線コネクタ 59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45pt,367.45pt" to="376.5pt,3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3F179B" w:rsidRPr="003F179B">
        <w:rPr>
          <w:noProof/>
        </w:rPr>
        <w:drawing>
          <wp:anchor distT="0" distB="0" distL="114300" distR="114300" simplePos="0" relativeHeight="251673600" behindDoc="1" locked="0" layoutInCell="1" allowOverlap="1" wp14:anchorId="3D5865B5" wp14:editId="034297A4">
            <wp:simplePos x="0" y="0"/>
            <wp:positionH relativeFrom="column">
              <wp:posOffset>4781550</wp:posOffset>
            </wp:positionH>
            <wp:positionV relativeFrom="paragraph">
              <wp:posOffset>4552315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 w:rsidRPr="003F179B">
        <w:rPr>
          <w:noProof/>
        </w:rPr>
        <w:drawing>
          <wp:anchor distT="0" distB="0" distL="114300" distR="114300" simplePos="0" relativeHeight="251671552" behindDoc="1" locked="0" layoutInCell="1" allowOverlap="1" wp14:anchorId="2CC01B9D" wp14:editId="60F00FE1">
            <wp:simplePos x="0" y="0"/>
            <wp:positionH relativeFrom="column">
              <wp:posOffset>3962400</wp:posOffset>
            </wp:positionH>
            <wp:positionV relativeFrom="paragraph">
              <wp:posOffset>4542790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9E2445" wp14:editId="71E25CBB">
                <wp:simplePos x="0" y="0"/>
                <wp:positionH relativeFrom="column">
                  <wp:posOffset>2482850</wp:posOffset>
                </wp:positionH>
                <wp:positionV relativeFrom="paragraph">
                  <wp:posOffset>168910</wp:posOffset>
                </wp:positionV>
                <wp:extent cx="1057275" cy="752475"/>
                <wp:effectExtent l="0" t="0" r="28575" b="28575"/>
                <wp:wrapNone/>
                <wp:docPr id="58" name="正方形/長方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752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売注残になった場合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2445" id="正方形/長方形 58" o:spid="_x0000_s1033" style="position:absolute;left:0;text-align:left;margin-left:195.5pt;margin-top:13.3pt;width:83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  <w:p w:rsidR="003F179B" w:rsidRDefault="003F179B" w:rsidP="003F179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売注残になった場合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0C60E8" wp14:editId="39EE5835">
                <wp:simplePos x="0" y="0"/>
                <wp:positionH relativeFrom="column">
                  <wp:posOffset>2530475</wp:posOffset>
                </wp:positionH>
                <wp:positionV relativeFrom="paragraph">
                  <wp:posOffset>4207510</wp:posOffset>
                </wp:positionV>
                <wp:extent cx="1057275" cy="333375"/>
                <wp:effectExtent l="0" t="0" r="28575" b="28575"/>
                <wp:wrapNone/>
                <wp:docPr id="56" name="正方形/長方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C60E8" id="正方形/長方形 56" o:spid="_x0000_s1034" style="position:absolute;left:0;text-align:left;margin-left:199.25pt;margin-top:331.3pt;width:83.25pt;height:2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" fillcolor="white [3201]" strokecolor="white [3212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オークション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4384" behindDoc="1" locked="0" layoutInCell="1" allowOverlap="1" wp14:anchorId="07BABE60" wp14:editId="2226298A">
            <wp:simplePos x="0" y="0"/>
            <wp:positionH relativeFrom="column">
              <wp:posOffset>2959100</wp:posOffset>
            </wp:positionH>
            <wp:positionV relativeFrom="paragraph">
              <wp:posOffset>4550410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F062DC" wp14:editId="0D0D8085">
                <wp:simplePos x="0" y="0"/>
                <wp:positionH relativeFrom="column">
                  <wp:posOffset>1730375</wp:posOffset>
                </wp:positionH>
                <wp:positionV relativeFrom="paragraph">
                  <wp:posOffset>4664710</wp:posOffset>
                </wp:positionV>
                <wp:extent cx="1257300" cy="0"/>
                <wp:effectExtent l="0" t="0" r="19050" b="1905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61D1C" id="直線コネクタ 53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5pt,367.3pt" to="235.25pt,3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F12E4" wp14:editId="7CD47D95">
                <wp:simplePos x="0" y="0"/>
                <wp:positionH relativeFrom="column">
                  <wp:posOffset>1320800</wp:posOffset>
                </wp:positionH>
                <wp:positionV relativeFrom="paragraph">
                  <wp:posOffset>3683635</wp:posOffset>
                </wp:positionV>
                <wp:extent cx="647700" cy="809625"/>
                <wp:effectExtent l="0" t="0" r="19050" b="28575"/>
                <wp:wrapNone/>
                <wp:docPr id="52" name="正方形/長方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F179B" w:rsidRDefault="003F179B" w:rsidP="003F179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売注残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F12E4" id="正方形/長方形 52" o:spid="_x0000_s1035" style="position:absolute;left:0;text-align:left;margin-left:104pt;margin-top:290.05pt;width:51pt;height:6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" fillcolor="white [3201]" strokecolor="black [3200]" strokeweight="1pt">
                <v:textbox>
                  <w:txbxContent>
                    <w:p w:rsidR="003F179B" w:rsidRDefault="003F179B" w:rsidP="003F179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売注残</w:t>
                      </w:r>
                    </w:p>
                  </w:txbxContent>
                </v:textbox>
              </v:rect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60288" behindDoc="1" locked="0" layoutInCell="1" allowOverlap="1" wp14:anchorId="7EE2A547" wp14:editId="57EB8137">
            <wp:simplePos x="0" y="0"/>
            <wp:positionH relativeFrom="column">
              <wp:posOffset>1492250</wp:posOffset>
            </wp:positionH>
            <wp:positionV relativeFrom="paragraph">
              <wp:posOffset>4521835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3F17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8EE88" wp14:editId="377378D3">
                <wp:simplePos x="0" y="0"/>
                <wp:positionH relativeFrom="column">
                  <wp:posOffset>888365</wp:posOffset>
                </wp:positionH>
                <wp:positionV relativeFrom="paragraph">
                  <wp:posOffset>4655185</wp:posOffset>
                </wp:positionV>
                <wp:extent cx="584835" cy="0"/>
                <wp:effectExtent l="0" t="0" r="24765" b="19050"/>
                <wp:wrapNone/>
                <wp:docPr id="51" name="直線コネク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EFDD4" id="直線コネクタ 5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366.55pt" to="116pt,3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3F179B">
        <w:rPr>
          <w:noProof/>
        </w:rPr>
        <w:drawing>
          <wp:anchor distT="0" distB="0" distL="114300" distR="114300" simplePos="0" relativeHeight="251658240" behindDoc="1" locked="0" layoutInCell="1" allowOverlap="1" wp14:anchorId="63EF10F1" wp14:editId="6569CE22">
            <wp:simplePos x="0" y="0"/>
            <wp:positionH relativeFrom="column">
              <wp:posOffset>673100</wp:posOffset>
            </wp:positionH>
            <wp:positionV relativeFrom="paragraph">
              <wp:posOffset>4512310</wp:posOffset>
            </wp:positionV>
            <wp:extent cx="247650" cy="257175"/>
            <wp:effectExtent l="0" t="0" r="0" b="9525"/>
            <wp:wrapTight wrapText="bothSides">
              <wp:wrapPolygon edited="0">
                <wp:start x="4985" y="0"/>
                <wp:lineTo x="0" y="4800"/>
                <wp:lineTo x="0" y="16000"/>
                <wp:lineTo x="1662" y="20800"/>
                <wp:lineTo x="18277" y="20800"/>
                <wp:lineTo x="19938" y="17600"/>
                <wp:lineTo x="19938" y="3200"/>
                <wp:lineTo x="16615" y="0"/>
                <wp:lineTo x="4985" y="0"/>
              </wp:wrapPolygon>
            </wp:wrapTight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sectPr w:rsidR="006536E8" w:rsidSect="00C222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 w:code="9"/>
      <w:pgMar w:top="2336" w:right="818" w:bottom="876" w:left="905" w:header="570" w:footer="495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6B01" w:rsidRDefault="00C16B01" w:rsidP="00273989">
      <w:pPr>
        <w:pStyle w:val="a3"/>
      </w:pPr>
      <w:r>
        <w:separator/>
      </w:r>
    </w:p>
  </w:endnote>
  <w:endnote w:type="continuationSeparator" w:id="0">
    <w:p w:rsidR="00C16B01" w:rsidRDefault="00C16B01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1A" w:rsidRDefault="0093011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272388" w:rsidP="00272388">
    <w:pPr>
      <w:pStyle w:val="a4"/>
      <w:wordWrap w:val="0"/>
      <w:ind w:right="63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114935</wp:posOffset>
              </wp:positionH>
              <wp:positionV relativeFrom="paragraph">
                <wp:posOffset>-2084705</wp:posOffset>
              </wp:positionV>
              <wp:extent cx="9423400" cy="1676400"/>
              <wp:effectExtent l="10160" t="10795" r="5715" b="8255"/>
              <wp:wrapNone/>
              <wp:docPr id="2" name="Group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" name="Rectangle 70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" name="Text Box 71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7022C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オークション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9" o:spid="_x0000_s1074" style="position:absolute;left:0;text-align:left;margin-left:9.05pt;margin-top:-164.15pt;width:742pt;height:132pt;z-index:251659776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">
              <v:rect id="Rectangle 70" o:spid="_x0000_s1075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76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" filled="f">
                <v:textbox style="layout-flow:vertical-ideographic" inset="0,0,2mm,0">
                  <w:txbxContent>
                    <w:p w:rsidR="00C222CD" w:rsidRPr="00B15D12" w:rsidRDefault="00A7022C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オークション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4" o:spid="_x0000_s1077" type="#_x0000_t202" style="position:absolute;left:0;text-align:left;margin-left:-1.4pt;margin-top:-2.05pt;width:287.2pt;height:15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V83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v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k1f&#10;N/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r>
      <w:t xml:space="preserve">IH-13A-805 </w:t>
    </w:r>
    <w:r>
      <w:rPr>
        <w:rFonts w:hint="eastAsia"/>
      </w:rPr>
      <w:t>4</w:t>
    </w:r>
    <w:r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1A" w:rsidRDefault="0093011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6B01" w:rsidRDefault="00C16B01" w:rsidP="00273989">
      <w:pPr>
        <w:pStyle w:val="a3"/>
      </w:pPr>
      <w:r>
        <w:separator/>
      </w:r>
    </w:p>
  </w:footnote>
  <w:footnote w:type="continuationSeparator" w:id="0">
    <w:p w:rsidR="00C16B01" w:rsidRDefault="00C16B01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1A" w:rsidRDefault="009301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272388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F454966" wp14:editId="601DB112">
              <wp:simplePos x="0" y="0"/>
              <wp:positionH relativeFrom="column">
                <wp:posOffset>116205</wp:posOffset>
              </wp:positionH>
              <wp:positionV relativeFrom="paragraph">
                <wp:posOffset>1273810</wp:posOffset>
              </wp:positionV>
              <wp:extent cx="9423400" cy="1676400"/>
              <wp:effectExtent l="11430" t="6985" r="13970" b="12065"/>
              <wp:wrapNone/>
              <wp:docPr id="40" name="Group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41" name="Rectangle 5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42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B15D12" w:rsidRPr="00B15D12" w:rsidRDefault="00A7022C" w:rsidP="00B15D1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事務員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454966" id="Group 59" o:spid="_x0000_s1036" style="position:absolute;left:0;text-align:left;margin-left:9.15pt;margin-top:100.3pt;width:742pt;height:132pt;z-index:251657728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">
              <v:rect id="Rectangle 57" o:spid="_x0000_s1037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" filled="f">
                <v:textbox inset="0,.7pt,0,.7pt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38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" filled="f">
                <v:textbox style="layout-flow:vertical-ideographic" inset="0,0,2mm,0">
                  <w:txbxContent>
                    <w:p w:rsidR="00B15D12" w:rsidRPr="00B15D12" w:rsidRDefault="00A7022C" w:rsidP="00B15D1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事務員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E1EEDFB" wp14:editId="339CAC59">
              <wp:simplePos x="0" y="0"/>
              <wp:positionH relativeFrom="column">
                <wp:posOffset>114935</wp:posOffset>
              </wp:positionH>
              <wp:positionV relativeFrom="paragraph">
                <wp:posOffset>2950210</wp:posOffset>
              </wp:positionV>
              <wp:extent cx="9423400" cy="1676400"/>
              <wp:effectExtent l="10160" t="6985" r="5715" b="12065"/>
              <wp:wrapNone/>
              <wp:docPr id="37" name="Group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423400" cy="1676400"/>
                        <a:chOff x="1104" y="2845"/>
                        <a:chExt cx="14736" cy="2125"/>
                      </a:xfrm>
                    </wpg:grpSpPr>
                    <wps:wsp>
                      <wps:cNvPr id="38" name="Rectangle 67"/>
                      <wps:cNvSpPr>
                        <a:spLocks noChangeArrowheads="1"/>
                      </wps:cNvSpPr>
                      <wps:spPr bwMode="auto">
                        <a:xfrm>
                          <a:off x="1106" y="2845"/>
                          <a:ext cx="14734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  <wps:wsp>
                      <wps:cNvPr id="39" name="Text Box 68"/>
                      <wps:cNvSpPr txBox="1">
                        <a:spLocks noChangeArrowheads="1"/>
                      </wps:cNvSpPr>
                      <wps:spPr bwMode="auto">
                        <a:xfrm>
                          <a:off x="1104" y="2845"/>
                          <a:ext cx="597" cy="2125"/>
                        </a:xfrm>
                        <a:prstGeom prst="rect">
                          <a:avLst/>
                        </a:prstGeom>
                        <a:noFill/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222CD" w:rsidRPr="00B15D12" w:rsidRDefault="00A1585D" w:rsidP="00C222CD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</w:t>
                            </w:r>
                          </w:p>
                        </w:txbxContent>
                      </wps:txbx>
                      <wps:bodyPr rot="0" vert="eaVert" wrap="square" lIns="0" tIns="0" rIns="7200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1EEDFB" id="Group 66" o:spid="_x0000_s1039" style="position:absolute;left:0;text-align:left;margin-left:9.05pt;margin-top:232.3pt;width:742pt;height:132pt;z-index:251658752" coordorigin="1104,2845" coordsize="14736,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">
              <v:rect id="Rectangle 67" o:spid="_x0000_s1040" style="position:absolute;left:1106;top:2845;width:14734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" filled="f">
                <v:textbox inset="0,.7pt,0,.7pt"/>
              </v:rect>
              <v:shape id="Text Box 68" o:spid="_x0000_s1041" type="#_x0000_t202" style="position:absolute;left:1104;top:2845;width:597;height:2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" filled="f">
                <v:textbox style="layout-flow:vertical-ideographic" inset="0,0,2mm,0">
                  <w:txbxContent>
                    <w:p w:rsidR="00C222CD" w:rsidRPr="00B15D12" w:rsidRDefault="00A1585D" w:rsidP="00C222CD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33260377" wp14:editId="545FB9A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5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6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7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3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4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5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15D12" w:rsidRP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事務行程分析チャート</w:t>
                            </w:r>
                          </w:p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3437"/>
                              <w:gridCol w:w="3437"/>
                            </w:tblGrid>
                            <w:tr w:rsidR="00B15D12">
                              <w:tc>
                                <w:tcPr>
                                  <w:tcW w:w="3449" w:type="dxa"/>
                                </w:tcPr>
                                <w:tbl>
                                  <w:tblPr>
                                    <w:tblStyle w:val="a6"/>
                                    <w:tblW w:w="0" w:type="auto"/>
                                    <w:tblLook w:val="01E0" w:firstRow="1" w:lastRow="1" w:firstColumn="1" w:lastColumn="1" w:noHBand="0" w:noVBand="0"/>
                                  </w:tblPr>
                                  <w:tblGrid>
                                    <w:gridCol w:w="1606"/>
                                    <w:gridCol w:w="1605"/>
                                  </w:tblGrid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B15D12"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609" w:type="dxa"/>
                                      </w:tcPr>
                                      <w:p w:rsidR="00B15D12" w:rsidRDefault="00B15D12">
                                        <w:pPr>
                                          <w:rPr>
                                            <w:b/>
                                            <w:sz w:val="40"/>
                                            <w:szCs w:val="40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344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0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273989" w:rsidRPr="00B15D12" w:rsidRDefault="0027398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7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8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7022C" w:rsidRDefault="00272388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A7022C">
                              <w:rPr>
                                <w:rFonts w:hint="eastAsia"/>
                                <w:sz w:val="22"/>
                              </w:rPr>
                              <w:t>ス</w:t>
                            </w:r>
                            <w:r w:rsidR="00A7022C" w:rsidRPr="00A7022C">
                              <w:rPr>
                                <w:rFonts w:hint="eastAsia"/>
                                <w:sz w:val="22"/>
                              </w:rPr>
                              <w:t>グクル社</w:t>
                            </w:r>
                            <w:r w:rsidR="00A7022C" w:rsidRPr="00A7022C">
                              <w:rPr>
                                <w:sz w:val="22"/>
                              </w:rPr>
                              <w:t xml:space="preserve"> </w:t>
                            </w:r>
                            <w:r w:rsidR="00A7022C" w:rsidRPr="00A7022C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9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20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93011A" w:rsidRDefault="007D5217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bookmarkStart w:id="0" w:name="_GoBack"/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売注文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（</w:t>
                            </w:r>
                            <w:r w:rsidRPr="0093011A">
                              <w:rPr>
                                <w:sz w:val="22"/>
                              </w:rPr>
                              <w:t>仕入れ、</w:t>
                            </w:r>
                            <w:r w:rsidRPr="0093011A">
                              <w:rPr>
                                <w:rFonts w:hint="eastAsia"/>
                                <w:sz w:val="22"/>
                              </w:rPr>
                              <w:t>回収</w:t>
                            </w:r>
                            <w:r w:rsidR="0093011A" w:rsidRPr="0093011A">
                              <w:rPr>
                                <w:rFonts w:hint="eastAsia"/>
                                <w:sz w:val="22"/>
                              </w:rPr>
                              <w:t>）</w:t>
                            </w:r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1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2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93011A" w:rsidP="007F0A12">
                                <w:pPr>
                                  <w:jc w:val="center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5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6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21</w:t>
                                </w:r>
                                <w:r w:rsidR="00272388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7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8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9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272388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2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3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011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93011A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4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5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260377" id="Group 53" o:spid="_x0000_s1042" style="position:absolute;left:0;text-align:left;margin-left:-9.65pt;margin-top:-.55pt;width:769.85pt;height:81.8pt;z-index:251655680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">
              <v:group id="Group 15" o:spid="_x0000_s1043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group id="Group 8" o:spid="_x0000_s1044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6" o:spid="_x0000_s104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4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47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0" o:spid="_x0000_s1048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1" o:spid="_x0000_s1049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50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3" o:spid="_x0000_s1051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">
                    <v:textbox inset="5.85pt,.7pt,5.85pt,.7pt"/>
                  </v:rect>
                  <v:shape id="Text Box 14" o:spid="_x0000_s1052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53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" filled="f" stroked="f">
                <v:textbox inset="5.85pt,.7pt,5.85pt,.7pt">
                  <w:txbxContent>
                    <w:p w:rsidR="00B15D12" w:rsidRPr="00B15D12" w:rsidRDefault="00B15D12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事務行程分析チャート</w:t>
                      </w:r>
                    </w:p>
                    <w:tbl>
                      <w:tblPr>
                        <w:tblStyle w:val="a6"/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3437"/>
                        <w:gridCol w:w="3437"/>
                      </w:tblGrid>
                      <w:tr w:rsidR="00B15D12">
                        <w:tc>
                          <w:tcPr>
                            <w:tcW w:w="3449" w:type="dxa"/>
                          </w:tcPr>
                          <w:tbl>
                            <w:tblPr>
                              <w:tblStyle w:val="a6"/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06"/>
                              <w:gridCol w:w="1605"/>
                            </w:tblGrid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  <w:tr w:rsidR="00B15D12"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9" w:type="dxa"/>
                                </w:tcPr>
                                <w:p w:rsidR="00B15D12" w:rsidRDefault="00B15D12">
                                  <w:pPr>
                                    <w:rPr>
                                      <w:b/>
                                      <w:sz w:val="40"/>
                                      <w:szCs w:val="4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  <w:tr w:rsidR="00B15D12">
                        <w:tc>
                          <w:tcPr>
                            <w:tcW w:w="3449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  <w:tc>
                          <w:tcPr>
                            <w:tcW w:w="3450" w:type="dxa"/>
                          </w:tcPr>
                          <w:p w:rsidR="00B15D12" w:rsidRDefault="00B15D12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c>
                      </w:tr>
                    </w:tbl>
                    <w:p w:rsidR="00273989" w:rsidRPr="00B15D12" w:rsidRDefault="00273989">
                      <w:pPr>
                        <w:rPr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  <v:shape id="Text Box 27" o:spid="_x0000_s1054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55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">
                <v:textbox inset="2mm,2.25mm,0,.7pt">
                  <w:txbxContent>
                    <w:p w:rsidR="00273989" w:rsidRPr="00A7022C" w:rsidRDefault="00272388" w:rsidP="00730FB8">
                      <w:pPr>
                        <w:jc w:val="left"/>
                        <w:rPr>
                          <w:sz w:val="22"/>
                        </w:rPr>
                      </w:pPr>
                      <w:r w:rsidRPr="00A7022C">
                        <w:rPr>
                          <w:rFonts w:hint="eastAsia"/>
                          <w:sz w:val="22"/>
                        </w:rPr>
                        <w:t>ス</w:t>
                      </w:r>
                      <w:r w:rsidR="00A7022C" w:rsidRPr="00A7022C">
                        <w:rPr>
                          <w:rFonts w:hint="eastAsia"/>
                          <w:sz w:val="22"/>
                        </w:rPr>
                        <w:t>グクル社</w:t>
                      </w:r>
                      <w:r w:rsidR="00A7022C" w:rsidRPr="00A7022C">
                        <w:rPr>
                          <w:sz w:val="22"/>
                        </w:rPr>
                        <w:t xml:space="preserve"> </w:t>
                      </w:r>
                      <w:r w:rsidR="00A7022C" w:rsidRPr="00A7022C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56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57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">
                <v:textbox inset="2mm,2.25mm,0,.7pt">
                  <w:txbxContent>
                    <w:p w:rsidR="00273989" w:rsidRPr="0093011A" w:rsidRDefault="007D5217" w:rsidP="00730FB8">
                      <w:pPr>
                        <w:jc w:val="left"/>
                        <w:rPr>
                          <w:sz w:val="22"/>
                        </w:rPr>
                      </w:pPr>
                      <w:bookmarkStart w:id="1" w:name="_GoBack"/>
                      <w:r w:rsidRPr="0093011A">
                        <w:rPr>
                          <w:rFonts w:hint="eastAsia"/>
                          <w:sz w:val="22"/>
                        </w:rPr>
                        <w:t>売注文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（</w:t>
                      </w:r>
                      <w:r w:rsidRPr="0093011A">
                        <w:rPr>
                          <w:sz w:val="22"/>
                        </w:rPr>
                        <w:t>仕入れ、</w:t>
                      </w:r>
                      <w:r w:rsidRPr="0093011A">
                        <w:rPr>
                          <w:rFonts w:hint="eastAsia"/>
                          <w:sz w:val="22"/>
                        </w:rPr>
                        <w:t>回収</w:t>
                      </w:r>
                      <w:r w:rsidR="0093011A" w:rsidRPr="0093011A">
                        <w:rPr>
                          <w:rFonts w:hint="eastAsia"/>
                          <w:sz w:val="22"/>
                        </w:rPr>
                        <w:t>）</w:t>
                      </w:r>
                      <w:bookmarkEnd w:id="1"/>
                    </w:p>
                  </w:txbxContent>
                </v:textbox>
              </v:shape>
              <v:group id="Group 36" o:spid="_x0000_s1058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group id="Group 32" o:spid="_x0000_s105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18" o:spid="_x0000_s106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93011A" w:rsidP="007F0A12">
                          <w:pPr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</w:p>
                      </w:txbxContent>
                    </v:textbox>
                  </v:shape>
                  <v:shape id="Text Box 31" o:spid="_x0000_s106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6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Text Box 34" o:spid="_x0000_s106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21</w:t>
                          </w:r>
                          <w:r w:rsidR="00272388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6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65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group id="Group 38" o:spid="_x0000_s1066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39" o:spid="_x0000_s106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272388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6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69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shape id="Text Box 42" o:spid="_x0000_s107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011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93011A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7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72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" strokecolor="#333" strokeweight="1.5pt"/>
              <v:line id="Line 51" o:spid="_x0000_s1073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XXh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pDH6/xB8gly8AAAD//wMAUEsBAi0AFAAGAAgAAAAhANvh9svuAAAAhQEAABMAAAAAAAAAAAAA&#10;AAAAAAAAAFtDb250ZW50X1R5cGVzXS54bWxQSwECLQAUAAYACAAAACEAWvQsW78AAAAVAQAACwAA&#10;AAAAAAAAAAAAAAAfAQAAX3JlbHMvLnJlbHNQSwECLQAUAAYACAAAACEApTV14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011A" w:rsidRDefault="009301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4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88"/>
    <w:rsid w:val="00051FE7"/>
    <w:rsid w:val="000B5B01"/>
    <w:rsid w:val="000E03F1"/>
    <w:rsid w:val="001529A6"/>
    <w:rsid w:val="001C379B"/>
    <w:rsid w:val="00272388"/>
    <w:rsid w:val="00273989"/>
    <w:rsid w:val="002D4A47"/>
    <w:rsid w:val="00360FA8"/>
    <w:rsid w:val="003F179B"/>
    <w:rsid w:val="0056717A"/>
    <w:rsid w:val="00603539"/>
    <w:rsid w:val="006536E8"/>
    <w:rsid w:val="00730FB8"/>
    <w:rsid w:val="00732F70"/>
    <w:rsid w:val="007346A7"/>
    <w:rsid w:val="00744655"/>
    <w:rsid w:val="007B68A8"/>
    <w:rsid w:val="007D5217"/>
    <w:rsid w:val="007F0A12"/>
    <w:rsid w:val="00833821"/>
    <w:rsid w:val="008374BA"/>
    <w:rsid w:val="008A5826"/>
    <w:rsid w:val="00926E44"/>
    <w:rsid w:val="0093011A"/>
    <w:rsid w:val="0098594D"/>
    <w:rsid w:val="009A1AEC"/>
    <w:rsid w:val="00A1585D"/>
    <w:rsid w:val="00A7022C"/>
    <w:rsid w:val="00AD7689"/>
    <w:rsid w:val="00AF4CC2"/>
    <w:rsid w:val="00B15D12"/>
    <w:rsid w:val="00B50AD2"/>
    <w:rsid w:val="00BC1433"/>
    <w:rsid w:val="00BD41FD"/>
    <w:rsid w:val="00C16B01"/>
    <w:rsid w:val="00C222CD"/>
    <w:rsid w:val="00CB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05109F79"/>
  <w15:chartTrackingRefBased/>
  <w15:docId w15:val="{C3098DAB-D462-4150-860A-CE6DD05AF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79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B15D1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03_&#20107;&#21209;&#34892;&#31243;&#20998;&#26512;\&#20107;&#21209;&#34892;&#31243;&#20998;&#26512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事務行程分析.dot</Template>
  <TotalTime>23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事務行程分析チャート</vt:lpstr>
      <vt:lpstr>事務行程分析チャート</vt:lpstr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事務行程分析チャート</dc:title>
  <dc:subject/>
  <dc:creator>Windows ユーザー</dc:creator>
  <cp:keywords/>
  <dc:description/>
  <cp:lastModifiedBy>Windows ユーザー</cp:lastModifiedBy>
  <cp:revision>5</cp:revision>
  <cp:lastPrinted>2006-06-21T10:14:00Z</cp:lastPrinted>
  <dcterms:created xsi:type="dcterms:W3CDTF">2018-06-01T01:02:00Z</dcterms:created>
  <dcterms:modified xsi:type="dcterms:W3CDTF">2018-06-08T03:02:00Z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