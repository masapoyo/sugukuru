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CE" w:rsidRDefault="001846CE" w:rsidP="0009481C"/>
    <w:p w:rsidR="001D2E0A" w:rsidRDefault="00F51A67" w:rsidP="001D2E0A">
      <w:r>
        <w:rPr>
          <w:noProof/>
        </w:rPr>
        <w:drawing>
          <wp:anchor distT="0" distB="0" distL="114300" distR="114300" simplePos="0" relativeHeight="251880448" behindDoc="1" locked="0" layoutInCell="1" allowOverlap="1" wp14:anchorId="1107AC67" wp14:editId="6E6DAAA8">
            <wp:simplePos x="0" y="0"/>
            <wp:positionH relativeFrom="column">
              <wp:posOffset>7720099</wp:posOffset>
            </wp:positionH>
            <wp:positionV relativeFrom="paragraph">
              <wp:posOffset>2624480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6B657F5" wp14:editId="3C591FB5">
                <wp:simplePos x="0" y="0"/>
                <wp:positionH relativeFrom="column">
                  <wp:posOffset>7296150</wp:posOffset>
                </wp:positionH>
                <wp:positionV relativeFrom="paragraph">
                  <wp:posOffset>2698676</wp:posOffset>
                </wp:positionV>
                <wp:extent cx="463138" cy="12321"/>
                <wp:effectExtent l="0" t="0" r="32385" b="26035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B4B8E" id="直線コネクタ 1035" o:spid="_x0000_s1026" style="position:absolute;left:0;text-align:lef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212.5pt" to="610.95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22417" wp14:editId="32CF6F2E">
                <wp:simplePos x="0" y="0"/>
                <wp:positionH relativeFrom="column">
                  <wp:posOffset>6693024</wp:posOffset>
                </wp:positionH>
                <wp:positionV relativeFrom="paragraph">
                  <wp:posOffset>2712768</wp:posOffset>
                </wp:positionV>
                <wp:extent cx="11875" cy="308297"/>
                <wp:effectExtent l="0" t="0" r="26670" b="158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308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6B629" id="直線コネクタ 59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213.6pt" to="527.95pt,2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E915F8" wp14:editId="3AFCB844">
                <wp:simplePos x="0" y="0"/>
                <wp:positionH relativeFrom="column">
                  <wp:posOffset>6681149</wp:posOffset>
                </wp:positionH>
                <wp:positionV relativeFrom="paragraph">
                  <wp:posOffset>2700258</wp:posOffset>
                </wp:positionV>
                <wp:extent cx="463138" cy="12321"/>
                <wp:effectExtent l="0" t="0" r="32385" b="26035"/>
                <wp:wrapNone/>
                <wp:docPr id="1025" name="直線コネクタ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1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976A7" id="直線コネクタ 1025" o:spid="_x0000_s1026" style="position:absolute;left:0;text-align:lef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05pt,212.6pt" to="562.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5D522" wp14:editId="083E3752">
                <wp:simplePos x="0" y="0"/>
                <wp:positionH relativeFrom="column">
                  <wp:posOffset>8277552</wp:posOffset>
                </wp:positionH>
                <wp:positionV relativeFrom="paragraph">
                  <wp:posOffset>2280780</wp:posOffset>
                </wp:positionV>
                <wp:extent cx="828136" cy="759125"/>
                <wp:effectExtent l="0" t="0" r="10160" b="22225"/>
                <wp:wrapNone/>
                <wp:docPr id="56" name="角丸四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35D522" id="角丸四角形 56" o:spid="_x0000_s1026" style="position:absolute;left:0;text-align:left;margin-left:651.8pt;margin-top:179.6pt;width:65.2pt;height:59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仮計算書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D0095" wp14:editId="1A6C2C06">
                <wp:simplePos x="0" y="0"/>
                <wp:positionH relativeFrom="column">
                  <wp:posOffset>6859277</wp:posOffset>
                </wp:positionH>
                <wp:positionV relativeFrom="paragraph">
                  <wp:posOffset>3163842</wp:posOffset>
                </wp:positionV>
                <wp:extent cx="1745673" cy="11875"/>
                <wp:effectExtent l="0" t="0" r="26035" b="2667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7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6B64" id="直線コネクタ 60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1pt,249.1pt" to="677.55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2E19821" wp14:editId="6395FB6F">
            <wp:simplePos x="0" y="0"/>
            <wp:positionH relativeFrom="column">
              <wp:posOffset>8545483</wp:posOffset>
            </wp:positionH>
            <wp:positionV relativeFrom="paragraph">
              <wp:posOffset>3048635</wp:posOffset>
            </wp:positionV>
            <wp:extent cx="238125" cy="190500"/>
            <wp:effectExtent l="0" t="0" r="9525" b="762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DBBC2D" wp14:editId="07CEBE94">
                <wp:simplePos x="0" y="0"/>
                <wp:positionH relativeFrom="column">
                  <wp:posOffset>8734970</wp:posOffset>
                </wp:positionH>
                <wp:positionV relativeFrom="paragraph">
                  <wp:posOffset>3151695</wp:posOffset>
                </wp:positionV>
                <wp:extent cx="551312" cy="0"/>
                <wp:effectExtent l="0" t="0" r="20320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0A8D8" id="直線コネクタ 6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7.8pt,248.15pt" to="731.2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2080" behindDoc="1" locked="0" layoutInCell="1" allowOverlap="1" wp14:anchorId="5791427C" wp14:editId="7AB06343">
            <wp:simplePos x="0" y="0"/>
            <wp:positionH relativeFrom="column">
              <wp:posOffset>9211154</wp:posOffset>
            </wp:positionH>
            <wp:positionV relativeFrom="paragraph">
              <wp:posOffset>3063240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3AC34949" wp14:editId="70DF4743">
            <wp:simplePos x="0" y="0"/>
            <wp:positionH relativeFrom="column">
              <wp:posOffset>7095869</wp:posOffset>
            </wp:positionH>
            <wp:positionV relativeFrom="paragraph">
              <wp:posOffset>2597777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DDC10" wp14:editId="4EB01C11">
                <wp:simplePos x="0" y="0"/>
                <wp:positionH relativeFrom="column">
                  <wp:posOffset>6800850</wp:posOffset>
                </wp:positionH>
                <wp:positionV relativeFrom="paragraph">
                  <wp:posOffset>1818310</wp:posOffset>
                </wp:positionV>
                <wp:extent cx="828136" cy="759125"/>
                <wp:effectExtent l="0" t="0" r="10160" b="22225"/>
                <wp:wrapNone/>
                <wp:docPr id="55" name="角丸四角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BDDC10" id="角丸四角形 55" o:spid="_x0000_s1027" style="position:absolute;left:0;text-align:left;margin-left:535.5pt;margin-top:143.15pt;width:65.2pt;height:5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落札関係書類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011C7900" wp14:editId="3C5A9DFD">
            <wp:simplePos x="0" y="0"/>
            <wp:positionH relativeFrom="column">
              <wp:posOffset>6601526</wp:posOffset>
            </wp:positionH>
            <wp:positionV relativeFrom="paragraph">
              <wp:posOffset>3038162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BB418" wp14:editId="6DE9096E">
                <wp:simplePos x="0" y="0"/>
                <wp:positionH relativeFrom="column">
                  <wp:posOffset>5944878</wp:posOffset>
                </wp:positionH>
                <wp:positionV relativeFrom="paragraph">
                  <wp:posOffset>3211342</wp:posOffset>
                </wp:positionV>
                <wp:extent cx="688769" cy="1439141"/>
                <wp:effectExtent l="0" t="0" r="16510" b="27940"/>
                <wp:wrapNone/>
                <wp:docPr id="54" name="カギ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769" cy="1439141"/>
                        </a:xfrm>
                        <a:prstGeom prst="bentConnector3">
                          <a:avLst>
                            <a:gd name="adj1" fmla="val 5174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6C1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54" o:spid="_x0000_s1026" type="#_x0000_t34" style="position:absolute;left:0;text-align:left;margin-left:468.1pt;margin-top:252.85pt;width:54.25pt;height:113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" adj="11178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1424" behindDoc="1" locked="0" layoutInCell="1" allowOverlap="1" wp14:anchorId="201BC5F6" wp14:editId="648631BA">
            <wp:simplePos x="0" y="0"/>
            <wp:positionH relativeFrom="column">
              <wp:posOffset>6358255</wp:posOffset>
            </wp:positionH>
            <wp:positionV relativeFrom="paragraph">
              <wp:posOffset>3147638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C5437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2E91BA" wp14:editId="1499484B">
                <wp:simplePos x="0" y="0"/>
                <wp:positionH relativeFrom="column">
                  <wp:posOffset>7083425</wp:posOffset>
                </wp:positionH>
                <wp:positionV relativeFrom="paragraph">
                  <wp:posOffset>16511</wp:posOffset>
                </wp:positionV>
                <wp:extent cx="2152650" cy="1581150"/>
                <wp:effectExtent l="0" t="0" r="19050" b="19050"/>
                <wp:wrapNone/>
                <wp:docPr id="1092" name="テキスト ボックス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58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4372" w:rsidRDefault="00C54372">
                            <w:r>
                              <w:rPr>
                                <w:rFonts w:hint="eastAsia"/>
                              </w:rPr>
                              <w:t>落札関係</w:t>
                            </w:r>
                            <w:r>
                              <w:t>書類</w:t>
                            </w:r>
                          </w:p>
                          <w:p w:rsidR="008846B4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検査書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自賠責保険証明書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譲渡証明書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印鑑登録証明書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委任状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抹消登録証明書</w:t>
                            </w:r>
                          </w:p>
                          <w:p w:rsidR="007D5EC5" w:rsidRDefault="007D5EC5" w:rsidP="007D5EC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オークション落札票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E91B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92" o:spid="_x0000_s1028" type="#_x0000_t202" style="position:absolute;left:0;text-align:left;margin-left:557.75pt;margin-top:1.3pt;width:169.5pt;height:124.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" fillcolor="white [3212]" strokecolor="white [3212]" strokeweight=".5pt">
                <v:textbox>
                  <w:txbxContent>
                    <w:p w:rsidR="00C54372" w:rsidRDefault="00C54372">
                      <w:r>
                        <w:rPr>
                          <w:rFonts w:hint="eastAsia"/>
                        </w:rPr>
                        <w:t>落札関係</w:t>
                      </w:r>
                      <w:r>
                        <w:t>書類</w:t>
                      </w:r>
                    </w:p>
                    <w:p w:rsidR="008846B4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検査書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自賠責保険証明書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譲渡証明書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印鑑登録証明書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委任状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抹消登録証明書</w:t>
                      </w:r>
                    </w:p>
                    <w:p w:rsidR="007D5EC5" w:rsidRDefault="007D5EC5" w:rsidP="007D5EC5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オークション落札票</w:t>
                      </w:r>
                    </w:p>
                  </w:txbxContent>
                </v:textbox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21056" behindDoc="1" locked="0" layoutInCell="1" allowOverlap="1" wp14:anchorId="57770FCE" wp14:editId="0DA63246">
            <wp:simplePos x="0" y="0"/>
            <wp:positionH relativeFrom="column">
              <wp:posOffset>5626100</wp:posOffset>
            </wp:positionH>
            <wp:positionV relativeFrom="paragraph">
              <wp:posOffset>4474210</wp:posOffset>
            </wp:positionV>
            <wp:extent cx="342900" cy="355600"/>
            <wp:effectExtent l="0" t="0" r="0" b="6350"/>
            <wp:wrapTight wrapText="bothSides">
              <wp:wrapPolygon edited="0">
                <wp:start x="6000" y="0"/>
                <wp:lineTo x="0" y="2314"/>
                <wp:lineTo x="0" y="15043"/>
                <wp:lineTo x="1200" y="18514"/>
                <wp:lineTo x="3600" y="20829"/>
                <wp:lineTo x="16800" y="20829"/>
                <wp:lineTo x="20400" y="16200"/>
                <wp:lineTo x="20400" y="2314"/>
                <wp:lineTo x="14400" y="0"/>
                <wp:lineTo x="6000" y="0"/>
              </wp:wrapPolygon>
            </wp:wrapTight>
            <wp:docPr id="1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35224" wp14:editId="1AD2F716">
                <wp:simplePos x="0" y="0"/>
                <wp:positionH relativeFrom="column">
                  <wp:posOffset>3302000</wp:posOffset>
                </wp:positionH>
                <wp:positionV relativeFrom="paragraph">
                  <wp:posOffset>4759960</wp:posOffset>
                </wp:positionV>
                <wp:extent cx="2514600" cy="0"/>
                <wp:effectExtent l="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1B80" id="直線コネクタ 4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pt,374.8pt" to="458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DCFD3" wp14:editId="6BFA9A68">
                <wp:simplePos x="0" y="0"/>
                <wp:positionH relativeFrom="column">
                  <wp:posOffset>4565650</wp:posOffset>
                </wp:positionH>
                <wp:positionV relativeFrom="paragraph">
                  <wp:posOffset>3523615</wp:posOffset>
                </wp:positionV>
                <wp:extent cx="741680" cy="828040"/>
                <wp:effectExtent l="0" t="0" r="20320" b="1016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仮</w:t>
                            </w:r>
                            <w:r>
                              <w:t>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DCFD3" id="正方形/長方形 53" o:spid="_x0000_s1029" style="position:absolute;left:0;text-align:left;margin-left:359.5pt;margin-top:277.45pt;width:58.4pt;height:6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仮</w:t>
                      </w:r>
                      <w:r>
                        <w:t>計算書</w:t>
                      </w:r>
                    </w:p>
                  </w:txbxContent>
                </v:textbox>
              </v:rect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20032" behindDoc="1" locked="0" layoutInCell="1" allowOverlap="1" wp14:anchorId="08026FEF" wp14:editId="608CE9E1">
            <wp:simplePos x="0" y="0"/>
            <wp:positionH relativeFrom="column">
              <wp:posOffset>4810760</wp:posOffset>
            </wp:positionH>
            <wp:positionV relativeFrom="paragraph">
              <wp:posOffset>4381500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w:drawing>
          <wp:anchor distT="0" distB="0" distL="114300" distR="114300" simplePos="0" relativeHeight="251819008" behindDoc="1" locked="0" layoutInCell="1" allowOverlap="1" wp14:anchorId="18F55693" wp14:editId="17070638">
            <wp:simplePos x="0" y="0"/>
            <wp:positionH relativeFrom="column">
              <wp:posOffset>4140200</wp:posOffset>
            </wp:positionH>
            <wp:positionV relativeFrom="paragraph">
              <wp:posOffset>4369435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864A65" wp14:editId="51E0B312">
                <wp:simplePos x="0" y="0"/>
                <wp:positionH relativeFrom="column">
                  <wp:posOffset>4235450</wp:posOffset>
                </wp:positionH>
                <wp:positionV relativeFrom="paragraph">
                  <wp:posOffset>4521835</wp:posOffset>
                </wp:positionV>
                <wp:extent cx="1600200" cy="4250"/>
                <wp:effectExtent l="0" t="0" r="19050" b="34290"/>
                <wp:wrapNone/>
                <wp:docPr id="1081" name="直線コネクタ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86FC" id="直線コネクタ 1081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356.05pt" to="459.5pt,3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2A417" wp14:editId="7B9DC511">
                <wp:simplePos x="0" y="0"/>
                <wp:positionH relativeFrom="column">
                  <wp:posOffset>3289300</wp:posOffset>
                </wp:positionH>
                <wp:positionV relativeFrom="paragraph">
                  <wp:posOffset>3754755</wp:posOffset>
                </wp:positionV>
                <wp:extent cx="741680" cy="828040"/>
                <wp:effectExtent l="0" t="0" r="20320" b="10160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28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E0A" w:rsidRDefault="001D2E0A" w:rsidP="001D2E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落札</w:t>
                            </w:r>
                            <w:r>
                              <w:t>関係書類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A417" id="正方形/長方形 49" o:spid="_x0000_s1030" style="position:absolute;left:0;text-align:left;margin-left:259pt;margin-top:295.65pt;width:58.4pt;height:6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" fillcolor="white [3201]" strokecolor="black [3200]" strokeweight="1pt">
                <v:textbox>
                  <w:txbxContent>
                    <w:p w:rsidR="001D2E0A" w:rsidRDefault="001D2E0A" w:rsidP="001D2E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落札</w:t>
                      </w:r>
                      <w:r>
                        <w:t>関係書類</w:t>
                      </w:r>
                    </w:p>
                  </w:txbxContent>
                </v:textbox>
              </v:rect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14912" behindDoc="1" locked="0" layoutInCell="1" allowOverlap="1" wp14:anchorId="6E9E1EA6" wp14:editId="430AC1B6">
            <wp:simplePos x="0" y="0"/>
            <wp:positionH relativeFrom="column">
              <wp:posOffset>3082925</wp:posOffset>
            </wp:positionH>
            <wp:positionV relativeFrom="paragraph">
              <wp:posOffset>4617085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w:drawing>
          <wp:anchor distT="0" distB="0" distL="114300" distR="114300" simplePos="0" relativeHeight="251668480" behindDoc="1" locked="0" layoutInCell="1" allowOverlap="1" wp14:anchorId="0EB64341" wp14:editId="013EC9D1">
            <wp:simplePos x="0" y="0"/>
            <wp:positionH relativeFrom="column">
              <wp:posOffset>3519170</wp:posOffset>
            </wp:positionH>
            <wp:positionV relativeFrom="paragraph">
              <wp:posOffset>4596765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CDF">
        <w:rPr>
          <w:noProof/>
        </w:rPr>
        <w:drawing>
          <wp:anchor distT="0" distB="0" distL="114300" distR="114300" simplePos="0" relativeHeight="251812864" behindDoc="1" locked="0" layoutInCell="1" allowOverlap="1" wp14:anchorId="60D1090D" wp14:editId="4E55256B">
            <wp:simplePos x="0" y="0"/>
            <wp:positionH relativeFrom="column">
              <wp:posOffset>657860</wp:posOffset>
            </wp:positionH>
            <wp:positionV relativeFrom="paragraph">
              <wp:posOffset>3914140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3895C2E" wp14:editId="37A2102D">
                <wp:simplePos x="0" y="0"/>
                <wp:positionH relativeFrom="column">
                  <wp:posOffset>1320799</wp:posOffset>
                </wp:positionH>
                <wp:positionV relativeFrom="paragraph">
                  <wp:posOffset>2778760</wp:posOffset>
                </wp:positionV>
                <wp:extent cx="1457325" cy="45719"/>
                <wp:effectExtent l="0" t="0" r="28575" b="12065"/>
                <wp:wrapNone/>
                <wp:docPr id="1076" name="正方形/長方形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2FCB" id="正方形/長方形 1076" o:spid="_x0000_s1026" style="position:absolute;left:0;text-align:left;margin-left:104pt;margin-top:218.8pt;width:114.75pt;height:3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53626A" wp14:editId="1CF37512">
                <wp:simplePos x="0" y="0"/>
                <wp:positionH relativeFrom="column">
                  <wp:posOffset>694531</wp:posOffset>
                </wp:positionH>
                <wp:positionV relativeFrom="paragraph">
                  <wp:posOffset>3385980</wp:posOffset>
                </wp:positionV>
                <wp:extent cx="1281114" cy="57151"/>
                <wp:effectExtent l="2223" t="0" r="16827" b="16828"/>
                <wp:wrapNone/>
                <wp:docPr id="1074" name="正方形/長方形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1114" cy="571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0C56" id="正方形/長方形 1074" o:spid="_x0000_s1026" style="position:absolute;left:0;text-align:left;margin-left:54.7pt;margin-top:266.6pt;width:100.9pt;height:4.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DEF0FB" wp14:editId="7DCFA4EC">
                <wp:simplePos x="0" y="0"/>
                <wp:positionH relativeFrom="column">
                  <wp:posOffset>825500</wp:posOffset>
                </wp:positionH>
                <wp:positionV relativeFrom="paragraph">
                  <wp:posOffset>4017010</wp:posOffset>
                </wp:positionV>
                <wp:extent cx="533400" cy="57150"/>
                <wp:effectExtent l="0" t="0" r="19050" b="19050"/>
                <wp:wrapNone/>
                <wp:docPr id="1072" name="正方形/長方形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3B538" id="正方形/長方形 1072" o:spid="_x0000_s1026" style="position:absolute;left:0;text-align:left;margin-left:65pt;margin-top:316.3pt;width:42pt;height: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" filled="f" strokecolor="black [3213]" strokeweight="1pt"/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F6E67A" wp14:editId="17F489CC">
                <wp:simplePos x="0" y="0"/>
                <wp:positionH relativeFrom="margin">
                  <wp:posOffset>2010410</wp:posOffset>
                </wp:positionH>
                <wp:positionV relativeFrom="paragraph">
                  <wp:posOffset>2237105</wp:posOffset>
                </wp:positionV>
                <wp:extent cx="785004" cy="284192"/>
                <wp:effectExtent l="0" t="0" r="0" b="1905"/>
                <wp:wrapNone/>
                <wp:docPr id="1070" name="テキスト ボックス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4344" w:rsidRDefault="006A4344" w:rsidP="006A4344"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6E67A" id="テキスト ボックス 1070" o:spid="_x0000_s1031" type="#_x0000_t202" style="position:absolute;left:0;text-align:left;margin-left:158.3pt;margin-top:176.15pt;width:61.8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" filled="f" stroked="f" strokeweight=".5pt">
                <v:textbox>
                  <w:txbxContent>
                    <w:p w:rsidR="006A4344" w:rsidRDefault="006A4344" w:rsidP="006A4344">
                      <w:r>
                        <w:rPr>
                          <w:rFonts w:hint="eastAsia"/>
                        </w:rPr>
                        <w:t>車両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728C9" wp14:editId="79C45A0B">
                <wp:simplePos x="0" y="0"/>
                <wp:positionH relativeFrom="margin">
                  <wp:posOffset>2693670</wp:posOffset>
                </wp:positionH>
                <wp:positionV relativeFrom="paragraph">
                  <wp:posOffset>2406015</wp:posOffset>
                </wp:positionV>
                <wp:extent cx="862642" cy="284192"/>
                <wp:effectExtent l="0" t="0" r="0" b="190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28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運送</w:t>
                            </w:r>
                            <w:r>
                              <w:t>会社へ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28C9" id="テキスト ボックス 47" o:spid="_x0000_s1032" type="#_x0000_t202" style="position:absolute;left:0;text-align:left;margin-left:212.1pt;margin-top:189.45pt;width:67.9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運送</w:t>
                      </w:r>
                      <w:r>
                        <w:t>会社へ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811840" behindDoc="1" locked="0" layoutInCell="1" allowOverlap="1" wp14:anchorId="7CBF4C95" wp14:editId="51E9E23E">
            <wp:simplePos x="0" y="0"/>
            <wp:positionH relativeFrom="column">
              <wp:posOffset>2748915</wp:posOffset>
            </wp:positionH>
            <wp:positionV relativeFrom="paragraph">
              <wp:posOffset>2663825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C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956F1" wp14:editId="59A91D09">
                <wp:simplePos x="0" y="0"/>
                <wp:positionH relativeFrom="column">
                  <wp:posOffset>825500</wp:posOffset>
                </wp:positionH>
                <wp:positionV relativeFrom="paragraph">
                  <wp:posOffset>2811780</wp:posOffset>
                </wp:positionV>
                <wp:extent cx="2000250" cy="1247775"/>
                <wp:effectExtent l="0" t="19050" r="19050" b="47625"/>
                <wp:wrapNone/>
                <wp:docPr id="45" name="カギ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247775"/>
                        </a:xfrm>
                        <a:prstGeom prst="bentConnector3">
                          <a:avLst>
                            <a:gd name="adj1" fmla="val 25238"/>
                          </a:avLst>
                        </a:prstGeom>
                        <a:ln w="57150" cap="flat" cmpd="sng" algn="ctr">
                          <a:solidFill>
                            <a:schemeClr val="dk1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7C90" id="カギ線コネクタ 45" o:spid="_x0000_s1026" type="#_x0000_t34" style="position:absolute;left:0;text-align:left;margin-left:65pt;margin-top:221.4pt;width:157.5pt;height:98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" adj="5451" strokecolor="black [3200]" strokeweight="4.5pt">
                <v:stroke dashstyle="1 1" joinstyle="round"/>
              </v:shape>
            </w:pict>
          </mc:Fallback>
        </mc:AlternateContent>
      </w:r>
      <w:r w:rsidR="000F1CDF">
        <w:rPr>
          <w:noProof/>
        </w:rPr>
        <w:drawing>
          <wp:anchor distT="0" distB="0" distL="114300" distR="114300" simplePos="0" relativeHeight="251731968" behindDoc="1" locked="0" layoutInCell="1" allowOverlap="1" wp14:anchorId="47CBD908" wp14:editId="7251DDEC">
            <wp:simplePos x="0" y="0"/>
            <wp:positionH relativeFrom="column">
              <wp:posOffset>2009140</wp:posOffset>
            </wp:positionH>
            <wp:positionV relativeFrom="paragraph">
              <wp:posOffset>2486660</wp:posOffset>
            </wp:positionV>
            <wp:extent cx="328295" cy="239395"/>
            <wp:effectExtent l="0" t="0" r="0" b="8255"/>
            <wp:wrapTight wrapText="bothSides">
              <wp:wrapPolygon edited="0">
                <wp:start x="6267" y="0"/>
                <wp:lineTo x="0" y="12032"/>
                <wp:lineTo x="0" y="20626"/>
                <wp:lineTo x="16294" y="20626"/>
                <wp:lineTo x="20054" y="12032"/>
                <wp:lineTo x="20054" y="0"/>
                <wp:lineTo x="6267" y="0"/>
              </wp:wrapPolygon>
            </wp:wrapTight>
            <wp:docPr id="106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CDF">
        <w:rPr>
          <w:noProof/>
        </w:rPr>
        <w:drawing>
          <wp:anchor distT="0" distB="0" distL="114300" distR="114300" simplePos="0" relativeHeight="251810816" behindDoc="1" locked="0" layoutInCell="1" allowOverlap="1" wp14:anchorId="49BB94A7" wp14:editId="3C42B67E">
            <wp:simplePos x="0" y="0"/>
            <wp:positionH relativeFrom="column">
              <wp:posOffset>2082800</wp:posOffset>
            </wp:positionH>
            <wp:positionV relativeFrom="paragraph">
              <wp:posOffset>2743200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E0A">
        <w:br w:type="page"/>
      </w:r>
      <w:bookmarkStart w:id="0" w:name="_GoBack"/>
      <w:bookmarkEnd w:id="0"/>
      <w:r w:rsidR="001D2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125FF" wp14:editId="504B7F27">
                <wp:simplePos x="0" y="0"/>
                <wp:positionH relativeFrom="column">
                  <wp:posOffset>658901</wp:posOffset>
                </wp:positionH>
                <wp:positionV relativeFrom="paragraph">
                  <wp:posOffset>4369076</wp:posOffset>
                </wp:positionV>
                <wp:extent cx="1268083" cy="482600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D2E0A" w:rsidRDefault="001D2E0A" w:rsidP="001D2E0A">
                            <w:r>
                              <w:rPr>
                                <w:rFonts w:hint="eastAsia"/>
                              </w:rPr>
                              <w:t>落札（平均</w:t>
                            </w:r>
                            <w:r>
                              <w:t>10</w:t>
                            </w:r>
                            <w:r>
                              <w:t>台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25FF" id="テキスト ボックス 44" o:spid="_x0000_s1033" type="#_x0000_t202" style="position:absolute;left:0;text-align:left;margin-left:51.9pt;margin-top:344pt;width:99.85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" filled="f" stroked="f" strokeweight=".5pt">
                <v:textbox>
                  <w:txbxContent>
                    <w:p w:rsidR="001D2E0A" w:rsidRDefault="001D2E0A" w:rsidP="001D2E0A"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D2E0A" w:rsidRDefault="001D2E0A" w:rsidP="001D2E0A">
                      <w:r>
                        <w:rPr>
                          <w:rFonts w:hint="eastAsia"/>
                        </w:rPr>
                        <w:t>落札（平均</w:t>
                      </w:r>
                      <w:r>
                        <w:t>10</w:t>
                      </w:r>
                      <w:r>
                        <w:t>台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1846CE" w:rsidRDefault="001846CE" w:rsidP="00184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835866" wp14:editId="65E323BC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114" name="直線コネクタ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541E3" id="直線コネクタ 1114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EkgaMsBAAC9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1846CE" w:rsidRDefault="000041C2" w:rsidP="001846C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B2D5D30" wp14:editId="565CC24B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</wp:posOffset>
                </wp:positionV>
                <wp:extent cx="1228725" cy="752475"/>
                <wp:effectExtent l="0" t="0" r="28575" b="28575"/>
                <wp:wrapNone/>
                <wp:docPr id="1126" name="正方形/長方形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5D30" id="正方形/長方形 1126" o:spid="_x0000_s1034" style="position:absolute;left:0;text-align:left;margin-left:182pt;margin-top:13.3pt;width:96.75pt;height:5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1846CE">
        <w:rPr>
          <w:noProof/>
        </w:rPr>
        <w:drawing>
          <wp:anchor distT="0" distB="0" distL="114300" distR="114300" simplePos="0" relativeHeight="251769856" behindDoc="1" locked="0" layoutInCell="1" allowOverlap="1" wp14:anchorId="0FF51DE9" wp14:editId="49893488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 w:rsidRPr="003F179B">
        <w:rPr>
          <w:noProof/>
        </w:rPr>
        <w:drawing>
          <wp:anchor distT="0" distB="0" distL="114300" distR="114300" simplePos="0" relativeHeight="251763712" behindDoc="1" locked="0" layoutInCell="1" allowOverlap="1" wp14:anchorId="2FB12AC9" wp14:editId="3AC331A5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1846CE" w:rsidRDefault="00BB05A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544B80" wp14:editId="55E14F0E">
                <wp:simplePos x="0" y="0"/>
                <wp:positionH relativeFrom="column">
                  <wp:posOffset>7931150</wp:posOffset>
                </wp:positionH>
                <wp:positionV relativeFrom="paragraph">
                  <wp:posOffset>11430</wp:posOffset>
                </wp:positionV>
                <wp:extent cx="1495425" cy="838200"/>
                <wp:effectExtent l="0" t="0" r="28575" b="19050"/>
                <wp:wrapNone/>
                <wp:docPr id="1122" name="正方形/長方形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買注残になった場合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4B80" id="正方形/長方形 1122" o:spid="_x0000_s1035" style="position:absolute;margin-left:624.5pt;margin-top:.9pt;width:117.75pt;height:6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買注残になった場合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＋予算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</w:p>
    <w:p w:rsidR="0028113D" w:rsidRDefault="0020088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75A9DC" wp14:editId="44023B68">
                <wp:simplePos x="0" y="0"/>
                <wp:positionH relativeFrom="column">
                  <wp:posOffset>6082030</wp:posOffset>
                </wp:positionH>
                <wp:positionV relativeFrom="paragraph">
                  <wp:posOffset>339725</wp:posOffset>
                </wp:positionV>
                <wp:extent cx="1362075" cy="419100"/>
                <wp:effectExtent l="0" t="0" r="28575" b="19050"/>
                <wp:wrapNone/>
                <wp:docPr id="1121" name="正方形/長方形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A9DC" id="正方形/長方形 1121" o:spid="_x0000_s1036" style="position:absolute;margin-left:478.9pt;margin-top:26.75pt;width:107.2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Pr="008D4A94">
        <w:rPr>
          <w:noProof/>
        </w:rPr>
        <w:drawing>
          <wp:anchor distT="0" distB="0" distL="114300" distR="114300" simplePos="0" relativeHeight="251847680" behindDoc="1" locked="0" layoutInCell="1" allowOverlap="1" wp14:anchorId="28D49F90" wp14:editId="7FFA1161">
            <wp:simplePos x="0" y="0"/>
            <wp:positionH relativeFrom="column">
              <wp:posOffset>8797925</wp:posOffset>
            </wp:positionH>
            <wp:positionV relativeFrom="paragraph">
              <wp:posOffset>2425700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D4A94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779ADAD" wp14:editId="52088E01">
                <wp:simplePos x="0" y="0"/>
                <wp:positionH relativeFrom="column">
                  <wp:posOffset>8235950</wp:posOffset>
                </wp:positionH>
                <wp:positionV relativeFrom="paragraph">
                  <wp:posOffset>2501901</wp:posOffset>
                </wp:positionV>
                <wp:extent cx="647700" cy="0"/>
                <wp:effectExtent l="0" t="0" r="19050" b="19050"/>
                <wp:wrapNone/>
                <wp:docPr id="1112" name="直線コネクタ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23E1" id="直線コネクタ 1112" o:spid="_x0000_s1026" style="position:absolute;left:0;text-align:lef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8.5pt,197pt" to="699.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C9322" wp14:editId="07E53FDE">
                <wp:simplePos x="0" y="0"/>
                <wp:positionH relativeFrom="column">
                  <wp:posOffset>7816850</wp:posOffset>
                </wp:positionH>
                <wp:positionV relativeFrom="paragraph">
                  <wp:posOffset>1435100</wp:posOffset>
                </wp:positionV>
                <wp:extent cx="704850" cy="952500"/>
                <wp:effectExtent l="0" t="0" r="19050" b="19050"/>
                <wp:wrapNone/>
                <wp:docPr id="1111" name="角丸四角形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3C9322" id="角丸四角形 1111" o:spid="_x0000_s1037" style="position:absolute;margin-left:615.5pt;margin-top:113pt;width:55.5pt;height:7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1776" behindDoc="1" locked="0" layoutInCell="1" allowOverlap="1" wp14:anchorId="00CFEA30" wp14:editId="4357F24D">
            <wp:simplePos x="0" y="0"/>
            <wp:positionH relativeFrom="column">
              <wp:posOffset>7938135</wp:posOffset>
            </wp:positionH>
            <wp:positionV relativeFrom="paragraph">
              <wp:posOffset>2435225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F75D07" wp14:editId="6FB88771">
                <wp:simplePos x="0" y="0"/>
                <wp:positionH relativeFrom="column">
                  <wp:posOffset>7083425</wp:posOffset>
                </wp:positionH>
                <wp:positionV relativeFrom="paragraph">
                  <wp:posOffset>930276</wp:posOffset>
                </wp:positionV>
                <wp:extent cx="1448223" cy="1714500"/>
                <wp:effectExtent l="0" t="0" r="19050" b="19050"/>
                <wp:wrapNone/>
                <wp:docPr id="1119" name="カギ線コネクタ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223" cy="1714500"/>
                        </a:xfrm>
                        <a:prstGeom prst="bentConnector3">
                          <a:avLst>
                            <a:gd name="adj1" fmla="val 28281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852C" id="カギ線コネクタ 1119" o:spid="_x0000_s1026" type="#_x0000_t34" style="position:absolute;left:0;text-align:left;margin-left:557.75pt;margin-top:73.25pt;width:114.05pt;height:1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" adj="6109" strokecolor="black [3200]">
                <v:stroke dashstyle="dash" joinstyle="round"/>
              </v:shape>
            </w:pict>
          </mc:Fallback>
        </mc:AlternateContent>
      </w:r>
      <w:r w:rsidRPr="008D4A94">
        <w:rPr>
          <w:noProof/>
        </w:rPr>
        <w:drawing>
          <wp:anchor distT="0" distB="0" distL="114300" distR="114300" simplePos="0" relativeHeight="251849728" behindDoc="1" locked="0" layoutInCell="1" allowOverlap="1" wp14:anchorId="1530F935" wp14:editId="12D5232C">
            <wp:simplePos x="0" y="0"/>
            <wp:positionH relativeFrom="column">
              <wp:posOffset>8119110</wp:posOffset>
            </wp:positionH>
            <wp:positionV relativeFrom="paragraph">
              <wp:posOffset>2387600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15B31C50" wp14:editId="1351EDED">
            <wp:simplePos x="0" y="0"/>
            <wp:positionH relativeFrom="column">
              <wp:posOffset>8516585</wp:posOffset>
            </wp:positionH>
            <wp:positionV relativeFrom="paragraph">
              <wp:posOffset>2530475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8D4A9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9214DCD" wp14:editId="1DB28DDD">
                <wp:simplePos x="0" y="0"/>
                <wp:positionH relativeFrom="column">
                  <wp:posOffset>4616451</wp:posOffset>
                </wp:positionH>
                <wp:positionV relativeFrom="paragraph">
                  <wp:posOffset>2425700</wp:posOffset>
                </wp:positionV>
                <wp:extent cx="1085850" cy="5885"/>
                <wp:effectExtent l="0" t="0" r="19050" b="32385"/>
                <wp:wrapNone/>
                <wp:docPr id="1101" name="直線コネクタ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62D3" id="直線コネクタ 1101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191pt" to="449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F90956" wp14:editId="1DE80EF9">
                <wp:simplePos x="0" y="0"/>
                <wp:positionH relativeFrom="column">
                  <wp:posOffset>7626350</wp:posOffset>
                </wp:positionH>
                <wp:positionV relativeFrom="paragraph">
                  <wp:posOffset>835025</wp:posOffset>
                </wp:positionV>
                <wp:extent cx="1257300" cy="419100"/>
                <wp:effectExtent l="0" t="0" r="19050" b="19050"/>
                <wp:wrapNone/>
                <wp:docPr id="1118" name="正方形/長方形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0956" id="正方形/長方形 1118" o:spid="_x0000_s1038" style="position:absolute;margin-left:600.5pt;margin-top:65.75pt;width:99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5632" behindDoc="1" locked="0" layoutInCell="1" allowOverlap="1" wp14:anchorId="6A931B0E" wp14:editId="2881D58F">
            <wp:simplePos x="0" y="0"/>
            <wp:positionH relativeFrom="column">
              <wp:posOffset>6940550</wp:posOffset>
            </wp:positionH>
            <wp:positionV relativeFrom="paragraph">
              <wp:posOffset>787400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EA90E4" wp14:editId="1CC52850">
                <wp:simplePos x="0" y="0"/>
                <wp:positionH relativeFrom="column">
                  <wp:posOffset>4473575</wp:posOffset>
                </wp:positionH>
                <wp:positionV relativeFrom="paragraph">
                  <wp:posOffset>2559050</wp:posOffset>
                </wp:positionV>
                <wp:extent cx="581025" cy="1714500"/>
                <wp:effectExtent l="0" t="0" r="9525" b="19050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0"/>
                        </a:xfrm>
                        <a:prstGeom prst="bentConnector3">
                          <a:avLst>
                            <a:gd name="adj1" fmla="val 5696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5771" id="カギ線コネクタ 63" o:spid="_x0000_s1026" type="#_x0000_t34" style="position:absolute;left:0;text-align:left;margin-left:352.25pt;margin-top:201.5pt;width:45.75pt;height:13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" adj="12303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8832" behindDoc="1" locked="0" layoutInCell="1" allowOverlap="1" wp14:anchorId="52A8425A" wp14:editId="1C0666DE">
            <wp:simplePos x="0" y="0"/>
            <wp:positionH relativeFrom="column">
              <wp:posOffset>4959350</wp:posOffset>
            </wp:positionH>
            <wp:positionV relativeFrom="paragraph">
              <wp:posOffset>2435225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A502E7" wp14:editId="216D30DC">
                <wp:simplePos x="0" y="0"/>
                <wp:positionH relativeFrom="column">
                  <wp:posOffset>5635625</wp:posOffset>
                </wp:positionH>
                <wp:positionV relativeFrom="paragraph">
                  <wp:posOffset>892175</wp:posOffset>
                </wp:positionV>
                <wp:extent cx="733425" cy="1647825"/>
                <wp:effectExtent l="0" t="0" r="9525" b="28575"/>
                <wp:wrapNone/>
                <wp:docPr id="1123" name="カギ線コネクタ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647825"/>
                        </a:xfrm>
                        <a:prstGeom prst="bentConnector3">
                          <a:avLst>
                            <a:gd name="adj1" fmla="val 7025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1FD" id="カギ線コネクタ 1123" o:spid="_x0000_s1026" type="#_x0000_t34" style="position:absolute;left:0;text-align:left;margin-left:443.75pt;margin-top:70.25pt;width:57.75pt;height:129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" adj="15175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584" behindDoc="1" locked="0" layoutInCell="1" allowOverlap="1" wp14:anchorId="74F832B3" wp14:editId="70BDE181">
            <wp:simplePos x="0" y="0"/>
            <wp:positionH relativeFrom="column">
              <wp:posOffset>5407025</wp:posOffset>
            </wp:positionH>
            <wp:positionV relativeFrom="paragraph">
              <wp:posOffset>2425700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1536" behindDoc="1" locked="0" layoutInCell="1" allowOverlap="1" wp14:anchorId="3F810208" wp14:editId="5337C399">
            <wp:simplePos x="0" y="0"/>
            <wp:positionH relativeFrom="column">
              <wp:posOffset>4244975</wp:posOffset>
            </wp:positionH>
            <wp:positionV relativeFrom="paragraph">
              <wp:posOffset>4159250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D57A47E" wp14:editId="464E3C6E">
                <wp:simplePos x="0" y="0"/>
                <wp:positionH relativeFrom="column">
                  <wp:posOffset>5121275</wp:posOffset>
                </wp:positionH>
                <wp:positionV relativeFrom="paragraph">
                  <wp:posOffset>1349375</wp:posOffset>
                </wp:positionV>
                <wp:extent cx="904875" cy="752475"/>
                <wp:effectExtent l="0" t="0" r="28575" b="28575"/>
                <wp:wrapNone/>
                <wp:docPr id="1120" name="正方形/長方形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  <w:r>
                              <w:t>見直し</w:t>
                            </w:r>
                          </w:p>
                          <w:p w:rsidR="001846CE" w:rsidRDefault="001846CE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A47E" id="正方形/長方形 1120" o:spid="_x0000_s1039" style="position:absolute;margin-left:403.25pt;margin-top:106.25pt;width:71.25pt;height:5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" fillcolor="white [3201]" strokecolor="white [3212]" strokeweight="1pt">
                <v:textbox>
                  <w:txbxContent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条件</w:t>
                      </w:r>
                      <w:r>
                        <w:t>見直し</w:t>
                      </w:r>
                    </w:p>
                    <w:p w:rsidR="001846CE" w:rsidRDefault="001846CE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712CD1" wp14:editId="0AD11423">
                <wp:simplePos x="0" y="0"/>
                <wp:positionH relativeFrom="column">
                  <wp:posOffset>4168775</wp:posOffset>
                </wp:positionH>
                <wp:positionV relativeFrom="paragraph">
                  <wp:posOffset>1330325</wp:posOffset>
                </wp:positionV>
                <wp:extent cx="704850" cy="952500"/>
                <wp:effectExtent l="0" t="0" r="19050" b="19050"/>
                <wp:wrapNone/>
                <wp:docPr id="1100" name="角丸四角形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A94" w:rsidRDefault="008D4A94" w:rsidP="008D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8D4A94" w:rsidRDefault="008D4A94" w:rsidP="008D4A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712CD1" id="角丸四角形 1100" o:spid="_x0000_s1040" style="position:absolute;margin-left:328.25pt;margin-top:104.75pt;width:55.5pt;height:7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8D4A94" w:rsidRDefault="008D4A94" w:rsidP="008D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8D4A94" w:rsidRDefault="008D4A94" w:rsidP="008D4A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oundrect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38464" behindDoc="1" locked="0" layoutInCell="1" allowOverlap="1" wp14:anchorId="11FE3DC3" wp14:editId="61941A69">
            <wp:simplePos x="0" y="0"/>
            <wp:positionH relativeFrom="column">
              <wp:posOffset>4305300</wp:posOffset>
            </wp:positionH>
            <wp:positionV relativeFrom="paragraph">
              <wp:posOffset>2332990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4A94" w:rsidRPr="008D4A94">
        <w:rPr>
          <w:noProof/>
        </w:rPr>
        <w:drawing>
          <wp:anchor distT="0" distB="0" distL="114300" distR="114300" simplePos="0" relativeHeight="251839488" behindDoc="1" locked="0" layoutInCell="1" allowOverlap="1" wp14:anchorId="09C60D4F" wp14:editId="0DF9370A">
            <wp:simplePos x="0" y="0"/>
            <wp:positionH relativeFrom="column">
              <wp:posOffset>4495800</wp:posOffset>
            </wp:positionH>
            <wp:positionV relativeFrom="paragraph">
              <wp:posOffset>2313940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 w:rsidRPr="008D4A94">
        <w:rPr>
          <w:noProof/>
        </w:rPr>
        <w:drawing>
          <wp:anchor distT="0" distB="0" distL="114300" distR="114300" simplePos="0" relativeHeight="251836416" behindDoc="1" locked="0" layoutInCell="1" allowOverlap="1" wp14:anchorId="2CC13BF9" wp14:editId="0C2681EC">
            <wp:simplePos x="0" y="0"/>
            <wp:positionH relativeFrom="column">
              <wp:posOffset>5600700</wp:posOffset>
            </wp:positionH>
            <wp:positionV relativeFrom="paragraph">
              <wp:posOffset>2352040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w:drawing>
          <wp:anchor distT="0" distB="0" distL="114300" distR="114300" simplePos="0" relativeHeight="251831296" behindDoc="1" locked="0" layoutInCell="1" allowOverlap="1" wp14:anchorId="3C52F2A2" wp14:editId="5532F7A8">
            <wp:simplePos x="0" y="0"/>
            <wp:positionH relativeFrom="column">
              <wp:posOffset>2701925</wp:posOffset>
            </wp:positionH>
            <wp:positionV relativeFrom="paragraph">
              <wp:posOffset>2559050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53DAD3" wp14:editId="6EFE8E9E">
                <wp:simplePos x="0" y="0"/>
                <wp:positionH relativeFrom="column">
                  <wp:posOffset>1711325</wp:posOffset>
                </wp:positionH>
                <wp:positionV relativeFrom="paragraph">
                  <wp:posOffset>2625725</wp:posOffset>
                </wp:positionV>
                <wp:extent cx="1095375" cy="0"/>
                <wp:effectExtent l="0" t="0" r="28575" b="19050"/>
                <wp:wrapNone/>
                <wp:docPr id="1128" name="直線コネクタ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CAD88" id="直線コネクタ 1128" o:spid="_x0000_s1026" style="position:absolute;left:0;text-align:lef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75pt,206.75pt" to="221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30272" behindDoc="1" locked="0" layoutInCell="1" allowOverlap="1" wp14:anchorId="36B2258E" wp14:editId="6B5790A0">
            <wp:simplePos x="0" y="0"/>
            <wp:positionH relativeFrom="column">
              <wp:posOffset>577850</wp:posOffset>
            </wp:positionH>
            <wp:positionV relativeFrom="paragraph">
              <wp:posOffset>4244975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9543460" wp14:editId="4E6A103B">
                <wp:simplePos x="0" y="0"/>
                <wp:positionH relativeFrom="column">
                  <wp:posOffset>625475</wp:posOffset>
                </wp:positionH>
                <wp:positionV relativeFrom="paragraph">
                  <wp:posOffset>4387850</wp:posOffset>
                </wp:positionV>
                <wp:extent cx="381000" cy="9525"/>
                <wp:effectExtent l="0" t="0" r="19050" b="28575"/>
                <wp:wrapNone/>
                <wp:docPr id="1129" name="直線コネクタ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2C396" id="直線コネクタ 1129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345.5pt" to="79.2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FD7A9A" wp14:editId="7855579C">
                <wp:simplePos x="0" y="0"/>
                <wp:positionH relativeFrom="column">
                  <wp:posOffset>1111250</wp:posOffset>
                </wp:positionH>
                <wp:positionV relativeFrom="paragraph">
                  <wp:posOffset>1730375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6CE" w:rsidRDefault="007D0416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</w:t>
                            </w:r>
                            <w:r w:rsidR="001846CE">
                              <w:rPr>
                                <w:rFonts w:hint="eastAsia"/>
                              </w:rPr>
                              <w:t>注残</w:t>
                            </w:r>
                          </w:p>
                          <w:p w:rsidR="008D4A94" w:rsidRDefault="008D4A94" w:rsidP="001846C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D7A9A" id="正方形/長方形 52" o:spid="_x0000_s1041" style="position:absolute;margin-left:87.5pt;margin-top:136.25pt;width:51pt;height:63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" fillcolor="white [3201]" strokecolor="black [3200]" strokeweight="1pt">
                <v:textbox>
                  <w:txbxContent>
                    <w:p w:rsidR="001846CE" w:rsidRDefault="007D0416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</w:t>
                      </w:r>
                      <w:r w:rsidR="001846CE">
                        <w:rPr>
                          <w:rFonts w:hint="eastAsia"/>
                        </w:rPr>
                        <w:t>注残</w:t>
                      </w:r>
                    </w:p>
                    <w:p w:rsidR="008D4A94" w:rsidRDefault="008D4A94" w:rsidP="001846C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29248" behindDoc="1" locked="0" layoutInCell="1" allowOverlap="1" wp14:anchorId="7D0EEA90" wp14:editId="40498FEC">
            <wp:simplePos x="0" y="0"/>
            <wp:positionH relativeFrom="column">
              <wp:posOffset>1236354</wp:posOffset>
            </wp:positionH>
            <wp:positionV relativeFrom="paragraph">
              <wp:posOffset>2540000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4A94">
        <w:rPr>
          <w:noProof/>
        </w:rPr>
        <w:drawing>
          <wp:anchor distT="0" distB="0" distL="114300" distR="114300" simplePos="0" relativeHeight="251828224" behindDoc="1" locked="0" layoutInCell="1" allowOverlap="1" wp14:anchorId="61232314" wp14:editId="1C05A802">
            <wp:simplePos x="0" y="0"/>
            <wp:positionH relativeFrom="column">
              <wp:posOffset>2178050</wp:posOffset>
            </wp:positionH>
            <wp:positionV relativeFrom="paragraph">
              <wp:posOffset>2663825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00B243A" wp14:editId="66799431">
                <wp:simplePos x="0" y="0"/>
                <wp:positionH relativeFrom="column">
                  <wp:posOffset>1139825</wp:posOffset>
                </wp:positionH>
                <wp:positionV relativeFrom="paragraph">
                  <wp:posOffset>2787650</wp:posOffset>
                </wp:positionV>
                <wp:extent cx="1104900" cy="1600200"/>
                <wp:effectExtent l="0" t="0" r="19050" b="19050"/>
                <wp:wrapNone/>
                <wp:docPr id="1094" name="カギ線コネクタ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600200"/>
                        </a:xfrm>
                        <a:prstGeom prst="bentConnector3">
                          <a:avLst>
                            <a:gd name="adj1" fmla="val 13793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92BFD" id="カギ線コネクタ 1094" o:spid="_x0000_s1026" type="#_x0000_t34" style="position:absolute;left:0;text-align:left;margin-left:89.75pt;margin-top:219.5pt;width:87pt;height:126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" adj="2979" strokecolor="black [3200]">
                <v:stroke dashstyle="dash" joinstyle="round"/>
              </v:shape>
            </w:pict>
          </mc:Fallback>
        </mc:AlternateContent>
      </w:r>
      <w:r w:rsidR="008D4A94">
        <w:rPr>
          <w:noProof/>
        </w:rPr>
        <w:drawing>
          <wp:anchor distT="0" distB="0" distL="114300" distR="114300" simplePos="0" relativeHeight="251825152" behindDoc="1" locked="0" layoutInCell="1" allowOverlap="1" wp14:anchorId="613714CF" wp14:editId="19263074">
            <wp:simplePos x="0" y="0"/>
            <wp:positionH relativeFrom="column">
              <wp:posOffset>892175</wp:posOffset>
            </wp:positionH>
            <wp:positionV relativeFrom="paragraph">
              <wp:posOffset>4254500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D4A94">
        <w:rPr>
          <w:noProof/>
        </w:rPr>
        <w:drawing>
          <wp:anchor distT="0" distB="0" distL="114300" distR="114300" simplePos="0" relativeHeight="251756544" behindDoc="1" locked="0" layoutInCell="1" allowOverlap="1" wp14:anchorId="691D9127" wp14:editId="2E567C28">
            <wp:simplePos x="0" y="0"/>
            <wp:positionH relativeFrom="column">
              <wp:posOffset>1482725</wp:posOffset>
            </wp:positionH>
            <wp:positionV relativeFrom="paragraph">
              <wp:posOffset>2540000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846CE">
        <w:br w:type="page"/>
      </w:r>
    </w:p>
    <w:p w:rsidR="0028113D" w:rsidRDefault="0020088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A66167B" wp14:editId="39795FED">
                <wp:simplePos x="0" y="0"/>
                <wp:positionH relativeFrom="column">
                  <wp:posOffset>2967990</wp:posOffset>
                </wp:positionH>
                <wp:positionV relativeFrom="paragraph">
                  <wp:posOffset>783590</wp:posOffset>
                </wp:positionV>
                <wp:extent cx="1219200" cy="314325"/>
                <wp:effectExtent l="0" t="0" r="0" b="9525"/>
                <wp:wrapNone/>
                <wp:docPr id="1149" name="テキスト ボックス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113D" w:rsidRDefault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167B" id="テキスト ボックス 1149" o:spid="_x0000_s1042" type="#_x0000_t202" style="position:absolute;margin-left:233.7pt;margin-top:61.7pt;width:96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" fillcolor="white [3201]" stroked="f" strokeweight=".5pt">
                <v:textbox>
                  <w:txbxContent>
                    <w:p w:rsidR="0028113D" w:rsidRDefault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6112" behindDoc="1" locked="0" layoutInCell="1" allowOverlap="1" wp14:anchorId="666126E1" wp14:editId="381D64C0">
            <wp:simplePos x="0" y="0"/>
            <wp:positionH relativeFrom="column">
              <wp:posOffset>3730625</wp:posOffset>
            </wp:positionH>
            <wp:positionV relativeFrom="paragraph">
              <wp:posOffset>1116965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64064" behindDoc="1" locked="0" layoutInCell="1" allowOverlap="1" wp14:anchorId="5AAED983" wp14:editId="00DB6689">
            <wp:simplePos x="0" y="0"/>
            <wp:positionH relativeFrom="column">
              <wp:posOffset>5168900</wp:posOffset>
            </wp:positionH>
            <wp:positionV relativeFrom="paragraph">
              <wp:posOffset>4669790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59968" behindDoc="1" locked="0" layoutInCell="1" allowOverlap="1" wp14:anchorId="7BF9577A" wp14:editId="279DEEFD">
            <wp:simplePos x="0" y="0"/>
            <wp:positionH relativeFrom="column">
              <wp:posOffset>6121400</wp:posOffset>
            </wp:positionH>
            <wp:positionV relativeFrom="paragraph">
              <wp:posOffset>4603115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0E6351A" wp14:editId="4A901471">
                <wp:simplePos x="0" y="0"/>
                <wp:positionH relativeFrom="column">
                  <wp:posOffset>4873625</wp:posOffset>
                </wp:positionH>
                <wp:positionV relativeFrom="paragraph">
                  <wp:posOffset>4631690</wp:posOffset>
                </wp:positionV>
                <wp:extent cx="1362075" cy="28575"/>
                <wp:effectExtent l="0" t="0" r="28575" b="28575"/>
                <wp:wrapNone/>
                <wp:docPr id="1154" name="直線コネクタ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29003" id="直線コネクタ 1154" o:spid="_x0000_s1026" style="position:absolute;left:0;text-align:lef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364.7pt" to="491pt,3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200885">
        <w:rPr>
          <w:noProof/>
        </w:rPr>
        <w:drawing>
          <wp:anchor distT="0" distB="0" distL="114300" distR="114300" simplePos="0" relativeHeight="251862016" behindDoc="1" locked="0" layoutInCell="1" allowOverlap="1" wp14:anchorId="146CFF68" wp14:editId="348EEFC8">
            <wp:simplePos x="0" y="0"/>
            <wp:positionH relativeFrom="column">
              <wp:posOffset>4406900</wp:posOffset>
            </wp:positionH>
            <wp:positionV relativeFrom="paragraph">
              <wp:posOffset>4555490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D14BA">
        <w:rPr>
          <w:noProof/>
        </w:rPr>
        <w:drawing>
          <wp:anchor distT="0" distB="0" distL="114300" distR="114300" simplePos="0" relativeHeight="251797504" behindDoc="1" locked="0" layoutInCell="1" allowOverlap="1" wp14:anchorId="6A918B91" wp14:editId="6CA4378E">
            <wp:simplePos x="0" y="0"/>
            <wp:positionH relativeFrom="column">
              <wp:posOffset>4629150</wp:posOffset>
            </wp:positionH>
            <wp:positionV relativeFrom="paragraph">
              <wp:posOffset>4533900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2F4226B" wp14:editId="1AD94900">
                <wp:simplePos x="0" y="0"/>
                <wp:positionH relativeFrom="margin">
                  <wp:posOffset>4304030</wp:posOffset>
                </wp:positionH>
                <wp:positionV relativeFrom="paragraph">
                  <wp:posOffset>3581400</wp:posOffset>
                </wp:positionV>
                <wp:extent cx="704850" cy="952500"/>
                <wp:effectExtent l="0" t="0" r="19050" b="19050"/>
                <wp:wrapNone/>
                <wp:docPr id="1113" name="角丸四角形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008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F4226B" id="角丸四角形 1113" o:spid="_x0000_s1043" style="position:absolute;margin-left:338.9pt;margin-top:282pt;width:55.5pt;height:75pt;z-index:251855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008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D24EA8" wp14:editId="4B204BB6">
                <wp:simplePos x="0" y="0"/>
                <wp:positionH relativeFrom="column">
                  <wp:posOffset>3949699</wp:posOffset>
                </wp:positionH>
                <wp:positionV relativeFrom="paragraph">
                  <wp:posOffset>1240789</wp:posOffset>
                </wp:positionV>
                <wp:extent cx="1285875" cy="3562350"/>
                <wp:effectExtent l="0" t="0" r="9525" b="19050"/>
                <wp:wrapNone/>
                <wp:docPr id="1153" name="カギ線コネクタ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3562350"/>
                        </a:xfrm>
                        <a:prstGeom prst="bentConnector3">
                          <a:avLst>
                            <a:gd name="adj1" fmla="val 8279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FFA2A" id="カギ線コネクタ 1153" o:spid="_x0000_s1026" type="#_x0000_t34" style="position:absolute;left:0;text-align:left;margin-left:311pt;margin-top:97.7pt;width:101.25pt;height:280.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" adj="17884" strokecolor="black [3200]">
                <v:stroke dashstyle="dash" joinstyle="round"/>
              </v:shape>
            </w:pict>
          </mc:Fallback>
        </mc:AlternateContent>
      </w:r>
      <w:r w:rsidRPr="00200885">
        <w:rPr>
          <w:noProof/>
        </w:rPr>
        <w:drawing>
          <wp:anchor distT="0" distB="0" distL="114300" distR="114300" simplePos="0" relativeHeight="251857920" behindDoc="1" locked="0" layoutInCell="1" allowOverlap="1" wp14:anchorId="3105664D" wp14:editId="37326201">
            <wp:simplePos x="0" y="0"/>
            <wp:positionH relativeFrom="column">
              <wp:posOffset>2390775</wp:posOffset>
            </wp:positionH>
            <wp:positionV relativeFrom="paragraph">
              <wp:posOffset>4486275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00885">
        <w:rPr>
          <w:noProof/>
        </w:rPr>
        <w:drawing>
          <wp:anchor distT="0" distB="0" distL="114300" distR="114300" simplePos="0" relativeHeight="251858944" behindDoc="1" locked="0" layoutInCell="1" allowOverlap="1" wp14:anchorId="22E68586" wp14:editId="009D3243">
            <wp:simplePos x="0" y="0"/>
            <wp:positionH relativeFrom="column">
              <wp:posOffset>1438275</wp:posOffset>
            </wp:positionH>
            <wp:positionV relativeFrom="paragraph">
              <wp:posOffset>4419600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9DD9E1" wp14:editId="27BC66A8">
                <wp:simplePos x="0" y="0"/>
                <wp:positionH relativeFrom="column">
                  <wp:posOffset>1897380</wp:posOffset>
                </wp:positionH>
                <wp:positionV relativeFrom="paragraph">
                  <wp:posOffset>4552950</wp:posOffset>
                </wp:positionV>
                <wp:extent cx="584835" cy="0"/>
                <wp:effectExtent l="0" t="0" r="24765" b="19050"/>
                <wp:wrapNone/>
                <wp:docPr id="1142" name="直線コネクタ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B833E" id="直線コネクタ 1142" o:spid="_x0000_s1026" style="position:absolute;left:0;text-align:lef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358.5pt" to="195.4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1" locked="0" layoutInCell="1" allowOverlap="1" wp14:anchorId="01BAF8D0" wp14:editId="7CE8011D">
            <wp:simplePos x="0" y="0"/>
            <wp:positionH relativeFrom="column">
              <wp:posOffset>3187700</wp:posOffset>
            </wp:positionH>
            <wp:positionV relativeFrom="paragraph">
              <wp:posOffset>1116965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E72AA0" wp14:editId="5F5B06FA">
                <wp:simplePos x="0" y="0"/>
                <wp:positionH relativeFrom="column">
                  <wp:posOffset>2320925</wp:posOffset>
                </wp:positionH>
                <wp:positionV relativeFrom="paragraph">
                  <wp:posOffset>1240155</wp:posOffset>
                </wp:positionV>
                <wp:extent cx="933450" cy="3486150"/>
                <wp:effectExtent l="0" t="0" r="19050" b="19050"/>
                <wp:wrapNone/>
                <wp:docPr id="1146" name="カギ線コネクタ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86150"/>
                        </a:xfrm>
                        <a:prstGeom prst="bentConnector3">
                          <a:avLst>
                            <a:gd name="adj1" fmla="val 70202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7F5" id="カギ線コネクタ 1146" o:spid="_x0000_s1026" type="#_x0000_t34" style="position:absolute;left:0;text-align:left;margin-left:182.75pt;margin-top:97.65pt;width:73.5pt;height:274.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" adj="15164" strokecolor="black [3200]">
                <v:stroke dashstyle="dash" joinstyle="round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1" locked="0" layoutInCell="1" allowOverlap="1" wp14:anchorId="1DCE8064" wp14:editId="162036C6">
            <wp:simplePos x="0" y="0"/>
            <wp:positionH relativeFrom="column">
              <wp:posOffset>2092325</wp:posOffset>
            </wp:positionH>
            <wp:positionV relativeFrom="paragraph">
              <wp:posOffset>4584065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8113D">
        <w:rPr>
          <w:noProof/>
        </w:rPr>
        <w:drawing>
          <wp:anchor distT="0" distB="0" distL="114300" distR="114300" simplePos="0" relativeHeight="251787264" behindDoc="1" locked="0" layoutInCell="1" allowOverlap="1" wp14:anchorId="50FDC931" wp14:editId="331C4075">
            <wp:simplePos x="0" y="0"/>
            <wp:positionH relativeFrom="column">
              <wp:posOffset>1638300</wp:posOffset>
            </wp:positionH>
            <wp:positionV relativeFrom="paragraph">
              <wp:posOffset>4419600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2811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E1924F" wp14:editId="31B6B751">
                <wp:simplePos x="0" y="0"/>
                <wp:positionH relativeFrom="column">
                  <wp:posOffset>1257300</wp:posOffset>
                </wp:positionH>
                <wp:positionV relativeFrom="paragraph">
                  <wp:posOffset>3609975</wp:posOffset>
                </wp:positionV>
                <wp:extent cx="647700" cy="809625"/>
                <wp:effectExtent l="0" t="0" r="19050" b="28575"/>
                <wp:wrapNone/>
                <wp:docPr id="1143" name="正方形/長方形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13D" w:rsidRDefault="0028113D" w:rsidP="002811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</w:t>
                            </w:r>
                          </w:p>
                          <w:p w:rsidR="00200885" w:rsidRDefault="00200885" w:rsidP="002811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1924F" id="正方形/長方形 1143" o:spid="_x0000_s1044" style="position:absolute;margin-left:99pt;margin-top:284.25pt;width:51pt;height:63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" fillcolor="white [3201]" strokecolor="black [3200]" strokeweight="1pt">
                <v:textbox>
                  <w:txbxContent>
                    <w:p w:rsidR="0028113D" w:rsidRDefault="0028113D" w:rsidP="002811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</w:t>
                      </w:r>
                    </w:p>
                    <w:p w:rsidR="00200885" w:rsidRDefault="00200885" w:rsidP="002811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28113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F78768" wp14:editId="5F125D06">
                <wp:simplePos x="0" y="0"/>
                <wp:positionH relativeFrom="column">
                  <wp:posOffset>8140700</wp:posOffset>
                </wp:positionH>
                <wp:positionV relativeFrom="paragraph">
                  <wp:posOffset>364490</wp:posOffset>
                </wp:positionV>
                <wp:extent cx="1219200" cy="495300"/>
                <wp:effectExtent l="0" t="0" r="19050" b="19050"/>
                <wp:wrapNone/>
                <wp:docPr id="1150" name="テキスト ボックス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買注残＋</w:t>
                            </w:r>
                          </w:p>
                          <w:p w:rsidR="0028113D" w:rsidRDefault="0028113D" w:rsidP="0028113D">
                            <w:r>
                              <w:rPr>
                                <w:rFonts w:hint="eastAsia"/>
                              </w:rPr>
                              <w:t>買注残取り消し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8768" id="テキスト ボックス 1150" o:spid="_x0000_s1045" type="#_x0000_t202" style="position:absolute;margin-left:641pt;margin-top:28.7pt;width:96pt;height:3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" fillcolor="white [3201]" strokecolor="white [3212]" strokeweight=".5pt">
                <v:textbox>
                  <w:txbxContent>
                    <w:p w:rsidR="0028113D" w:rsidRDefault="0028113D" w:rsidP="0028113D">
                      <w:r>
                        <w:rPr>
                          <w:rFonts w:hint="eastAsia"/>
                        </w:rPr>
                        <w:t>買注残＋</w:t>
                      </w:r>
                    </w:p>
                    <w:p w:rsidR="0028113D" w:rsidRDefault="0028113D" w:rsidP="0028113D">
                      <w:r>
                        <w:rPr>
                          <w:rFonts w:hint="eastAsia"/>
                        </w:rPr>
                        <w:t>買注残取り消し</w:t>
                      </w:r>
                    </w:p>
                  </w:txbxContent>
                </v:textbox>
              </v:shape>
            </w:pict>
          </mc:Fallback>
        </mc:AlternateContent>
      </w:r>
      <w:r w:rsidR="0028113D">
        <w:br w:type="page"/>
      </w:r>
    </w:p>
    <w:p w:rsidR="001D2E0A" w:rsidRDefault="00027BA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5D0F13" wp14:editId="53185971">
                <wp:simplePos x="0" y="0"/>
                <wp:positionH relativeFrom="column">
                  <wp:posOffset>5658485</wp:posOffset>
                </wp:positionH>
                <wp:positionV relativeFrom="paragraph">
                  <wp:posOffset>2832100</wp:posOffset>
                </wp:positionV>
                <wp:extent cx="707366" cy="465742"/>
                <wp:effectExtent l="0" t="0" r="17145" b="10795"/>
                <wp:wrapNone/>
                <wp:docPr id="1048" name="テキスト ボックス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振込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0F13" id="テキスト ボックス 1048" o:spid="_x0000_s1046" type="#_x0000_t202" style="position:absolute;margin-left:445.55pt;margin-top:223pt;width:55.7pt;height:36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振込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1" locked="0" layoutInCell="1" allowOverlap="1" wp14:anchorId="05B20D40" wp14:editId="1AB307D9">
            <wp:simplePos x="0" y="0"/>
            <wp:positionH relativeFrom="column">
              <wp:posOffset>5435600</wp:posOffset>
            </wp:positionH>
            <wp:positionV relativeFrom="paragraph">
              <wp:posOffset>3296920</wp:posOffset>
            </wp:positionV>
            <wp:extent cx="13335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18514" y="20160"/>
                <wp:lineTo x="18514" y="0"/>
                <wp:lineTo x="0" y="0"/>
              </wp:wrapPolygon>
            </wp:wrapTight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40E121" wp14:editId="11098BE7">
                <wp:simplePos x="0" y="0"/>
                <wp:positionH relativeFrom="column">
                  <wp:posOffset>4397375</wp:posOffset>
                </wp:positionH>
                <wp:positionV relativeFrom="paragraph">
                  <wp:posOffset>2936240</wp:posOffset>
                </wp:positionV>
                <wp:extent cx="1258570" cy="1537970"/>
                <wp:effectExtent l="0" t="0" r="17780" b="24130"/>
                <wp:wrapNone/>
                <wp:docPr id="1046" name="カギ線コネクタ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570" cy="1537970"/>
                        </a:xfrm>
                        <a:prstGeom prst="bentConnector3">
                          <a:avLst>
                            <a:gd name="adj1" fmla="val 870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0228" id="カギ線コネクタ 1046" o:spid="_x0000_s1026" type="#_x0000_t34" style="position:absolute;left:0;text-align:left;margin-left:346.25pt;margin-top:231.2pt;width:99.1pt;height:12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" adj="18810" strokecolor="black [3200]" strokeweight=".5pt"/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48D963" wp14:editId="23C874D9">
                <wp:simplePos x="0" y="0"/>
                <wp:positionH relativeFrom="column">
                  <wp:posOffset>7738745</wp:posOffset>
                </wp:positionH>
                <wp:positionV relativeFrom="paragraph">
                  <wp:posOffset>1286510</wp:posOffset>
                </wp:positionV>
                <wp:extent cx="1011555" cy="0"/>
                <wp:effectExtent l="0" t="0" r="36195" b="19050"/>
                <wp:wrapNone/>
                <wp:docPr id="1084" name="直線コネクタ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165F4" id="直線コネクタ 10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35pt,101.3pt" to="689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E6630" w:rsidRPr="006A43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37600E" wp14:editId="536CCDE7">
                <wp:simplePos x="0" y="0"/>
                <wp:positionH relativeFrom="column">
                  <wp:posOffset>6221095</wp:posOffset>
                </wp:positionH>
                <wp:positionV relativeFrom="paragraph">
                  <wp:posOffset>545465</wp:posOffset>
                </wp:positionV>
                <wp:extent cx="828040" cy="758825"/>
                <wp:effectExtent l="0" t="0" r="10160" b="22225"/>
                <wp:wrapNone/>
                <wp:docPr id="1075" name="角丸四角形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758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37600E" id="角丸四角形 1075" o:spid="_x0000_s1047" style="position:absolute;margin-left:489.85pt;margin-top:42.95pt;width:65.2pt;height:59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742208" behindDoc="1" locked="0" layoutInCell="1" allowOverlap="1" wp14:anchorId="10240870" wp14:editId="51646B48">
            <wp:simplePos x="0" y="0"/>
            <wp:positionH relativeFrom="column">
              <wp:posOffset>6525260</wp:posOffset>
            </wp:positionH>
            <wp:positionV relativeFrom="paragraph">
              <wp:posOffset>1301115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484A6" wp14:editId="55117F76">
                <wp:simplePos x="0" y="0"/>
                <wp:positionH relativeFrom="column">
                  <wp:posOffset>6776720</wp:posOffset>
                </wp:positionH>
                <wp:positionV relativeFrom="paragraph">
                  <wp:posOffset>1416685</wp:posOffset>
                </wp:positionV>
                <wp:extent cx="2104390" cy="284480"/>
                <wp:effectExtent l="0" t="0" r="10160" b="20320"/>
                <wp:wrapNone/>
                <wp:docPr id="1082" name="カギ線コネクタ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390" cy="284480"/>
                        </a:xfrm>
                        <a:prstGeom prst="bentConnector3">
                          <a:avLst>
                            <a:gd name="adj1" fmla="val 897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1C9A" id="カギ線コネクタ 1082" o:spid="_x0000_s1026" type="#_x0000_t34" style="position:absolute;left:0;text-align:left;margin-left:533.6pt;margin-top:111.55pt;width:165.7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" adj="19384" strokecolor="black [3200]" strokeweight=".5pt"/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744256" behindDoc="0" locked="0" layoutInCell="1" allowOverlap="1" wp14:anchorId="1B53C3B0" wp14:editId="7786E70A">
            <wp:simplePos x="0" y="0"/>
            <wp:positionH relativeFrom="column">
              <wp:posOffset>7261225</wp:posOffset>
            </wp:positionH>
            <wp:positionV relativeFrom="paragraph">
              <wp:posOffset>1175385</wp:posOffset>
            </wp:positionV>
            <wp:extent cx="247650" cy="257175"/>
            <wp:effectExtent l="0" t="0" r="0" b="9525"/>
            <wp:wrapNone/>
            <wp:docPr id="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45280" behindDoc="0" locked="0" layoutInCell="1" allowOverlap="1" wp14:anchorId="0D5A5C01" wp14:editId="5E883F18">
            <wp:simplePos x="0" y="0"/>
            <wp:positionH relativeFrom="column">
              <wp:posOffset>7508875</wp:posOffset>
            </wp:positionH>
            <wp:positionV relativeFrom="paragraph">
              <wp:posOffset>1178560</wp:posOffset>
            </wp:positionV>
            <wp:extent cx="247650" cy="257175"/>
            <wp:effectExtent l="0" t="0" r="0" b="9525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47328" behindDoc="1" locked="0" layoutInCell="1" allowOverlap="1" wp14:anchorId="2BE9666B" wp14:editId="340AE386">
            <wp:simplePos x="0" y="0"/>
            <wp:positionH relativeFrom="column">
              <wp:posOffset>8820785</wp:posOffset>
            </wp:positionH>
            <wp:positionV relativeFrom="paragraph">
              <wp:posOffset>1606550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0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w:drawing>
          <wp:anchor distT="0" distB="0" distL="114300" distR="114300" simplePos="0" relativeHeight="251750400" behindDoc="1" locked="0" layoutInCell="1" allowOverlap="1" wp14:anchorId="20C75E8D" wp14:editId="1B831D05">
            <wp:simplePos x="0" y="0"/>
            <wp:positionH relativeFrom="column">
              <wp:posOffset>8768715</wp:posOffset>
            </wp:positionH>
            <wp:positionV relativeFrom="paragraph">
              <wp:posOffset>1189355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FCFB79" wp14:editId="7747FC56">
                <wp:simplePos x="0" y="0"/>
                <wp:positionH relativeFrom="margin">
                  <wp:posOffset>7121525</wp:posOffset>
                </wp:positionH>
                <wp:positionV relativeFrom="paragraph">
                  <wp:posOffset>449580</wp:posOffset>
                </wp:positionV>
                <wp:extent cx="781050" cy="724535"/>
                <wp:effectExtent l="0" t="0" r="19050" b="18415"/>
                <wp:wrapNone/>
                <wp:docPr id="1077" name="正方形/長方形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267" w:rsidRDefault="00533267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仕入管理</w:t>
                            </w:r>
                          </w:p>
                          <w:p w:rsidR="006A4344" w:rsidRDefault="006A4344" w:rsidP="006A4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FB79" id="正方形/長方形 1077" o:spid="_x0000_s1048" style="position:absolute;margin-left:560.75pt;margin-top:35.4pt;width:61.5pt;height:57.0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" fillcolor="white [3201]" strokecolor="black [3200]" strokeweight="1pt">
                <v:textbox>
                  <w:txbxContent>
                    <w:p w:rsidR="00533267" w:rsidRDefault="00533267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仕入管理</w:t>
                      </w:r>
                    </w:p>
                    <w:p w:rsidR="006A4344" w:rsidRDefault="006A4344" w:rsidP="006A4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875F7" wp14:editId="1CC24EFD">
                <wp:simplePos x="0" y="0"/>
                <wp:positionH relativeFrom="column">
                  <wp:posOffset>8848090</wp:posOffset>
                </wp:positionH>
                <wp:positionV relativeFrom="paragraph">
                  <wp:posOffset>238125</wp:posOffset>
                </wp:positionV>
                <wp:extent cx="620395" cy="465455"/>
                <wp:effectExtent l="0" t="0" r="27305" b="10795"/>
                <wp:wrapNone/>
                <wp:docPr id="1051" name="テキスト ボックス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95" cy="465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通常時</w:t>
                            </w:r>
                          </w:p>
                          <w:p w:rsidR="00D60247" w:rsidRDefault="00D60247" w:rsidP="00D60247">
                            <w:r>
                              <w:rPr>
                                <w:rFonts w:hint="eastAsia"/>
                              </w:rPr>
                              <w:t>支払い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75F7" id="テキスト ボックス 1051" o:spid="_x0000_s1049" type="#_x0000_t202" style="position:absolute;margin-left:696.7pt;margin-top:18.75pt;width:48.85pt;height:3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" fillcolor="white [3201]" strokecolor="white [3212]" strokeweight="1pt">
                <v:textbox>
                  <w:txbxContent>
                    <w:p w:rsidR="00D60247" w:rsidRDefault="00D60247" w:rsidP="00D60247">
                      <w:r>
                        <w:rPr>
                          <w:rFonts w:hint="eastAsia"/>
                        </w:rPr>
                        <w:t>通常時</w:t>
                      </w:r>
                    </w:p>
                    <w:p w:rsidR="00D60247" w:rsidRDefault="00D60247" w:rsidP="00D60247">
                      <w:r>
                        <w:rPr>
                          <w:rFonts w:hint="eastAsia"/>
                        </w:rPr>
                        <w:t>支払い</w:t>
                      </w:r>
                    </w:p>
                  </w:txbxContent>
                </v:textbox>
              </v:shape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5CF39C" wp14:editId="39FA8E40">
                <wp:simplePos x="0" y="0"/>
                <wp:positionH relativeFrom="column">
                  <wp:posOffset>4178300</wp:posOffset>
                </wp:positionH>
                <wp:positionV relativeFrom="paragraph">
                  <wp:posOffset>2327275</wp:posOffset>
                </wp:positionV>
                <wp:extent cx="707366" cy="465742"/>
                <wp:effectExtent l="0" t="0" r="17145" b="10795"/>
                <wp:wrapNone/>
                <wp:docPr id="1047" name="テキスト ボックス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465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支払い準備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F39C" id="テキスト ボックス 1047" o:spid="_x0000_s1050" type="#_x0000_t202" style="position:absolute;margin-left:329pt;margin-top:183.25pt;width:55.7pt;height:36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" fillcolor="white [3201]" strokecolor="white [3212]" strokeweight="1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支払い準備</w:t>
                      </w:r>
                    </w:p>
                  </w:txbxContent>
                </v:textbox>
              </v:shap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696128" behindDoc="1" locked="0" layoutInCell="1" allowOverlap="1" wp14:anchorId="27A0FC29" wp14:editId="65F67D78">
            <wp:simplePos x="0" y="0"/>
            <wp:positionH relativeFrom="column">
              <wp:posOffset>4170680</wp:posOffset>
            </wp:positionH>
            <wp:positionV relativeFrom="paragraph">
              <wp:posOffset>2808605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3856DC" wp14:editId="58690FD6">
                <wp:simplePos x="0" y="0"/>
                <wp:positionH relativeFrom="column">
                  <wp:posOffset>3740150</wp:posOffset>
                </wp:positionH>
                <wp:positionV relativeFrom="paragraph">
                  <wp:posOffset>3069590</wp:posOffset>
                </wp:positionV>
                <wp:extent cx="713740" cy="0"/>
                <wp:effectExtent l="0" t="0" r="29210" b="19050"/>
                <wp:wrapNone/>
                <wp:docPr id="1038" name="直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8EF85" id="直線コネクタ 1038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5pt,241.7pt" to="350.7pt,2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872256" behindDoc="1" locked="0" layoutInCell="1" allowOverlap="1" wp14:anchorId="51915D62" wp14:editId="50B84DDF">
            <wp:simplePos x="0" y="0"/>
            <wp:positionH relativeFrom="column">
              <wp:posOffset>4382135</wp:posOffset>
            </wp:positionH>
            <wp:positionV relativeFrom="paragraph">
              <wp:posOffset>3002915</wp:posOffset>
            </wp:positionV>
            <wp:extent cx="238125" cy="180975"/>
            <wp:effectExtent l="0" t="0" r="9525" b="9525"/>
            <wp:wrapTight wrapText="bothSides">
              <wp:wrapPolygon edited="0">
                <wp:start x="0" y="0"/>
                <wp:lineTo x="6912" y="20463"/>
                <wp:lineTo x="13824" y="20463"/>
                <wp:lineTo x="20736" y="2274"/>
                <wp:lineTo x="20736" y="0"/>
                <wp:lineTo x="0" y="0"/>
              </wp:wrapPolygon>
            </wp:wrapTight>
            <wp:docPr id="11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990329C" wp14:editId="3BF27944">
                <wp:simplePos x="0" y="0"/>
                <wp:positionH relativeFrom="column">
                  <wp:posOffset>1978024</wp:posOffset>
                </wp:positionH>
                <wp:positionV relativeFrom="paragraph">
                  <wp:posOffset>4545966</wp:posOffset>
                </wp:positionV>
                <wp:extent cx="638175" cy="0"/>
                <wp:effectExtent l="0" t="0" r="28575" b="19050"/>
                <wp:wrapNone/>
                <wp:docPr id="1158" name="直線コネクタ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04F41" id="直線コネクタ 1158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5pt,357.95pt" to="206pt,3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230370" wp14:editId="3A47C272">
                <wp:simplePos x="0" y="0"/>
                <wp:positionH relativeFrom="column">
                  <wp:posOffset>1575435</wp:posOffset>
                </wp:positionH>
                <wp:positionV relativeFrom="paragraph">
                  <wp:posOffset>3713480</wp:posOffset>
                </wp:positionV>
                <wp:extent cx="672465" cy="724535"/>
                <wp:effectExtent l="0" t="0" r="13335" b="18415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オークション会計書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0370" id="正方形/長方形 1029" o:spid="_x0000_s1051" style="position:absolute;margin-left:124.05pt;margin-top:292.4pt;width:52.95pt;height:5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" fillcolor="white [3201]" strokecolor="black [3200]" strokeweight="1pt"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オークション会計書</w:t>
                      </w:r>
                    </w:p>
                  </w:txbxContent>
                </v:textbox>
              </v:rect>
            </w:pict>
          </mc:Fallback>
        </mc:AlternateContent>
      </w:r>
      <w:r w:rsidR="001E66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B5253" wp14:editId="5D921BDB">
                <wp:simplePos x="0" y="0"/>
                <wp:positionH relativeFrom="column">
                  <wp:posOffset>730250</wp:posOffset>
                </wp:positionH>
                <wp:positionV relativeFrom="paragraph">
                  <wp:posOffset>4545965</wp:posOffset>
                </wp:positionV>
                <wp:extent cx="1104900" cy="9525"/>
                <wp:effectExtent l="0" t="0" r="19050" b="28575"/>
                <wp:wrapNone/>
                <wp:docPr id="1024" name="直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1318C" id="直線コネクタ 10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357.95pt" to="144.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1E6630">
        <w:rPr>
          <w:noProof/>
        </w:rPr>
        <w:drawing>
          <wp:anchor distT="0" distB="0" distL="114300" distR="114300" simplePos="0" relativeHeight="251867136" behindDoc="1" locked="0" layoutInCell="1" allowOverlap="1" wp14:anchorId="49439B5E" wp14:editId="41AC33D3">
            <wp:simplePos x="0" y="0"/>
            <wp:positionH relativeFrom="column">
              <wp:posOffset>1787525</wp:posOffset>
            </wp:positionH>
            <wp:positionV relativeFrom="paragraph">
              <wp:posOffset>4441190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1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>
        <w:rPr>
          <w:noProof/>
        </w:rPr>
        <w:drawing>
          <wp:anchor distT="0" distB="0" distL="114300" distR="114300" simplePos="0" relativeHeight="251707392" behindDoc="1" locked="0" layoutInCell="1" allowOverlap="1" wp14:anchorId="2DBB2458" wp14:editId="7F6E14D0">
            <wp:simplePos x="0" y="0"/>
            <wp:positionH relativeFrom="column">
              <wp:posOffset>5650482</wp:posOffset>
            </wp:positionH>
            <wp:positionV relativeFrom="paragraph">
              <wp:posOffset>4353404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60247" w:rsidRPr="00D602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53505" wp14:editId="1A7FC6BA">
                <wp:simplePos x="0" y="0"/>
                <wp:positionH relativeFrom="column">
                  <wp:posOffset>3243161</wp:posOffset>
                </wp:positionH>
                <wp:positionV relativeFrom="paragraph">
                  <wp:posOffset>2199401</wp:posOffset>
                </wp:positionV>
                <wp:extent cx="828136" cy="759125"/>
                <wp:effectExtent l="0" t="0" r="10160" b="22225"/>
                <wp:wrapNone/>
                <wp:docPr id="1034" name="角丸四角形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75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247" w:rsidRDefault="00D60247" w:rsidP="00D602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オークション計算書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753505" id="角丸四角形 1034" o:spid="_x0000_s1052" style="position:absolute;margin-left:255.35pt;margin-top:173.2pt;width:65.2pt;height:59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" fillcolor="white [3201]" strokecolor="black [3200]" strokeweight="1pt">
                <v:stroke joinstyle="miter"/>
                <v:textbox>
                  <w:txbxContent>
                    <w:p w:rsidR="00D60247" w:rsidRDefault="00D60247" w:rsidP="00D602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オークション計算書</w:t>
                      </w:r>
                    </w:p>
                  </w:txbxContent>
                </v:textbox>
              </v:roundrect>
            </w:pict>
          </mc:Fallback>
        </mc:AlternateContent>
      </w:r>
      <w:r w:rsidR="00D60247" w:rsidRPr="00D60247">
        <w:rPr>
          <w:noProof/>
        </w:rPr>
        <w:drawing>
          <wp:anchor distT="0" distB="0" distL="114300" distR="114300" simplePos="0" relativeHeight="251694080" behindDoc="1" locked="0" layoutInCell="1" allowOverlap="1" wp14:anchorId="32F7931B" wp14:editId="5ED33BDD">
            <wp:simplePos x="0" y="0"/>
            <wp:positionH relativeFrom="column">
              <wp:posOffset>3527425</wp:posOffset>
            </wp:positionH>
            <wp:positionV relativeFrom="paragraph">
              <wp:posOffset>2941320</wp:posOffset>
            </wp:positionV>
            <wp:extent cx="238125" cy="190500"/>
            <wp:effectExtent l="0" t="0" r="9525" b="0"/>
            <wp:wrapTight wrapText="bothSides">
              <wp:wrapPolygon edited="0">
                <wp:start x="6912" y="0"/>
                <wp:lineTo x="0" y="19440"/>
                <wp:lineTo x="20736" y="19440"/>
                <wp:lineTo x="13824" y="0"/>
                <wp:lineTo x="6912" y="0"/>
              </wp:wrapPolygon>
            </wp:wrapTight>
            <wp:docPr id="10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C6AF2" wp14:editId="398FA1B4">
                <wp:simplePos x="0" y="0"/>
                <wp:positionH relativeFrom="column">
                  <wp:posOffset>684446</wp:posOffset>
                </wp:positionH>
                <wp:positionV relativeFrom="paragraph">
                  <wp:posOffset>4080090</wp:posOffset>
                </wp:positionV>
                <wp:extent cx="871268" cy="301625"/>
                <wp:effectExtent l="0" t="0" r="24130" b="22225"/>
                <wp:wrapNone/>
                <wp:docPr id="1033" name="テキスト ボックス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68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60247" w:rsidRDefault="00D60247">
                            <w:r>
                              <w:rPr>
                                <w:rFonts w:hint="eastAsia"/>
                              </w:rPr>
                              <w:t>翌営業日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C6AF2" id="テキスト ボックス 1033" o:spid="_x0000_s1053" type="#_x0000_t202" style="position:absolute;margin-left:53.9pt;margin-top:321.25pt;width:68.6pt;height:23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" fillcolor="white [3201]" strokecolor="white [3212]" strokeweight=".5pt">
                <v:textbox>
                  <w:txbxContent>
                    <w:p w:rsidR="00D60247" w:rsidRDefault="00D60247">
                      <w:r>
                        <w:rPr>
                          <w:rFonts w:hint="eastAsia"/>
                        </w:rPr>
                        <w:t>翌営業日</w:t>
                      </w:r>
                    </w:p>
                  </w:txbxContent>
                </v:textbox>
              </v:shape>
            </w:pict>
          </mc:Fallback>
        </mc:AlternateContent>
      </w:r>
      <w:r w:rsidR="00D602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1E871" wp14:editId="6B2F21F9">
                <wp:simplePos x="0" y="0"/>
                <wp:positionH relativeFrom="column">
                  <wp:posOffset>3117431</wp:posOffset>
                </wp:positionH>
                <wp:positionV relativeFrom="paragraph">
                  <wp:posOffset>3062761</wp:posOffset>
                </wp:positionV>
                <wp:extent cx="474452" cy="1500996"/>
                <wp:effectExtent l="0" t="0" r="20955" b="23495"/>
                <wp:wrapNone/>
                <wp:docPr id="1032" name="カギ線コネクタ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2" cy="15009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0BA7" id="カギ線コネクタ 1032" o:spid="_x0000_s1026" type="#_x0000_t34" style="position:absolute;left:0;text-align:left;margin-left:245.45pt;margin-top:241.15pt;width:37.35pt;height:118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" strokecolor="black [3200]" strokeweight=".5pt"/>
            </w:pict>
          </mc:Fallback>
        </mc:AlternateContent>
      </w:r>
      <w:r w:rsidR="00EC0D7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A372F04" wp14:editId="0213731D">
                <wp:simplePos x="0" y="0"/>
                <wp:positionH relativeFrom="column">
                  <wp:posOffset>2340610</wp:posOffset>
                </wp:positionH>
                <wp:positionV relativeFrom="paragraph">
                  <wp:posOffset>4364774</wp:posOffset>
                </wp:positionV>
                <wp:extent cx="767751" cy="388189"/>
                <wp:effectExtent l="0" t="0" r="13335" b="12065"/>
                <wp:wrapNone/>
                <wp:docPr id="1031" name="楕円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D70" w:rsidRDefault="00EC0D70" w:rsidP="00EC0D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72F04" id="楕円 1031" o:spid="_x0000_s1054" style="position:absolute;margin-left:184.3pt;margin-top:343.7pt;width:60.45pt;height:30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:rsidR="00EC0D70" w:rsidRDefault="00EC0D70" w:rsidP="00EC0D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FAX</w:t>
                      </w:r>
                    </w:p>
                  </w:txbxContent>
                </v:textbox>
              </v:oval>
            </w:pict>
          </mc:Fallback>
        </mc:AlternateContent>
      </w:r>
      <w:r w:rsidR="00EC0D70">
        <w:rPr>
          <w:noProof/>
        </w:rPr>
        <w:drawing>
          <wp:anchor distT="0" distB="0" distL="114300" distR="114300" simplePos="0" relativeHeight="251685888" behindDoc="1" locked="0" layoutInCell="1" allowOverlap="1" wp14:anchorId="224834F5" wp14:editId="47245BF7">
            <wp:simplePos x="0" y="0"/>
            <wp:positionH relativeFrom="column">
              <wp:posOffset>501650</wp:posOffset>
            </wp:positionH>
            <wp:positionV relativeFrom="paragraph">
              <wp:posOffset>4406265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1D2E0A" w:rsidSect="00C222CD">
      <w:headerReference w:type="default" r:id="rId19"/>
      <w:footerReference w:type="default" r:id="rId20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5C0" w:rsidRDefault="005455C0" w:rsidP="00273989">
      <w:pPr>
        <w:pStyle w:val="a3"/>
      </w:pPr>
      <w:r>
        <w:separator/>
      </w:r>
    </w:p>
  </w:endnote>
  <w:endnote w:type="continuationSeparator" w:id="0">
    <w:p w:rsidR="005455C0" w:rsidRDefault="005455C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93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94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95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96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5C0" w:rsidRDefault="005455C0" w:rsidP="00273989">
      <w:pPr>
        <w:pStyle w:val="a3"/>
      </w:pPr>
      <w:r>
        <w:separator/>
      </w:r>
    </w:p>
  </w:footnote>
  <w:footnote w:type="continuationSeparator" w:id="0">
    <w:p w:rsidR="005455C0" w:rsidRDefault="005455C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F1CD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B8F89B9" wp14:editId="4CA373EB">
              <wp:simplePos x="0" y="0"/>
              <wp:positionH relativeFrom="column">
                <wp:posOffset>-84455</wp:posOffset>
              </wp:positionH>
              <wp:positionV relativeFrom="paragraph">
                <wp:posOffset>-6985</wp:posOffset>
              </wp:positionV>
              <wp:extent cx="9777095" cy="1038860"/>
              <wp:effectExtent l="0" t="0" r="33655" b="2794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4637B" w:rsidRDefault="00B4637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BF2B9B" w:rsidRDefault="00BF2B9B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買</w:t>
                            </w:r>
                            <w:r w:rsidR="00CF401D">
                              <w:rPr>
                                <w:rFonts w:hint="eastAsia"/>
                                <w:sz w:val="22"/>
                              </w:rPr>
                              <w:t>注文（仕入れ、出荷</w:t>
                            </w:r>
                            <w:r w:rsidRPr="00BF2B9B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F2B9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179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1794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F89B9" id="Group 53" o:spid="_x0000_s1055" style="position:absolute;left:0;text-align:left;margin-left:-6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wIUQgAABlLAAAOAAAAZHJzL2Uyb0RvYy54bWzsXG1vo0YQ/l6p/wHx3WeWd9A5VeKXU6Vr&#10;e+pd1c8EsI2KgQKJnVb9753ZXRaM7TS5nElwSaQIAiy7szPz7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">
              <v:group id="Group 15" o:spid="_x0000_s105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5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5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5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6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6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6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6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6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6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6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6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6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B4637B" w:rsidRDefault="00B4637B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6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7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BF2B9B" w:rsidRDefault="00BF2B9B" w:rsidP="00730FB8">
                      <w:pPr>
                        <w:jc w:val="left"/>
                        <w:rPr>
                          <w:sz w:val="22"/>
                        </w:rPr>
                      </w:pPr>
                      <w:r w:rsidRPr="00BF2B9B">
                        <w:rPr>
                          <w:rFonts w:hint="eastAsia"/>
                          <w:sz w:val="22"/>
                        </w:rPr>
                        <w:t>買</w:t>
                      </w:r>
                      <w:r w:rsidR="00CF401D">
                        <w:rPr>
                          <w:rFonts w:hint="eastAsia"/>
                          <w:sz w:val="22"/>
                        </w:rPr>
                        <w:t>注文（仕入れ、出荷</w:t>
                      </w:r>
                      <w:r w:rsidRPr="00BF2B9B">
                        <w:rPr>
                          <w:rFonts w:hint="eastAsia"/>
                          <w:sz w:val="22"/>
                        </w:rPr>
                        <w:t>）</w:t>
                      </w:r>
                    </w:p>
                  </w:txbxContent>
                </v:textbox>
              </v:shape>
              <v:group id="Group 36" o:spid="_x0000_s107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7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BF2B9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7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7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7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7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7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8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8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8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8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179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1794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8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8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8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  <w:r w:rsidR="00272388"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AFE5A61" wp14:editId="6ADE1228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F2B9B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FE5A61" id="Group 59" o:spid="_x0000_s1087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VnuAMAAFw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">
              <v:rect id="Rectangle 57" o:spid="_x0000_s108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 id="Text Box 58" o:spid="_x0000_s108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F2B9B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 w:rsidR="00272388"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46B6DFB" wp14:editId="0867344B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BF2B9B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B6DFB" id="Group 66" o:spid="_x0000_s1090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">
              <v:rect id="Rectangle 67" o:spid="_x0000_s1091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92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BF2B9B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担当者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47085"/>
    <w:multiLevelType w:val="hybridMultilevel"/>
    <w:tmpl w:val="C082D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041C2"/>
    <w:rsid w:val="00027BA6"/>
    <w:rsid w:val="00084223"/>
    <w:rsid w:val="0009481C"/>
    <w:rsid w:val="000B5B01"/>
    <w:rsid w:val="000E03F1"/>
    <w:rsid w:val="000F1CDF"/>
    <w:rsid w:val="001529A6"/>
    <w:rsid w:val="001846CE"/>
    <w:rsid w:val="001C379B"/>
    <w:rsid w:val="001D2E0A"/>
    <w:rsid w:val="001E6630"/>
    <w:rsid w:val="00200885"/>
    <w:rsid w:val="00272388"/>
    <w:rsid w:val="00273989"/>
    <w:rsid w:val="0028113D"/>
    <w:rsid w:val="002D4A47"/>
    <w:rsid w:val="002D6FF0"/>
    <w:rsid w:val="00360FA8"/>
    <w:rsid w:val="003B0E83"/>
    <w:rsid w:val="00501794"/>
    <w:rsid w:val="00533267"/>
    <w:rsid w:val="005455C0"/>
    <w:rsid w:val="0056717A"/>
    <w:rsid w:val="00603539"/>
    <w:rsid w:val="006536E8"/>
    <w:rsid w:val="006A4344"/>
    <w:rsid w:val="006F3DDD"/>
    <w:rsid w:val="00730FB8"/>
    <w:rsid w:val="00731474"/>
    <w:rsid w:val="00732F70"/>
    <w:rsid w:val="007346A7"/>
    <w:rsid w:val="00744655"/>
    <w:rsid w:val="0075497B"/>
    <w:rsid w:val="007B68A8"/>
    <w:rsid w:val="007D0416"/>
    <w:rsid w:val="007D5EC5"/>
    <w:rsid w:val="007F0A12"/>
    <w:rsid w:val="00824B28"/>
    <w:rsid w:val="00833821"/>
    <w:rsid w:val="008374BA"/>
    <w:rsid w:val="008846B4"/>
    <w:rsid w:val="00895C77"/>
    <w:rsid w:val="008A5826"/>
    <w:rsid w:val="008D33B2"/>
    <w:rsid w:val="008D4A94"/>
    <w:rsid w:val="00926E44"/>
    <w:rsid w:val="0098594D"/>
    <w:rsid w:val="009D7737"/>
    <w:rsid w:val="00A45C3D"/>
    <w:rsid w:val="00AD7689"/>
    <w:rsid w:val="00AF4CC2"/>
    <w:rsid w:val="00B15D12"/>
    <w:rsid w:val="00B275CA"/>
    <w:rsid w:val="00B4637B"/>
    <w:rsid w:val="00B50AD2"/>
    <w:rsid w:val="00BB05A4"/>
    <w:rsid w:val="00BC1433"/>
    <w:rsid w:val="00BD41FD"/>
    <w:rsid w:val="00BF2B9B"/>
    <w:rsid w:val="00C222CD"/>
    <w:rsid w:val="00C31011"/>
    <w:rsid w:val="00C54372"/>
    <w:rsid w:val="00CB438A"/>
    <w:rsid w:val="00CD14BA"/>
    <w:rsid w:val="00CF401D"/>
    <w:rsid w:val="00D472D8"/>
    <w:rsid w:val="00D60247"/>
    <w:rsid w:val="00EC00A1"/>
    <w:rsid w:val="00EC0D70"/>
    <w:rsid w:val="00F5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FF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D5E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145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26</cp:revision>
  <cp:lastPrinted>2006-06-21T10:14:00Z</cp:lastPrinted>
  <dcterms:created xsi:type="dcterms:W3CDTF">2018-06-01T01:02:00Z</dcterms:created>
  <dcterms:modified xsi:type="dcterms:W3CDTF">2018-06-20T06:05:00Z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