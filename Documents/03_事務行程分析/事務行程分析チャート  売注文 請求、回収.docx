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A31046" w:rsidP="008338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7B241" wp14:editId="255E3C82">
                <wp:simplePos x="0" y="0"/>
                <wp:positionH relativeFrom="column">
                  <wp:posOffset>1562883</wp:posOffset>
                </wp:positionH>
                <wp:positionV relativeFrom="paragraph">
                  <wp:posOffset>3056963</wp:posOffset>
                </wp:positionV>
                <wp:extent cx="2838203" cy="23751"/>
                <wp:effectExtent l="0" t="0" r="19685" b="33655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203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0A63B" id="直線コネクタ 4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05pt,240.7pt" to="346.55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435DBC2" wp14:editId="513CA8DF">
            <wp:simplePos x="0" y="0"/>
            <wp:positionH relativeFrom="column">
              <wp:posOffset>4376420</wp:posOffset>
            </wp:positionH>
            <wp:positionV relativeFrom="paragraph">
              <wp:posOffset>2994025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A242C" w:rsidRPr="000942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7558B" wp14:editId="430989DE">
                <wp:simplePos x="0" y="0"/>
                <wp:positionH relativeFrom="column">
                  <wp:posOffset>1981200</wp:posOffset>
                </wp:positionH>
                <wp:positionV relativeFrom="paragraph">
                  <wp:posOffset>2129345</wp:posOffset>
                </wp:positionV>
                <wp:extent cx="1647825" cy="695325"/>
                <wp:effectExtent l="0" t="0" r="0" b="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2AB" w:rsidRDefault="000942AB" w:rsidP="00094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落札価格</w:t>
                            </w:r>
                          </w:p>
                          <w:p w:rsidR="000942AB" w:rsidRDefault="000942AB" w:rsidP="00094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  <w:r>
                              <w:t>諸経費</w:t>
                            </w:r>
                          </w:p>
                          <w:p w:rsidR="000942AB" w:rsidRDefault="000942AB" w:rsidP="000942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売手数料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7558B" id="正方形/長方形 47" o:spid="_x0000_s1026" style="position:absolute;left:0;text-align:left;margin-left:156pt;margin-top:167.65pt;width:129.7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" filled="f" stroked="f" strokeweight="1pt">
                <v:textbox>
                  <w:txbxContent>
                    <w:p w:rsidR="000942AB" w:rsidRDefault="000942AB" w:rsidP="000942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落札価格</w:t>
                      </w:r>
                    </w:p>
                    <w:p w:rsidR="000942AB" w:rsidRDefault="000942AB" w:rsidP="000942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オークション</w:t>
                      </w:r>
                      <w:r>
                        <w:t>諸経費</w:t>
                      </w:r>
                    </w:p>
                    <w:p w:rsidR="000942AB" w:rsidRDefault="000942AB" w:rsidP="000942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売手数料</w:t>
                      </w:r>
                    </w:p>
                  </w:txbxContent>
                </v:textbox>
              </v:rect>
            </w:pict>
          </mc:Fallback>
        </mc:AlternateContent>
      </w:r>
      <w:r w:rsidR="00ED05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FAD15A" wp14:editId="343E6361">
                <wp:simplePos x="0" y="0"/>
                <wp:positionH relativeFrom="column">
                  <wp:posOffset>8336412</wp:posOffset>
                </wp:positionH>
                <wp:positionV relativeFrom="paragraph">
                  <wp:posOffset>723133</wp:posOffset>
                </wp:positionV>
                <wp:extent cx="828135" cy="319178"/>
                <wp:effectExtent l="0" t="0" r="10160" b="24130"/>
                <wp:wrapNone/>
                <wp:docPr id="1045" name="テキスト ボックス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D0581" w:rsidRDefault="00ED0581" w:rsidP="00ED0581">
                            <w:r>
                              <w:rPr>
                                <w:rFonts w:hint="eastAsia"/>
                              </w:rPr>
                              <w:t>振込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AD15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45" o:spid="_x0000_s1027" type="#_x0000_t202" style="position:absolute;left:0;text-align:left;margin-left:656.4pt;margin-top:56.95pt;width:65.2pt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" fillcolor="white [3201]" strokecolor="white [3212]" strokeweight=".5pt">
                <v:textbox>
                  <w:txbxContent>
                    <w:p w:rsidR="00ED0581" w:rsidRDefault="00ED0581" w:rsidP="00ED0581">
                      <w:r>
                        <w:rPr>
                          <w:rFonts w:hint="eastAsia"/>
                        </w:rPr>
                        <w:t>振込</w:t>
                      </w:r>
                    </w:p>
                  </w:txbxContent>
                </v:textbox>
              </v:shape>
            </w:pict>
          </mc:Fallback>
        </mc:AlternateContent>
      </w:r>
      <w:r w:rsidR="00ED0581" w:rsidRPr="000942AB">
        <w:rPr>
          <w:noProof/>
        </w:rPr>
        <w:drawing>
          <wp:anchor distT="0" distB="0" distL="114300" distR="114300" simplePos="0" relativeHeight="251665408" behindDoc="1" locked="0" layoutInCell="1" allowOverlap="1" wp14:anchorId="5877597A" wp14:editId="75B083F8">
            <wp:simplePos x="0" y="0"/>
            <wp:positionH relativeFrom="column">
              <wp:posOffset>8283294</wp:posOffset>
            </wp:positionH>
            <wp:positionV relativeFrom="paragraph">
              <wp:posOffset>1085478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D05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C3BB74" wp14:editId="62FB1C71">
                <wp:simplePos x="0" y="0"/>
                <wp:positionH relativeFrom="column">
                  <wp:posOffset>7213806</wp:posOffset>
                </wp:positionH>
                <wp:positionV relativeFrom="paragraph">
                  <wp:posOffset>1192538</wp:posOffset>
                </wp:positionV>
                <wp:extent cx="1094262" cy="0"/>
                <wp:effectExtent l="0" t="0" r="29845" b="19050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9D6AE" id="直線コネクタ 5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pt,93.9pt" to="654.1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ED0581">
        <w:rPr>
          <w:noProof/>
        </w:rPr>
        <w:drawing>
          <wp:anchor distT="0" distB="0" distL="114300" distR="114300" simplePos="0" relativeHeight="251687936" behindDoc="1" locked="0" layoutInCell="1" allowOverlap="1" wp14:anchorId="567F09F2" wp14:editId="62AD5C28">
            <wp:simplePos x="0" y="0"/>
            <wp:positionH relativeFrom="column">
              <wp:posOffset>6970815</wp:posOffset>
            </wp:positionH>
            <wp:positionV relativeFrom="paragraph">
              <wp:posOffset>1096282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D0581">
        <w:rPr>
          <w:noProof/>
        </w:rPr>
        <w:drawing>
          <wp:anchor distT="0" distB="0" distL="114300" distR="114300" simplePos="0" relativeHeight="251685888" behindDoc="1" locked="0" layoutInCell="1" allowOverlap="1" wp14:anchorId="2FB5632B" wp14:editId="5CAA2D07">
            <wp:simplePos x="0" y="0"/>
            <wp:positionH relativeFrom="column">
              <wp:posOffset>7405370</wp:posOffset>
            </wp:positionH>
            <wp:positionV relativeFrom="paragraph">
              <wp:posOffset>1272787</wp:posOffset>
            </wp:positionV>
            <wp:extent cx="238125" cy="180975"/>
            <wp:effectExtent l="0" t="0" r="9525" b="0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058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E5F88" wp14:editId="7BF38CCA">
                <wp:simplePos x="0" y="0"/>
                <wp:positionH relativeFrom="column">
                  <wp:posOffset>6491144</wp:posOffset>
                </wp:positionH>
                <wp:positionV relativeFrom="paragraph">
                  <wp:posOffset>1358793</wp:posOffset>
                </wp:positionV>
                <wp:extent cx="985652" cy="3635"/>
                <wp:effectExtent l="0" t="0" r="24130" b="34925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652" cy="3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39324" id="直線コネクタ 53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1pt,107pt" to="588.7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D05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D1DEA" wp14:editId="7A216FA6">
                <wp:simplePos x="0" y="0"/>
                <wp:positionH relativeFrom="column">
                  <wp:posOffset>5992232</wp:posOffset>
                </wp:positionH>
                <wp:positionV relativeFrom="paragraph">
                  <wp:posOffset>408626</wp:posOffset>
                </wp:positionV>
                <wp:extent cx="748146" cy="855023"/>
                <wp:effectExtent l="0" t="0" r="13970" b="21590"/>
                <wp:wrapNone/>
                <wp:docPr id="48" name="角丸四角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8550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81" w:rsidRDefault="00ED0581" w:rsidP="00ED05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6D1DEA" id="角丸四角形 48" o:spid="_x0000_s1028" style="position:absolute;left:0;text-align:left;margin-left:471.85pt;margin-top:32.2pt;width:58.9pt;height:6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ED0581" w:rsidRDefault="00ED0581" w:rsidP="00ED05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oundrect>
            </w:pict>
          </mc:Fallback>
        </mc:AlternateContent>
      </w:r>
      <w:r w:rsidR="00ED0581">
        <w:rPr>
          <w:noProof/>
        </w:rPr>
        <w:drawing>
          <wp:anchor distT="0" distB="0" distL="114300" distR="114300" simplePos="0" relativeHeight="251681792" behindDoc="1" locked="0" layoutInCell="1" allowOverlap="1" wp14:anchorId="6FC524BE" wp14:editId="791F8D86">
            <wp:simplePos x="0" y="0"/>
            <wp:positionH relativeFrom="column">
              <wp:posOffset>6282047</wp:posOffset>
            </wp:positionH>
            <wp:positionV relativeFrom="paragraph">
              <wp:posOffset>1258454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D0581" w:rsidRPr="000942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53B4D" wp14:editId="7440C8EB">
                <wp:simplePos x="0" y="0"/>
                <wp:positionH relativeFrom="margin">
                  <wp:posOffset>5446115</wp:posOffset>
                </wp:positionH>
                <wp:positionV relativeFrom="paragraph">
                  <wp:posOffset>1346916</wp:posOffset>
                </wp:positionV>
                <wp:extent cx="890649" cy="1579287"/>
                <wp:effectExtent l="0" t="0" r="24130" b="20955"/>
                <wp:wrapNone/>
                <wp:docPr id="49" name="カギ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649" cy="1579287"/>
                        </a:xfrm>
                        <a:prstGeom prst="bentConnector3">
                          <a:avLst>
                            <a:gd name="adj1" fmla="val 5483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755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9" o:spid="_x0000_s1026" type="#_x0000_t34" style="position:absolute;left:0;text-align:left;margin-left:428.85pt;margin-top:106.05pt;width:70.15pt;height:124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" adj="11843" strokecolor="black [3200]" strokeweight=".5pt">
                <w10:wrap anchorx="margin"/>
              </v:shape>
            </w:pict>
          </mc:Fallback>
        </mc:AlternateContent>
      </w:r>
      <w:r w:rsidR="00ED05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8D84D" wp14:editId="753F08C4">
                <wp:simplePos x="0" y="0"/>
                <wp:positionH relativeFrom="column">
                  <wp:posOffset>2714790</wp:posOffset>
                </wp:positionH>
                <wp:positionV relativeFrom="paragraph">
                  <wp:posOffset>2914460</wp:posOffset>
                </wp:positionV>
                <wp:extent cx="3099460" cy="11876"/>
                <wp:effectExtent l="0" t="0" r="24765" b="2667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9460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2E454" id="直線コネクタ 43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229.5pt" to="457.8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ED0581">
        <w:rPr>
          <w:noProof/>
        </w:rPr>
        <w:drawing>
          <wp:anchor distT="0" distB="0" distL="114300" distR="114300" simplePos="0" relativeHeight="251678720" behindDoc="1" locked="0" layoutInCell="1" allowOverlap="1" wp14:anchorId="0E403EB8" wp14:editId="51B2C187">
            <wp:simplePos x="0" y="0"/>
            <wp:positionH relativeFrom="column">
              <wp:posOffset>4987636</wp:posOffset>
            </wp:positionH>
            <wp:positionV relativeFrom="paragraph">
              <wp:posOffset>2849748</wp:posOffset>
            </wp:positionV>
            <wp:extent cx="142875" cy="142875"/>
            <wp:effectExtent l="0" t="0" r="9525" b="9525"/>
            <wp:wrapTight wrapText="bothSides">
              <wp:wrapPolygon edited="0">
                <wp:start x="0" y="0"/>
                <wp:lineTo x="0" y="20160"/>
                <wp:lineTo x="20160" y="20160"/>
                <wp:lineTo x="20160" y="0"/>
                <wp:lineTo x="0" y="0"/>
              </wp:wrapPolygon>
            </wp:wrapTight>
            <wp:docPr id="1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74A15" wp14:editId="7FA1F2FF">
                <wp:simplePos x="0" y="0"/>
                <wp:positionH relativeFrom="column">
                  <wp:posOffset>3669030</wp:posOffset>
                </wp:positionH>
                <wp:positionV relativeFrom="paragraph">
                  <wp:posOffset>1958406</wp:posOffset>
                </wp:positionV>
                <wp:extent cx="681486" cy="836738"/>
                <wp:effectExtent l="0" t="0" r="23495" b="20955"/>
                <wp:wrapNone/>
                <wp:docPr id="1033" name="正方形/長方形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6" cy="836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81" w:rsidRDefault="00ED0581" w:rsidP="00ED05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74A15" id="正方形/長方形 1033" o:spid="_x0000_s1029" style="position:absolute;left:0;text-align:left;margin-left:288.9pt;margin-top:154.2pt;width:53.65pt;height:65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" fillcolor="white [3201]" strokecolor="black [3200]" strokeweight="1pt">
                <v:textbox>
                  <w:txbxContent>
                    <w:p w:rsidR="00ED0581" w:rsidRDefault="00ED0581" w:rsidP="00ED05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ect>
            </w:pict>
          </mc:Fallback>
        </mc:AlternateContent>
      </w:r>
      <w:r w:rsidR="00ED0581" w:rsidRPr="00ED0581">
        <w:drawing>
          <wp:anchor distT="0" distB="0" distL="114300" distR="114300" simplePos="0" relativeHeight="251674624" behindDoc="0" locked="0" layoutInCell="1" allowOverlap="1" wp14:anchorId="02F42C02" wp14:editId="6C48F681">
            <wp:simplePos x="0" y="0"/>
            <wp:positionH relativeFrom="column">
              <wp:posOffset>3752215</wp:posOffset>
            </wp:positionH>
            <wp:positionV relativeFrom="paragraph">
              <wp:posOffset>2778125</wp:posOffset>
            </wp:positionV>
            <wp:extent cx="247650" cy="257175"/>
            <wp:effectExtent l="0" t="0" r="0" b="9525"/>
            <wp:wrapNone/>
            <wp:docPr id="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D0581" w:rsidRPr="00ED0581">
        <w:drawing>
          <wp:anchor distT="0" distB="0" distL="114300" distR="114300" simplePos="0" relativeHeight="251673600" behindDoc="0" locked="0" layoutInCell="1" allowOverlap="1" wp14:anchorId="4625B265" wp14:editId="2F399D17">
            <wp:simplePos x="0" y="0"/>
            <wp:positionH relativeFrom="column">
              <wp:posOffset>4000253</wp:posOffset>
            </wp:positionH>
            <wp:positionV relativeFrom="paragraph">
              <wp:posOffset>2789621</wp:posOffset>
            </wp:positionV>
            <wp:extent cx="247650" cy="257175"/>
            <wp:effectExtent l="0" t="0" r="0" b="9525"/>
            <wp:wrapNone/>
            <wp:docPr id="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D0581" w:rsidRPr="000942AB">
        <w:rPr>
          <w:noProof/>
        </w:rPr>
        <w:drawing>
          <wp:anchor distT="0" distB="0" distL="114300" distR="114300" simplePos="0" relativeHeight="251661312" behindDoc="1" locked="0" layoutInCell="1" allowOverlap="1" wp14:anchorId="504C515F" wp14:editId="1ADA976F">
            <wp:simplePos x="0" y="0"/>
            <wp:positionH relativeFrom="column">
              <wp:posOffset>2456831</wp:posOffset>
            </wp:positionH>
            <wp:positionV relativeFrom="paragraph">
              <wp:posOffset>2800399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D0581">
        <w:rPr>
          <w:noProof/>
        </w:rPr>
        <w:drawing>
          <wp:anchor distT="0" distB="0" distL="114300" distR="114300" simplePos="0" relativeHeight="251668480" behindDoc="1" locked="0" layoutInCell="1" allowOverlap="1" wp14:anchorId="44D15910" wp14:editId="2E529554">
            <wp:simplePos x="0" y="0"/>
            <wp:positionH relativeFrom="column">
              <wp:posOffset>1372870</wp:posOffset>
            </wp:positionH>
            <wp:positionV relativeFrom="paragraph">
              <wp:posOffset>2961071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D05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77B2D" wp14:editId="387D4803">
                <wp:simplePos x="0" y="0"/>
                <wp:positionH relativeFrom="column">
                  <wp:posOffset>1052244</wp:posOffset>
                </wp:positionH>
                <wp:positionV relativeFrom="paragraph">
                  <wp:posOffset>1952559</wp:posOffset>
                </wp:positionV>
                <wp:extent cx="831273" cy="997074"/>
                <wp:effectExtent l="0" t="0" r="26035" b="1270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997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81" w:rsidRDefault="00ED0581" w:rsidP="00ED05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売上げ</w:t>
                            </w:r>
                          </w:p>
                          <w:p w:rsidR="00ED0581" w:rsidRDefault="00ED0581" w:rsidP="00ED05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77B2D" id="正方形/長方形 44" o:spid="_x0000_s1030" style="position:absolute;left:0;text-align:left;margin-left:82.85pt;margin-top:153.75pt;width:65.45pt;height:7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" fillcolor="white [3201]" strokecolor="black [3200]" strokeweight="1pt">
                <v:textbox>
                  <w:txbxContent>
                    <w:p w:rsidR="00ED0581" w:rsidRDefault="00ED0581" w:rsidP="00ED05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売上げ</w:t>
                      </w:r>
                    </w:p>
                    <w:p w:rsidR="00ED0581" w:rsidRDefault="00ED0581" w:rsidP="00ED05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rect>
            </w:pict>
          </mc:Fallback>
        </mc:AlternateContent>
      </w:r>
    </w:p>
    <w:sectPr w:rsidR="006536E8" w:rsidSect="00C222CD">
      <w:headerReference w:type="default" r:id="rId14"/>
      <w:footerReference w:type="default" r:id="rId15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99A" w:rsidRDefault="0009299A" w:rsidP="00273989">
      <w:pPr>
        <w:pStyle w:val="a3"/>
      </w:pPr>
      <w:r>
        <w:separator/>
      </w:r>
    </w:p>
  </w:endnote>
  <w:endnote w:type="continuationSeparator" w:id="0">
    <w:p w:rsidR="0009299A" w:rsidRDefault="0009299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0942A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営業担当者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69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0942A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営業担当者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72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99A" w:rsidRDefault="0009299A" w:rsidP="00273989">
      <w:pPr>
        <w:pStyle w:val="a3"/>
      </w:pPr>
      <w:r>
        <w:separator/>
      </w:r>
    </w:p>
  </w:footnote>
  <w:footnote w:type="continuationSeparator" w:id="0">
    <w:p w:rsidR="0009299A" w:rsidRDefault="0009299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0942AB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1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32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3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0942AB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0942A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34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35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36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0942A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2AB" w:rsidRPr="00A7022C" w:rsidRDefault="000942AB" w:rsidP="000942A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273989" w:rsidRPr="000942A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Default="000942A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  <w:r w:rsidR="002C23A9">
                              <w:rPr>
                                <w:rFonts w:hint="eastAsia"/>
                                <w:sz w:val="24"/>
                              </w:rPr>
                              <w:t>（請求、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回収</w:t>
                            </w:r>
                            <w:r w:rsidR="00BE50AC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BE50AC" w:rsidRPr="00AD7689" w:rsidRDefault="00BE50AC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0942AB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</w:t>
                                </w:r>
                                <w:r>
                                  <w:t>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08</w:t>
                                </w:r>
                                <w:r w:rsidR="002C23A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C23A9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3104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3104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37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3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3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4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4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4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4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4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0942AB" w:rsidRPr="00A7022C" w:rsidRDefault="000942AB" w:rsidP="000942AB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  <w:p w:rsidR="00273989" w:rsidRPr="000942A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5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5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Default="000942A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  <w:r w:rsidR="002C23A9">
                        <w:rPr>
                          <w:rFonts w:hint="eastAsia"/>
                          <w:sz w:val="24"/>
                        </w:rPr>
                        <w:t>（請求、</w:t>
                      </w:r>
                      <w:r>
                        <w:rPr>
                          <w:rFonts w:hint="eastAsia"/>
                          <w:sz w:val="24"/>
                        </w:rPr>
                        <w:t>回収</w:t>
                      </w:r>
                      <w:r w:rsidR="00BE50AC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BE50AC" w:rsidRPr="00AD7689" w:rsidRDefault="00BE50AC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36" o:spid="_x0000_s105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0942AB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</w:t>
                          </w:r>
                          <w:r>
                            <w:t>将晃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5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08</w:t>
                          </w:r>
                          <w:r w:rsidR="002C23A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6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C23A9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6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3104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3104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6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6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61736"/>
    <w:rsid w:val="0009299A"/>
    <w:rsid w:val="000942AB"/>
    <w:rsid w:val="000B5B01"/>
    <w:rsid w:val="000E03F1"/>
    <w:rsid w:val="001529A6"/>
    <w:rsid w:val="001A242C"/>
    <w:rsid w:val="001C379B"/>
    <w:rsid w:val="00202EA9"/>
    <w:rsid w:val="00272388"/>
    <w:rsid w:val="00273989"/>
    <w:rsid w:val="002C23A9"/>
    <w:rsid w:val="002D4A47"/>
    <w:rsid w:val="00360FA8"/>
    <w:rsid w:val="00455C4F"/>
    <w:rsid w:val="00551EC4"/>
    <w:rsid w:val="0056717A"/>
    <w:rsid w:val="005B5FDC"/>
    <w:rsid w:val="00603539"/>
    <w:rsid w:val="006536E8"/>
    <w:rsid w:val="006E6DE3"/>
    <w:rsid w:val="00730FB8"/>
    <w:rsid w:val="00732F70"/>
    <w:rsid w:val="007346A7"/>
    <w:rsid w:val="00744655"/>
    <w:rsid w:val="007B68A8"/>
    <w:rsid w:val="007F0A12"/>
    <w:rsid w:val="00833821"/>
    <w:rsid w:val="008374BA"/>
    <w:rsid w:val="008A5826"/>
    <w:rsid w:val="00926E44"/>
    <w:rsid w:val="0098594D"/>
    <w:rsid w:val="00A31046"/>
    <w:rsid w:val="00AD7689"/>
    <w:rsid w:val="00AF4CC2"/>
    <w:rsid w:val="00B15D12"/>
    <w:rsid w:val="00B50AD2"/>
    <w:rsid w:val="00BC1433"/>
    <w:rsid w:val="00BD41FD"/>
    <w:rsid w:val="00BE50AC"/>
    <w:rsid w:val="00C222CD"/>
    <w:rsid w:val="00C81FAC"/>
    <w:rsid w:val="00CB438A"/>
    <w:rsid w:val="00ED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1D273FA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58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9</cp:revision>
  <cp:lastPrinted>2018-06-08T03:07:00Z</cp:lastPrinted>
  <dcterms:created xsi:type="dcterms:W3CDTF">2018-06-01T01:02:00Z</dcterms:created>
  <dcterms:modified xsi:type="dcterms:W3CDTF">2018-06-20T04:49:00Z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