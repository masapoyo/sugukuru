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Default="00833821" w:rsidP="00833821"/>
    <w:p w:rsidR="006536E8" w:rsidRDefault="009F6AA3" w:rsidP="0083382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D4A1D3" wp14:editId="5A50E5AE">
                <wp:simplePos x="0" y="0"/>
                <wp:positionH relativeFrom="column">
                  <wp:posOffset>5658929</wp:posOffset>
                </wp:positionH>
                <wp:positionV relativeFrom="paragraph">
                  <wp:posOffset>947899</wp:posOffset>
                </wp:positionV>
                <wp:extent cx="828135" cy="319178"/>
                <wp:effectExtent l="0" t="0" r="10160" b="24130"/>
                <wp:wrapNone/>
                <wp:docPr id="1045" name="テキスト ボックス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135" cy="31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F6AA3" w:rsidRDefault="009F6AA3" w:rsidP="009F6AA3">
                            <w:r>
                              <w:rPr>
                                <w:rFonts w:hint="eastAsia"/>
                              </w:rPr>
                              <w:t>振込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D4A1D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045" o:spid="_x0000_s1026" type="#_x0000_t202" style="position:absolute;left:0;text-align:left;margin-left:445.6pt;margin-top:74.65pt;width:65.2pt;height:25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" fillcolor="white [3201]" strokecolor="white [3212]" strokeweight=".5pt">
                <v:textbox>
                  <w:txbxContent>
                    <w:p w:rsidR="009F6AA3" w:rsidRDefault="009F6AA3" w:rsidP="009F6AA3">
                      <w:r>
                        <w:rPr>
                          <w:rFonts w:hint="eastAsia"/>
                        </w:rPr>
                        <w:t>振込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2AD9D918" wp14:editId="026A45FD">
            <wp:simplePos x="0" y="0"/>
            <wp:positionH relativeFrom="column">
              <wp:posOffset>6369265</wp:posOffset>
            </wp:positionH>
            <wp:positionV relativeFrom="paragraph">
              <wp:posOffset>2910181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0BAD56" wp14:editId="55059F73">
                <wp:simplePos x="0" y="0"/>
                <wp:positionH relativeFrom="column">
                  <wp:posOffset>5981400</wp:posOffset>
                </wp:positionH>
                <wp:positionV relativeFrom="paragraph">
                  <wp:posOffset>1392962</wp:posOffset>
                </wp:positionV>
                <wp:extent cx="388189" cy="1630393"/>
                <wp:effectExtent l="0" t="0" r="12065" b="27305"/>
                <wp:wrapNone/>
                <wp:docPr id="1041" name="カギ線コネクタ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189" cy="163039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6E6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041" o:spid="_x0000_s1026" type="#_x0000_t34" style="position:absolute;left:0;text-align:left;margin-left:471pt;margin-top:109.7pt;width:30.55pt;height:128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" strokecolor="black [3200]" strokeweight="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53C2DC23" wp14:editId="758410FD">
            <wp:simplePos x="0" y="0"/>
            <wp:positionH relativeFrom="column">
              <wp:posOffset>5731115</wp:posOffset>
            </wp:positionH>
            <wp:positionV relativeFrom="paragraph">
              <wp:posOffset>1271569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4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8CB7CA" wp14:editId="3F73A037">
                <wp:simplePos x="0" y="0"/>
                <wp:positionH relativeFrom="column">
                  <wp:posOffset>5015242</wp:posOffset>
                </wp:positionH>
                <wp:positionV relativeFrom="paragraph">
                  <wp:posOffset>1384336</wp:posOffset>
                </wp:positionV>
                <wp:extent cx="793630" cy="0"/>
                <wp:effectExtent l="0" t="0" r="26035" b="19050"/>
                <wp:wrapNone/>
                <wp:docPr id="1040" name="直線コネクタ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BEC96" id="直線コネクタ 1040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9pt,109pt" to="457.4pt,1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D64408" wp14:editId="23FCCFE2">
                <wp:simplePos x="0" y="0"/>
                <wp:positionH relativeFrom="column">
                  <wp:posOffset>4625975</wp:posOffset>
                </wp:positionH>
                <wp:positionV relativeFrom="paragraph">
                  <wp:posOffset>478191</wp:posOffset>
                </wp:positionV>
                <wp:extent cx="672861" cy="784824"/>
                <wp:effectExtent l="0" t="0" r="13335" b="15875"/>
                <wp:wrapNone/>
                <wp:docPr id="1039" name="角丸四角形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61" cy="7848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AA3" w:rsidRDefault="009F6AA3" w:rsidP="009F6AA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D64408" id="角丸四角形 1039" o:spid="_x0000_s1027" style="position:absolute;left:0;text-align:left;margin-left:364.25pt;margin-top:37.65pt;width:53pt;height:61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" fillcolor="white [3201]" strokecolor="black [3200]" strokeweight="1pt">
                <v:stroke joinstyle="miter"/>
                <v:textbox>
                  <w:txbxContent>
                    <w:p w:rsidR="009F6AA3" w:rsidRDefault="009F6AA3" w:rsidP="009F6AA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請求書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34BFD6F0" wp14:editId="3EA573C1">
            <wp:simplePos x="0" y="0"/>
            <wp:positionH relativeFrom="column">
              <wp:posOffset>4833968</wp:posOffset>
            </wp:positionH>
            <wp:positionV relativeFrom="paragraph">
              <wp:posOffset>1263278</wp:posOffset>
            </wp:positionV>
            <wp:extent cx="238125" cy="190500"/>
            <wp:effectExtent l="0" t="0" r="9525" b="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104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AF021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568049" wp14:editId="4D84742B">
                <wp:simplePos x="0" y="0"/>
                <wp:positionH relativeFrom="column">
                  <wp:posOffset>4307876</wp:posOffset>
                </wp:positionH>
                <wp:positionV relativeFrom="paragraph">
                  <wp:posOffset>1375710</wp:posOffset>
                </wp:positionV>
                <wp:extent cx="569343" cy="0"/>
                <wp:effectExtent l="0" t="0" r="21590" b="19050"/>
                <wp:wrapNone/>
                <wp:docPr id="1038" name="直線コネクタ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3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323FA" id="直線コネクタ 1038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2pt,108.3pt" to="384.05pt,1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AF021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697501" wp14:editId="01BA89F9">
                <wp:simplePos x="0" y="0"/>
                <wp:positionH relativeFrom="column">
                  <wp:posOffset>4299250</wp:posOffset>
                </wp:positionH>
                <wp:positionV relativeFrom="paragraph">
                  <wp:posOffset>1375709</wp:posOffset>
                </wp:positionV>
                <wp:extent cx="0" cy="1603926"/>
                <wp:effectExtent l="0" t="0" r="19050" b="15875"/>
                <wp:wrapNone/>
                <wp:docPr id="1037" name="直線コネクタ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39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89D0D" id="直線コネクタ 1037" o:spid="_x0000_s1026" style="position:absolute;left:0;text-align:left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8.5pt,108.3pt" to="338.5pt,2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AF021C">
        <w:rPr>
          <w:noProof/>
        </w:rPr>
        <w:drawing>
          <wp:anchor distT="0" distB="0" distL="114300" distR="114300" simplePos="0" relativeHeight="251681792" behindDoc="1" locked="0" layoutInCell="1" allowOverlap="1" wp14:anchorId="6C4BCA6E" wp14:editId="32A1C7EA">
            <wp:simplePos x="0" y="0"/>
            <wp:positionH relativeFrom="column">
              <wp:posOffset>4238625</wp:posOffset>
            </wp:positionH>
            <wp:positionV relativeFrom="paragraph">
              <wp:posOffset>2961640</wp:posOffset>
            </wp:positionV>
            <wp:extent cx="142875" cy="142875"/>
            <wp:effectExtent l="0" t="0" r="9525" b="9525"/>
            <wp:wrapTight wrapText="bothSides">
              <wp:wrapPolygon edited="0">
                <wp:start x="0" y="0"/>
                <wp:lineTo x="0" y="20160"/>
                <wp:lineTo x="20160" y="20160"/>
                <wp:lineTo x="20160" y="0"/>
                <wp:lineTo x="0" y="0"/>
              </wp:wrapPolygon>
            </wp:wrapTight>
            <wp:docPr id="10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AF021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7F206C" wp14:editId="3F0B7C7E">
                <wp:simplePos x="0" y="0"/>
                <wp:positionH relativeFrom="column">
                  <wp:posOffset>3667005</wp:posOffset>
                </wp:positionH>
                <wp:positionV relativeFrom="paragraph">
                  <wp:posOffset>3040608</wp:posOffset>
                </wp:positionV>
                <wp:extent cx="571860" cy="0"/>
                <wp:effectExtent l="0" t="0" r="19050" b="19050"/>
                <wp:wrapNone/>
                <wp:docPr id="1036" name="直線コネクタ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64674" id="直線コネクタ 1036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239.4pt" to="333.8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AF021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B3BC86" wp14:editId="285436D9">
                <wp:simplePos x="0" y="0"/>
                <wp:positionH relativeFrom="column">
                  <wp:posOffset>1883853</wp:posOffset>
                </wp:positionH>
                <wp:positionV relativeFrom="paragraph">
                  <wp:posOffset>3040608</wp:posOffset>
                </wp:positionV>
                <wp:extent cx="1293963" cy="0"/>
                <wp:effectExtent l="0" t="0" r="20955" b="19050"/>
                <wp:wrapNone/>
                <wp:docPr id="1034" name="直線コネクタ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39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AAEA09" id="直線コネクタ 1034" o:spid="_x0000_s1026" style="position:absolute;left:0;text-align:lef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8.35pt,239.4pt" to="250.25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AF021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C8F853" wp14:editId="55EB6BA8">
                <wp:simplePos x="0" y="0"/>
                <wp:positionH relativeFrom="column">
                  <wp:posOffset>3074299</wp:posOffset>
                </wp:positionH>
                <wp:positionV relativeFrom="paragraph">
                  <wp:posOffset>2048570</wp:posOffset>
                </wp:positionV>
                <wp:extent cx="681486" cy="836738"/>
                <wp:effectExtent l="0" t="0" r="23495" b="20955"/>
                <wp:wrapNone/>
                <wp:docPr id="1033" name="正方形/長方形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86" cy="836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21C" w:rsidRDefault="00AF021C" w:rsidP="00AF021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8F853" id="正方形/長方形 1033" o:spid="_x0000_s1028" style="position:absolute;left:0;text-align:left;margin-left:242.05pt;margin-top:161.3pt;width:53.65pt;height:65.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" fillcolor="white [3201]" strokecolor="black [3200]" strokeweight="1pt">
                <v:textbox>
                  <w:txbxContent>
                    <w:p w:rsidR="00AF021C" w:rsidRDefault="00AF021C" w:rsidP="00AF021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請求書</w:t>
                      </w:r>
                    </w:p>
                  </w:txbxContent>
                </v:textbox>
              </v:rect>
            </w:pict>
          </mc:Fallback>
        </mc:AlternateContent>
      </w:r>
      <w:r w:rsidR="00AF021C">
        <w:rPr>
          <w:noProof/>
        </w:rPr>
        <w:drawing>
          <wp:anchor distT="0" distB="0" distL="114300" distR="114300" simplePos="0" relativeHeight="251678720" behindDoc="0" locked="0" layoutInCell="1" allowOverlap="1" wp14:anchorId="438DEE43" wp14:editId="36FA5F33">
            <wp:simplePos x="0" y="0"/>
            <wp:positionH relativeFrom="column">
              <wp:posOffset>3416432</wp:posOffset>
            </wp:positionH>
            <wp:positionV relativeFrom="paragraph">
              <wp:posOffset>2895672</wp:posOffset>
            </wp:positionV>
            <wp:extent cx="247650" cy="257175"/>
            <wp:effectExtent l="0" t="0" r="0" b="9525"/>
            <wp:wrapNone/>
            <wp:docPr id="10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AF021C">
        <w:rPr>
          <w:noProof/>
        </w:rPr>
        <w:drawing>
          <wp:anchor distT="0" distB="0" distL="114300" distR="114300" simplePos="0" relativeHeight="251677696" behindDoc="0" locked="0" layoutInCell="1" allowOverlap="1" wp14:anchorId="3E22FFB8" wp14:editId="5FB907AA">
            <wp:simplePos x="0" y="0"/>
            <wp:positionH relativeFrom="column">
              <wp:posOffset>3168782</wp:posOffset>
            </wp:positionH>
            <wp:positionV relativeFrom="paragraph">
              <wp:posOffset>2884170</wp:posOffset>
            </wp:positionV>
            <wp:extent cx="247650" cy="257175"/>
            <wp:effectExtent l="0" t="0" r="0" b="9525"/>
            <wp:wrapNone/>
            <wp:docPr id="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AF021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67EC15" wp14:editId="25D8CDFA">
                <wp:simplePos x="0" y="0"/>
                <wp:positionH relativeFrom="column">
                  <wp:posOffset>1460967</wp:posOffset>
                </wp:positionH>
                <wp:positionV relativeFrom="paragraph">
                  <wp:posOffset>2022104</wp:posOffset>
                </wp:positionV>
                <wp:extent cx="1242203" cy="862019"/>
                <wp:effectExtent l="0" t="0" r="15240" b="14605"/>
                <wp:wrapNone/>
                <wp:docPr id="56" name="テキスト ボック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203" cy="862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F021C" w:rsidRDefault="00AF021C" w:rsidP="00AF021C">
                            <w:r>
                              <w:rPr>
                                <w:rFonts w:hint="eastAsia"/>
                              </w:rPr>
                              <w:t>落札</w:t>
                            </w:r>
                            <w:r>
                              <w:t>価格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AF021C" w:rsidRDefault="00AF021C" w:rsidP="00AF021C">
                            <w:r>
                              <w:t>＋</w:t>
                            </w:r>
                            <w:r>
                              <w:rPr>
                                <w:rFonts w:hint="eastAsia"/>
                              </w:rPr>
                              <w:t>オークション諸経費</w:t>
                            </w:r>
                          </w:p>
                          <w:p w:rsidR="00AF021C" w:rsidRDefault="00AF021C" w:rsidP="00AF021C">
                            <w:r>
                              <w:t>＋</w:t>
                            </w:r>
                            <w:r>
                              <w:rPr>
                                <w:rFonts w:hint="eastAsia"/>
                              </w:rPr>
                              <w:t>買手数料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7EC15" id="テキスト ボックス 56" o:spid="_x0000_s1029" type="#_x0000_t202" style="position:absolute;left:0;text-align:left;margin-left:115.05pt;margin-top:159.2pt;width:97.8pt;height:67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" fillcolor="white [3201]" strokecolor="white [3212]" strokeweight=".5pt">
                <v:textbox>
                  <w:txbxContent>
                    <w:p w:rsidR="00AF021C" w:rsidRDefault="00AF021C" w:rsidP="00AF021C">
                      <w:r>
                        <w:rPr>
                          <w:rFonts w:hint="eastAsia"/>
                        </w:rPr>
                        <w:t>落札</w:t>
                      </w:r>
                      <w:r>
                        <w:t>価格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AF021C" w:rsidRDefault="00AF021C" w:rsidP="00AF021C">
                      <w:r>
                        <w:t>＋</w:t>
                      </w:r>
                      <w:r>
                        <w:rPr>
                          <w:rFonts w:hint="eastAsia"/>
                        </w:rPr>
                        <w:t>オークション諸経費</w:t>
                      </w:r>
                    </w:p>
                    <w:p w:rsidR="00AF021C" w:rsidRDefault="00AF021C" w:rsidP="00AF021C">
                      <w:pPr>
                        <w:rPr>
                          <w:rFonts w:hint="eastAsia"/>
                        </w:rPr>
                      </w:pPr>
                      <w:r>
                        <w:t>＋</w:t>
                      </w:r>
                      <w:r>
                        <w:rPr>
                          <w:rFonts w:hint="eastAsia"/>
                        </w:rPr>
                        <w:t>買手数料</w:t>
                      </w:r>
                    </w:p>
                  </w:txbxContent>
                </v:textbox>
              </v:shape>
            </w:pict>
          </mc:Fallback>
        </mc:AlternateContent>
      </w:r>
      <w:r w:rsidR="00AF021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62BC53" wp14:editId="2BDF8117">
                <wp:simplePos x="0" y="0"/>
                <wp:positionH relativeFrom="column">
                  <wp:posOffset>554870</wp:posOffset>
                </wp:positionH>
                <wp:positionV relativeFrom="paragraph">
                  <wp:posOffset>2591686</wp:posOffset>
                </wp:positionV>
                <wp:extent cx="828135" cy="319178"/>
                <wp:effectExtent l="0" t="0" r="10160" b="24130"/>
                <wp:wrapNone/>
                <wp:docPr id="54" name="テキスト ボック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135" cy="31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F021C" w:rsidRDefault="00AF021C">
                            <w:r>
                              <w:rPr>
                                <w:rFonts w:hint="eastAsia"/>
                              </w:rPr>
                              <w:t>消込作業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2BC53" id="テキスト ボックス 54" o:spid="_x0000_s1030" type="#_x0000_t202" style="position:absolute;left:0;text-align:left;margin-left:43.7pt;margin-top:204.05pt;width:65.2pt;height:25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" fillcolor="white [3201]" strokecolor="white [3212]" strokeweight=".5pt">
                <v:textbox>
                  <w:txbxContent>
                    <w:p w:rsidR="00AF021C" w:rsidRDefault="00AF021C">
                      <w:r>
                        <w:rPr>
                          <w:rFonts w:hint="eastAsia"/>
                        </w:rPr>
                        <w:t>消込作業</w:t>
                      </w:r>
                    </w:p>
                  </w:txbxContent>
                </v:textbox>
              </v:shape>
            </w:pict>
          </mc:Fallback>
        </mc:AlternateContent>
      </w:r>
      <w:r w:rsidR="00AF021C">
        <w:rPr>
          <w:noProof/>
        </w:rPr>
        <w:drawing>
          <wp:anchor distT="0" distB="0" distL="114300" distR="114300" simplePos="0" relativeHeight="251669504" behindDoc="1" locked="0" layoutInCell="1" allowOverlap="1" wp14:anchorId="38680707" wp14:editId="09E26FD0">
            <wp:simplePos x="0" y="0"/>
            <wp:positionH relativeFrom="column">
              <wp:posOffset>1624857</wp:posOffset>
            </wp:positionH>
            <wp:positionV relativeFrom="paragraph">
              <wp:posOffset>2911115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AF021C">
        <w:rPr>
          <w:noProof/>
        </w:rPr>
        <w:drawing>
          <wp:anchor distT="0" distB="0" distL="114300" distR="114300" simplePos="0" relativeHeight="251666432" behindDoc="1" locked="0" layoutInCell="1" allowOverlap="1" wp14:anchorId="4EE830FD" wp14:editId="3CAC3D1E">
            <wp:simplePos x="0" y="0"/>
            <wp:positionH relativeFrom="column">
              <wp:posOffset>659130</wp:posOffset>
            </wp:positionH>
            <wp:positionV relativeFrom="paragraph">
              <wp:posOffset>2914015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AF021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B16E42" wp14:editId="4FDFA2F5">
                <wp:simplePos x="0" y="0"/>
                <wp:positionH relativeFrom="column">
                  <wp:posOffset>906145</wp:posOffset>
                </wp:positionH>
                <wp:positionV relativeFrom="paragraph">
                  <wp:posOffset>3039745</wp:posOffset>
                </wp:positionV>
                <wp:extent cx="744220" cy="0"/>
                <wp:effectExtent l="0" t="0" r="36830" b="19050"/>
                <wp:wrapNone/>
                <wp:docPr id="43" name="直線コネク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231BE" id="直線コネクタ 43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35pt,239.35pt" to="129.95pt,2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F1E12">
        <w:tab/>
      </w:r>
      <w:r w:rsidR="00AF021C">
        <w:tab/>
      </w:r>
    </w:p>
    <w:sectPr w:rsidR="006536E8" w:rsidSect="00C222C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6838" w:h="11906" w:orient="landscape" w:code="9"/>
      <w:pgMar w:top="2336" w:right="818" w:bottom="876" w:left="905" w:header="570" w:footer="495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8EE" w:rsidRDefault="003F68EE" w:rsidP="00273989">
      <w:pPr>
        <w:pStyle w:val="a3"/>
      </w:pPr>
      <w:r>
        <w:separator/>
      </w:r>
    </w:p>
  </w:endnote>
  <w:endnote w:type="continuationSeparator" w:id="0">
    <w:p w:rsidR="003F68EE" w:rsidRDefault="003F68EE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D4B" w:rsidRDefault="009F7D4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272388" w:rsidP="00272388">
    <w:pPr>
      <w:pStyle w:val="a4"/>
      <w:wordWrap w:val="0"/>
      <w:ind w:right="63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-2084705</wp:posOffset>
              </wp:positionV>
              <wp:extent cx="9423400" cy="1676400"/>
              <wp:effectExtent l="10160" t="10795" r="5715" b="8255"/>
              <wp:wrapNone/>
              <wp:docPr id="2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" name="Rectangle 70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445B2E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営業</w:t>
                            </w:r>
                            <w:r>
                              <w:rPr>
                                <w:sz w:val="24"/>
                              </w:rPr>
                              <w:t>担当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69" style="position:absolute;left:0;text-align:left;margin-left:9.05pt;margin-top:-164.15pt;width:742pt;height:132pt;z-index:251659776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">
              <v:rect id="Rectangle 70" o:spid="_x0000_s1070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71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" filled="f">
                <v:textbox style="layout-flow:vertical-ideographic" inset="0,0,2mm,0">
                  <w:txbxContent>
                    <w:p w:rsidR="00C222CD" w:rsidRPr="00B15D12" w:rsidRDefault="00445B2E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営業</w:t>
                      </w:r>
                      <w:r>
                        <w:rPr>
                          <w:sz w:val="24"/>
                        </w:rPr>
                        <w:t>担当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4" o:spid="_x0000_s1072" type="#_x0000_t202" style="position:absolute;left:0;text-align:left;margin-left:-1.4pt;margin-top:-2.05pt;width:287.2pt;height:15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>
      <w:t xml:space="preserve">IH-13A-805 </w:t>
    </w:r>
    <w:r>
      <w:rPr>
        <w:rFonts w:hint="eastAsia"/>
      </w:rPr>
      <w:t>4</w:t>
    </w:r>
    <w:r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D4B" w:rsidRDefault="009F7D4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8EE" w:rsidRDefault="003F68EE" w:rsidP="00273989">
      <w:pPr>
        <w:pStyle w:val="a3"/>
      </w:pPr>
      <w:r>
        <w:separator/>
      </w:r>
    </w:p>
  </w:footnote>
  <w:footnote w:type="continuationSeparator" w:id="0">
    <w:p w:rsidR="003F68EE" w:rsidRDefault="003F68EE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D4B" w:rsidRDefault="009F7D4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27238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116205</wp:posOffset>
              </wp:positionH>
              <wp:positionV relativeFrom="paragraph">
                <wp:posOffset>1273810</wp:posOffset>
              </wp:positionV>
              <wp:extent cx="9423400" cy="1676400"/>
              <wp:effectExtent l="11430" t="6985" r="13970" b="12065"/>
              <wp:wrapNone/>
              <wp:docPr id="40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41" name="Rectangle 5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2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15D12" w:rsidRPr="00B15D12" w:rsidRDefault="00445B2E" w:rsidP="00B15D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業者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31" style="position:absolute;left:0;text-align:left;margin-left:9.15pt;margin-top:100.3pt;width:742pt;height:132pt;z-index:251657728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">
              <v:rect id="Rectangle 57" o:spid="_x0000_s1032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33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" filled="f">
                <v:textbox style="layout-flow:vertical-ideographic" inset="0,0,2mm,0">
                  <w:txbxContent>
                    <w:p w:rsidR="00B15D12" w:rsidRPr="00B15D12" w:rsidRDefault="00445B2E" w:rsidP="00B15D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業者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2950210</wp:posOffset>
              </wp:positionV>
              <wp:extent cx="9423400" cy="1676400"/>
              <wp:effectExtent l="10160" t="6985" r="5715" b="12065"/>
              <wp:wrapNone/>
              <wp:docPr id="37" name="Group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8" name="Rectangle 6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39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445B2E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事務員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6" o:spid="_x0000_s1034" style="position:absolute;left:0;text-align:left;margin-left:9.05pt;margin-top:232.3pt;width:742pt;height:132pt;z-index:251658752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">
              <v:rect id="Rectangle 67" o:spid="_x0000_s1035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" filled="f">
                <v:textbox inset="0,.7pt,0,.7pt"/>
              </v:rect>
              <v:shape id="Text Box 68" o:spid="_x0000_s1036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" filled="f">
                <v:textbox style="layout-flow:vertical-ideographic" inset="0,0,2mm,0">
                  <w:txbxContent>
                    <w:p w:rsidR="00C222CD" w:rsidRPr="00B15D12" w:rsidRDefault="00445B2E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事務員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5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6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 xml:space="preserve">査　</w:t>
                                </w:r>
                                <w:r>
                                  <w:rPr>
                                    <w:rFonts w:hint="eastAsia"/>
                                  </w:rPr>
                                  <w:t>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検　</w:t>
                                </w:r>
                                <w:r>
                                  <w:rPr>
                                    <w:rFonts w:hint="eastAsia"/>
                                  </w:rPr>
                                  <w:t>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12" w:rsidRP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事務行程分析チャート</w:t>
                            </w:r>
                          </w:p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3437"/>
                              <w:gridCol w:w="3437"/>
                            </w:tblGrid>
                            <w:tr w:rsidR="00B15D12">
                              <w:tc>
                                <w:tcPr>
                                  <w:tcW w:w="3449" w:type="dxa"/>
                                </w:tcPr>
                                <w:tbl>
                                  <w:tblPr>
                                    <w:tblStyle w:val="a6"/>
                                    <w:tblW w:w="0" w:type="auto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606"/>
                                    <w:gridCol w:w="1605"/>
                                  </w:tblGrid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3989" w:rsidRPr="00B15D12" w:rsidRDefault="0027398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7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8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9A3032" w:rsidRDefault="009F7D4B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A7022C">
                              <w:rPr>
                                <w:rFonts w:hint="eastAsia"/>
                                <w:sz w:val="22"/>
                              </w:rPr>
                              <w:t>スグクル社</w:t>
                            </w:r>
                            <w:r w:rsidRPr="00A7022C">
                              <w:rPr>
                                <w:sz w:val="22"/>
                              </w:rPr>
                              <w:t xml:space="preserve"> </w:t>
                            </w:r>
                            <w:r w:rsidRPr="00A7022C">
                              <w:rPr>
                                <w:sz w:val="22"/>
                              </w:rPr>
                              <w:t>車両販売管理システム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9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0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445B2E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買注文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1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2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445B2E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石田将晃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6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7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8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9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3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9A3032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9A3032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4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5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37" style="position:absolute;left:0;text-align:left;margin-left:-9.65pt;margin-top:-.55pt;width:769.85pt;height:81.8pt;z-index:251655680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">
              <v:group id="Group 15" o:spid="_x0000_s1038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group id="Group 8" o:spid="_x0000_s1039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6" o:spid="_x0000_s104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4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42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0" o:spid="_x0000_s104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1" o:spid="_x0000_s104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 xml:space="preserve">査　</w:t>
                          </w:r>
                          <w:r>
                            <w:rPr>
                              <w:rFonts w:hint="eastAsia"/>
                            </w:rPr>
                            <w:t>閲</w:t>
                          </w:r>
                        </w:p>
                      </w:txbxContent>
                    </v:textbox>
                  </v:shape>
                </v:group>
                <v:group id="Group 12" o:spid="_x0000_s1045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3" o:spid="_x0000_s104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">
                    <v:textbox inset="5.85pt,.7pt,5.85pt,.7pt"/>
                  </v:rect>
                  <v:shape id="Text Box 14" o:spid="_x0000_s104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vBCwwAAANsAAAAPAAAAZHJzL2Rvd25yZXYueG1sRE9Na8JA&#10;EL0L/odlCl6kbipU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mKrwQ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検　</w:t>
                          </w:r>
                          <w:r>
                            <w:rPr>
                              <w:rFonts w:hint="eastAsia"/>
                            </w:rPr>
                            <w:t>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48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" filled="f" stroked="f">
                <v:textbox inset="5.85pt,.7pt,5.85pt,.7pt">
                  <w:txbxContent>
                    <w:p w:rsidR="00B15D12" w:rsidRPr="00B15D12" w:rsidRDefault="00B15D1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事務行程分析チャート</w:t>
                      </w:r>
                    </w:p>
                    <w:tbl>
                      <w:tblPr>
                        <w:tblStyle w:val="a6"/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3437"/>
                        <w:gridCol w:w="3437"/>
                      </w:tblGrid>
                      <w:tr w:rsidR="00B15D12">
                        <w:tc>
                          <w:tcPr>
                            <w:tcW w:w="3449" w:type="dxa"/>
                          </w:tcPr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1606"/>
                              <w:gridCol w:w="1605"/>
                            </w:tblGrid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</w:tbl>
                    <w:p w:rsidR="00273989" w:rsidRPr="00B15D12" w:rsidRDefault="00273989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Text Box 27" o:spid="_x0000_s1049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50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<v:textbox inset="2mm,2.25mm,0,.7pt">
                  <w:txbxContent>
                    <w:p w:rsidR="00273989" w:rsidRPr="009A3032" w:rsidRDefault="009F7D4B" w:rsidP="00730FB8">
                      <w:pPr>
                        <w:jc w:val="left"/>
                        <w:rPr>
                          <w:sz w:val="22"/>
                        </w:rPr>
                      </w:pPr>
                      <w:r w:rsidRPr="00A7022C">
                        <w:rPr>
                          <w:rFonts w:hint="eastAsia"/>
                          <w:sz w:val="22"/>
                        </w:rPr>
                        <w:t>スグクル社</w:t>
                      </w:r>
                      <w:r w:rsidRPr="00A7022C">
                        <w:rPr>
                          <w:sz w:val="22"/>
                        </w:rPr>
                        <w:t xml:space="preserve"> </w:t>
                      </w:r>
                      <w:r w:rsidRPr="00A7022C">
                        <w:rPr>
                          <w:sz w:val="22"/>
                        </w:rPr>
                        <w:t>車両販売管理システム</w:t>
                      </w:r>
                      <w:bookmarkStart w:id="1" w:name="_GoBack"/>
                      <w:bookmarkEnd w:id="1"/>
                    </w:p>
                  </w:txbxContent>
                </v:textbox>
              </v:shape>
              <v:shape id="Text Box 29" o:spid="_x0000_s1051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52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">
                <v:textbox inset="2mm,2.25mm,0,.7pt">
                  <w:txbxContent>
                    <w:p w:rsidR="00273989" w:rsidRPr="00AD7689" w:rsidRDefault="00445B2E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買注文</w:t>
                      </w:r>
                    </w:p>
                  </w:txbxContent>
                </v:textbox>
              </v:shape>
              <v:group id="Group 36" o:spid="_x0000_s1053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Group 32" o:spid="_x0000_s105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18" o:spid="_x0000_s105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445B2E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石田将晃</w:t>
                          </w:r>
                        </w:p>
                      </w:txbxContent>
                    </v:textbox>
                  </v:shape>
                  <v:shape id="Text Box 31" o:spid="_x0000_s105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5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34" o:spid="_x0000_s105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5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60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group id="Group 38" o:spid="_x0000_s1061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39" o:spid="_x0000_s106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6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64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42" o:spid="_x0000_s106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9A3032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9A3032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6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67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" strokecolor="#333" strokeweight="1.5pt"/>
              <v:line id="Line 51" o:spid="_x0000_s1068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D4B" w:rsidRDefault="009F7D4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4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88"/>
    <w:rsid w:val="000B5B01"/>
    <w:rsid w:val="000E03F1"/>
    <w:rsid w:val="001529A6"/>
    <w:rsid w:val="001C379B"/>
    <w:rsid w:val="00272388"/>
    <w:rsid w:val="00273989"/>
    <w:rsid w:val="002D4A47"/>
    <w:rsid w:val="00360FA8"/>
    <w:rsid w:val="003F68EE"/>
    <w:rsid w:val="00445B2E"/>
    <w:rsid w:val="004F1E12"/>
    <w:rsid w:val="0056717A"/>
    <w:rsid w:val="00603539"/>
    <w:rsid w:val="006536E8"/>
    <w:rsid w:val="00730FB8"/>
    <w:rsid w:val="00732F70"/>
    <w:rsid w:val="007346A7"/>
    <w:rsid w:val="00744655"/>
    <w:rsid w:val="007B68A8"/>
    <w:rsid w:val="007F0A12"/>
    <w:rsid w:val="00833821"/>
    <w:rsid w:val="008374BA"/>
    <w:rsid w:val="008A5826"/>
    <w:rsid w:val="00903EAF"/>
    <w:rsid w:val="00926E44"/>
    <w:rsid w:val="0098594D"/>
    <w:rsid w:val="009A3032"/>
    <w:rsid w:val="009F6AA3"/>
    <w:rsid w:val="009F7D4B"/>
    <w:rsid w:val="00A17D79"/>
    <w:rsid w:val="00AD7689"/>
    <w:rsid w:val="00AF021C"/>
    <w:rsid w:val="00AF4CC2"/>
    <w:rsid w:val="00B15D12"/>
    <w:rsid w:val="00B50AD2"/>
    <w:rsid w:val="00BC1433"/>
    <w:rsid w:val="00BD41FD"/>
    <w:rsid w:val="00C01659"/>
    <w:rsid w:val="00C222CD"/>
    <w:rsid w:val="00CB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30E5CAA0"/>
  <w15:chartTrackingRefBased/>
  <w15:docId w15:val="{C3098DAB-D462-4150-860A-CE6DD05A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AA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B15D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w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3_&#20107;&#21209;&#34892;&#31243;&#20998;&#26512;\&#20107;&#21209;&#34892;&#31243;&#20998;&#26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事務行程分析.dot</Template>
  <TotalTime>62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事務行程分析チャート</vt:lpstr>
      <vt:lpstr>事務行程分析チャート</vt:lpstr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事務行程分析チャート</dc:title>
  <dc:subject/>
  <dc:creator>Windows ユーザー</dc:creator>
  <cp:keywords/>
  <dc:description/>
  <cp:lastModifiedBy>Windows ユーザー</cp:lastModifiedBy>
  <cp:revision>5</cp:revision>
  <cp:lastPrinted>2006-06-21T10:14:00Z</cp:lastPrinted>
  <dcterms:created xsi:type="dcterms:W3CDTF">2018-06-01T01:02:00Z</dcterms:created>
  <dcterms:modified xsi:type="dcterms:W3CDTF">2018-06-08T02:26:00Z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