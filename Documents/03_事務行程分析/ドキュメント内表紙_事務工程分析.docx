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4B7BB5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事務工程分析</w:t>
                            </w:r>
                            <w:r w:rsidR="00DA3AE2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チャート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4B7BB5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事務工程分析</w:t>
                      </w:r>
                      <w:r w:rsidR="00DA3AE2">
                        <w:rPr>
                          <w:rFonts w:hint="eastAsia"/>
                          <w:b/>
                          <w:sz w:val="52"/>
                          <w:szCs w:val="52"/>
                        </w:rPr>
                        <w:t>チャート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4B7BB5">
              <w:t xml:space="preserve"> 6</w:t>
            </w:r>
            <w:r w:rsidR="000D01B9">
              <w:rPr>
                <w:rFonts w:hint="eastAsia"/>
              </w:rPr>
              <w:t>月</w:t>
            </w:r>
            <w:r w:rsidR="004B7BB5">
              <w:t xml:space="preserve"> 8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4B7BB5" w:rsidP="000D01B9">
            <w:pPr>
              <w:jc w:val="center"/>
            </w:pPr>
            <w:r>
              <w:rPr>
                <w:rFonts w:hint="eastAsia"/>
              </w:rPr>
              <w:t>石田将晃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24C" w:rsidRDefault="00D5224C" w:rsidP="00273989">
      <w:pPr>
        <w:pStyle w:val="a3"/>
      </w:pPr>
      <w:r>
        <w:separator/>
      </w:r>
    </w:p>
  </w:endnote>
  <w:endnote w:type="continuationSeparator" w:id="0">
    <w:p w:rsidR="00D5224C" w:rsidRDefault="00D5224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r>
      <w:rPr>
        <w:rFonts w:hint="eastAsia"/>
      </w:rPr>
      <w:t>I</w:t>
    </w:r>
    <w:r>
      <w:t>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24C" w:rsidRDefault="00D5224C" w:rsidP="00273989">
      <w:pPr>
        <w:pStyle w:val="a3"/>
      </w:pPr>
      <w:r>
        <w:separator/>
      </w:r>
    </w:p>
  </w:footnote>
  <w:footnote w:type="continuationSeparator" w:id="0">
    <w:p w:rsidR="00D5224C" w:rsidRDefault="00D5224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01F6F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A3AE2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A3AE2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01F6F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要件定義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01F6F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A3AE2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A3AE2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201F6F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要件定義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01F6F"/>
    <w:rsid w:val="00273989"/>
    <w:rsid w:val="002939BA"/>
    <w:rsid w:val="002D4A47"/>
    <w:rsid w:val="00360FA8"/>
    <w:rsid w:val="0037696C"/>
    <w:rsid w:val="003B2661"/>
    <w:rsid w:val="003C7A48"/>
    <w:rsid w:val="003E4C7F"/>
    <w:rsid w:val="004157CB"/>
    <w:rsid w:val="00460D7E"/>
    <w:rsid w:val="004B7BB5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D7689"/>
    <w:rsid w:val="00AF3E8B"/>
    <w:rsid w:val="00B1788F"/>
    <w:rsid w:val="00B52D29"/>
    <w:rsid w:val="00C16805"/>
    <w:rsid w:val="00D25985"/>
    <w:rsid w:val="00D5224C"/>
    <w:rsid w:val="00D9602D"/>
    <w:rsid w:val="00DA3AE2"/>
    <w:rsid w:val="00E17F33"/>
    <w:rsid w:val="00EA3B27"/>
    <w:rsid w:val="00EC076C"/>
    <w:rsid w:val="00F6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F8BFF7F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4</cp:revision>
  <cp:lastPrinted>2006-06-21T08:27:00Z</cp:lastPrinted>
  <dcterms:created xsi:type="dcterms:W3CDTF">2018-06-07T11:24:00Z</dcterms:created>
  <dcterms:modified xsi:type="dcterms:W3CDTF">2018-06-07T11:42:00Z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