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C01659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D1FF7D" wp14:editId="044320E0">
                <wp:simplePos x="0" y="0"/>
                <wp:positionH relativeFrom="column">
                  <wp:posOffset>6596380</wp:posOffset>
                </wp:positionH>
                <wp:positionV relativeFrom="paragraph">
                  <wp:posOffset>60325</wp:posOffset>
                </wp:positionV>
                <wp:extent cx="666750" cy="1404620"/>
                <wp:effectExtent l="0" t="0" r="0" b="381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9D610C" w:rsidP="004F1E12">
                            <w:r>
                              <w:rPr>
                                <w:rFonts w:hint="eastAsia"/>
                              </w:rPr>
                              <w:t>売</w:t>
                            </w:r>
                            <w:r w:rsidR="004F1E12">
                              <w:rPr>
                                <w:rFonts w:hint="eastAsia"/>
                              </w:rPr>
                              <w:t>注文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D1FF7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19.4pt;margin-top:4.75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" fillcolor="white [3212]" stroked="f">
                <v:textbox style="mso-fit-shape-to-text:t">
                  <w:txbxContent>
                    <w:p w:rsidR="004F1E12" w:rsidRDefault="009D610C" w:rsidP="004F1E12">
                      <w:r>
                        <w:rPr>
                          <w:rFonts w:hint="eastAsia"/>
                        </w:rPr>
                        <w:t>売</w:t>
                      </w:r>
                      <w:r w:rsidR="004F1E12">
                        <w:rPr>
                          <w:rFonts w:hint="eastAsia"/>
                        </w:rPr>
                        <w:t>注文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50E946" wp14:editId="2111E93D">
                <wp:simplePos x="0" y="0"/>
                <wp:positionH relativeFrom="column">
                  <wp:posOffset>4350385</wp:posOffset>
                </wp:positionH>
                <wp:positionV relativeFrom="paragraph">
                  <wp:posOffset>2298700</wp:posOffset>
                </wp:positionV>
                <wp:extent cx="1500505" cy="1404620"/>
                <wp:effectExtent l="0" t="0" r="4445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0E946" id="_x0000_s1027" type="#_x0000_t202" style="position:absolute;left:0;text-align:left;margin-left:342.55pt;margin-top:181pt;width:118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" fillcolor="white [3212]" stroked="f">
                <v:textbox style="mso-fit-shape-to-text:t">
                  <w:txbxContent>
                    <w:p w:rsidR="00C01659" w:rsidRDefault="00C01659" w:rsidP="00C01659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C01659" w:rsidRDefault="00C01659" w:rsidP="00C01659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D9596" wp14:editId="3AD07FD2">
                <wp:simplePos x="0" y="0"/>
                <wp:positionH relativeFrom="column">
                  <wp:posOffset>4216400</wp:posOffset>
                </wp:positionH>
                <wp:positionV relativeFrom="paragraph">
                  <wp:posOffset>864234</wp:posOffset>
                </wp:positionV>
                <wp:extent cx="0" cy="3362325"/>
                <wp:effectExtent l="0" t="0" r="19050" b="2857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510AC" id="直線コネクタ 5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8.05pt" to="33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6BC47D71" wp14:editId="6C0D564D">
            <wp:simplePos x="0" y="0"/>
            <wp:positionH relativeFrom="column">
              <wp:posOffset>4095750</wp:posOffset>
            </wp:positionH>
            <wp:positionV relativeFrom="paragraph">
              <wp:posOffset>599440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56B4CAB9" wp14:editId="70D1F3B2">
            <wp:simplePos x="0" y="0"/>
            <wp:positionH relativeFrom="column">
              <wp:posOffset>4083050</wp:posOffset>
            </wp:positionH>
            <wp:positionV relativeFrom="paragraph">
              <wp:posOffset>4217035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EE15C" wp14:editId="3B985D44">
                <wp:simplePos x="0" y="0"/>
                <wp:positionH relativeFrom="column">
                  <wp:posOffset>2301875</wp:posOffset>
                </wp:positionH>
                <wp:positionV relativeFrom="paragraph">
                  <wp:posOffset>4340860</wp:posOffset>
                </wp:positionV>
                <wp:extent cx="1752600" cy="0"/>
                <wp:effectExtent l="0" t="0" r="1905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B2449" id="直線コネクタ 5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5pt,341.8pt" to="319.2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3EC12F" wp14:editId="05860CDB">
                <wp:simplePos x="0" y="0"/>
                <wp:positionH relativeFrom="column">
                  <wp:posOffset>2196465</wp:posOffset>
                </wp:positionH>
                <wp:positionV relativeFrom="paragraph">
                  <wp:posOffset>3407410</wp:posOffset>
                </wp:positionV>
                <wp:extent cx="1362075" cy="1404620"/>
                <wp:effectExtent l="0" t="0" r="9525" b="381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（車両調達支持）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EC12F" id="_x0000_s1028" type="#_x0000_t202" style="position:absolute;left:0;text-align:left;margin-left:172.95pt;margin-top:268.3pt;width:10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 w:rsidP="004F1E12">
                      <w:r>
                        <w:rPr>
                          <w:rFonts w:hint="eastAsia"/>
                        </w:rPr>
                        <w:t>（車両調達支持）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A7ECCD" wp14:editId="7F3433A2">
                <wp:simplePos x="0" y="0"/>
                <wp:positionH relativeFrom="column">
                  <wp:posOffset>958850</wp:posOffset>
                </wp:positionH>
                <wp:positionV relativeFrom="paragraph">
                  <wp:posOffset>1073785</wp:posOffset>
                </wp:positionV>
                <wp:extent cx="666750" cy="1404620"/>
                <wp:effectExtent l="0" t="0" r="0" b="381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2E" w:rsidRDefault="00445B2E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複数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7ECCD" id="_x0000_s1029" type="#_x0000_t202" style="position:absolute;left:0;text-align:left;margin-left:75.5pt;margin-top:84.55pt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" fillcolor="white [3212]" stroked="f">
                <v:textbox style="mso-fit-shape-to-text:t">
                  <w:txbxContent>
                    <w:p w:rsidR="00445B2E" w:rsidRDefault="00445B2E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複数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DD2C8" wp14:editId="777BEFAF">
                <wp:simplePos x="0" y="0"/>
                <wp:positionH relativeFrom="column">
                  <wp:posOffset>2178050</wp:posOffset>
                </wp:positionH>
                <wp:positionV relativeFrom="paragraph">
                  <wp:posOffset>2854959</wp:posOffset>
                </wp:positionV>
                <wp:extent cx="0" cy="1362075"/>
                <wp:effectExtent l="0" t="0" r="19050" b="2857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81F3F" id="直線コネクタ 5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24.8pt" to="171.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71552" behindDoc="1" locked="0" layoutInCell="1" allowOverlap="1" wp14:anchorId="68A71325" wp14:editId="6C9654F8">
            <wp:simplePos x="0" y="0"/>
            <wp:positionH relativeFrom="column">
              <wp:posOffset>2057400</wp:posOffset>
            </wp:positionH>
            <wp:positionV relativeFrom="paragraph">
              <wp:posOffset>4209415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9504" behindDoc="1" locked="0" layoutInCell="1" allowOverlap="1" wp14:anchorId="5E46A8D3" wp14:editId="57C794DF">
            <wp:simplePos x="0" y="0"/>
            <wp:positionH relativeFrom="column">
              <wp:posOffset>2063750</wp:posOffset>
            </wp:positionH>
            <wp:positionV relativeFrom="paragraph">
              <wp:posOffset>2588260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71045" wp14:editId="0A27F811">
                <wp:simplePos x="0" y="0"/>
                <wp:positionH relativeFrom="column">
                  <wp:posOffset>1701800</wp:posOffset>
                </wp:positionH>
                <wp:positionV relativeFrom="paragraph">
                  <wp:posOffset>2731135</wp:posOffset>
                </wp:positionV>
                <wp:extent cx="371475" cy="0"/>
                <wp:effectExtent l="0" t="0" r="28575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20A4" id="直線コネクタ 4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15.05pt" to="163.2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46537" wp14:editId="388BBBEF">
                <wp:simplePos x="0" y="0"/>
                <wp:positionH relativeFrom="column">
                  <wp:posOffset>901700</wp:posOffset>
                </wp:positionH>
                <wp:positionV relativeFrom="paragraph">
                  <wp:posOffset>2731135</wp:posOffset>
                </wp:positionV>
                <wp:extent cx="304800" cy="9525"/>
                <wp:effectExtent l="0" t="0" r="19050" b="2857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74587" id="直線コネクタ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15.05pt" to="9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66432" behindDoc="1" locked="0" layoutInCell="1" allowOverlap="1" wp14:anchorId="63B58834" wp14:editId="46371E90">
            <wp:simplePos x="0" y="0"/>
            <wp:positionH relativeFrom="column">
              <wp:posOffset>1444625</wp:posOffset>
            </wp:positionH>
            <wp:positionV relativeFrom="paragraph">
              <wp:posOffset>2578735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5408" behindDoc="1" locked="0" layoutInCell="1" allowOverlap="1" wp14:anchorId="4B9C54D3" wp14:editId="476F0CAD">
            <wp:simplePos x="0" y="0"/>
            <wp:positionH relativeFrom="column">
              <wp:posOffset>1206500</wp:posOffset>
            </wp:positionH>
            <wp:positionV relativeFrom="paragraph">
              <wp:posOffset>2559685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62384" wp14:editId="3FCD2A30">
                <wp:simplePos x="0" y="0"/>
                <wp:positionH relativeFrom="column">
                  <wp:posOffset>892175</wp:posOffset>
                </wp:positionH>
                <wp:positionV relativeFrom="paragraph">
                  <wp:posOffset>730885</wp:posOffset>
                </wp:positionV>
                <wp:extent cx="0" cy="2019300"/>
                <wp:effectExtent l="0" t="0" r="1905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07E2" id="直線コネクタ 4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5pt,57.55pt" to="70.2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845DC" wp14:editId="4FFCDB44">
                <wp:simplePos x="0" y="0"/>
                <wp:positionH relativeFrom="column">
                  <wp:posOffset>1158875</wp:posOffset>
                </wp:positionH>
                <wp:positionV relativeFrom="paragraph">
                  <wp:posOffset>1711960</wp:posOffset>
                </wp:positionV>
                <wp:extent cx="600075" cy="857250"/>
                <wp:effectExtent l="0" t="0" r="28575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12" w:rsidRDefault="004F1E12" w:rsidP="004F1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845DC" id="正方形/長方形 46" o:spid="_x0000_s1030" style="position:absolute;left:0;text-align:left;margin-left:91.25pt;margin-top:134.8pt;width:47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" fillcolor="white [3201]" strokecolor="black [3200]" strokeweight="1pt">
                <v:textbox>
                  <w:txbxContent>
                    <w:p w:rsidR="004F1E12" w:rsidRDefault="004F1E12" w:rsidP="004F1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445B2E">
        <w:rPr>
          <w:noProof/>
        </w:rPr>
        <w:drawing>
          <wp:anchor distT="0" distB="0" distL="114300" distR="114300" simplePos="0" relativeHeight="251658240" behindDoc="1" locked="0" layoutInCell="1" allowOverlap="1" wp14:anchorId="3274B172" wp14:editId="41C831EA">
            <wp:simplePos x="0" y="0"/>
            <wp:positionH relativeFrom="column">
              <wp:posOffset>777875</wp:posOffset>
            </wp:positionH>
            <wp:positionV relativeFrom="paragraph">
              <wp:posOffset>473710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tab/>
      </w:r>
    </w:p>
    <w:p w:rsidR="0076116C" w:rsidRDefault="0076116C" w:rsidP="00833821"/>
    <w:p w:rsidR="0076116C" w:rsidRDefault="0076116C" w:rsidP="00833821"/>
    <w:p w:rsidR="0076116C" w:rsidRDefault="002E79F0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2FAD22" wp14:editId="1811C400">
                <wp:simplePos x="0" y="0"/>
                <wp:positionH relativeFrom="column">
                  <wp:posOffset>4340225</wp:posOffset>
                </wp:positionH>
                <wp:positionV relativeFrom="paragraph">
                  <wp:posOffset>182245</wp:posOffset>
                </wp:positionV>
                <wp:extent cx="2286000" cy="2200275"/>
                <wp:effectExtent l="0" t="0" r="19050" b="28575"/>
                <wp:wrapNone/>
                <wp:docPr id="53" name="カギ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200275"/>
                        </a:xfrm>
                        <a:prstGeom prst="bentConnector3">
                          <a:avLst>
                            <a:gd name="adj1" fmla="val 804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8B2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3" o:spid="_x0000_s1026" type="#_x0000_t34" style="position:absolute;left:0;text-align:left;margin-left:341.75pt;margin-top:14.35pt;width:180pt;height:17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" adj="17374" strokecolor="black [3200]" strokeweight=".5pt"/>
            </w:pict>
          </mc:Fallback>
        </mc:AlternateContent>
      </w:r>
    </w:p>
    <w:p w:rsidR="0076116C" w:rsidRDefault="000564FC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2A0F167" wp14:editId="2359F62E">
                <wp:simplePos x="0" y="0"/>
                <wp:positionH relativeFrom="column">
                  <wp:posOffset>6921500</wp:posOffset>
                </wp:positionH>
                <wp:positionV relativeFrom="paragraph">
                  <wp:posOffset>2958465</wp:posOffset>
                </wp:positionV>
                <wp:extent cx="1090930" cy="1404620"/>
                <wp:effectExtent l="0" t="0" r="0" b="0"/>
                <wp:wrapSquare wrapText="bothSides"/>
                <wp:docPr id="104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4FC" w:rsidRDefault="000564FC" w:rsidP="000564FC"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0F167" id="_x0000_s1031" type="#_x0000_t202" style="position:absolute;margin-left:545pt;margin-top:232.95pt;width:85.9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" fillcolor="white [3212]" stroked="f">
                <v:textbox style="mso-fit-shape-to-text:t">
                  <w:txbxContent>
                    <w:p w:rsidR="000564FC" w:rsidRDefault="000564FC" w:rsidP="000564FC"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9F0">
        <w:rPr>
          <w:noProof/>
        </w:rPr>
        <w:drawing>
          <wp:anchor distT="0" distB="0" distL="114300" distR="114300" simplePos="0" relativeHeight="251722752" behindDoc="1" locked="0" layoutInCell="1" allowOverlap="1" wp14:anchorId="2384EA24" wp14:editId="3D171CF4">
            <wp:simplePos x="0" y="0"/>
            <wp:positionH relativeFrom="column">
              <wp:posOffset>8331200</wp:posOffset>
            </wp:positionH>
            <wp:positionV relativeFrom="paragraph">
              <wp:posOffset>3482340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7874000</wp:posOffset>
                </wp:positionH>
                <wp:positionV relativeFrom="paragraph">
                  <wp:posOffset>2177414</wp:posOffset>
                </wp:positionV>
                <wp:extent cx="457200" cy="1438275"/>
                <wp:effectExtent l="0" t="0" r="19050" b="28575"/>
                <wp:wrapNone/>
                <wp:docPr id="1048" name="カギ線コネクタ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38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D221" id="カギ線コネクタ 1048" o:spid="_x0000_s1026" type="#_x0000_t34" style="position:absolute;left:0;text-align:left;margin-left:620pt;margin-top:171.45pt;width:36pt;height:11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" strokecolor="black [3200]" strokeweight=".5pt"/>
            </w:pict>
          </mc:Fallback>
        </mc:AlternateContent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6778625</wp:posOffset>
                </wp:positionH>
                <wp:positionV relativeFrom="paragraph">
                  <wp:posOffset>2186940</wp:posOffset>
                </wp:positionV>
                <wp:extent cx="952500" cy="0"/>
                <wp:effectExtent l="0" t="0" r="19050" b="19050"/>
                <wp:wrapNone/>
                <wp:docPr id="1047" name="直線コネクタ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29D06" id="直線コネクタ 1047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75pt,172.2pt" to="608.7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E79F0">
        <w:rPr>
          <w:noProof/>
        </w:rPr>
        <w:drawing>
          <wp:anchor distT="0" distB="0" distL="114300" distR="114300" simplePos="0" relativeHeight="251719680" behindDoc="1" locked="0" layoutInCell="1" allowOverlap="1" wp14:anchorId="7A4A0C19" wp14:editId="05BF26E7">
            <wp:simplePos x="0" y="0"/>
            <wp:positionH relativeFrom="column">
              <wp:posOffset>7677150</wp:posOffset>
            </wp:positionH>
            <wp:positionV relativeFrom="paragraph">
              <wp:posOffset>2082165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E79F0">
        <w:rPr>
          <w:noProof/>
        </w:rPr>
        <w:drawing>
          <wp:anchor distT="0" distB="0" distL="114300" distR="114300" simplePos="0" relativeHeight="251717632" behindDoc="1" locked="0" layoutInCell="1" allowOverlap="1" wp14:anchorId="7CFEE212" wp14:editId="5933C9F8">
            <wp:simplePos x="0" y="0"/>
            <wp:positionH relativeFrom="column">
              <wp:posOffset>6597650</wp:posOffset>
            </wp:positionH>
            <wp:positionV relativeFrom="paragraph">
              <wp:posOffset>2091690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7245350</wp:posOffset>
                </wp:positionH>
                <wp:positionV relativeFrom="paragraph">
                  <wp:posOffset>1129665</wp:posOffset>
                </wp:positionV>
                <wp:extent cx="1019175" cy="962025"/>
                <wp:effectExtent l="0" t="0" r="28575" b="28575"/>
                <wp:wrapNone/>
                <wp:docPr id="1040" name="正方形/長方形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F0" w:rsidRDefault="002E79F0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  <w:r>
                              <w:t>価格</w:t>
                            </w:r>
                          </w:p>
                          <w:p w:rsidR="002E79F0" w:rsidRDefault="002E79F0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＋希望</w:t>
                            </w:r>
                            <w:r>
                              <w:t>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040" o:spid="_x0000_s1032" style="position:absolute;margin-left:570.5pt;margin-top:88.95pt;width:80.25pt;height:75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" fillcolor="white [3201]" strokecolor="black [3200]" strokeweight="1pt">
                <v:textbox>
                  <w:txbxContent>
                    <w:p w:rsidR="002E79F0" w:rsidRDefault="002E79F0" w:rsidP="002E79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スタート</w:t>
                      </w:r>
                      <w:r>
                        <w:t>価格</w:t>
                      </w:r>
                    </w:p>
                    <w:p w:rsidR="002E79F0" w:rsidRDefault="002E79F0" w:rsidP="002E79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＋希望</w:t>
                      </w:r>
                      <w:r>
                        <w:t>額</w:t>
                      </w:r>
                    </w:p>
                  </w:txbxContent>
                </v:textbox>
              </v:rect>
            </w:pict>
          </mc:Fallback>
        </mc:AlternateContent>
      </w:r>
      <w:r w:rsidR="002E79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6350000</wp:posOffset>
                </wp:positionH>
                <wp:positionV relativeFrom="paragraph">
                  <wp:posOffset>1129665</wp:posOffset>
                </wp:positionV>
                <wp:extent cx="742950" cy="962025"/>
                <wp:effectExtent l="0" t="0" r="19050" b="28575"/>
                <wp:wrapNone/>
                <wp:docPr id="1032" name="正方形/長方形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9F0" w:rsidRDefault="002E79F0" w:rsidP="002E79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必要書類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32" o:spid="_x0000_s1033" style="position:absolute;margin-left:500pt;margin-top:88.95pt;width:58.5pt;height:7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" fillcolor="white [3201]" strokecolor="black [3200]" strokeweight="1pt">
                <v:textbox>
                  <w:txbxContent>
                    <w:p w:rsidR="002E79F0" w:rsidRDefault="002E79F0" w:rsidP="002E79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必要書類</w:t>
                      </w:r>
                    </w:p>
                  </w:txbxContent>
                </v:textbox>
              </v:rect>
            </w:pict>
          </mc:Fallback>
        </mc:AlternateContent>
      </w:r>
      <w:r w:rsidR="0076116C">
        <w:br w:type="page"/>
      </w:r>
    </w:p>
    <w:p w:rsidR="0076116C" w:rsidRDefault="0076116C" w:rsidP="00833821"/>
    <w:p w:rsidR="0076116C" w:rsidRDefault="000564FC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56A5E0" wp14:editId="622661E8">
                <wp:simplePos x="0" y="0"/>
                <wp:positionH relativeFrom="column">
                  <wp:posOffset>4121150</wp:posOffset>
                </wp:positionH>
                <wp:positionV relativeFrom="paragraph">
                  <wp:posOffset>2664460</wp:posOffset>
                </wp:positionV>
                <wp:extent cx="561975" cy="0"/>
                <wp:effectExtent l="0" t="0" r="28575" b="19050"/>
                <wp:wrapNone/>
                <wp:docPr id="1050" name="直線コネクタ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1475F" id="直線コネクタ 1050" o:spid="_x0000_s1026" style="position:absolute;left:0;text-align:lef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5pt,209.8pt" to="368.75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50088E1A" wp14:editId="73405894">
            <wp:simplePos x="0" y="0"/>
            <wp:positionH relativeFrom="margin">
              <wp:align>center</wp:align>
            </wp:positionH>
            <wp:positionV relativeFrom="paragraph">
              <wp:posOffset>2552065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F1A253" wp14:editId="11ED1861">
                <wp:simplePos x="0" y="0"/>
                <wp:positionH relativeFrom="column">
                  <wp:posOffset>5845175</wp:posOffset>
                </wp:positionH>
                <wp:positionV relativeFrom="paragraph">
                  <wp:posOffset>215900</wp:posOffset>
                </wp:positionV>
                <wp:extent cx="1104900" cy="733425"/>
                <wp:effectExtent l="0" t="0" r="19050" b="28575"/>
                <wp:wrapNone/>
                <wp:docPr id="1036" name="テキスト ボック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業者</w:t>
                            </w:r>
                            <w:r>
                              <w:t>から</w:t>
                            </w:r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依頼が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A253" id="テキスト ボックス 1036" o:spid="_x0000_s1034" type="#_x0000_t202" style="position:absolute;left:0;text-align:left;margin-left:460.25pt;margin-top:17pt;width:87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業者</w:t>
                      </w:r>
                      <w:r>
                        <w:t>から</w:t>
                      </w: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依頼が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CD0CFD" wp14:editId="08783841">
                <wp:simplePos x="0" y="0"/>
                <wp:positionH relativeFrom="column">
                  <wp:posOffset>2387599</wp:posOffset>
                </wp:positionH>
                <wp:positionV relativeFrom="paragraph">
                  <wp:posOffset>4026535</wp:posOffset>
                </wp:positionV>
                <wp:extent cx="600075" cy="323850"/>
                <wp:effectExtent l="0" t="0" r="28575" b="19050"/>
                <wp:wrapNone/>
                <wp:docPr id="1034" name="テキスト ボック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0CFD" id="テキスト ボックス 1034" o:spid="_x0000_s1035" type="#_x0000_t202" style="position:absolute;left:0;text-align:left;margin-left:188pt;margin-top:317.05pt;width:47.2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</v:shape>
            </w:pict>
          </mc:Fallback>
        </mc:AlternateContent>
      </w:r>
      <w:r w:rsidR="002A384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12D023" wp14:editId="77C77CDE">
                <wp:simplePos x="0" y="0"/>
                <wp:positionH relativeFrom="column">
                  <wp:posOffset>1558924</wp:posOffset>
                </wp:positionH>
                <wp:positionV relativeFrom="paragraph">
                  <wp:posOffset>2635885</wp:posOffset>
                </wp:positionV>
                <wp:extent cx="2295525" cy="1924050"/>
                <wp:effectExtent l="0" t="0" r="9525" b="19050"/>
                <wp:wrapNone/>
                <wp:docPr id="1024" name="カギ線コネクタ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1924050"/>
                        </a:xfrm>
                        <a:prstGeom prst="bentConnector3">
                          <a:avLst>
                            <a:gd name="adj1" fmla="val 323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3F7E" id="カギ線コネクタ 1024" o:spid="_x0000_s1026" type="#_x0000_t34" style="position:absolute;left:0;text-align:left;margin-left:122.75pt;margin-top:207.55pt;width:180.75pt;height:151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" adj="6996" strokecolor="black [3200]" strokeweight=".5pt"/>
            </w:pict>
          </mc:Fallback>
        </mc:AlternateContent>
      </w:r>
      <w:r w:rsidR="002A3846">
        <w:rPr>
          <w:noProof/>
        </w:rPr>
        <w:drawing>
          <wp:anchor distT="0" distB="0" distL="114300" distR="114300" simplePos="0" relativeHeight="251704320" behindDoc="1" locked="0" layoutInCell="1" allowOverlap="1" wp14:anchorId="3B0E4CA8" wp14:editId="2E9F9430">
            <wp:simplePos x="0" y="0"/>
            <wp:positionH relativeFrom="column">
              <wp:posOffset>3873500</wp:posOffset>
            </wp:positionH>
            <wp:positionV relativeFrom="paragraph">
              <wp:posOffset>2512060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A384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B04B008" wp14:editId="3DE1FE65">
                <wp:simplePos x="0" y="0"/>
                <wp:positionH relativeFrom="column">
                  <wp:posOffset>1190625</wp:posOffset>
                </wp:positionH>
                <wp:positionV relativeFrom="paragraph">
                  <wp:posOffset>2573020</wp:posOffset>
                </wp:positionV>
                <wp:extent cx="1500505" cy="1404620"/>
                <wp:effectExtent l="0" t="0" r="4445" b="0"/>
                <wp:wrapSquare wrapText="bothSides"/>
                <wp:docPr id="10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4B008" id="_x0000_s1036" type="#_x0000_t202" style="position:absolute;left:0;text-align:left;margin-left:93.75pt;margin-top:202.6pt;width:118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" fillcolor="white [3212]" stroked="f">
                <v:textbox style="mso-fit-shape-to-text:t">
                  <w:txbxContent>
                    <w:p w:rsidR="0076116C" w:rsidRDefault="0076116C" w:rsidP="0076116C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76116C" w:rsidRDefault="0076116C" w:rsidP="0076116C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456BF" wp14:editId="2B10BE6C">
                <wp:simplePos x="0" y="0"/>
                <wp:positionH relativeFrom="column">
                  <wp:posOffset>2378075</wp:posOffset>
                </wp:positionH>
                <wp:positionV relativeFrom="paragraph">
                  <wp:posOffset>2740660</wp:posOffset>
                </wp:positionV>
                <wp:extent cx="762000" cy="30480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 w:rsidP="00761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456BF" id="テキスト ボックス 63" o:spid="_x0000_s1037" type="#_x0000_t202" style="position:absolute;left:0;text-align:left;margin-left:187.25pt;margin-top:215.8pt;width:60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" fillcolor="white [3201]" strokecolor="white [3212]" strokeweight=".5pt">
                <v:textbox>
                  <w:txbxContent>
                    <w:p w:rsidR="0076116C" w:rsidRDefault="0076116C" w:rsidP="0076116C"/>
                  </w:txbxContent>
                </v:textbox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6D025" wp14:editId="3E5BF3EF">
                <wp:simplePos x="0" y="0"/>
                <wp:positionH relativeFrom="column">
                  <wp:posOffset>1187450</wp:posOffset>
                </wp:positionH>
                <wp:positionV relativeFrom="paragraph">
                  <wp:posOffset>2140585</wp:posOffset>
                </wp:positionV>
                <wp:extent cx="1104900" cy="4953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D025" id="テキスト ボックス 62" o:spid="_x0000_s1038" type="#_x0000_t202" style="position:absolute;left:0;text-align:left;margin-left:93.5pt;margin-top:168.55pt;width:87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" fillcolor="white [3201]" strokecolor="white [3212]" strokeweight=".5pt">
                <v:textbox>
                  <w:txbxContent>
                    <w:p w:rsidR="0076116C" w:rsidRDefault="0076116C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76116C" w:rsidRDefault="0076116C"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4080" behindDoc="1" locked="0" layoutInCell="1" allowOverlap="1" wp14:anchorId="5A64B803" wp14:editId="64F42CA5">
            <wp:simplePos x="0" y="0"/>
            <wp:positionH relativeFrom="column">
              <wp:posOffset>1314450</wp:posOffset>
            </wp:positionH>
            <wp:positionV relativeFrom="paragraph">
              <wp:posOffset>4447540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1A2D1" wp14:editId="6AAFDC7A">
                <wp:simplePos x="0" y="0"/>
                <wp:positionH relativeFrom="column">
                  <wp:posOffset>949325</wp:posOffset>
                </wp:positionH>
                <wp:positionV relativeFrom="paragraph">
                  <wp:posOffset>883285</wp:posOffset>
                </wp:positionV>
                <wp:extent cx="381000" cy="3686175"/>
                <wp:effectExtent l="0" t="0" r="19050" b="28575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686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DE8A" id="カギ線コネクタ 56" o:spid="_x0000_s1026" type="#_x0000_t34" style="position:absolute;left:0;text-align:left;margin-left:74.75pt;margin-top:69.55pt;width:30pt;height:29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" strokecolor="black [3200]" strokeweight=".5pt"/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2032" behindDoc="1" locked="0" layoutInCell="1" allowOverlap="1" wp14:anchorId="1E380DCB" wp14:editId="6775E3AF">
            <wp:simplePos x="0" y="0"/>
            <wp:positionH relativeFrom="column">
              <wp:posOffset>701675</wp:posOffset>
            </wp:positionH>
            <wp:positionV relativeFrom="paragraph">
              <wp:posOffset>740410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6116C" w:rsidSect="00C222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959" w:rsidRDefault="00675959" w:rsidP="00273989">
      <w:pPr>
        <w:pStyle w:val="a3"/>
      </w:pPr>
      <w:r>
        <w:separator/>
      </w:r>
    </w:p>
  </w:endnote>
  <w:endnote w:type="continuationSeparator" w:id="0">
    <w:p w:rsidR="00675959" w:rsidRDefault="0067595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900" w:rsidRDefault="003A49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7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8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9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0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900" w:rsidRDefault="003A49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959" w:rsidRDefault="00675959" w:rsidP="00273989">
      <w:pPr>
        <w:pStyle w:val="a3"/>
      </w:pPr>
      <w:r>
        <w:separator/>
      </w:r>
    </w:p>
  </w:footnote>
  <w:footnote w:type="continuationSeparator" w:id="0">
    <w:p w:rsidR="00675959" w:rsidRDefault="0067595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900" w:rsidRDefault="003A49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9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4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42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3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4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CC014E" w:rsidRDefault="003A4900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9D610C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</w:t>
                            </w:r>
                            <w:r w:rsidR="00445B2E">
                              <w:rPr>
                                <w:rFonts w:hint="eastAsia"/>
                                <w:sz w:val="24"/>
                              </w:rPr>
                              <w:t>注文</w:t>
                            </w:r>
                            <w:r w:rsidR="00934CE7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466772"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C014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C014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45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5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5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5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CC014E" w:rsidRDefault="003A4900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  <w:bookmarkStart w:id="1" w:name="_GoBack"/>
                      <w:bookmarkEnd w:id="1"/>
                    </w:p>
                  </w:txbxContent>
                </v:textbox>
              </v:shape>
              <v:shape id="Text Box 29" o:spid="_x0000_s105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9D610C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</w:t>
                      </w:r>
                      <w:r w:rsidR="00445B2E">
                        <w:rPr>
                          <w:rFonts w:hint="eastAsia"/>
                          <w:sz w:val="24"/>
                        </w:rPr>
                        <w:t>注文</w:t>
                      </w:r>
                      <w:r w:rsidR="00934CE7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466772"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6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6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7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C014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C014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900" w:rsidRDefault="003A49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564FC"/>
    <w:rsid w:val="000B5B01"/>
    <w:rsid w:val="000E03F1"/>
    <w:rsid w:val="001529A6"/>
    <w:rsid w:val="001C379B"/>
    <w:rsid w:val="00272388"/>
    <w:rsid w:val="00273989"/>
    <w:rsid w:val="002A3846"/>
    <w:rsid w:val="002D4A47"/>
    <w:rsid w:val="002E79F0"/>
    <w:rsid w:val="00360FA8"/>
    <w:rsid w:val="003A4900"/>
    <w:rsid w:val="00441A55"/>
    <w:rsid w:val="00445B2E"/>
    <w:rsid w:val="00466772"/>
    <w:rsid w:val="004F1E12"/>
    <w:rsid w:val="0056717A"/>
    <w:rsid w:val="005C166F"/>
    <w:rsid w:val="00603539"/>
    <w:rsid w:val="006536E8"/>
    <w:rsid w:val="00675959"/>
    <w:rsid w:val="00730FB8"/>
    <w:rsid w:val="00732F70"/>
    <w:rsid w:val="007346A7"/>
    <w:rsid w:val="00744655"/>
    <w:rsid w:val="0076116C"/>
    <w:rsid w:val="007B68A8"/>
    <w:rsid w:val="007F0A12"/>
    <w:rsid w:val="00833821"/>
    <w:rsid w:val="008374BA"/>
    <w:rsid w:val="008A5826"/>
    <w:rsid w:val="00926E44"/>
    <w:rsid w:val="00934CE7"/>
    <w:rsid w:val="0098594D"/>
    <w:rsid w:val="009D610C"/>
    <w:rsid w:val="00A17D79"/>
    <w:rsid w:val="00AD7689"/>
    <w:rsid w:val="00AF4CC2"/>
    <w:rsid w:val="00B15D12"/>
    <w:rsid w:val="00B50AD2"/>
    <w:rsid w:val="00BC1433"/>
    <w:rsid w:val="00BD41FD"/>
    <w:rsid w:val="00C01659"/>
    <w:rsid w:val="00C222CD"/>
    <w:rsid w:val="00CB438A"/>
    <w:rsid w:val="00CC014E"/>
    <w:rsid w:val="00F4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5469B9C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56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12</cp:revision>
  <cp:lastPrinted>2006-06-21T10:14:00Z</cp:lastPrinted>
  <dcterms:created xsi:type="dcterms:W3CDTF">2018-06-01T01:02:00Z</dcterms:created>
  <dcterms:modified xsi:type="dcterms:W3CDTF">2018-06-08T02:26:00Z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