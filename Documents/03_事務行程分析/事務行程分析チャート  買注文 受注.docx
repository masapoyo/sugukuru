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04AD49" wp14:editId="4578C274">
                <wp:simplePos x="0" y="0"/>
                <wp:positionH relativeFrom="column">
                  <wp:posOffset>6177651</wp:posOffset>
                </wp:positionH>
                <wp:positionV relativeFrom="paragraph">
                  <wp:posOffset>184665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4AD4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86.45pt;margin-top:14.5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D4de7H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買注文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8BC6C" wp14:editId="63F164BB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8BC6C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FA84B0A" wp14:editId="5653A762">
            <wp:simplePos x="0" y="0"/>
            <wp:positionH relativeFrom="column">
              <wp:posOffset>5568950</wp:posOffset>
            </wp:positionH>
            <wp:positionV relativeFrom="paragraph">
              <wp:posOffset>597535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DAA7A" wp14:editId="73E1C224">
                <wp:simplePos x="0" y="0"/>
                <wp:positionH relativeFrom="column">
                  <wp:posOffset>4330700</wp:posOffset>
                </wp:positionH>
                <wp:positionV relativeFrom="paragraph">
                  <wp:posOffset>721360</wp:posOffset>
                </wp:positionV>
                <wp:extent cx="1219200" cy="0"/>
                <wp:effectExtent l="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70C8" id="直線コネクタ 6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56.8pt" to="437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1C548" wp14:editId="0E5A2BB5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D4EA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44B7C59" wp14:editId="4EEE21A5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08DA371" wp14:editId="74C3DA20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F3499" wp14:editId="6EB1C5CB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B2449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60E2D4" wp14:editId="1AEAB530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0E2D4" id="_x0000_s1028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A191" wp14:editId="59841B2E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5A191" id="_x0000_s1029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gy7aME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395F1" wp14:editId="566C1D69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0CB11D57" wp14:editId="01BF3E11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20BCD324" wp14:editId="06FCD211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39352" wp14:editId="06076CA9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047E3" wp14:editId="6832CE04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001667A4" wp14:editId="7692BF8A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76CAFD7A" wp14:editId="646B31F8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8F2A6" wp14:editId="7831B84C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2E54" wp14:editId="6B960396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2E54" id="正方形/長方形 46" o:spid="_x0000_s1030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75147EBC" wp14:editId="2E4EEC35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76116C" w:rsidP="00833821"/>
    <w:p w:rsidR="0076116C" w:rsidRDefault="0076116C">
      <w:pPr>
        <w:widowControl/>
        <w:jc w:val="left"/>
      </w:pPr>
      <w:r>
        <w:br w:type="page"/>
      </w:r>
    </w:p>
    <w:p w:rsidR="0076116C" w:rsidRDefault="002A3846" w:rsidP="0083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9C09" id="直線コネクタ 103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2.95pt" to="380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76116C" w:rsidRDefault="002A3846" w:rsidP="00833821">
      <w:r>
        <w:rPr>
          <w:noProof/>
        </w:rPr>
        <w:drawing>
          <wp:anchor distT="0" distB="0" distL="114300" distR="114300" simplePos="0" relativeHeight="251729920" behindDoc="1" locked="0" layoutInCell="1" allowOverlap="1" wp14:anchorId="093A73B2" wp14:editId="22752139">
            <wp:simplePos x="0" y="0"/>
            <wp:positionH relativeFrom="column">
              <wp:posOffset>7026275</wp:posOffset>
            </wp:positionH>
            <wp:positionV relativeFrom="paragraph">
              <wp:posOffset>4340860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D92B78" wp14:editId="0F658452">
                <wp:simplePos x="0" y="0"/>
                <wp:positionH relativeFrom="column">
                  <wp:posOffset>6578600</wp:posOffset>
                </wp:positionH>
                <wp:positionV relativeFrom="paragraph">
                  <wp:posOffset>3525520</wp:posOffset>
                </wp:positionV>
                <wp:extent cx="1500505" cy="1404620"/>
                <wp:effectExtent l="0" t="0" r="4445" b="0"/>
                <wp:wrapSquare wrapText="bothSides"/>
                <wp:docPr id="10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92B78" id="_x0000_s1031" type="#_x0000_t202" style="position:absolute;left:0;text-align:left;margin-left:518pt;margin-top:277.6pt;width:118.1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" fillcolor="white [3212]" stroked="f">
                <v:textbox style="mso-fit-shape-to-text:t"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2A3846" w:rsidRDefault="002A3846" w:rsidP="002A3846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91FCA7" wp14:editId="2F967BB8">
                <wp:simplePos x="0" y="0"/>
                <wp:positionH relativeFrom="column">
                  <wp:posOffset>6007100</wp:posOffset>
                </wp:positionH>
                <wp:positionV relativeFrom="paragraph">
                  <wp:posOffset>1302384</wp:posOffset>
                </wp:positionV>
                <wp:extent cx="1019175" cy="3171825"/>
                <wp:effectExtent l="0" t="0" r="9525" b="28575"/>
                <wp:wrapNone/>
                <wp:docPr id="1044" name="カギ線コネクタ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171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27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4" o:spid="_x0000_s1026" type="#_x0000_t34" style="position:absolute;left:0;text-align:left;margin-left:473pt;margin-top:102.55pt;width:80.25pt;height:24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150EA5" wp14:editId="31DFB0C0">
                <wp:simplePos x="0" y="0"/>
                <wp:positionH relativeFrom="column">
                  <wp:posOffset>5607050</wp:posOffset>
                </wp:positionH>
                <wp:positionV relativeFrom="paragraph">
                  <wp:posOffset>273685</wp:posOffset>
                </wp:positionV>
                <wp:extent cx="1104900" cy="495300"/>
                <wp:effectExtent l="0" t="0" r="19050" b="19050"/>
                <wp:wrapNone/>
                <wp:docPr id="1042" name="テキスト ボックス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2A3846" w:rsidRDefault="002A3846" w:rsidP="002A38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0EA5" id="テキスト ボックス 1042" o:spid="_x0000_s1032" type="#_x0000_t202" style="position:absolute;left:0;text-align:left;margin-left:441.5pt;margin-top:21.55pt;width:87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6D8C834C" wp14:editId="4295FABD">
            <wp:simplePos x="0" y="0"/>
            <wp:positionH relativeFrom="column">
              <wp:posOffset>5749925</wp:posOffset>
            </wp:positionH>
            <wp:positionV relativeFrom="paragraph">
              <wp:posOffset>1178560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C0EF84" wp14:editId="1AB1600A">
                <wp:simplePos x="0" y="0"/>
                <wp:positionH relativeFrom="column">
                  <wp:posOffset>5245100</wp:posOffset>
                </wp:positionH>
                <wp:positionV relativeFrom="paragraph">
                  <wp:posOffset>1302385</wp:posOffset>
                </wp:positionV>
                <wp:extent cx="514350" cy="3114675"/>
                <wp:effectExtent l="0" t="0" r="19050" b="28575"/>
                <wp:wrapNone/>
                <wp:docPr id="1039" name="カギ線コネクタ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14675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3509" id="カギ線コネクタ 1039" o:spid="_x0000_s1026" type="#_x0000_t34" style="position:absolute;left:0;text-align:left;margin-left:413pt;margin-top:102.55pt;width:40.5pt;height:245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" adj="6996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7BBDC3DA" wp14:editId="3A0F7549">
            <wp:simplePos x="0" y="0"/>
            <wp:positionH relativeFrom="column">
              <wp:posOffset>5026025</wp:posOffset>
            </wp:positionH>
            <wp:positionV relativeFrom="paragraph">
              <wp:posOffset>4293235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FD263" wp14:editId="55D714DF">
                <wp:simplePos x="0" y="0"/>
                <wp:positionH relativeFrom="column">
                  <wp:posOffset>8340725</wp:posOffset>
                </wp:positionH>
                <wp:positionV relativeFrom="paragraph">
                  <wp:posOffset>45085</wp:posOffset>
                </wp:positionV>
                <wp:extent cx="1104900" cy="733425"/>
                <wp:effectExtent l="0" t="0" r="19050" b="28575"/>
                <wp:wrapNone/>
                <wp:docPr id="1037" name="テキスト ボックス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活動で</w:t>
                            </w: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D263" id="テキスト ボックス 1037" o:spid="_x0000_s1033" type="#_x0000_t202" style="position:absolute;left:0;text-align:left;margin-left:656.75pt;margin-top:3.55pt;width:87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活動で</w:t>
                      </w: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88ED9" wp14:editId="759CDA85">
                <wp:simplePos x="0" y="0"/>
                <wp:positionH relativeFrom="column">
                  <wp:posOffset>3473450</wp:posOffset>
                </wp:positionH>
                <wp:positionV relativeFrom="paragraph">
                  <wp:posOffset>102234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8ED9" id="テキスト ボックス 1036" o:spid="_x0000_s1034" type="#_x0000_t202" style="position:absolute;left:0;text-align:left;margin-left:273.5pt;margin-top:8.05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3E22B" wp14:editId="17A86E61">
                <wp:simplePos x="0" y="0"/>
                <wp:positionH relativeFrom="column">
                  <wp:posOffset>4121149</wp:posOffset>
                </wp:positionH>
                <wp:positionV relativeFrom="paragraph">
                  <wp:posOffset>2635885</wp:posOffset>
                </wp:positionV>
                <wp:extent cx="352425" cy="1809750"/>
                <wp:effectExtent l="0" t="0" r="9525" b="19050"/>
                <wp:wrapNone/>
                <wp:docPr id="1030" name="カギ線コネクタ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C03B" id="カギ線コネクタ 1030" o:spid="_x0000_s1026" type="#_x0000_t34" style="position:absolute;left:0;text-align:left;margin-left:324.5pt;margin-top:207.55pt;width:27.75pt;height:1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B8B6E2" wp14:editId="274CF796">
                <wp:simplePos x="0" y="0"/>
                <wp:positionH relativeFrom="column">
                  <wp:posOffset>2387599</wp:posOffset>
                </wp:positionH>
                <wp:positionV relativeFrom="paragraph">
                  <wp:posOffset>4026535</wp:posOffset>
                </wp:positionV>
                <wp:extent cx="600075" cy="323850"/>
                <wp:effectExtent l="0" t="0" r="28575" b="19050"/>
                <wp:wrapNone/>
                <wp:docPr id="1034" name="テキスト ボック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B6E2" id="テキスト ボックス 1034" o:spid="_x0000_s1035" type="#_x0000_t202" style="position:absolute;left:0;text-align:left;margin-left:188pt;margin-top:317.05pt;width:4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2F628" wp14:editId="286A2D02">
                <wp:simplePos x="0" y="0"/>
                <wp:positionH relativeFrom="column">
                  <wp:posOffset>1558924</wp:posOffset>
                </wp:positionH>
                <wp:positionV relativeFrom="paragraph">
                  <wp:posOffset>2635885</wp:posOffset>
                </wp:positionV>
                <wp:extent cx="2295525" cy="1924050"/>
                <wp:effectExtent l="0" t="0" r="9525" b="19050"/>
                <wp:wrapNone/>
                <wp:docPr id="1024" name="カギ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924050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F7E" id="カギ線コネクタ 1024" o:spid="_x0000_s1026" type="#_x0000_t34" style="position:absolute;left:0;text-align:left;margin-left:122.75pt;margin-top:207.55pt;width:180.75pt;height:15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" adj="6996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0C4D5C5A" wp14:editId="0EDCAC22">
            <wp:simplePos x="0" y="0"/>
            <wp:positionH relativeFrom="column">
              <wp:posOffset>3873500</wp:posOffset>
            </wp:positionH>
            <wp:positionV relativeFrom="paragraph">
              <wp:posOffset>2512060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B23B38" wp14:editId="7696B220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23B38" id="_x0000_s1036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GZv8a0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1DE23DD" wp14:editId="7212D077">
            <wp:simplePos x="0" y="0"/>
            <wp:positionH relativeFrom="column">
              <wp:posOffset>4476750</wp:posOffset>
            </wp:positionH>
            <wp:positionV relativeFrom="paragraph">
              <wp:posOffset>4314190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56BF" wp14:editId="2B10BE6C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56BF" id="テキスト ボックス 63" o:spid="_x0000_s1037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WZ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pc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FvSxZl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6D025" wp14:editId="3E5BF3EF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D025" id="テキスト ボックス 62" o:spid="_x0000_s1038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vHLULW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4080" behindDoc="1" locked="0" layoutInCell="1" allowOverlap="1" wp14:anchorId="5A64B803" wp14:editId="64F42CA5">
            <wp:simplePos x="0" y="0"/>
            <wp:positionH relativeFrom="column">
              <wp:posOffset>1314450</wp:posOffset>
            </wp:positionH>
            <wp:positionV relativeFrom="paragraph">
              <wp:posOffset>4447540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1A2D1" wp14:editId="6AAFDC7A">
                <wp:simplePos x="0" y="0"/>
                <wp:positionH relativeFrom="column">
                  <wp:posOffset>949325</wp:posOffset>
                </wp:positionH>
                <wp:positionV relativeFrom="paragraph">
                  <wp:posOffset>883285</wp:posOffset>
                </wp:positionV>
                <wp:extent cx="381000" cy="3686175"/>
                <wp:effectExtent l="0" t="0" r="19050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6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E8A" id="カギ線コネクタ 56" o:spid="_x0000_s1026" type="#_x0000_t34" style="position:absolute;left:0;text-align:left;margin-left:74.75pt;margin-top:69.55pt;width:30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" strokecolor="black [3200]" strokeweight=".5pt"/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66F" w:rsidRDefault="005C166F" w:rsidP="00273989">
      <w:pPr>
        <w:pStyle w:val="a3"/>
      </w:pPr>
      <w:r>
        <w:separator/>
      </w:r>
    </w:p>
  </w:endnote>
  <w:endnote w:type="continuationSeparator" w:id="0">
    <w:p w:rsidR="005C166F" w:rsidRDefault="005C166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772" w:rsidRDefault="004667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7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0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772" w:rsidRDefault="004667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66F" w:rsidRDefault="005C166F" w:rsidP="00273989">
      <w:pPr>
        <w:pStyle w:val="a3"/>
      </w:pPr>
      <w:r>
        <w:separator/>
      </w:r>
    </w:p>
  </w:footnote>
  <w:footnote w:type="continuationSeparator" w:id="0">
    <w:p w:rsidR="005C166F" w:rsidRDefault="005C166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772" w:rsidRDefault="004667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9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2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238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スグクルシステム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934CE7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34C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34C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5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27238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スグクルシステム</w:t>
                      </w:r>
                    </w:p>
                  </w:txbxContent>
                </v:textbox>
              </v:shape>
              <v:shape id="Text Box 29" o:spid="_x0000_s105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934CE7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6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34C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34C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772" w:rsidRDefault="004667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A3846"/>
    <w:rsid w:val="002D4A47"/>
    <w:rsid w:val="00360FA8"/>
    <w:rsid w:val="00445B2E"/>
    <w:rsid w:val="00466772"/>
    <w:rsid w:val="004F1E12"/>
    <w:rsid w:val="0056717A"/>
    <w:rsid w:val="005C166F"/>
    <w:rsid w:val="00603539"/>
    <w:rsid w:val="006536E8"/>
    <w:rsid w:val="00730FB8"/>
    <w:rsid w:val="00732F70"/>
    <w:rsid w:val="007346A7"/>
    <w:rsid w:val="00744655"/>
    <w:rsid w:val="0076116C"/>
    <w:rsid w:val="007B68A8"/>
    <w:rsid w:val="007F0A12"/>
    <w:rsid w:val="00833821"/>
    <w:rsid w:val="008374BA"/>
    <w:rsid w:val="008A5826"/>
    <w:rsid w:val="00926E44"/>
    <w:rsid w:val="00934CE7"/>
    <w:rsid w:val="0098594D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F1F9A4F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48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6</cp:revision>
  <cp:lastPrinted>2006-06-21T10:14:00Z</cp:lastPrinted>
  <dcterms:created xsi:type="dcterms:W3CDTF">2018-06-01T01:02:00Z</dcterms:created>
  <dcterms:modified xsi:type="dcterms:W3CDTF">2018-06-08T02:05:00Z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