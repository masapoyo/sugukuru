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1846CE" w:rsidRDefault="001846CE" w:rsidP="0009481C"/>
    <w:p w:rsidR="001D2E0A" w:rsidRDefault="00A45C3D" w:rsidP="001D2E0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B29E9" wp14:editId="7A53BD30">
                <wp:simplePos x="0" y="0"/>
                <wp:positionH relativeFrom="margin">
                  <wp:posOffset>3496310</wp:posOffset>
                </wp:positionH>
                <wp:positionV relativeFrom="paragraph">
                  <wp:posOffset>4323080</wp:posOffset>
                </wp:positionV>
                <wp:extent cx="785004" cy="284192"/>
                <wp:effectExtent l="0" t="0" r="0" b="1905"/>
                <wp:wrapNone/>
                <wp:docPr id="1070" name="テキスト ボックス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344" w:rsidRDefault="006A4344" w:rsidP="006A4344"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29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70" o:spid="_x0000_s1026" type="#_x0000_t202" style="position:absolute;left:0;text-align:left;margin-left:275.3pt;margin-top:340.4pt;width:61.8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" filled="f" stroked="f" strokeweight=".5pt">
                <v:textbox>
                  <w:txbxContent>
                    <w:p w:rsidR="006A4344" w:rsidRDefault="006A4344" w:rsidP="006A4344">
                      <w:r>
                        <w:rPr>
                          <w:rFonts w:hint="eastAsia"/>
                        </w:rPr>
                        <w:t>車両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DF6AB18" wp14:editId="7B0EADBA">
            <wp:simplePos x="0" y="0"/>
            <wp:positionH relativeFrom="column">
              <wp:posOffset>3142615</wp:posOffset>
            </wp:positionH>
            <wp:positionV relativeFrom="paragraph">
              <wp:posOffset>4402455</wp:posOffset>
            </wp:positionV>
            <wp:extent cx="328295" cy="239395"/>
            <wp:effectExtent l="0" t="0" r="0" b="8255"/>
            <wp:wrapTight wrapText="bothSides">
              <wp:wrapPolygon edited="0">
                <wp:start x="6267" y="0"/>
                <wp:lineTo x="0" y="12032"/>
                <wp:lineTo x="0" y="20626"/>
                <wp:lineTo x="16294" y="20626"/>
                <wp:lineTo x="20054" y="12032"/>
                <wp:lineTo x="20054" y="0"/>
                <wp:lineTo x="6267" y="0"/>
              </wp:wrapPolygon>
            </wp:wrapTight>
            <wp:docPr id="1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BBC11" wp14:editId="11DACFFD">
                <wp:simplePos x="0" y="0"/>
                <wp:positionH relativeFrom="column">
                  <wp:posOffset>3330575</wp:posOffset>
                </wp:positionH>
                <wp:positionV relativeFrom="paragraph">
                  <wp:posOffset>4707255</wp:posOffset>
                </wp:positionV>
                <wp:extent cx="1133475" cy="0"/>
                <wp:effectExtent l="0" t="0" r="28575" b="19050"/>
                <wp:wrapNone/>
                <wp:docPr id="1071" name="直線コネクタ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1DABC" id="直線コネクタ 1071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5pt,370.65pt" to="351.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1269E179" wp14:editId="02FB9A28">
            <wp:simplePos x="0" y="0"/>
            <wp:positionH relativeFrom="column">
              <wp:posOffset>3206750</wp:posOffset>
            </wp:positionH>
            <wp:positionV relativeFrom="paragraph">
              <wp:posOffset>4638675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EC57" wp14:editId="4CD38778">
                <wp:simplePos x="0" y="0"/>
                <wp:positionH relativeFrom="column">
                  <wp:posOffset>2511426</wp:posOffset>
                </wp:positionH>
                <wp:positionV relativeFrom="paragraph">
                  <wp:posOffset>4097655</wp:posOffset>
                </wp:positionV>
                <wp:extent cx="704850" cy="619125"/>
                <wp:effectExtent l="0" t="0" r="19050" b="2857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19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4D5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5" o:spid="_x0000_s1026" type="#_x0000_t34" style="position:absolute;left:0;text-align:left;margin-left:197.75pt;margin-top:322.65pt;width:55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5633F25" wp14:editId="3B7A4728">
            <wp:simplePos x="0" y="0"/>
            <wp:positionH relativeFrom="column">
              <wp:posOffset>4444365</wp:posOffset>
            </wp:positionH>
            <wp:positionV relativeFrom="paragraph">
              <wp:posOffset>4559300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8A5C4" wp14:editId="2FCC410C">
                <wp:simplePos x="0" y="0"/>
                <wp:positionH relativeFrom="column">
                  <wp:posOffset>2873375</wp:posOffset>
                </wp:positionH>
                <wp:positionV relativeFrom="paragraph">
                  <wp:posOffset>4145280</wp:posOffset>
                </wp:positionV>
                <wp:extent cx="3586480" cy="9525"/>
                <wp:effectExtent l="0" t="0" r="33020" b="2857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B9A67" id="直線コネクタ 4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326.4pt" to="508.6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831F7" wp14:editId="6BD1AAF1">
                <wp:simplePos x="0" y="0"/>
                <wp:positionH relativeFrom="column">
                  <wp:posOffset>6459855</wp:posOffset>
                </wp:positionH>
                <wp:positionV relativeFrom="paragraph">
                  <wp:posOffset>2878455</wp:posOffset>
                </wp:positionV>
                <wp:extent cx="396875" cy="1266825"/>
                <wp:effectExtent l="0" t="0" r="22225" b="28575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75" cy="1266825"/>
                        </a:xfrm>
                        <a:prstGeom prst="bentConnector3">
                          <a:avLst>
                            <a:gd name="adj1" fmla="val 517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A2C4" id="カギ線コネクタ 54" o:spid="_x0000_s1026" type="#_x0000_t34" style="position:absolute;left:0;text-align:left;margin-left:508.65pt;margin-top:226.65pt;width:31.25pt;height:9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" adj="1117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7D410" wp14:editId="0CAF550A">
                <wp:simplePos x="0" y="0"/>
                <wp:positionH relativeFrom="column">
                  <wp:posOffset>4813935</wp:posOffset>
                </wp:positionH>
                <wp:positionV relativeFrom="paragraph">
                  <wp:posOffset>3163570</wp:posOffset>
                </wp:positionV>
                <wp:extent cx="741680" cy="828040"/>
                <wp:effectExtent l="0" t="0" r="20320" b="1016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D410" id="正方形/長方形 49" o:spid="_x0000_s1027" style="position:absolute;left:0;text-align:left;margin-left:379.05pt;margin-top:249.1pt;width:58.4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</w:t>
                      </w:r>
                      <w:r>
                        <w:t>関係書類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E1156" wp14:editId="5CCBECA1">
                <wp:simplePos x="0" y="0"/>
                <wp:positionH relativeFrom="column">
                  <wp:posOffset>5613400</wp:posOffset>
                </wp:positionH>
                <wp:positionV relativeFrom="paragraph">
                  <wp:posOffset>3161665</wp:posOffset>
                </wp:positionV>
                <wp:extent cx="741680" cy="828040"/>
                <wp:effectExtent l="0" t="0" r="20320" b="1016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t>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1156" id="正方形/長方形 53" o:spid="_x0000_s1028" style="position:absolute;left:0;text-align:left;margin-left:442pt;margin-top:248.95pt;width:58.4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</w:t>
                      </w:r>
                      <w:r>
                        <w:t>計算書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641B4E8" wp14:editId="71C5E8A4">
            <wp:simplePos x="0" y="0"/>
            <wp:positionH relativeFrom="column">
              <wp:posOffset>5858510</wp:posOffset>
            </wp:positionH>
            <wp:positionV relativeFrom="paragraph">
              <wp:posOffset>4000500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07ADCE7" wp14:editId="1479778B">
            <wp:simplePos x="0" y="0"/>
            <wp:positionH relativeFrom="column">
              <wp:posOffset>5047615</wp:posOffset>
            </wp:positionH>
            <wp:positionV relativeFrom="paragraph">
              <wp:posOffset>3990340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84223">
        <w:rPr>
          <w:noProof/>
        </w:rPr>
        <w:drawing>
          <wp:anchor distT="0" distB="0" distL="114300" distR="114300" simplePos="0" relativeHeight="251751424" behindDoc="1" locked="0" layoutInCell="1" allowOverlap="1" wp14:anchorId="12EBB902" wp14:editId="78254D53">
            <wp:simplePos x="0" y="0"/>
            <wp:positionH relativeFrom="column">
              <wp:posOffset>8568079</wp:posOffset>
            </wp:positionH>
            <wp:positionV relativeFrom="paragraph">
              <wp:posOffset>2797894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FAFAC" wp14:editId="06A32970">
                <wp:simplePos x="0" y="0"/>
                <wp:positionH relativeFrom="margin">
                  <wp:posOffset>4713341</wp:posOffset>
                </wp:positionH>
                <wp:positionV relativeFrom="paragraph">
                  <wp:posOffset>4501563</wp:posOffset>
                </wp:positionV>
                <wp:extent cx="862642" cy="284192"/>
                <wp:effectExtent l="0" t="0" r="0" b="190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運送</w:t>
                            </w:r>
                            <w:r>
                              <w:t>会社へ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AFAC" id="テキスト ボックス 47" o:spid="_x0000_s1029" type="#_x0000_t202" style="position:absolute;left:0;text-align:left;margin-left:371.15pt;margin-top:354.45pt;width:67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運送</w:t>
                      </w:r>
                      <w:r>
                        <w:t>会社へ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3840" behindDoc="1" locked="0" layoutInCell="1" allowOverlap="1" wp14:anchorId="0C23E411" wp14:editId="57F104F7">
            <wp:simplePos x="0" y="0"/>
            <wp:positionH relativeFrom="column">
              <wp:posOffset>8911003</wp:posOffset>
            </wp:positionH>
            <wp:positionV relativeFrom="paragraph">
              <wp:posOffset>2730392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858B0" wp14:editId="5C4F336C">
                <wp:simplePos x="0" y="0"/>
                <wp:positionH relativeFrom="column">
                  <wp:posOffset>8186767</wp:posOffset>
                </wp:positionH>
                <wp:positionV relativeFrom="paragraph">
                  <wp:posOffset>2868486</wp:posOffset>
                </wp:positionV>
                <wp:extent cx="707018" cy="0"/>
                <wp:effectExtent l="0" t="0" r="3619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2719" id="直線コネクタ 6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25.85pt" to="700.3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4AE1E" wp14:editId="4848A6B7">
                <wp:simplePos x="0" y="0"/>
                <wp:positionH relativeFrom="column">
                  <wp:posOffset>7318267</wp:posOffset>
                </wp:positionH>
                <wp:positionV relativeFrom="paragraph">
                  <wp:posOffset>2884805</wp:posOffset>
                </wp:positionV>
                <wp:extent cx="707018" cy="0"/>
                <wp:effectExtent l="0" t="0" r="3619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BCFE" id="直線コネクタ 6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27.15pt" to="631.9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D2E0A">
        <w:br w:type="page"/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BD5C0" wp14:editId="543404A2">
                <wp:simplePos x="0" y="0"/>
                <wp:positionH relativeFrom="column">
                  <wp:posOffset>6844042</wp:posOffset>
                </wp:positionH>
                <wp:positionV relativeFrom="paragraph">
                  <wp:posOffset>2876706</wp:posOffset>
                </wp:positionV>
                <wp:extent cx="310551" cy="0"/>
                <wp:effectExtent l="0" t="0" r="3238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20B7E" id="直線コネクタ 59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9pt,226.5pt" to="563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75648" behindDoc="1" locked="0" layoutInCell="1" allowOverlap="1" wp14:anchorId="6AA2AB8B" wp14:editId="7D9BD486">
            <wp:simplePos x="0" y="0"/>
            <wp:positionH relativeFrom="column">
              <wp:posOffset>7988013</wp:posOffset>
            </wp:positionH>
            <wp:positionV relativeFrom="paragraph">
              <wp:posOffset>2752353</wp:posOffset>
            </wp:positionV>
            <wp:extent cx="238125" cy="190500"/>
            <wp:effectExtent l="0" t="0" r="9525" b="762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w:drawing>
          <wp:anchor distT="0" distB="0" distL="114300" distR="114300" simplePos="0" relativeHeight="251674624" behindDoc="1" locked="0" layoutInCell="1" allowOverlap="1" wp14:anchorId="24C9ED0C" wp14:editId="7197B335">
            <wp:simplePos x="0" y="0"/>
            <wp:positionH relativeFrom="column">
              <wp:posOffset>7119967</wp:posOffset>
            </wp:positionH>
            <wp:positionV relativeFrom="paragraph">
              <wp:posOffset>2764358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85D4E" wp14:editId="12F04099">
                <wp:simplePos x="0" y="0"/>
                <wp:positionH relativeFrom="column">
                  <wp:posOffset>7686495</wp:posOffset>
                </wp:positionH>
                <wp:positionV relativeFrom="paragraph">
                  <wp:posOffset>1993564</wp:posOffset>
                </wp:positionV>
                <wp:extent cx="828136" cy="759125"/>
                <wp:effectExtent l="0" t="0" r="10160" b="22225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85D4E" id="角丸四角形 56" o:spid="_x0000_s1030" style="position:absolute;left:0;text-align:left;margin-left:605.25pt;margin-top:156.95pt;width:65.2pt;height: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仮計算書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AD718" wp14:editId="3D4A7F52">
                <wp:simplePos x="0" y="0"/>
                <wp:positionH relativeFrom="column">
                  <wp:posOffset>6800910</wp:posOffset>
                </wp:positionH>
                <wp:positionV relativeFrom="paragraph">
                  <wp:posOffset>1996811</wp:posOffset>
                </wp:positionV>
                <wp:extent cx="828136" cy="759125"/>
                <wp:effectExtent l="0" t="0" r="10160" b="2222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EAD718" id="角丸四角形 55" o:spid="_x0000_s1031" style="position:absolute;left:0;text-align:left;margin-left:535.5pt;margin-top:157.25pt;width:65.2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落札関係書類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62336" behindDoc="1" locked="0" layoutInCell="1" allowOverlap="1" wp14:anchorId="4CDCD10E" wp14:editId="4E4CF1D5">
            <wp:simplePos x="0" y="0"/>
            <wp:positionH relativeFrom="column">
              <wp:posOffset>2264143</wp:posOffset>
            </wp:positionH>
            <wp:positionV relativeFrom="paragraph">
              <wp:posOffset>3971637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6000"/>
                <wp:lineTo x="19938" y="3200"/>
                <wp:lineTo x="16615" y="0"/>
                <wp:lineTo x="4985" y="0"/>
              </wp:wrapPolygon>
            </wp:wrapTight>
            <wp:docPr id="1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659DC" wp14:editId="381232D3">
                <wp:simplePos x="0" y="0"/>
                <wp:positionH relativeFrom="column">
                  <wp:posOffset>658901</wp:posOffset>
                </wp:positionH>
                <wp:positionV relativeFrom="paragraph">
                  <wp:posOffset>4369076</wp:posOffset>
                </wp:positionV>
                <wp:extent cx="1268083" cy="482600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落札（平均</w:t>
                            </w:r>
                            <w:r>
                              <w:t>10</w:t>
                            </w:r>
                            <w:r>
                              <w:t>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59DC" id="テキスト ボックス 44" o:spid="_x0000_s1032" type="#_x0000_t202" style="position:absolute;left:0;text-align:left;margin-left:51.9pt;margin-top:344pt;width:99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D2E0A" w:rsidRDefault="001D2E0A" w:rsidP="001D2E0A">
                      <w:r>
                        <w:rPr>
                          <w:rFonts w:hint="eastAsia"/>
                        </w:rPr>
                        <w:t>落札（平均</w:t>
                      </w:r>
                      <w:r>
                        <w:t>10</w:t>
                      </w:r>
                      <w:r>
                        <w:t>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4A3B1" wp14:editId="57788B60">
                <wp:simplePos x="0" y="0"/>
                <wp:positionH relativeFrom="column">
                  <wp:posOffset>831431</wp:posOffset>
                </wp:positionH>
                <wp:positionV relativeFrom="paragraph">
                  <wp:posOffset>4093030</wp:posOffset>
                </wp:positionV>
                <wp:extent cx="1440611" cy="0"/>
                <wp:effectExtent l="0" t="0" r="2667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2DEE4" id="直線コネクタ 4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322.3pt" to="178.9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59264" behindDoc="1" locked="0" layoutInCell="1" allowOverlap="1" wp14:anchorId="4687C60E" wp14:editId="61C5DB4E">
            <wp:simplePos x="0" y="0"/>
            <wp:positionH relativeFrom="column">
              <wp:posOffset>572518</wp:posOffset>
            </wp:positionH>
            <wp:positionV relativeFrom="paragraph">
              <wp:posOffset>3971469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1846CE" w:rsidP="00184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35866" wp14:editId="65E323BC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114" name="直線コネクタ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41E3" id="直線コネクタ 1114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EkgaMsBAAC9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846CE" w:rsidRDefault="000041C2" w:rsidP="001846C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48E31A" wp14:editId="0D3D23DB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</wp:posOffset>
                </wp:positionV>
                <wp:extent cx="1228725" cy="752475"/>
                <wp:effectExtent l="0" t="0" r="28575" b="28575"/>
                <wp:wrapNone/>
                <wp:docPr id="1126" name="正方形/長方形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E31A" id="正方形/長方形 1126" o:spid="_x0000_s1033" style="position:absolute;left:0;text-align:left;margin-left:182pt;margin-top:13.3pt;width:96.7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272994" wp14:editId="0472B443">
                <wp:simplePos x="0" y="0"/>
                <wp:positionH relativeFrom="column">
                  <wp:posOffset>7988300</wp:posOffset>
                </wp:positionH>
                <wp:positionV relativeFrom="paragraph">
                  <wp:posOffset>4550410</wp:posOffset>
                </wp:positionV>
                <wp:extent cx="942975" cy="9525"/>
                <wp:effectExtent l="0" t="0" r="28575" b="28575"/>
                <wp:wrapNone/>
                <wp:docPr id="1115" name="直線コネクタ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42B7D" id="直線コネクタ 1115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pt,358.3pt" to="703.2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846CE" w:rsidRPr="00051FE7">
        <w:rPr>
          <w:noProof/>
        </w:rPr>
        <w:drawing>
          <wp:anchor distT="0" distB="0" distL="114300" distR="114300" simplePos="0" relativeHeight="251781120" behindDoc="1" locked="0" layoutInCell="1" allowOverlap="1" wp14:anchorId="3F7A293C" wp14:editId="4C8CB3CB">
            <wp:simplePos x="0" y="0"/>
            <wp:positionH relativeFrom="column">
              <wp:posOffset>8943975</wp:posOffset>
            </wp:positionH>
            <wp:positionV relativeFrom="paragraph">
              <wp:posOffset>4438015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 w:rsidRPr="00051FE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DA5A26" wp14:editId="6FC130C1">
                <wp:simplePos x="0" y="0"/>
                <wp:positionH relativeFrom="column">
                  <wp:posOffset>8439150</wp:posOffset>
                </wp:positionH>
                <wp:positionV relativeFrom="paragraph">
                  <wp:posOffset>3980815</wp:posOffset>
                </wp:positionV>
                <wp:extent cx="1057275" cy="333375"/>
                <wp:effectExtent l="0" t="0" r="28575" b="28575"/>
                <wp:wrapNone/>
                <wp:docPr id="1116" name="正方形/長方形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C8F8" id="正方形/長方形 1116" o:spid="_x0000_s1034" style="position:absolute;left:0;text-align:left;margin-left:664.5pt;margin-top:313.45pt;width:83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78048" behindDoc="1" locked="0" layoutInCell="1" allowOverlap="1" wp14:anchorId="61784ADB" wp14:editId="5EDC9F61">
            <wp:simplePos x="0" y="0"/>
            <wp:positionH relativeFrom="column">
              <wp:posOffset>7724775</wp:posOffset>
            </wp:positionH>
            <wp:positionV relativeFrom="paragraph">
              <wp:posOffset>4426585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DB34B0" wp14:editId="048125B9">
                <wp:simplePos x="0" y="0"/>
                <wp:positionH relativeFrom="column">
                  <wp:posOffset>7245350</wp:posOffset>
                </wp:positionH>
                <wp:positionV relativeFrom="paragraph">
                  <wp:posOffset>3007360</wp:posOffset>
                </wp:positionV>
                <wp:extent cx="476250" cy="1552575"/>
                <wp:effectExtent l="0" t="0" r="19050" b="28575"/>
                <wp:wrapNone/>
                <wp:docPr id="1117" name="カギ線コネクタ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130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117" o:spid="_x0000_s1026" type="#_x0000_t34" style="position:absolute;left:0;text-align:left;margin-left:570.5pt;margin-top:236.8pt;width:37.5pt;height:12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" strokecolor="black [3200]" strokeweight=".5pt"/>
            </w:pict>
          </mc:Fallback>
        </mc:AlternateContent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90DF41" wp14:editId="75D1B187">
                <wp:simplePos x="0" y="0"/>
                <wp:positionH relativeFrom="column">
                  <wp:posOffset>6902450</wp:posOffset>
                </wp:positionH>
                <wp:positionV relativeFrom="paragraph">
                  <wp:posOffset>2350135</wp:posOffset>
                </wp:positionV>
                <wp:extent cx="1257300" cy="419100"/>
                <wp:effectExtent l="0" t="0" r="19050" b="19050"/>
                <wp:wrapNone/>
                <wp:docPr id="1118" name="正方形/長方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54E31" id="正方形/長方形 1118" o:spid="_x0000_s1035" style="position:absolute;left:0;text-align:left;margin-left:543.5pt;margin-top:185.05pt;width:9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76000" behindDoc="1" locked="0" layoutInCell="1" allowOverlap="1" wp14:anchorId="08947DFC" wp14:editId="43B1DC6D">
            <wp:simplePos x="0" y="0"/>
            <wp:positionH relativeFrom="column">
              <wp:posOffset>7016750</wp:posOffset>
            </wp:positionH>
            <wp:positionV relativeFrom="paragraph">
              <wp:posOffset>2883535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621E10" wp14:editId="642804D5">
                <wp:simplePos x="0" y="0"/>
                <wp:positionH relativeFrom="column">
                  <wp:posOffset>6588125</wp:posOffset>
                </wp:positionH>
                <wp:positionV relativeFrom="paragraph">
                  <wp:posOffset>1273810</wp:posOffset>
                </wp:positionV>
                <wp:extent cx="428625" cy="1733550"/>
                <wp:effectExtent l="0" t="0" r="9525" b="19050"/>
                <wp:wrapNone/>
                <wp:docPr id="1119" name="カギ線コネクタ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3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C253" id="カギ線コネクタ 1119" o:spid="_x0000_s1026" type="#_x0000_t34" style="position:absolute;left:0;text-align:left;margin-left:518.75pt;margin-top:100.3pt;width:33.75pt;height:13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" strokecolor="black [3200]" strokeweight=".5pt"/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69856" behindDoc="1" locked="0" layoutInCell="1" allowOverlap="1" wp14:anchorId="6E4E41FB" wp14:editId="4B463BE2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743720" wp14:editId="6573A149">
                <wp:simplePos x="0" y="0"/>
                <wp:positionH relativeFrom="column">
                  <wp:posOffset>5816600</wp:posOffset>
                </wp:positionH>
                <wp:positionV relativeFrom="paragraph">
                  <wp:posOffset>1264285</wp:posOffset>
                </wp:positionV>
                <wp:extent cx="552450" cy="1704975"/>
                <wp:effectExtent l="0" t="0" r="19050" b="28575"/>
                <wp:wrapNone/>
                <wp:docPr id="1123" name="カギ線コネクタ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82E0B" id="カギ線コネクタ 1123" o:spid="_x0000_s1026" type="#_x0000_t34" style="position:absolute;left:0;text-align:left;margin-left:458pt;margin-top:99.55pt;width:43.5pt;height:134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" strokecolor="black [3200]" strokeweight=".5pt"/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68832" behindDoc="1" locked="0" layoutInCell="1" allowOverlap="1" wp14:anchorId="1FFF657B" wp14:editId="23E4F21B">
            <wp:simplePos x="0" y="0"/>
            <wp:positionH relativeFrom="column">
              <wp:posOffset>5568950</wp:posOffset>
            </wp:positionH>
            <wp:positionV relativeFrom="paragraph">
              <wp:posOffset>2845435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8C828" wp14:editId="349371E9">
                <wp:simplePos x="0" y="0"/>
                <wp:positionH relativeFrom="column">
                  <wp:posOffset>5035550</wp:posOffset>
                </wp:positionH>
                <wp:positionV relativeFrom="paragraph">
                  <wp:posOffset>2969260</wp:posOffset>
                </wp:positionV>
                <wp:extent cx="552450" cy="1704975"/>
                <wp:effectExtent l="0" t="0" r="19050" b="28575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2E26" id="カギ線コネクタ 63" o:spid="_x0000_s1026" type="#_x0000_t34" style="position:absolute;left:0;text-align:left;margin-left:396.5pt;margin-top:233.8pt;width:43.5pt;height:134.2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" strokecolor="black [3200]" strokeweight=".5pt"/>
            </w:pict>
          </mc:Fallback>
        </mc:AlternateContent>
      </w:r>
      <w:r w:rsidR="001846CE" w:rsidRPr="003F17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5C725" wp14:editId="0235A592">
                <wp:simplePos x="0" y="0"/>
                <wp:positionH relativeFrom="column">
                  <wp:posOffset>4543425</wp:posOffset>
                </wp:positionH>
                <wp:positionV relativeFrom="paragraph">
                  <wp:posOffset>3723640</wp:posOffset>
                </wp:positionV>
                <wp:extent cx="647700" cy="809625"/>
                <wp:effectExtent l="0" t="0" r="19050" b="28575"/>
                <wp:wrapNone/>
                <wp:docPr id="1124" name="正方形/長方形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32EF" id="正方形/長方形 1124" o:spid="_x0000_s1037" style="position:absolute;left:0;text-align:left;margin-left:357.75pt;margin-top:293.2pt;width:51pt;height:6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</w:txbxContent>
                </v:textbox>
              </v:rect>
            </w:pict>
          </mc:Fallback>
        </mc:AlternateContent>
      </w:r>
      <w:r w:rsidR="001846CE" w:rsidRPr="003F179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1D7E52" wp14:editId="0983F70C">
                <wp:simplePos x="0" y="0"/>
                <wp:positionH relativeFrom="column">
                  <wp:posOffset>4196715</wp:posOffset>
                </wp:positionH>
                <wp:positionV relativeFrom="paragraph">
                  <wp:posOffset>4666615</wp:posOffset>
                </wp:positionV>
                <wp:extent cx="584835" cy="0"/>
                <wp:effectExtent l="0" t="0" r="24765" b="19050"/>
                <wp:wrapNone/>
                <wp:docPr id="1125" name="直線コネクタ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05C18" id="直線コネクタ 1125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67.45pt" to="376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46CE" w:rsidRPr="003F179B">
        <w:rPr>
          <w:noProof/>
        </w:rPr>
        <w:drawing>
          <wp:anchor distT="0" distB="0" distL="114300" distR="114300" simplePos="0" relativeHeight="251765760" behindDoc="1" locked="0" layoutInCell="1" allowOverlap="1" wp14:anchorId="26A93704" wp14:editId="44B05C02">
            <wp:simplePos x="0" y="0"/>
            <wp:positionH relativeFrom="column">
              <wp:posOffset>4781550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 w:rsidRPr="003F179B">
        <w:rPr>
          <w:noProof/>
        </w:rPr>
        <w:drawing>
          <wp:anchor distT="0" distB="0" distL="114300" distR="114300" simplePos="0" relativeHeight="251763712" behindDoc="1" locked="0" layoutInCell="1" allowOverlap="1" wp14:anchorId="3CC6A479" wp14:editId="2BA09771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167E66" wp14:editId="68FBD2DD">
                <wp:simplePos x="0" y="0"/>
                <wp:positionH relativeFrom="column">
                  <wp:posOffset>2530475</wp:posOffset>
                </wp:positionH>
                <wp:positionV relativeFrom="paragraph">
                  <wp:posOffset>4207510</wp:posOffset>
                </wp:positionV>
                <wp:extent cx="1057275" cy="333375"/>
                <wp:effectExtent l="0" t="0" r="28575" b="28575"/>
                <wp:wrapNone/>
                <wp:docPr id="1127" name="正方形/長方形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B1E7" id="正方形/長方形 1127" o:spid="_x0000_s1039" style="position:absolute;left:0;text-align:left;margin-left:199.25pt;margin-top:331.3pt;width:83.2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59616" behindDoc="1" locked="0" layoutInCell="1" allowOverlap="1" wp14:anchorId="1FD550E3" wp14:editId="558CDDD2">
            <wp:simplePos x="0" y="0"/>
            <wp:positionH relativeFrom="column">
              <wp:posOffset>2959100</wp:posOffset>
            </wp:positionH>
            <wp:positionV relativeFrom="paragraph">
              <wp:posOffset>4550410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269476" wp14:editId="1B1A3E2C">
                <wp:simplePos x="0" y="0"/>
                <wp:positionH relativeFrom="column">
                  <wp:posOffset>1730375</wp:posOffset>
                </wp:positionH>
                <wp:positionV relativeFrom="paragraph">
                  <wp:posOffset>4664710</wp:posOffset>
                </wp:positionV>
                <wp:extent cx="1257300" cy="0"/>
                <wp:effectExtent l="0" t="0" r="19050" b="19050"/>
                <wp:wrapNone/>
                <wp:docPr id="1128" name="直線コネクタ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D6C1C" id="直線コネクタ 1128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67.3pt" to="235.2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CFE684" wp14:editId="3ACB2933">
                <wp:simplePos x="0" y="0"/>
                <wp:positionH relativeFrom="column">
                  <wp:posOffset>1320800</wp:posOffset>
                </wp:positionH>
                <wp:positionV relativeFrom="paragraph">
                  <wp:posOffset>3683635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BDA6" id="正方形/長方形 52" o:spid="_x0000_s1040" style="position:absolute;left:0;text-align:left;margin-left:104pt;margin-top:290.05pt;width:51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56544" behindDoc="1" locked="0" layoutInCell="1" allowOverlap="1" wp14:anchorId="1EF85BCD" wp14:editId="38E68BE2">
            <wp:simplePos x="0" y="0"/>
            <wp:positionH relativeFrom="column">
              <wp:posOffset>1492250</wp:posOffset>
            </wp:positionH>
            <wp:positionV relativeFrom="paragraph">
              <wp:posOffset>4521835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9130B8" wp14:editId="0006F7F6">
                <wp:simplePos x="0" y="0"/>
                <wp:positionH relativeFrom="column">
                  <wp:posOffset>888365</wp:posOffset>
                </wp:positionH>
                <wp:positionV relativeFrom="paragraph">
                  <wp:posOffset>4655185</wp:posOffset>
                </wp:positionV>
                <wp:extent cx="584835" cy="0"/>
                <wp:effectExtent l="0" t="0" r="24765" b="19050"/>
                <wp:wrapNone/>
                <wp:docPr id="1129" name="直線コネクタ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0D7C" id="直線コネクタ 1129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366.55pt" to="116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54496" behindDoc="1" locked="0" layoutInCell="1" allowOverlap="1" wp14:anchorId="26634840" wp14:editId="49D77559">
            <wp:simplePos x="0" y="0"/>
            <wp:positionH relativeFrom="column">
              <wp:posOffset>673100</wp:posOffset>
            </wp:positionH>
            <wp:positionV relativeFrom="paragraph">
              <wp:posOffset>4512310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BB05A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29876D" wp14:editId="783D55B5">
                <wp:simplePos x="0" y="0"/>
                <wp:positionH relativeFrom="column">
                  <wp:posOffset>7931150</wp:posOffset>
                </wp:positionH>
                <wp:positionV relativeFrom="paragraph">
                  <wp:posOffset>11430</wp:posOffset>
                </wp:positionV>
                <wp:extent cx="1495425" cy="838200"/>
                <wp:effectExtent l="0" t="0" r="28575" b="19050"/>
                <wp:wrapNone/>
                <wp:docPr id="1122" name="正方形/長方形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なった場合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876D" id="正方形/長方形 1122" o:spid="_x0000_s1039" style="position:absolute;margin-left:624.5pt;margin-top:.9pt;width:117.75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なった場合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8113D" w:rsidRDefault="003B0E8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19F09A" wp14:editId="0A303F5B">
                <wp:simplePos x="0" y="0"/>
                <wp:positionH relativeFrom="column">
                  <wp:posOffset>4597400</wp:posOffset>
                </wp:positionH>
                <wp:positionV relativeFrom="paragraph">
                  <wp:posOffset>1901825</wp:posOffset>
                </wp:positionV>
                <wp:extent cx="1381125" cy="485775"/>
                <wp:effectExtent l="0" t="0" r="28575" b="28575"/>
                <wp:wrapNone/>
                <wp:docPr id="1120" name="正方形/長方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9F09A" id="正方形/長方形 1120" o:spid="_x0000_s1040" style="position:absolute;margin-left:362pt;margin-top:149.75pt;width:108.7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9450F2" wp14:editId="52F206DD">
                <wp:simplePos x="0" y="0"/>
                <wp:positionH relativeFrom="column">
                  <wp:posOffset>5902324</wp:posOffset>
                </wp:positionH>
                <wp:positionV relativeFrom="paragraph">
                  <wp:posOffset>339725</wp:posOffset>
                </wp:positionV>
                <wp:extent cx="1362075" cy="419100"/>
                <wp:effectExtent l="0" t="0" r="28575" b="19050"/>
                <wp:wrapNone/>
                <wp:docPr id="1121" name="正方形/長方形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450F2" id="正方形/長方形 1121" o:spid="_x0000_s1041" style="position:absolute;margin-left:464.75pt;margin-top:26.75pt;width:107.2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FEF7D0" wp14:editId="0075E6B2">
                <wp:simplePos x="0" y="0"/>
                <wp:positionH relativeFrom="column">
                  <wp:posOffset>7512050</wp:posOffset>
                </wp:positionH>
                <wp:positionV relativeFrom="paragraph">
                  <wp:posOffset>3435350</wp:posOffset>
                </wp:positionV>
                <wp:extent cx="895350" cy="552450"/>
                <wp:effectExtent l="0" t="0" r="19050" b="19050"/>
                <wp:wrapNone/>
                <wp:docPr id="1039" name="正方形/長方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F7D0" id="正方形/長方形 1039" o:spid="_x0000_s1042" style="position:absolute;margin-left:591.5pt;margin-top:270.5pt;width:70.5pt;height:4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br w:type="page"/>
      </w:r>
    </w:p>
    <w:p w:rsidR="0028113D" w:rsidRDefault="00CD14BA">
      <w:pPr>
        <w:widowControl/>
        <w:jc w:val="left"/>
      </w:pPr>
      <w:r w:rsidRPr="0028113D">
        <w:rPr>
          <w:noProof/>
        </w:rPr>
        <w:lastRenderedPageBreak/>
        <w:drawing>
          <wp:anchor distT="0" distB="0" distL="114300" distR="114300" simplePos="0" relativeHeight="251804672" behindDoc="1" locked="0" layoutInCell="1" allowOverlap="1" wp14:anchorId="5B821637" wp14:editId="289B2422">
            <wp:simplePos x="0" y="0"/>
            <wp:positionH relativeFrom="column">
              <wp:posOffset>4464050</wp:posOffset>
            </wp:positionH>
            <wp:positionV relativeFrom="paragraph">
              <wp:posOffset>4745990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8E0DC4" wp14:editId="65B30572">
                <wp:simplePos x="0" y="0"/>
                <wp:positionH relativeFrom="column">
                  <wp:posOffset>3930650</wp:posOffset>
                </wp:positionH>
                <wp:positionV relativeFrom="paragraph">
                  <wp:posOffset>4879340</wp:posOffset>
                </wp:positionV>
                <wp:extent cx="584835" cy="0"/>
                <wp:effectExtent l="0" t="0" r="24765" b="19050"/>
                <wp:wrapNone/>
                <wp:docPr id="1154" name="直線コネクタ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B5D7" id="直線コネクタ 1154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384.2pt" to="355.5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E4E053" wp14:editId="2A7E97EF">
                <wp:simplePos x="0" y="0"/>
                <wp:positionH relativeFrom="column">
                  <wp:posOffset>2835274</wp:posOffset>
                </wp:positionH>
                <wp:positionV relativeFrom="paragraph">
                  <wp:posOffset>1469390</wp:posOffset>
                </wp:positionV>
                <wp:extent cx="838200" cy="3409950"/>
                <wp:effectExtent l="0" t="0" r="19050" b="19050"/>
                <wp:wrapNone/>
                <wp:docPr id="1153" name="カギ線コネクタ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4099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2541" id="カギ線コネクタ 1153" o:spid="_x0000_s1026" type="#_x0000_t34" style="position:absolute;left:0;text-align:left;margin-left:223.25pt;margin-top:115.7pt;width:66pt;height:268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" adj="15164" strokecolor="black [3200]" strokeweight=".5pt"/>
            </w:pict>
          </mc:Fallback>
        </mc:AlternateContent>
      </w:r>
      <w:r w:rsidRPr="00CD14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97861D" wp14:editId="3100DBA8">
                <wp:simplePos x="0" y="0"/>
                <wp:positionH relativeFrom="column">
                  <wp:posOffset>3495675</wp:posOffset>
                </wp:positionH>
                <wp:positionV relativeFrom="paragraph">
                  <wp:posOffset>3952875</wp:posOffset>
                </wp:positionV>
                <wp:extent cx="647700" cy="809625"/>
                <wp:effectExtent l="0" t="0" r="19050" b="28575"/>
                <wp:wrapNone/>
                <wp:docPr id="1151" name="正方形/長方形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BA" w:rsidRDefault="00CD14BA" w:rsidP="00CD14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861D" id="正方形/長方形 1151" o:spid="_x0000_s1043" style="position:absolute;margin-left:275.25pt;margin-top:311.25pt;width:51pt;height:6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" fillcolor="white [3201]" strokecolor="black [3200]" strokeweight="1pt">
                <v:textbox>
                  <w:txbxContent>
                    <w:p w:rsidR="00CD14BA" w:rsidRDefault="00CD14BA" w:rsidP="00CD14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</w:txbxContent>
                </v:textbox>
              </v:rect>
            </w:pict>
          </mc:Fallback>
        </mc:AlternateContent>
      </w:r>
      <w:r w:rsidRPr="00CD14BA">
        <w:rPr>
          <w:noProof/>
        </w:rPr>
        <w:drawing>
          <wp:anchor distT="0" distB="0" distL="114300" distR="114300" simplePos="0" relativeHeight="251797504" behindDoc="1" locked="0" layoutInCell="1" allowOverlap="1" wp14:anchorId="08F77CB3" wp14:editId="19778924">
            <wp:simplePos x="0" y="0"/>
            <wp:positionH relativeFrom="column">
              <wp:posOffset>3676650</wp:posOffset>
            </wp:positionH>
            <wp:positionV relativeFrom="paragraph">
              <wp:posOffset>4752975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D4E0B4" wp14:editId="16BD1CD4">
                <wp:simplePos x="0" y="0"/>
                <wp:positionH relativeFrom="column">
                  <wp:posOffset>8140700</wp:posOffset>
                </wp:positionH>
                <wp:positionV relativeFrom="paragraph">
                  <wp:posOffset>364490</wp:posOffset>
                </wp:positionV>
                <wp:extent cx="1219200" cy="495300"/>
                <wp:effectExtent l="0" t="0" r="19050" b="19050"/>
                <wp:wrapNone/>
                <wp:docPr id="1150" name="テキスト ボックス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買注残＋</w:t>
                            </w:r>
                          </w:p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E0B4" id="テキスト ボックス 1150" o:spid="_x0000_s1044" type="#_x0000_t202" style="position:absolute;margin-left:641pt;margin-top:28.7pt;width:96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" fillcolor="white [3201]" strokecolor="white [3212]" strokeweight=".5pt">
                <v:textbox>
                  <w:txbxContent>
                    <w:p w:rsidR="0028113D" w:rsidRDefault="0028113D" w:rsidP="0028113D">
                      <w:r>
                        <w:rPr>
                          <w:rFonts w:hint="eastAsia"/>
                        </w:rPr>
                        <w:t>買注残＋</w:t>
                      </w:r>
                    </w:p>
                    <w:p w:rsidR="0028113D" w:rsidRDefault="0028113D" w:rsidP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07B6C5" wp14:editId="72FBA7E3">
                <wp:simplePos x="0" y="0"/>
                <wp:positionH relativeFrom="column">
                  <wp:posOffset>2120900</wp:posOffset>
                </wp:positionH>
                <wp:positionV relativeFrom="paragraph">
                  <wp:posOffset>974090</wp:posOffset>
                </wp:positionV>
                <wp:extent cx="1219200" cy="314325"/>
                <wp:effectExtent l="0" t="0" r="19050" b="28575"/>
                <wp:wrapNone/>
                <wp:docPr id="1149" name="テキスト ボックス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13D" w:rsidRDefault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B6C5" id="テキスト ボックス 1149" o:spid="_x0000_s1045" type="#_x0000_t202" style="position:absolute;margin-left:167pt;margin-top:76.7pt;width:96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" fillcolor="white [3201]" strokeweight=".5pt">
                <v:textbox>
                  <w:txbxContent>
                    <w:p w:rsidR="0028113D" w:rsidRDefault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64A747" wp14:editId="1F72135B">
                <wp:simplePos x="0" y="0"/>
                <wp:positionH relativeFrom="column">
                  <wp:posOffset>1663700</wp:posOffset>
                </wp:positionH>
                <wp:positionV relativeFrom="paragraph">
                  <wp:posOffset>1469389</wp:posOffset>
                </wp:positionV>
                <wp:extent cx="933450" cy="3486150"/>
                <wp:effectExtent l="0" t="0" r="19050" b="19050"/>
                <wp:wrapNone/>
                <wp:docPr id="1146" name="カギ線コネクタ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861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3448" id="カギ線コネクタ 1146" o:spid="_x0000_s1026" type="#_x0000_t34" style="position:absolute;left:0;text-align:left;margin-left:131pt;margin-top:115.7pt;width:73.5pt;height:274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" adj="15164" strokecolor="black [3200]" strokeweight=".5pt"/>
            </w:pict>
          </mc:Fallback>
        </mc:AlternateContent>
      </w:r>
      <w:r w:rsidR="0028113D">
        <w:rPr>
          <w:noProof/>
        </w:rPr>
        <w:drawing>
          <wp:anchor distT="0" distB="0" distL="114300" distR="114300" simplePos="0" relativeHeight="251792384" behindDoc="1" locked="0" layoutInCell="1" allowOverlap="1" wp14:anchorId="765D4540" wp14:editId="7336951E">
            <wp:simplePos x="0" y="0"/>
            <wp:positionH relativeFrom="column">
              <wp:posOffset>2587625</wp:posOffset>
            </wp:positionH>
            <wp:positionV relativeFrom="paragraph">
              <wp:posOffset>1355090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rPr>
          <w:noProof/>
        </w:rPr>
        <w:drawing>
          <wp:anchor distT="0" distB="0" distL="114300" distR="114300" simplePos="0" relativeHeight="251790336" behindDoc="1" locked="0" layoutInCell="1" allowOverlap="1" wp14:anchorId="10039D42" wp14:editId="75B49C1A">
            <wp:simplePos x="0" y="0"/>
            <wp:positionH relativeFrom="column">
              <wp:posOffset>2016125</wp:posOffset>
            </wp:positionH>
            <wp:positionV relativeFrom="paragraph">
              <wp:posOffset>4822190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D59B51" wp14:editId="19B42E4C">
                <wp:simplePos x="0" y="0"/>
                <wp:positionH relativeFrom="column">
                  <wp:posOffset>1247775</wp:posOffset>
                </wp:positionH>
                <wp:positionV relativeFrom="paragraph">
                  <wp:posOffset>3981450</wp:posOffset>
                </wp:positionV>
                <wp:extent cx="647700" cy="809625"/>
                <wp:effectExtent l="0" t="0" r="19050" b="28575"/>
                <wp:wrapNone/>
                <wp:docPr id="1143" name="正方形/長方形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13D" w:rsidRDefault="0028113D" w:rsidP="002811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59B51" id="正方形/長方形 1143" o:spid="_x0000_s1046" style="position:absolute;margin-left:98.25pt;margin-top:313.5pt;width:51pt;height:6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" fillcolor="white [3201]" strokecolor="black [3200]" strokeweight="1pt">
                <v:textbox>
                  <w:txbxContent>
                    <w:p w:rsidR="0028113D" w:rsidRDefault="0028113D" w:rsidP="002811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</w:txbxContent>
                </v:textbox>
              </v:rect>
            </w:pict>
          </mc:Fallback>
        </mc:AlternateContent>
      </w:r>
      <w:r w:rsidR="0028113D"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60D21B" wp14:editId="0D692E01">
                <wp:simplePos x="0" y="0"/>
                <wp:positionH relativeFrom="column">
                  <wp:posOffset>849630</wp:posOffset>
                </wp:positionH>
                <wp:positionV relativeFrom="paragraph">
                  <wp:posOffset>4953000</wp:posOffset>
                </wp:positionV>
                <wp:extent cx="584835" cy="0"/>
                <wp:effectExtent l="0" t="0" r="24765" b="19050"/>
                <wp:wrapNone/>
                <wp:docPr id="1142" name="直線コネクタ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810B7" id="直線コネクタ 1142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390pt" to="112.9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8113D" w:rsidRPr="0028113D">
        <w:rPr>
          <w:noProof/>
        </w:rPr>
        <w:drawing>
          <wp:anchor distT="0" distB="0" distL="114300" distR="114300" simplePos="0" relativeHeight="251787264" behindDoc="1" locked="0" layoutInCell="1" allowOverlap="1" wp14:anchorId="171687D3" wp14:editId="56656A9D">
            <wp:simplePos x="0" y="0"/>
            <wp:positionH relativeFrom="column">
              <wp:posOffset>1438275</wp:posOffset>
            </wp:positionH>
            <wp:positionV relativeFrom="paragraph">
              <wp:posOffset>4819650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 w:rsidRPr="0028113D">
        <w:rPr>
          <w:noProof/>
        </w:rPr>
        <w:drawing>
          <wp:anchor distT="0" distB="0" distL="114300" distR="114300" simplePos="0" relativeHeight="251785216" behindDoc="1" locked="0" layoutInCell="1" allowOverlap="1" wp14:anchorId="5EEC73B7" wp14:editId="30200C46">
            <wp:simplePos x="0" y="0"/>
            <wp:positionH relativeFrom="column">
              <wp:posOffset>619125</wp:posOffset>
            </wp:positionH>
            <wp:positionV relativeFrom="paragraph">
              <wp:posOffset>4810125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br w:type="page"/>
      </w:r>
    </w:p>
    <w:p w:rsidR="001D2E0A" w:rsidRDefault="008D33B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75AE9CAB" wp14:editId="46BD4F2C">
            <wp:simplePos x="0" y="0"/>
            <wp:positionH relativeFrom="column">
              <wp:posOffset>5730552</wp:posOffset>
            </wp:positionH>
            <wp:positionV relativeFrom="paragraph">
              <wp:posOffset>1161763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9318FC" wp14:editId="113258C3">
                <wp:simplePos x="0" y="0"/>
                <wp:positionH relativeFrom="column">
                  <wp:posOffset>4719428</wp:posOffset>
                </wp:positionH>
                <wp:positionV relativeFrom="paragraph">
                  <wp:posOffset>1277093</wp:posOffset>
                </wp:positionV>
                <wp:extent cx="1011806" cy="0"/>
                <wp:effectExtent l="0" t="0" r="36195" b="19050"/>
                <wp:wrapNone/>
                <wp:docPr id="1084" name="直線コネクタ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EC1E" id="直線コネクタ 10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pt,100.55pt" to="451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5383E2D1" wp14:editId="05A14BB0">
            <wp:simplePos x="0" y="0"/>
            <wp:positionH relativeFrom="column">
              <wp:posOffset>5782873</wp:posOffset>
            </wp:positionH>
            <wp:positionV relativeFrom="paragraph">
              <wp:posOffset>1578730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E157A9" wp14:editId="3AECB521">
                <wp:simplePos x="0" y="0"/>
                <wp:positionH relativeFrom="margin">
                  <wp:posOffset>4118610</wp:posOffset>
                </wp:positionH>
                <wp:positionV relativeFrom="paragraph">
                  <wp:posOffset>418465</wp:posOffset>
                </wp:positionV>
                <wp:extent cx="672465" cy="724535"/>
                <wp:effectExtent l="0" t="0" r="13335" b="18415"/>
                <wp:wrapNone/>
                <wp:docPr id="1077" name="正方形/長方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8AE6" id="正方形/長方形 1077" o:spid="_x0000_s1047" style="position:absolute;margin-left:324.3pt;margin-top:32.95pt;width:52.95pt;height:5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" fillcolor="white [3201]" strokecolor="black [3200]" strokeweight="1pt"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5280" behindDoc="0" locked="0" layoutInCell="1" allowOverlap="1" wp14:anchorId="25ED7873" wp14:editId="223295DE">
            <wp:simplePos x="0" y="0"/>
            <wp:positionH relativeFrom="column">
              <wp:posOffset>4470400</wp:posOffset>
            </wp:positionH>
            <wp:positionV relativeFrom="paragraph">
              <wp:posOffset>1150620</wp:posOffset>
            </wp:positionV>
            <wp:extent cx="247650" cy="25717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w:drawing>
          <wp:anchor distT="0" distB="0" distL="114300" distR="114300" simplePos="0" relativeHeight="251744256" behindDoc="0" locked="0" layoutInCell="1" allowOverlap="1" wp14:anchorId="09AC2112" wp14:editId="2B7D6497">
            <wp:simplePos x="0" y="0"/>
            <wp:positionH relativeFrom="column">
              <wp:posOffset>4223061</wp:posOffset>
            </wp:positionH>
            <wp:positionV relativeFrom="paragraph">
              <wp:posOffset>1147984</wp:posOffset>
            </wp:positionV>
            <wp:extent cx="247650" cy="257175"/>
            <wp:effectExtent l="0" t="0" r="0" b="9525"/>
            <wp:wrapNone/>
            <wp:docPr id="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88BF6A" wp14:editId="0D23EEB9">
                <wp:simplePos x="0" y="0"/>
                <wp:positionH relativeFrom="column">
                  <wp:posOffset>3738533</wp:posOffset>
                </wp:positionH>
                <wp:positionV relativeFrom="paragraph">
                  <wp:posOffset>1389236</wp:posOffset>
                </wp:positionV>
                <wp:extent cx="2104845" cy="284672"/>
                <wp:effectExtent l="0" t="0" r="10160" b="20320"/>
                <wp:wrapNone/>
                <wp:docPr id="1082" name="カギ線コネクタ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845" cy="284672"/>
                        </a:xfrm>
                        <a:prstGeom prst="bentConnector3">
                          <a:avLst>
                            <a:gd name="adj1" fmla="val 89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B151" id="カギ線コネクタ 1082" o:spid="_x0000_s1026" type="#_x0000_t34" style="position:absolute;left:0;text-align:left;margin-left:294.35pt;margin-top:109.4pt;width:165.75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" adj="19384" strokecolor="black [3200]" strokeweight=".5pt"/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2208" behindDoc="1" locked="0" layoutInCell="1" allowOverlap="1" wp14:anchorId="3689DEF0" wp14:editId="623A6BB6">
            <wp:simplePos x="0" y="0"/>
            <wp:positionH relativeFrom="column">
              <wp:posOffset>3487408</wp:posOffset>
            </wp:positionH>
            <wp:positionV relativeFrom="paragraph">
              <wp:posOffset>1273618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30CBD" wp14:editId="054CB6E2">
                <wp:simplePos x="0" y="0"/>
                <wp:positionH relativeFrom="column">
                  <wp:posOffset>5472443</wp:posOffset>
                </wp:positionH>
                <wp:positionV relativeFrom="paragraph">
                  <wp:posOffset>181538</wp:posOffset>
                </wp:positionV>
                <wp:extent cx="620826" cy="465742"/>
                <wp:effectExtent l="0" t="0" r="27305" b="10795"/>
                <wp:wrapNone/>
                <wp:docPr id="1051" name="テキスト ボックス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2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通常時</w:t>
                            </w:r>
                          </w:p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DEAD" id="テキスト ボックス 1051" o:spid="_x0000_s1048" type="#_x0000_t202" style="position:absolute;margin-left:430.9pt;margin-top:14.3pt;width:48.9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通常時</w:t>
                      </w:r>
                    </w:p>
                    <w:p w:rsidR="00D60247" w:rsidRDefault="00D60247" w:rsidP="00D60247">
                      <w:r>
                        <w:rPr>
                          <w:rFonts w:hint="eastAsia"/>
                        </w:rPr>
                        <w:t>支払い</w:t>
                      </w:r>
                    </w:p>
                  </w:txbxContent>
                </v:textbox>
              </v:shape>
            </w:pict>
          </mc:Fallback>
        </mc:AlternateContent>
      </w:r>
      <w:r w:rsidR="006A4344" w:rsidRPr="006A43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0B844" wp14:editId="7B7A036F">
                <wp:simplePos x="0" y="0"/>
                <wp:positionH relativeFrom="column">
                  <wp:posOffset>3183147</wp:posOffset>
                </wp:positionH>
                <wp:positionV relativeFrom="paragraph">
                  <wp:posOffset>517585</wp:posOffset>
                </wp:positionV>
                <wp:extent cx="828136" cy="759125"/>
                <wp:effectExtent l="0" t="0" r="10160" b="22225"/>
                <wp:wrapNone/>
                <wp:docPr id="1075" name="角丸四角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19EE20" id="角丸四角形 1075" o:spid="_x0000_s1049" style="position:absolute;margin-left:250.65pt;margin-top:40.75pt;width:65.2pt;height:5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30944" behindDoc="1" locked="0" layoutInCell="1" allowOverlap="1" wp14:anchorId="12E2A78C" wp14:editId="1C4260D5">
            <wp:simplePos x="0" y="0"/>
            <wp:positionH relativeFrom="column">
              <wp:posOffset>8669344</wp:posOffset>
            </wp:positionH>
            <wp:positionV relativeFrom="paragraph">
              <wp:posOffset>4318934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97CFB" wp14:editId="6A8C8C76">
                <wp:simplePos x="0" y="0"/>
                <wp:positionH relativeFrom="column">
                  <wp:posOffset>8362100</wp:posOffset>
                </wp:positionH>
                <wp:positionV relativeFrom="paragraph">
                  <wp:posOffset>3752791</wp:posOffset>
                </wp:positionV>
                <wp:extent cx="965140" cy="525888"/>
                <wp:effectExtent l="0" t="0" r="26035" b="26670"/>
                <wp:wrapNone/>
                <wp:docPr id="1065" name="テキスト ボックス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140" cy="525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オークション使用不可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3235" id="テキスト ボックス 1065" o:spid="_x0000_s1050" type="#_x0000_t202" style="position:absolute;margin-left:658.45pt;margin-top:295.5pt;width:76pt;height:41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オークション使用不可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F57E8F" wp14:editId="6104F8CE">
                <wp:simplePos x="0" y="0"/>
                <wp:positionH relativeFrom="column">
                  <wp:posOffset>8256258</wp:posOffset>
                </wp:positionH>
                <wp:positionV relativeFrom="paragraph">
                  <wp:posOffset>4451614</wp:posOffset>
                </wp:positionV>
                <wp:extent cx="442463" cy="0"/>
                <wp:effectExtent l="0" t="0" r="34290" b="19050"/>
                <wp:wrapNone/>
                <wp:docPr id="1064" name="直線コネクタ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B2B8" id="直線コネクタ 1064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1pt,350.5pt" to="684.9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6848" behindDoc="1" locked="0" layoutInCell="1" allowOverlap="1" wp14:anchorId="16C9F445" wp14:editId="5CACB117">
            <wp:simplePos x="0" y="0"/>
            <wp:positionH relativeFrom="column">
              <wp:posOffset>8005433</wp:posOffset>
            </wp:positionH>
            <wp:positionV relativeFrom="paragraph">
              <wp:posOffset>4319210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1297C5" wp14:editId="2C55474B">
                <wp:simplePos x="0" y="0"/>
                <wp:positionH relativeFrom="column">
                  <wp:posOffset>7783195</wp:posOffset>
                </wp:positionH>
                <wp:positionV relativeFrom="paragraph">
                  <wp:posOffset>2528354</wp:posOffset>
                </wp:positionV>
                <wp:extent cx="931653" cy="301553"/>
                <wp:effectExtent l="0" t="0" r="20955" b="22860"/>
                <wp:wrapNone/>
                <wp:docPr id="1062" name="テキスト ボックス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01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１週間</w:t>
                            </w:r>
                            <w:r>
                              <w:t>経過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978" id="テキスト ボックス 1062" o:spid="_x0000_s1051" type="#_x0000_t202" style="position:absolute;margin-left:612.85pt;margin-top:199.1pt;width:73.3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１週間</w:t>
                      </w:r>
                      <w:r>
                        <w:t>経過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2752" behindDoc="1" locked="0" layoutInCell="1" allowOverlap="1" wp14:anchorId="5E9CE335" wp14:editId="43C555B9">
            <wp:simplePos x="0" y="0"/>
            <wp:positionH relativeFrom="column">
              <wp:posOffset>7955507</wp:posOffset>
            </wp:positionH>
            <wp:positionV relativeFrom="paragraph">
              <wp:posOffset>2851785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68283" wp14:editId="51798912">
                <wp:simplePos x="0" y="0"/>
                <wp:positionH relativeFrom="column">
                  <wp:posOffset>7093825</wp:posOffset>
                </wp:positionH>
                <wp:positionV relativeFrom="paragraph">
                  <wp:posOffset>2372731</wp:posOffset>
                </wp:positionV>
                <wp:extent cx="707366" cy="465742"/>
                <wp:effectExtent l="0" t="0" r="17145" b="10795"/>
                <wp:wrapNone/>
                <wp:docPr id="1056" name="テキスト ボックス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3A8" id="テキスト ボックス 1056" o:spid="_x0000_s1052" type="#_x0000_t202" style="position:absolute;margin-left:558.55pt;margin-top:186.85pt;width:55.7pt;height:36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C5B32" wp14:editId="299356F8">
                <wp:simplePos x="0" y="0"/>
                <wp:positionH relativeFrom="column">
                  <wp:posOffset>7419041</wp:posOffset>
                </wp:positionH>
                <wp:positionV relativeFrom="paragraph">
                  <wp:posOffset>2993390</wp:posOffset>
                </wp:positionV>
                <wp:extent cx="554355" cy="0"/>
                <wp:effectExtent l="0" t="0" r="36195" b="19050"/>
                <wp:wrapNone/>
                <wp:docPr id="1055" name="直線コネクタ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78F0" id="直線コネクタ 1055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2pt,235.7pt" to="627.8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717632" behindDoc="1" locked="0" layoutInCell="1" allowOverlap="1" wp14:anchorId="147C3EB7" wp14:editId="7D7EA50E">
            <wp:simplePos x="0" y="0"/>
            <wp:positionH relativeFrom="column">
              <wp:posOffset>7197270</wp:posOffset>
            </wp:positionH>
            <wp:positionV relativeFrom="paragraph">
              <wp:posOffset>2863586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8EFB39" wp14:editId="4E48C4B3">
                <wp:simplePos x="0" y="0"/>
                <wp:positionH relativeFrom="column">
                  <wp:posOffset>6688767</wp:posOffset>
                </wp:positionH>
                <wp:positionV relativeFrom="paragraph">
                  <wp:posOffset>2993749</wp:posOffset>
                </wp:positionV>
                <wp:extent cx="526211" cy="0"/>
                <wp:effectExtent l="0" t="0" r="26670" b="19050"/>
                <wp:wrapNone/>
                <wp:docPr id="1054" name="直線コネクタ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197AC" id="直線コネクタ 1054" o:spid="_x0000_s1026" style="position:absolute;left:0;text-align:lef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6.65pt,235.75pt" to="568.1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715584" behindDoc="1" locked="0" layoutInCell="1" allowOverlap="1" wp14:anchorId="58AEDEC4" wp14:editId="47A4F9F1">
            <wp:simplePos x="0" y="0"/>
            <wp:positionH relativeFrom="column">
              <wp:posOffset>6477635</wp:posOffset>
            </wp:positionH>
            <wp:positionV relativeFrom="paragraph">
              <wp:posOffset>2889813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56C3E" wp14:editId="13E64A43">
                <wp:simplePos x="0" y="0"/>
                <wp:positionH relativeFrom="column">
                  <wp:posOffset>6193155</wp:posOffset>
                </wp:positionH>
                <wp:positionV relativeFrom="paragraph">
                  <wp:posOffset>2121535</wp:posOffset>
                </wp:positionV>
                <wp:extent cx="828040" cy="758825"/>
                <wp:effectExtent l="0" t="0" r="10160" b="22225"/>
                <wp:wrapNone/>
                <wp:docPr id="1053" name="角丸四角形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B19B6" id="角丸四角形 1053" o:spid="_x0000_s1053" style="position:absolute;margin-left:487.65pt;margin-top:167.05pt;width:65.2pt;height:59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BA79D" wp14:editId="2E19D926">
                <wp:simplePos x="0" y="0"/>
                <wp:positionH relativeFrom="column">
                  <wp:posOffset>8336413</wp:posOffset>
                </wp:positionH>
                <wp:positionV relativeFrom="paragraph">
                  <wp:posOffset>336814</wp:posOffset>
                </wp:positionV>
                <wp:extent cx="1025932" cy="465742"/>
                <wp:effectExtent l="0" t="0" r="22225" b="10795"/>
                <wp:wrapNone/>
                <wp:docPr id="1052" name="テキスト ボックス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932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支払いをしなかった場合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BA62" id="テキスト ボックス 1052" o:spid="_x0000_s1054" type="#_x0000_t202" style="position:absolute;margin-left:656.4pt;margin-top:26.5pt;width:80.8pt;height:3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支払いをしなかった場合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C599A" wp14:editId="5EF637C5">
                <wp:simplePos x="0" y="0"/>
                <wp:positionH relativeFrom="column">
                  <wp:posOffset>6145302</wp:posOffset>
                </wp:positionH>
                <wp:positionV relativeFrom="paragraph">
                  <wp:posOffset>164284</wp:posOffset>
                </wp:positionV>
                <wp:extent cx="0" cy="5003321"/>
                <wp:effectExtent l="0" t="0" r="19050" b="26035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F3E8" id="直線コネクタ 1050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pt,12.95pt" to="483.9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07392" behindDoc="1" locked="0" layoutInCell="1" allowOverlap="1" wp14:anchorId="26C65DB4" wp14:editId="230593C4">
            <wp:simplePos x="0" y="0"/>
            <wp:positionH relativeFrom="column">
              <wp:posOffset>5650482</wp:posOffset>
            </wp:positionH>
            <wp:positionV relativeFrom="paragraph">
              <wp:posOffset>4353404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0283B9" wp14:editId="0384088F">
                <wp:simplePos x="0" y="0"/>
                <wp:positionH relativeFrom="column">
                  <wp:posOffset>5658988</wp:posOffset>
                </wp:positionH>
                <wp:positionV relativeFrom="paragraph">
                  <wp:posOffset>2852768</wp:posOffset>
                </wp:positionV>
                <wp:extent cx="707366" cy="465742"/>
                <wp:effectExtent l="0" t="0" r="17145" b="10795"/>
                <wp:wrapNone/>
                <wp:docPr id="1048" name="テキスト ボックス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F345" id="テキスト ボックス 1048" o:spid="_x0000_s1055" type="#_x0000_t202" style="position:absolute;margin-left:445.6pt;margin-top:224.65pt;width:55.7pt;height:3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8F9D6" wp14:editId="39A5872C">
                <wp:simplePos x="0" y="0"/>
                <wp:positionH relativeFrom="column">
                  <wp:posOffset>4359634</wp:posOffset>
                </wp:positionH>
                <wp:positionV relativeFrom="paragraph">
                  <wp:posOffset>2441660</wp:posOffset>
                </wp:positionV>
                <wp:extent cx="707366" cy="465742"/>
                <wp:effectExtent l="0" t="0" r="17145" b="10795"/>
                <wp:wrapNone/>
                <wp:docPr id="1047" name="テキスト ボックス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72BF" id="テキスト ボックス 1047" o:spid="_x0000_s1056" type="#_x0000_t202" style="position:absolute;margin-left:343.3pt;margin-top:192.25pt;width:55.7pt;height:36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635A" wp14:editId="00D3284D">
                <wp:simplePos x="0" y="0"/>
                <wp:positionH relativeFrom="column">
                  <wp:posOffset>5575959</wp:posOffset>
                </wp:positionH>
                <wp:positionV relativeFrom="paragraph">
                  <wp:posOffset>3054134</wp:posOffset>
                </wp:positionV>
                <wp:extent cx="77638" cy="1414732"/>
                <wp:effectExtent l="0" t="0" r="17780" b="33655"/>
                <wp:wrapNone/>
                <wp:docPr id="1046" name="カギ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141473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A527" id="カギ線コネクタ 1046" o:spid="_x0000_s1026" type="#_x0000_t34" style="position:absolute;left:0;text-align:left;margin-left:439.05pt;margin-top:240.5pt;width:6.1pt;height:1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" strokecolor="black [3200]" strokeweight=".5pt"/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DB2B7" wp14:editId="6B7DFEC8">
                <wp:simplePos x="0" y="0"/>
                <wp:positionH relativeFrom="column">
                  <wp:posOffset>4771186</wp:posOffset>
                </wp:positionH>
                <wp:positionV relativeFrom="paragraph">
                  <wp:posOffset>3071387</wp:posOffset>
                </wp:positionV>
                <wp:extent cx="554607" cy="0"/>
                <wp:effectExtent l="0" t="0" r="36195" b="19050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B8F" id="直線コネクタ 10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41.85pt" to="419.3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98176" behindDoc="1" locked="0" layoutInCell="1" allowOverlap="1" wp14:anchorId="5BA41DF7" wp14:editId="421E685E">
            <wp:simplePos x="0" y="0"/>
            <wp:positionH relativeFrom="column">
              <wp:posOffset>5313860</wp:posOffset>
            </wp:positionH>
            <wp:positionV relativeFrom="paragraph">
              <wp:posOffset>2921299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w:drawing>
          <wp:anchor distT="0" distB="0" distL="114300" distR="114300" simplePos="0" relativeHeight="251696128" behindDoc="1" locked="0" layoutInCell="1" allowOverlap="1" wp14:anchorId="2396BD9C" wp14:editId="68F4CCE1">
            <wp:simplePos x="0" y="0"/>
            <wp:positionH relativeFrom="column">
              <wp:posOffset>4523273</wp:posOffset>
            </wp:positionH>
            <wp:positionV relativeFrom="paragraph">
              <wp:posOffset>2924666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64D152" wp14:editId="40BEFAC0">
                <wp:simplePos x="0" y="0"/>
                <wp:positionH relativeFrom="column">
                  <wp:posOffset>3738533</wp:posOffset>
                </wp:positionH>
                <wp:positionV relativeFrom="paragraph">
                  <wp:posOffset>3071387</wp:posOffset>
                </wp:positionV>
                <wp:extent cx="785003" cy="0"/>
                <wp:effectExtent l="0" t="0" r="342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AB644" id="直線コネクタ 10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241.85pt" to="356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667EC" wp14:editId="7FEDB035">
                <wp:simplePos x="0" y="0"/>
                <wp:positionH relativeFrom="column">
                  <wp:posOffset>3243161</wp:posOffset>
                </wp:positionH>
                <wp:positionV relativeFrom="paragraph">
                  <wp:posOffset>2199401</wp:posOffset>
                </wp:positionV>
                <wp:extent cx="828136" cy="759125"/>
                <wp:effectExtent l="0" t="0" r="10160" b="22225"/>
                <wp:wrapNone/>
                <wp:docPr id="1034" name="角丸四角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D9176" id="角丸四角形 1034" o:spid="_x0000_s1057" style="position:absolute;margin-left:255.35pt;margin-top:173.2pt;width:65.2pt;height:59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694080" behindDoc="1" locked="0" layoutInCell="1" allowOverlap="1" wp14:anchorId="5C8DDB9C" wp14:editId="492EE156">
            <wp:simplePos x="0" y="0"/>
            <wp:positionH relativeFrom="column">
              <wp:posOffset>3527425</wp:posOffset>
            </wp:positionH>
            <wp:positionV relativeFrom="paragraph">
              <wp:posOffset>2941320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78F23" wp14:editId="398B04F6">
                <wp:simplePos x="0" y="0"/>
                <wp:positionH relativeFrom="column">
                  <wp:posOffset>684446</wp:posOffset>
                </wp:positionH>
                <wp:positionV relativeFrom="paragraph">
                  <wp:posOffset>4080090</wp:posOffset>
                </wp:positionV>
                <wp:extent cx="871268" cy="301625"/>
                <wp:effectExtent l="0" t="0" r="24130" b="22225"/>
                <wp:wrapNone/>
                <wp:docPr id="1033" name="テキスト ボックス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翌営業日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C543" id="テキスト ボックス 1033" o:spid="_x0000_s1058" type="#_x0000_t202" style="position:absolute;margin-left:53.9pt;margin-top:321.25pt;width:68.6pt;height:2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翌営業日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A23A4" wp14:editId="28460EFD">
                <wp:simplePos x="0" y="0"/>
                <wp:positionH relativeFrom="column">
                  <wp:posOffset>1642110</wp:posOffset>
                </wp:positionH>
                <wp:positionV relativeFrom="paragraph">
                  <wp:posOffset>3580765</wp:posOffset>
                </wp:positionV>
                <wp:extent cx="672465" cy="724535"/>
                <wp:effectExtent l="0" t="0" r="13335" b="18415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オークション会計書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E684" id="正方形/長方形 1029" o:spid="_x0000_s1059" style="position:absolute;margin-left:129.3pt;margin-top:281.95pt;width:52.95pt;height:5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" fillcolor="white [3201]" strokecolor="black [3200]" strokeweight="1pt"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オークション会計書</w:t>
                      </w:r>
                    </w:p>
                  </w:txbxContent>
                </v:textbox>
              </v: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87936" behindDoc="1" locked="0" layoutInCell="1" allowOverlap="1" wp14:anchorId="22B9D388" wp14:editId="4DF4D728">
            <wp:simplePos x="0" y="0"/>
            <wp:positionH relativeFrom="column">
              <wp:posOffset>1857423</wp:posOffset>
            </wp:positionH>
            <wp:positionV relativeFrom="paragraph">
              <wp:posOffset>4305899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EEFB3" wp14:editId="1D6E7B86">
                <wp:simplePos x="0" y="0"/>
                <wp:positionH relativeFrom="column">
                  <wp:posOffset>3117431</wp:posOffset>
                </wp:positionH>
                <wp:positionV relativeFrom="paragraph">
                  <wp:posOffset>3062761</wp:posOffset>
                </wp:positionV>
                <wp:extent cx="474452" cy="1500996"/>
                <wp:effectExtent l="0" t="0" r="20955" b="23495"/>
                <wp:wrapNone/>
                <wp:docPr id="1032" name="カギ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2" cy="1500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CAF58" id="カギ線コネクタ 1032" o:spid="_x0000_s1026" type="#_x0000_t34" style="position:absolute;left:0;text-align:left;margin-left:245.45pt;margin-top:241.15pt;width:37.35pt;height:11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" strokecolor="black [3200]" strokeweight=".5pt"/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8580D3" wp14:editId="46ABDA85">
                <wp:simplePos x="0" y="0"/>
                <wp:positionH relativeFrom="column">
                  <wp:posOffset>2340610</wp:posOffset>
                </wp:positionH>
                <wp:positionV relativeFrom="paragraph">
                  <wp:posOffset>4364774</wp:posOffset>
                </wp:positionV>
                <wp:extent cx="767751" cy="388189"/>
                <wp:effectExtent l="0" t="0" r="13335" b="12065"/>
                <wp:wrapNone/>
                <wp:docPr id="1031" name="楕円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7F42D" id="楕円 1031" o:spid="_x0000_s1060" style="position:absolute;margin-left:184.3pt;margin-top:343.7pt;width:60.45pt;height:3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AFF2D" wp14:editId="574C398A">
                <wp:simplePos x="0" y="0"/>
                <wp:positionH relativeFrom="column">
                  <wp:posOffset>727914</wp:posOffset>
                </wp:positionH>
                <wp:positionV relativeFrom="paragraph">
                  <wp:posOffset>4546504</wp:posOffset>
                </wp:positionV>
                <wp:extent cx="1613139" cy="0"/>
                <wp:effectExtent l="0" t="0" r="25400" b="19050"/>
                <wp:wrapNone/>
                <wp:docPr id="1024" name="直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DE5F" id="直線コネクタ 10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358pt" to="184.3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5888" behindDoc="1" locked="0" layoutInCell="1" allowOverlap="1" wp14:anchorId="224834F5" wp14:editId="47245BF7">
            <wp:simplePos x="0" y="0"/>
            <wp:positionH relativeFrom="column">
              <wp:posOffset>501650</wp:posOffset>
            </wp:positionH>
            <wp:positionV relativeFrom="paragraph">
              <wp:posOffset>4406265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1D2E0A" w:rsidSect="00C222CD">
      <w:headerReference w:type="default" r:id="rId16"/>
      <w:footerReference w:type="default" r:id="rId17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37" w:rsidRDefault="009D7737" w:rsidP="00273989">
      <w:pPr>
        <w:pStyle w:val="a3"/>
      </w:pPr>
      <w:r>
        <w:separator/>
      </w:r>
    </w:p>
  </w:endnote>
  <w:endnote w:type="continuationSeparator" w:id="0">
    <w:p w:rsidR="009D7737" w:rsidRDefault="009D773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9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10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10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10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37" w:rsidRDefault="009D7737" w:rsidP="00273989">
      <w:pPr>
        <w:pStyle w:val="a3"/>
      </w:pPr>
      <w:r>
        <w:separator/>
      </w:r>
    </w:p>
  </w:footnote>
  <w:footnote w:type="continuationSeparator" w:id="0">
    <w:p w:rsidR="009D7737" w:rsidRDefault="009D773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F2B9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6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6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6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F2B9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6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6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6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4637B" w:rsidRDefault="00B4637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F2B9B" w:rsidRDefault="00BF2B9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買</w:t>
                            </w:r>
                            <w:r w:rsidR="00CF401D">
                              <w:rPr>
                                <w:rFonts w:hint="eastAsia"/>
                                <w:sz w:val="22"/>
                              </w:rPr>
                              <w:t>注文（仕入れ、出荷</w:t>
                            </w: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F2B9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041C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041C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6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6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6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7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7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7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7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8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B4637B" w:rsidRDefault="00B4637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8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8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BF2B9B" w:rsidRDefault="00BF2B9B" w:rsidP="00730FB8">
                      <w:pPr>
                        <w:jc w:val="left"/>
                        <w:rPr>
                          <w:sz w:val="22"/>
                        </w:rPr>
                      </w:pPr>
                      <w:r w:rsidRPr="00BF2B9B">
                        <w:rPr>
                          <w:rFonts w:hint="eastAsia"/>
                          <w:sz w:val="22"/>
                        </w:rPr>
                        <w:t>買</w:t>
                      </w:r>
                      <w:r w:rsidR="00CF401D">
                        <w:rPr>
                          <w:rFonts w:hint="eastAsia"/>
                          <w:sz w:val="22"/>
                        </w:rPr>
                        <w:t>注文（仕入れ、出荷</w:t>
                      </w:r>
                      <w:r w:rsidRPr="00BF2B9B">
                        <w:rPr>
                          <w:rFonts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  <v:group id="Group 36" o:spid="_x0000_s108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BF2B9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9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041C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041C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9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9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041C2"/>
    <w:rsid w:val="00084223"/>
    <w:rsid w:val="0009481C"/>
    <w:rsid w:val="000B5B01"/>
    <w:rsid w:val="000E03F1"/>
    <w:rsid w:val="001529A6"/>
    <w:rsid w:val="001846CE"/>
    <w:rsid w:val="001C379B"/>
    <w:rsid w:val="001D2E0A"/>
    <w:rsid w:val="00272388"/>
    <w:rsid w:val="00273989"/>
    <w:rsid w:val="0028113D"/>
    <w:rsid w:val="002D4A47"/>
    <w:rsid w:val="002D6FF0"/>
    <w:rsid w:val="00360FA8"/>
    <w:rsid w:val="003B0E83"/>
    <w:rsid w:val="0056717A"/>
    <w:rsid w:val="00603539"/>
    <w:rsid w:val="006536E8"/>
    <w:rsid w:val="006A4344"/>
    <w:rsid w:val="00730FB8"/>
    <w:rsid w:val="00731474"/>
    <w:rsid w:val="00732F70"/>
    <w:rsid w:val="007346A7"/>
    <w:rsid w:val="00744655"/>
    <w:rsid w:val="0075497B"/>
    <w:rsid w:val="007B68A8"/>
    <w:rsid w:val="007D0416"/>
    <w:rsid w:val="007F0A12"/>
    <w:rsid w:val="00824B28"/>
    <w:rsid w:val="00833821"/>
    <w:rsid w:val="008374BA"/>
    <w:rsid w:val="00895C77"/>
    <w:rsid w:val="008A5826"/>
    <w:rsid w:val="008D33B2"/>
    <w:rsid w:val="00926E44"/>
    <w:rsid w:val="0098594D"/>
    <w:rsid w:val="009D7737"/>
    <w:rsid w:val="00A45C3D"/>
    <w:rsid w:val="00AD7689"/>
    <w:rsid w:val="00AF4CC2"/>
    <w:rsid w:val="00B15D12"/>
    <w:rsid w:val="00B4637B"/>
    <w:rsid w:val="00B50AD2"/>
    <w:rsid w:val="00BB05A4"/>
    <w:rsid w:val="00BC1433"/>
    <w:rsid w:val="00BD41FD"/>
    <w:rsid w:val="00BF2B9B"/>
    <w:rsid w:val="00C222CD"/>
    <w:rsid w:val="00C31011"/>
    <w:rsid w:val="00CB438A"/>
    <w:rsid w:val="00CD14BA"/>
    <w:rsid w:val="00CF401D"/>
    <w:rsid w:val="00D472D8"/>
    <w:rsid w:val="00D60247"/>
    <w:rsid w:val="00EC00A1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7E89921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71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19</cp:revision>
  <cp:lastPrinted>2006-06-21T10:14:00Z</cp:lastPrinted>
  <dcterms:created xsi:type="dcterms:W3CDTF">2018-06-01T01:02:00Z</dcterms:created>
  <dcterms:modified xsi:type="dcterms:W3CDTF">2018-06-08T03:05:00Z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