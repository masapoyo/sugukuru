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>
      <w:bookmarkStart w:id="0" w:name="_GoBack"/>
      <w:bookmarkEnd w:id="0"/>
    </w:p>
    <w:p w:rsidR="006536E8" w:rsidRDefault="000942AB" w:rsidP="00833821">
      <w:r w:rsidRPr="000942AB">
        <w:rPr>
          <w:noProof/>
        </w:rPr>
        <w:drawing>
          <wp:anchor distT="0" distB="0" distL="114300" distR="114300" simplePos="0" relativeHeight="251665408" behindDoc="1" locked="0" layoutInCell="1" allowOverlap="1" wp14:anchorId="07FD9A97" wp14:editId="27203B8B">
            <wp:simplePos x="0" y="0"/>
            <wp:positionH relativeFrom="column">
              <wp:posOffset>3867150</wp:posOffset>
            </wp:positionH>
            <wp:positionV relativeFrom="paragraph">
              <wp:posOffset>594995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0942AB">
        <w:rPr>
          <w:noProof/>
        </w:rPr>
        <w:drawing>
          <wp:anchor distT="0" distB="0" distL="114300" distR="114300" simplePos="0" relativeHeight="251664384" behindDoc="1" locked="0" layoutInCell="1" allowOverlap="1" wp14:anchorId="0A4F1154" wp14:editId="16586769">
            <wp:simplePos x="0" y="0"/>
            <wp:positionH relativeFrom="column">
              <wp:posOffset>2695575</wp:posOffset>
            </wp:positionH>
            <wp:positionV relativeFrom="paragraph">
              <wp:posOffset>2595245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0942AB">
        <w:rPr>
          <w:noProof/>
        </w:rPr>
        <w:drawing>
          <wp:anchor distT="0" distB="0" distL="114300" distR="114300" simplePos="0" relativeHeight="251661312" behindDoc="1" locked="0" layoutInCell="1" allowOverlap="1" wp14:anchorId="5883F1D6" wp14:editId="58E1935E">
            <wp:simplePos x="0" y="0"/>
            <wp:positionH relativeFrom="column">
              <wp:posOffset>1685925</wp:posOffset>
            </wp:positionH>
            <wp:positionV relativeFrom="paragraph">
              <wp:posOffset>2595245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0942AB">
        <w:rPr>
          <w:noProof/>
        </w:rPr>
        <w:drawing>
          <wp:anchor distT="0" distB="0" distL="114300" distR="114300" simplePos="0" relativeHeight="251659264" behindDoc="1" locked="0" layoutInCell="1" allowOverlap="1" wp14:anchorId="60DF5F9A" wp14:editId="74638AB5">
            <wp:simplePos x="0" y="0"/>
            <wp:positionH relativeFrom="column">
              <wp:posOffset>876300</wp:posOffset>
            </wp:positionH>
            <wp:positionV relativeFrom="paragraph">
              <wp:posOffset>4319270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0942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D33F2" wp14:editId="404E9DDC">
                <wp:simplePos x="0" y="0"/>
                <wp:positionH relativeFrom="column">
                  <wp:posOffset>1104900</wp:posOffset>
                </wp:positionH>
                <wp:positionV relativeFrom="paragraph">
                  <wp:posOffset>2718435</wp:posOffset>
                </wp:positionV>
                <wp:extent cx="581025" cy="1724025"/>
                <wp:effectExtent l="0" t="0" r="9525" b="28575"/>
                <wp:wrapNone/>
                <wp:docPr id="45" name="カギ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724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E49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5" o:spid="_x0000_s1026" type="#_x0000_t34" style="position:absolute;left:0;text-align:left;margin-left:87pt;margin-top:214.05pt;width:45.75pt;height:135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" strokecolor="black [3200]" strokeweight=".5pt"/>
            </w:pict>
          </mc:Fallback>
        </mc:AlternateContent>
      </w:r>
      <w:r w:rsidRPr="000942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ADDAF" wp14:editId="72E75777">
                <wp:simplePos x="0" y="0"/>
                <wp:positionH relativeFrom="column">
                  <wp:posOffset>1000125</wp:posOffset>
                </wp:positionH>
                <wp:positionV relativeFrom="paragraph">
                  <wp:posOffset>1842135</wp:posOffset>
                </wp:positionV>
                <wp:extent cx="1647825" cy="695325"/>
                <wp:effectExtent l="0" t="0" r="28575" b="28575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2AB" w:rsidRDefault="000942AB" w:rsidP="000942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落札価格</w:t>
                            </w:r>
                          </w:p>
                          <w:p w:rsidR="000942AB" w:rsidRDefault="000942AB" w:rsidP="000942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  <w:r>
                              <w:t>諸経費</w:t>
                            </w:r>
                          </w:p>
                          <w:p w:rsidR="000942AB" w:rsidRDefault="000942AB" w:rsidP="000942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売手数料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ADDAF" id="正方形/長方形 47" o:spid="_x0000_s1026" style="position:absolute;left:0;text-align:left;margin-left:78.75pt;margin-top:145.05pt;width:129.75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" fillcolor="white [3201]" strokecolor="black [3200]" strokeweight="1pt">
                <v:textbox>
                  <w:txbxContent>
                    <w:p w:rsidR="000942AB" w:rsidRDefault="000942AB" w:rsidP="000942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落札価格</w:t>
                      </w:r>
                    </w:p>
                    <w:p w:rsidR="000942AB" w:rsidRDefault="000942AB" w:rsidP="000942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オークション</w:t>
                      </w:r>
                      <w:r>
                        <w:t>諸経費</w:t>
                      </w:r>
                    </w:p>
                    <w:p w:rsidR="000942AB" w:rsidRDefault="000942AB" w:rsidP="000942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売手数料</w:t>
                      </w:r>
                    </w:p>
                  </w:txbxContent>
                </v:textbox>
              </v:rect>
            </w:pict>
          </mc:Fallback>
        </mc:AlternateContent>
      </w:r>
      <w:r w:rsidRPr="000942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368B7" wp14:editId="73A51150">
                <wp:simplePos x="0" y="0"/>
                <wp:positionH relativeFrom="column">
                  <wp:posOffset>1942465</wp:posOffset>
                </wp:positionH>
                <wp:positionV relativeFrom="paragraph">
                  <wp:posOffset>737870</wp:posOffset>
                </wp:positionV>
                <wp:extent cx="1971675" cy="1971675"/>
                <wp:effectExtent l="0" t="0" r="9525" b="28575"/>
                <wp:wrapNone/>
                <wp:docPr id="49" name="カギ線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1971675"/>
                        </a:xfrm>
                        <a:prstGeom prst="bentConnector3">
                          <a:avLst>
                            <a:gd name="adj1" fmla="val 5483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2F805" id="カギ線コネクタ 49" o:spid="_x0000_s1026" type="#_x0000_t34" style="position:absolute;left:0;text-align:left;margin-left:152.95pt;margin-top:58.1pt;width:155.25pt;height:155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" adj="11843" strokecolor="black [3200]" strokeweight=".5pt"/>
            </w:pict>
          </mc:Fallback>
        </mc:AlternateContent>
      </w:r>
    </w:p>
    <w:sectPr w:rsidR="006536E8" w:rsidSect="00C222CD">
      <w:headerReference w:type="default" r:id="rId9"/>
      <w:footerReference w:type="default" r:id="rId10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DE3" w:rsidRDefault="006E6DE3" w:rsidP="00273989">
      <w:pPr>
        <w:pStyle w:val="a3"/>
      </w:pPr>
      <w:r>
        <w:separator/>
      </w:r>
    </w:p>
  </w:endnote>
  <w:endnote w:type="continuationSeparator" w:id="0">
    <w:p w:rsidR="006E6DE3" w:rsidRDefault="006E6DE3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0942AB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営業担当者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65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66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67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0942AB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営業担当者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68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DE3" w:rsidRDefault="006E6DE3" w:rsidP="00273989">
      <w:pPr>
        <w:pStyle w:val="a3"/>
      </w:pPr>
      <w:r>
        <w:separator/>
      </w:r>
    </w:p>
  </w:footnote>
  <w:footnote w:type="continuationSeparator" w:id="0">
    <w:p w:rsidR="006E6DE3" w:rsidRDefault="006E6DE3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0942AB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業者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7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28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9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0942AB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業者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0942AB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30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31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32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0942AB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2AB" w:rsidRPr="00A7022C" w:rsidRDefault="000942AB" w:rsidP="000942AB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273989" w:rsidRPr="000942AB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Default="000942AB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売注文</w:t>
                            </w:r>
                            <w:r w:rsidR="002C23A9">
                              <w:rPr>
                                <w:rFonts w:hint="eastAsia"/>
                                <w:sz w:val="24"/>
                              </w:rPr>
                              <w:t>（請求、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回収</w:t>
                            </w:r>
                            <w:r w:rsidR="00BE50AC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BE50AC" w:rsidRPr="00AD7689" w:rsidRDefault="00BE50AC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0942AB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</w:t>
                                </w:r>
                                <w:r>
                                  <w:t>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C23A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2018</w:t>
                                </w:r>
                                <w:r w:rsidR="002C23A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C23A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C23A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C23A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08</w:t>
                                </w:r>
                                <w:r w:rsidR="002C23A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C23A9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C23A9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C23A9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33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34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3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3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3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4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4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4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44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45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6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0942AB" w:rsidRPr="00A7022C" w:rsidRDefault="000942AB" w:rsidP="000942AB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</w:p>
                    <w:p w:rsidR="00273989" w:rsidRPr="000942AB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7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8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Default="000942AB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売注文</w:t>
                      </w:r>
                      <w:r w:rsidR="002C23A9">
                        <w:rPr>
                          <w:rFonts w:hint="eastAsia"/>
                          <w:sz w:val="24"/>
                        </w:rPr>
                        <w:t>（請求、</w:t>
                      </w:r>
                      <w:r>
                        <w:rPr>
                          <w:rFonts w:hint="eastAsia"/>
                          <w:sz w:val="24"/>
                        </w:rPr>
                        <w:t>回収</w:t>
                      </w:r>
                      <w:r w:rsidR="00BE50AC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BE50AC" w:rsidRPr="00AD7689" w:rsidRDefault="00BE50AC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group id="Group 36" o:spid="_x0000_s1049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0942AB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</w:t>
                          </w:r>
                          <w:r>
                            <w:t>将晃</w:t>
                          </w:r>
                        </w:p>
                      </w:txbxContent>
                    </v:textbox>
                  </v:shape>
                  <v:shape id="Text Box 31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C23A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2018</w:t>
                          </w:r>
                          <w:r w:rsidR="002C23A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C23A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C23A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C23A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08</w:t>
                          </w:r>
                          <w:r w:rsidR="002C23A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6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5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5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C23A9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6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6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C23A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C23A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6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63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64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942AB"/>
    <w:rsid w:val="000B5B01"/>
    <w:rsid w:val="000E03F1"/>
    <w:rsid w:val="001529A6"/>
    <w:rsid w:val="001C379B"/>
    <w:rsid w:val="00272388"/>
    <w:rsid w:val="00273989"/>
    <w:rsid w:val="002C23A9"/>
    <w:rsid w:val="002D4A47"/>
    <w:rsid w:val="00360FA8"/>
    <w:rsid w:val="0056717A"/>
    <w:rsid w:val="005B5FDC"/>
    <w:rsid w:val="00603539"/>
    <w:rsid w:val="006536E8"/>
    <w:rsid w:val="006E6DE3"/>
    <w:rsid w:val="00730FB8"/>
    <w:rsid w:val="00732F70"/>
    <w:rsid w:val="007346A7"/>
    <w:rsid w:val="00744655"/>
    <w:rsid w:val="007B68A8"/>
    <w:rsid w:val="007F0A12"/>
    <w:rsid w:val="00833821"/>
    <w:rsid w:val="008374BA"/>
    <w:rsid w:val="008A5826"/>
    <w:rsid w:val="00926E44"/>
    <w:rsid w:val="0098594D"/>
    <w:rsid w:val="00AD7689"/>
    <w:rsid w:val="00AF4CC2"/>
    <w:rsid w:val="00B15D12"/>
    <w:rsid w:val="00B50AD2"/>
    <w:rsid w:val="00BC1433"/>
    <w:rsid w:val="00BD41FD"/>
    <w:rsid w:val="00BE50AC"/>
    <w:rsid w:val="00C222CD"/>
    <w:rsid w:val="00C81FAC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24C71C66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事務行程分析チャート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5</cp:revision>
  <cp:lastPrinted>2018-06-08T03:07:00Z</cp:lastPrinted>
  <dcterms:created xsi:type="dcterms:W3CDTF">2018-06-01T01:02:00Z</dcterms:created>
  <dcterms:modified xsi:type="dcterms:W3CDTF">2018-06-08T03:17:00Z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