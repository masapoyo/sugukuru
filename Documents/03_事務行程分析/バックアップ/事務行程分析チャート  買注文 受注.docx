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821" w:rsidRDefault="00833821" w:rsidP="00833821"/>
    <w:p w:rsidR="006536E8" w:rsidRDefault="00C01659" w:rsidP="0083382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304AD49" wp14:editId="4578C274">
                <wp:simplePos x="0" y="0"/>
                <wp:positionH relativeFrom="column">
                  <wp:posOffset>6177651</wp:posOffset>
                </wp:positionH>
                <wp:positionV relativeFrom="paragraph">
                  <wp:posOffset>184665</wp:posOffset>
                </wp:positionV>
                <wp:extent cx="666750" cy="1404620"/>
                <wp:effectExtent l="0" t="0" r="0" b="3810"/>
                <wp:wrapSquare wrapText="bothSides"/>
                <wp:docPr id="5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1E12" w:rsidRDefault="004F1E12" w:rsidP="004F1E12">
                            <w:r>
                              <w:rPr>
                                <w:rFonts w:hint="eastAsia"/>
                              </w:rPr>
                              <w:t>買注文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304AD49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486.45pt;margin-top:14.55pt;width:52.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" fillcolor="white [3212]" stroked="f">
                <v:textbox style="mso-fit-shape-to-text:t">
                  <w:txbxContent>
                    <w:p w:rsidR="004F1E12" w:rsidRDefault="004F1E12" w:rsidP="004F1E12">
                      <w:r>
                        <w:rPr>
                          <w:rFonts w:hint="eastAsia"/>
                        </w:rPr>
                        <w:t>買注文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4C8BC6C" wp14:editId="63F164BB">
                <wp:simplePos x="0" y="0"/>
                <wp:positionH relativeFrom="column">
                  <wp:posOffset>4350385</wp:posOffset>
                </wp:positionH>
                <wp:positionV relativeFrom="paragraph">
                  <wp:posOffset>2298700</wp:posOffset>
                </wp:positionV>
                <wp:extent cx="1500505" cy="1404620"/>
                <wp:effectExtent l="0" t="0" r="4445" b="0"/>
                <wp:wrapSquare wrapText="bothSides"/>
                <wp:docPr id="6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050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1659" w:rsidRDefault="00C01659" w:rsidP="00C01659">
                            <w:r>
                              <w:rPr>
                                <w:rFonts w:hint="eastAsia"/>
                              </w:rPr>
                              <w:t>車両・調達希望予算・</w:t>
                            </w:r>
                          </w:p>
                          <w:p w:rsidR="00C01659" w:rsidRDefault="00C01659" w:rsidP="00C01659">
                            <w:r>
                              <w:rPr>
                                <w:rFonts w:hint="eastAsia"/>
                              </w:rPr>
                              <w:t>程度等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C8BC6C" id="_x0000_s1027" type="#_x0000_t202" style="position:absolute;left:0;text-align:left;margin-left:342.55pt;margin-top:181pt;width:118.1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" fillcolor="white [3212]" stroked="f">
                <v:textbox style="mso-fit-shape-to-text:t">
                  <w:txbxContent>
                    <w:p w:rsidR="00C01659" w:rsidRDefault="00C01659" w:rsidP="00C01659">
                      <w:r>
                        <w:rPr>
                          <w:rFonts w:hint="eastAsia"/>
                        </w:rPr>
                        <w:t>車両・調達希望予算・</w:t>
                      </w:r>
                    </w:p>
                    <w:p w:rsidR="00C01659" w:rsidRDefault="00C01659" w:rsidP="00C01659">
                      <w:r>
                        <w:rPr>
                          <w:rFonts w:hint="eastAsia"/>
                        </w:rPr>
                        <w:t>程度等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5FA84B0A" wp14:editId="5653A762">
            <wp:simplePos x="0" y="0"/>
            <wp:positionH relativeFrom="column">
              <wp:posOffset>5568950</wp:posOffset>
            </wp:positionH>
            <wp:positionV relativeFrom="paragraph">
              <wp:posOffset>597535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DDAA7A" wp14:editId="73E1C224">
                <wp:simplePos x="0" y="0"/>
                <wp:positionH relativeFrom="column">
                  <wp:posOffset>4330700</wp:posOffset>
                </wp:positionH>
                <wp:positionV relativeFrom="paragraph">
                  <wp:posOffset>721360</wp:posOffset>
                </wp:positionV>
                <wp:extent cx="1219200" cy="0"/>
                <wp:effectExtent l="0" t="0" r="19050" b="19050"/>
                <wp:wrapNone/>
                <wp:docPr id="60" name="直線コネクタ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8D70C8" id="直線コネクタ 60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pt,56.8pt" to="437pt,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E1C548" wp14:editId="0E5A2BB5">
                <wp:simplePos x="0" y="0"/>
                <wp:positionH relativeFrom="column">
                  <wp:posOffset>4216400</wp:posOffset>
                </wp:positionH>
                <wp:positionV relativeFrom="paragraph">
                  <wp:posOffset>864234</wp:posOffset>
                </wp:positionV>
                <wp:extent cx="0" cy="3362325"/>
                <wp:effectExtent l="0" t="0" r="19050" b="28575"/>
                <wp:wrapNone/>
                <wp:docPr id="59" name="直線コネクタ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2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F7D4EA" id="直線コネクタ 59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pt,68.05pt" to="332pt,3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344B7C59" wp14:editId="4EEE21A5">
            <wp:simplePos x="0" y="0"/>
            <wp:positionH relativeFrom="column">
              <wp:posOffset>4095750</wp:posOffset>
            </wp:positionH>
            <wp:positionV relativeFrom="paragraph">
              <wp:posOffset>599440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3840" behindDoc="1" locked="0" layoutInCell="1" allowOverlap="1" wp14:anchorId="208DA371" wp14:editId="74C3DA20">
            <wp:simplePos x="0" y="0"/>
            <wp:positionH relativeFrom="column">
              <wp:posOffset>4083050</wp:posOffset>
            </wp:positionH>
            <wp:positionV relativeFrom="paragraph">
              <wp:posOffset>4217035</wp:posOffset>
            </wp:positionV>
            <wp:extent cx="247650" cy="257175"/>
            <wp:effectExtent l="0" t="0" r="0" b="0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F1E1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9F3499" wp14:editId="6EB1C5CB">
                <wp:simplePos x="0" y="0"/>
                <wp:positionH relativeFrom="column">
                  <wp:posOffset>2301875</wp:posOffset>
                </wp:positionH>
                <wp:positionV relativeFrom="paragraph">
                  <wp:posOffset>4340860</wp:posOffset>
                </wp:positionV>
                <wp:extent cx="1752600" cy="0"/>
                <wp:effectExtent l="0" t="0" r="19050" b="19050"/>
                <wp:wrapNone/>
                <wp:docPr id="52" name="直線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7B2449" id="直線コネクタ 52" o:spid="_x0000_s1026" style="position:absolute;left:0;text-align:lef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1.25pt,341.8pt" to="319.25pt,3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4F1E12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760E2D4" wp14:editId="1AEAB530">
                <wp:simplePos x="0" y="0"/>
                <wp:positionH relativeFrom="column">
                  <wp:posOffset>2196465</wp:posOffset>
                </wp:positionH>
                <wp:positionV relativeFrom="paragraph">
                  <wp:posOffset>3407410</wp:posOffset>
                </wp:positionV>
                <wp:extent cx="1362075" cy="1404620"/>
                <wp:effectExtent l="0" t="0" r="9525" b="3810"/>
                <wp:wrapSquare wrapText="bothSides"/>
                <wp:docPr id="5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1E12" w:rsidRDefault="004F1E12" w:rsidP="004F1E12">
                            <w:r>
                              <w:rPr>
                                <w:rFonts w:hint="eastAsia"/>
                              </w:rPr>
                              <w:t>電話</w:t>
                            </w:r>
                          </w:p>
                          <w:p w:rsidR="004F1E12" w:rsidRDefault="004F1E12" w:rsidP="004F1E12">
                            <w:r>
                              <w:rPr>
                                <w:rFonts w:hint="eastAsia"/>
                              </w:rPr>
                              <w:t>（車両調達支持）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60E2D4" id="_x0000_s1028" type="#_x0000_t202" style="position:absolute;left:0;text-align:left;margin-left:172.95pt;margin-top:268.3pt;width:107.2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" fillcolor="white [3212]" stroked="f">
                <v:textbox style="mso-fit-shape-to-text:t">
                  <w:txbxContent>
                    <w:p w:rsidR="004F1E12" w:rsidRDefault="004F1E12" w:rsidP="004F1E12">
                      <w:r>
                        <w:rPr>
                          <w:rFonts w:hint="eastAsia"/>
                        </w:rPr>
                        <w:t>電話</w:t>
                      </w:r>
                    </w:p>
                    <w:p w:rsidR="004F1E12" w:rsidRDefault="004F1E12" w:rsidP="004F1E12">
                      <w:r>
                        <w:rPr>
                          <w:rFonts w:hint="eastAsia"/>
                        </w:rPr>
                        <w:t>（車両調達支持）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1E12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35A191" wp14:editId="59841B2E">
                <wp:simplePos x="0" y="0"/>
                <wp:positionH relativeFrom="column">
                  <wp:posOffset>958850</wp:posOffset>
                </wp:positionH>
                <wp:positionV relativeFrom="paragraph">
                  <wp:posOffset>1073785</wp:posOffset>
                </wp:positionV>
                <wp:extent cx="666750" cy="1404620"/>
                <wp:effectExtent l="0" t="0" r="0" b="381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B2E" w:rsidRDefault="00445B2E">
                            <w:r>
                              <w:rPr>
                                <w:rFonts w:hint="eastAsia"/>
                              </w:rPr>
                              <w:t>電話</w:t>
                            </w:r>
                          </w:p>
                          <w:p w:rsidR="004F1E12" w:rsidRDefault="004F1E12"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複数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35A191" id="_x0000_s1029" type="#_x0000_t202" style="position:absolute;left:0;text-align:left;margin-left:75.5pt;margin-top:84.55pt;width:52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" fillcolor="white [3212]" stroked="f">
                <v:textbox style="mso-fit-shape-to-text:t">
                  <w:txbxContent>
                    <w:p w:rsidR="00445B2E" w:rsidRDefault="00445B2E">
                      <w:r>
                        <w:rPr>
                          <w:rFonts w:hint="eastAsia"/>
                        </w:rPr>
                        <w:t>電話</w:t>
                      </w:r>
                    </w:p>
                    <w:p w:rsidR="004F1E12" w:rsidRDefault="004F1E12"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複数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1E1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1395F1" wp14:editId="566C1D69">
                <wp:simplePos x="0" y="0"/>
                <wp:positionH relativeFrom="column">
                  <wp:posOffset>2178050</wp:posOffset>
                </wp:positionH>
                <wp:positionV relativeFrom="paragraph">
                  <wp:posOffset>2854959</wp:posOffset>
                </wp:positionV>
                <wp:extent cx="0" cy="1362075"/>
                <wp:effectExtent l="0" t="0" r="19050" b="28575"/>
                <wp:wrapNone/>
                <wp:docPr id="50" name="直線コネクタ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2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381F3F" id="直線コネクタ 50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5pt,224.8pt" to="171.5pt,3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4F1E12">
        <w:rPr>
          <w:noProof/>
        </w:rPr>
        <w:drawing>
          <wp:anchor distT="0" distB="0" distL="114300" distR="114300" simplePos="0" relativeHeight="251671552" behindDoc="1" locked="0" layoutInCell="1" allowOverlap="1" wp14:anchorId="0CB11D57" wp14:editId="01BF3E11">
            <wp:simplePos x="0" y="0"/>
            <wp:positionH relativeFrom="column">
              <wp:posOffset>2057400</wp:posOffset>
            </wp:positionH>
            <wp:positionV relativeFrom="paragraph">
              <wp:posOffset>4209415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4F1E12">
        <w:rPr>
          <w:noProof/>
        </w:rPr>
        <w:drawing>
          <wp:anchor distT="0" distB="0" distL="114300" distR="114300" simplePos="0" relativeHeight="251669504" behindDoc="1" locked="0" layoutInCell="1" allowOverlap="1" wp14:anchorId="20BCD324" wp14:editId="06FCD211">
            <wp:simplePos x="0" y="0"/>
            <wp:positionH relativeFrom="column">
              <wp:posOffset>2063750</wp:posOffset>
            </wp:positionH>
            <wp:positionV relativeFrom="paragraph">
              <wp:posOffset>2588260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4F1E1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139352" wp14:editId="06076CA9">
                <wp:simplePos x="0" y="0"/>
                <wp:positionH relativeFrom="column">
                  <wp:posOffset>1701800</wp:posOffset>
                </wp:positionH>
                <wp:positionV relativeFrom="paragraph">
                  <wp:posOffset>2731135</wp:posOffset>
                </wp:positionV>
                <wp:extent cx="371475" cy="0"/>
                <wp:effectExtent l="0" t="0" r="28575" b="19050"/>
                <wp:wrapNone/>
                <wp:docPr id="47" name="直線コネクタ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E220A4" id="直線コネクタ 47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pt,215.05pt" to="163.25pt,2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4F1E1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E047E3" wp14:editId="6832CE04">
                <wp:simplePos x="0" y="0"/>
                <wp:positionH relativeFrom="column">
                  <wp:posOffset>901700</wp:posOffset>
                </wp:positionH>
                <wp:positionV relativeFrom="paragraph">
                  <wp:posOffset>2731135</wp:posOffset>
                </wp:positionV>
                <wp:extent cx="304800" cy="9525"/>
                <wp:effectExtent l="0" t="0" r="19050" b="28575"/>
                <wp:wrapNone/>
                <wp:docPr id="44" name="直線コネクタ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74587" id="直線コネクタ 44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pt,215.05pt" to="95pt,2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 w:rsidR="004F1E12">
        <w:rPr>
          <w:noProof/>
        </w:rPr>
        <w:drawing>
          <wp:anchor distT="0" distB="0" distL="114300" distR="114300" simplePos="0" relativeHeight="251666432" behindDoc="1" locked="0" layoutInCell="1" allowOverlap="1" wp14:anchorId="001667A4" wp14:editId="7692BF8A">
            <wp:simplePos x="0" y="0"/>
            <wp:positionH relativeFrom="column">
              <wp:posOffset>1444625</wp:posOffset>
            </wp:positionH>
            <wp:positionV relativeFrom="paragraph">
              <wp:posOffset>2578735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4F1E12">
        <w:rPr>
          <w:noProof/>
        </w:rPr>
        <w:drawing>
          <wp:anchor distT="0" distB="0" distL="114300" distR="114300" simplePos="0" relativeHeight="251665408" behindDoc="1" locked="0" layoutInCell="1" allowOverlap="1" wp14:anchorId="76CAFD7A" wp14:editId="646B31F8">
            <wp:simplePos x="0" y="0"/>
            <wp:positionH relativeFrom="column">
              <wp:posOffset>1206500</wp:posOffset>
            </wp:positionH>
            <wp:positionV relativeFrom="paragraph">
              <wp:posOffset>2559685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4F1E1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68F2A6" wp14:editId="7831B84C">
                <wp:simplePos x="0" y="0"/>
                <wp:positionH relativeFrom="column">
                  <wp:posOffset>892175</wp:posOffset>
                </wp:positionH>
                <wp:positionV relativeFrom="paragraph">
                  <wp:posOffset>730885</wp:posOffset>
                </wp:positionV>
                <wp:extent cx="0" cy="2019300"/>
                <wp:effectExtent l="0" t="0" r="19050" b="19050"/>
                <wp:wrapNone/>
                <wp:docPr id="45" name="直線コネクタ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4E07E2" id="直線コネクタ 45" o:spid="_x0000_s1026" style="position:absolute;left:0;text-align:lef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0.25pt,57.55pt" to="70.25pt,2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4F1E1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782E54" wp14:editId="6B960396">
                <wp:simplePos x="0" y="0"/>
                <wp:positionH relativeFrom="column">
                  <wp:posOffset>1158875</wp:posOffset>
                </wp:positionH>
                <wp:positionV relativeFrom="paragraph">
                  <wp:posOffset>1711960</wp:posOffset>
                </wp:positionV>
                <wp:extent cx="600075" cy="857250"/>
                <wp:effectExtent l="0" t="0" r="28575" b="19050"/>
                <wp:wrapNone/>
                <wp:docPr id="46" name="正方形/長方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1E12" w:rsidRDefault="004F1E12" w:rsidP="004F1E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メモ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782E54" id="正方形/長方形 46" o:spid="_x0000_s1030" style="position:absolute;left:0;text-align:left;margin-left:91.25pt;margin-top:134.8pt;width:47.25pt;height:6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" fillcolor="white [3201]" strokecolor="black [3200]" strokeweight="1pt">
                <v:textbox>
                  <w:txbxContent>
                    <w:p w:rsidR="004F1E12" w:rsidRDefault="004F1E12" w:rsidP="004F1E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メモ</w:t>
                      </w:r>
                    </w:p>
                  </w:txbxContent>
                </v:textbox>
              </v:rect>
            </w:pict>
          </mc:Fallback>
        </mc:AlternateContent>
      </w:r>
      <w:r w:rsidR="00445B2E">
        <w:rPr>
          <w:noProof/>
        </w:rPr>
        <w:drawing>
          <wp:anchor distT="0" distB="0" distL="114300" distR="114300" simplePos="0" relativeHeight="251658240" behindDoc="1" locked="0" layoutInCell="1" allowOverlap="1" wp14:anchorId="75147EBC" wp14:editId="2E4EEC35">
            <wp:simplePos x="0" y="0"/>
            <wp:positionH relativeFrom="column">
              <wp:posOffset>777875</wp:posOffset>
            </wp:positionH>
            <wp:positionV relativeFrom="paragraph">
              <wp:posOffset>473710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4F1E12">
        <w:tab/>
      </w:r>
    </w:p>
    <w:p w:rsidR="0076116C" w:rsidRDefault="0076116C" w:rsidP="00833821"/>
    <w:p w:rsidR="0076116C" w:rsidRDefault="0076116C" w:rsidP="00833821"/>
    <w:p w:rsidR="0076116C" w:rsidRDefault="0076116C" w:rsidP="00833821"/>
    <w:p w:rsidR="0076116C" w:rsidRDefault="0076116C">
      <w:pPr>
        <w:widowControl/>
        <w:jc w:val="left"/>
      </w:pPr>
      <w:r>
        <w:br w:type="page"/>
      </w:r>
    </w:p>
    <w:p w:rsidR="0076116C" w:rsidRDefault="002A3846" w:rsidP="0083382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4826000</wp:posOffset>
                </wp:positionH>
                <wp:positionV relativeFrom="paragraph">
                  <wp:posOffset>164465</wp:posOffset>
                </wp:positionV>
                <wp:extent cx="0" cy="5029200"/>
                <wp:effectExtent l="0" t="0" r="19050" b="19050"/>
                <wp:wrapNone/>
                <wp:docPr id="1035" name="直線コネクタ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ED9C09" id="直線コネクタ 1035" o:spid="_x0000_s1026" style="position:absolute;left:0;text-align:lef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pt,12.95pt" to="380pt,4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" strokecolor="black [3200]" strokeweight=".5pt">
                <v:stroke joinstyle="miter"/>
              </v:line>
            </w:pict>
          </mc:Fallback>
        </mc:AlternateContent>
      </w:r>
    </w:p>
    <w:p w:rsidR="0076116C" w:rsidRDefault="002A3846" w:rsidP="00833821">
      <w:r>
        <w:rPr>
          <w:noProof/>
        </w:rPr>
        <w:drawing>
          <wp:anchor distT="0" distB="0" distL="114300" distR="114300" simplePos="0" relativeHeight="251729920" behindDoc="1" locked="0" layoutInCell="1" allowOverlap="1" wp14:anchorId="093A73B2" wp14:editId="22752139">
            <wp:simplePos x="0" y="0"/>
            <wp:positionH relativeFrom="column">
              <wp:posOffset>7026275</wp:posOffset>
            </wp:positionH>
            <wp:positionV relativeFrom="paragraph">
              <wp:posOffset>4340860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7DD92B78" wp14:editId="0F658452">
                <wp:simplePos x="0" y="0"/>
                <wp:positionH relativeFrom="column">
                  <wp:posOffset>6578600</wp:posOffset>
                </wp:positionH>
                <wp:positionV relativeFrom="paragraph">
                  <wp:posOffset>3525520</wp:posOffset>
                </wp:positionV>
                <wp:extent cx="1500505" cy="1404620"/>
                <wp:effectExtent l="0" t="0" r="4445" b="0"/>
                <wp:wrapSquare wrapText="bothSides"/>
                <wp:docPr id="104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050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3846" w:rsidRDefault="002A3846" w:rsidP="002A3846">
                            <w:r>
                              <w:rPr>
                                <w:rFonts w:hint="eastAsia"/>
                              </w:rPr>
                              <w:t>車両・調達希望予算・</w:t>
                            </w:r>
                          </w:p>
                          <w:p w:rsidR="002A3846" w:rsidRDefault="002A3846" w:rsidP="002A3846">
                            <w:r>
                              <w:rPr>
                                <w:rFonts w:hint="eastAsia"/>
                              </w:rPr>
                              <w:t>程度等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D92B78" id="_x0000_s1031" type="#_x0000_t202" style="position:absolute;left:0;text-align:left;margin-left:518pt;margin-top:277.6pt;width:118.15pt;height:110.6pt;z-index:251725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" fillcolor="white [3212]" stroked="f">
                <v:textbox style="mso-fit-shape-to-text:t">
                  <w:txbxContent>
                    <w:p w:rsidR="002A3846" w:rsidRDefault="002A3846" w:rsidP="002A3846">
                      <w:r>
                        <w:rPr>
                          <w:rFonts w:hint="eastAsia"/>
                        </w:rPr>
                        <w:t>車両・調達希望予算・</w:t>
                      </w:r>
                    </w:p>
                    <w:p w:rsidR="002A3846" w:rsidRDefault="002A3846" w:rsidP="002A3846">
                      <w:r>
                        <w:rPr>
                          <w:rFonts w:hint="eastAsia"/>
                        </w:rPr>
                        <w:t>程度等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491FCA7" wp14:editId="2F967BB8">
                <wp:simplePos x="0" y="0"/>
                <wp:positionH relativeFrom="column">
                  <wp:posOffset>6007100</wp:posOffset>
                </wp:positionH>
                <wp:positionV relativeFrom="paragraph">
                  <wp:posOffset>1302384</wp:posOffset>
                </wp:positionV>
                <wp:extent cx="1019175" cy="3171825"/>
                <wp:effectExtent l="0" t="0" r="9525" b="28575"/>
                <wp:wrapNone/>
                <wp:docPr id="1044" name="カギ線コネクタ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31718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BB272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1044" o:spid="_x0000_s1026" type="#_x0000_t34" style="position:absolute;left:0;text-align:left;margin-left:473pt;margin-top:102.55pt;width:80.25pt;height:249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B150EA5" wp14:editId="31DFB0C0">
                <wp:simplePos x="0" y="0"/>
                <wp:positionH relativeFrom="column">
                  <wp:posOffset>5607050</wp:posOffset>
                </wp:positionH>
                <wp:positionV relativeFrom="paragraph">
                  <wp:posOffset>273685</wp:posOffset>
                </wp:positionV>
                <wp:extent cx="1104900" cy="495300"/>
                <wp:effectExtent l="0" t="0" r="19050" b="19050"/>
                <wp:wrapNone/>
                <wp:docPr id="1042" name="テキスト ボックス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A3846" w:rsidRDefault="002A3846" w:rsidP="002A3846">
                            <w:r>
                              <w:rPr>
                                <w:rFonts w:hint="eastAsia"/>
                              </w:rPr>
                              <w:t>受注</w:t>
                            </w:r>
                          </w:p>
                          <w:p w:rsidR="002A3846" w:rsidRDefault="002A3846" w:rsidP="002A3846">
                            <w:r>
                              <w:rPr>
                                <w:rFonts w:hint="eastAsia"/>
                              </w:rPr>
                              <w:t>車両調達支持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50EA5" id="テキスト ボックス 1042" o:spid="_x0000_s1032" type="#_x0000_t202" style="position:absolute;left:0;text-align:left;margin-left:441.5pt;margin-top:21.55pt;width:87pt;height:3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" fillcolor="white [3201]" strokecolor="white [3212]" strokeweight=".5pt">
                <v:textbox>
                  <w:txbxContent>
                    <w:p w:rsidR="002A3846" w:rsidRDefault="002A3846" w:rsidP="002A3846">
                      <w:r>
                        <w:rPr>
                          <w:rFonts w:hint="eastAsia"/>
                        </w:rPr>
                        <w:t>受注</w:t>
                      </w:r>
                    </w:p>
                    <w:p w:rsidR="002A3846" w:rsidRDefault="002A3846" w:rsidP="002A384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車両調達支持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1728" behindDoc="1" locked="0" layoutInCell="1" allowOverlap="1" wp14:anchorId="6D8C834C" wp14:editId="4295FABD">
            <wp:simplePos x="0" y="0"/>
            <wp:positionH relativeFrom="column">
              <wp:posOffset>5749925</wp:posOffset>
            </wp:positionH>
            <wp:positionV relativeFrom="paragraph">
              <wp:posOffset>1178560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EC0EF84" wp14:editId="1AB1600A">
                <wp:simplePos x="0" y="0"/>
                <wp:positionH relativeFrom="column">
                  <wp:posOffset>5245100</wp:posOffset>
                </wp:positionH>
                <wp:positionV relativeFrom="paragraph">
                  <wp:posOffset>1302385</wp:posOffset>
                </wp:positionV>
                <wp:extent cx="514350" cy="3114675"/>
                <wp:effectExtent l="0" t="0" r="19050" b="28575"/>
                <wp:wrapNone/>
                <wp:docPr id="1039" name="カギ線コネクタ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3114675"/>
                        </a:xfrm>
                        <a:prstGeom prst="bentConnector3">
                          <a:avLst>
                            <a:gd name="adj1" fmla="val 3238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F3509" id="カギ線コネクタ 1039" o:spid="_x0000_s1026" type="#_x0000_t34" style="position:absolute;left:0;text-align:left;margin-left:413pt;margin-top:102.55pt;width:40.5pt;height:245.2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" adj="6996" strokecolor="black [3200]" strokeweight=".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7632" behindDoc="1" locked="0" layoutInCell="1" allowOverlap="1" wp14:anchorId="7BBDC3DA" wp14:editId="3A0F7549">
            <wp:simplePos x="0" y="0"/>
            <wp:positionH relativeFrom="column">
              <wp:posOffset>5026025</wp:posOffset>
            </wp:positionH>
            <wp:positionV relativeFrom="paragraph">
              <wp:posOffset>4293235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E1FD263" wp14:editId="55D714DF">
                <wp:simplePos x="0" y="0"/>
                <wp:positionH relativeFrom="column">
                  <wp:posOffset>8340725</wp:posOffset>
                </wp:positionH>
                <wp:positionV relativeFrom="paragraph">
                  <wp:posOffset>45085</wp:posOffset>
                </wp:positionV>
                <wp:extent cx="1104900" cy="733425"/>
                <wp:effectExtent l="0" t="0" r="19050" b="28575"/>
                <wp:wrapNone/>
                <wp:docPr id="1037" name="テキスト ボックス 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A3846" w:rsidRDefault="002A3846" w:rsidP="002A3846">
                            <w:r>
                              <w:rPr>
                                <w:rFonts w:hint="eastAsia"/>
                              </w:rPr>
                              <w:t>営業</w:t>
                            </w:r>
                            <w:r>
                              <w:t>活動で</w:t>
                            </w:r>
                            <w:r>
                              <w:rPr>
                                <w:rFonts w:hint="eastAsia"/>
                              </w:rPr>
                              <w:t>依頼</w:t>
                            </w:r>
                            <w:r>
                              <w:t>が</w:t>
                            </w:r>
                            <w:r>
                              <w:rPr>
                                <w:rFonts w:hint="eastAsia"/>
                              </w:rPr>
                              <w:t>来た場合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FD263" id="テキスト ボックス 1037" o:spid="_x0000_s1033" type="#_x0000_t202" style="position:absolute;left:0;text-align:left;margin-left:656.75pt;margin-top:3.55pt;width:87pt;height:57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" fillcolor="white [3201]" strokecolor="white [3212]" strokeweight=".5pt">
                <v:textbox>
                  <w:txbxContent>
                    <w:p w:rsidR="002A3846" w:rsidRDefault="002A3846" w:rsidP="002A384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営業</w:t>
                      </w:r>
                      <w:r>
                        <w:t>活動で</w:t>
                      </w:r>
                      <w:r>
                        <w:rPr>
                          <w:rFonts w:hint="eastAsia"/>
                        </w:rPr>
                        <w:t>依頼</w:t>
                      </w:r>
                      <w:r>
                        <w:t>が</w:t>
                      </w:r>
                      <w:r>
                        <w:rPr>
                          <w:rFonts w:hint="eastAsia"/>
                        </w:rPr>
                        <w:t>来た場合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7488ED9" wp14:editId="759CDA85">
                <wp:simplePos x="0" y="0"/>
                <wp:positionH relativeFrom="column">
                  <wp:posOffset>3473450</wp:posOffset>
                </wp:positionH>
                <wp:positionV relativeFrom="paragraph">
                  <wp:posOffset>102234</wp:posOffset>
                </wp:positionV>
                <wp:extent cx="1104900" cy="733425"/>
                <wp:effectExtent l="0" t="0" r="19050" b="28575"/>
                <wp:wrapNone/>
                <wp:docPr id="1036" name="テキスト ボックス 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A3846" w:rsidRDefault="002A3846" w:rsidP="002A3846">
                            <w:r>
                              <w:rPr>
                                <w:rFonts w:hint="eastAsia"/>
                              </w:rPr>
                              <w:t>業者</w:t>
                            </w:r>
                            <w:r>
                              <w:t>から</w:t>
                            </w:r>
                            <w:r>
                              <w:rPr>
                                <w:rFonts w:hint="eastAsia"/>
                              </w:rPr>
                              <w:t>営業</w:t>
                            </w:r>
                            <w:r>
                              <w:t>に</w:t>
                            </w:r>
                            <w:r>
                              <w:rPr>
                                <w:rFonts w:hint="eastAsia"/>
                              </w:rPr>
                              <w:t>直接</w:t>
                            </w:r>
                            <w:r>
                              <w:t>依頼が</w:t>
                            </w:r>
                            <w:r>
                              <w:rPr>
                                <w:rFonts w:hint="eastAsia"/>
                              </w:rPr>
                              <w:t>来た場合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88ED9" id="テキスト ボックス 1036" o:spid="_x0000_s1034" type="#_x0000_t202" style="position:absolute;left:0;text-align:left;margin-left:273.5pt;margin-top:8.05pt;width:87pt;height:57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" fillcolor="white [3201]" strokecolor="white [3212]" strokeweight=".5pt">
                <v:textbox>
                  <w:txbxContent>
                    <w:p w:rsidR="002A3846" w:rsidRDefault="002A3846" w:rsidP="002A384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業者</w:t>
                      </w:r>
                      <w:r>
                        <w:t>から</w:t>
                      </w:r>
                      <w:r>
                        <w:rPr>
                          <w:rFonts w:hint="eastAsia"/>
                        </w:rPr>
                        <w:t>営業</w:t>
                      </w:r>
                      <w:r>
                        <w:t>に</w:t>
                      </w:r>
                      <w:r>
                        <w:rPr>
                          <w:rFonts w:hint="eastAsia"/>
                        </w:rPr>
                        <w:t>直接</w:t>
                      </w:r>
                      <w:r>
                        <w:t>依頼が</w:t>
                      </w:r>
                      <w:r>
                        <w:rPr>
                          <w:rFonts w:hint="eastAsia"/>
                        </w:rPr>
                        <w:t>来た場合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23E22B" wp14:editId="17A86E61">
                <wp:simplePos x="0" y="0"/>
                <wp:positionH relativeFrom="column">
                  <wp:posOffset>4121149</wp:posOffset>
                </wp:positionH>
                <wp:positionV relativeFrom="paragraph">
                  <wp:posOffset>2635885</wp:posOffset>
                </wp:positionV>
                <wp:extent cx="352425" cy="1809750"/>
                <wp:effectExtent l="0" t="0" r="9525" b="19050"/>
                <wp:wrapNone/>
                <wp:docPr id="1030" name="カギ線コネクタ 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8097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5C03B" id="カギ線コネクタ 1030" o:spid="_x0000_s1026" type="#_x0000_t34" style="position:absolute;left:0;text-align:left;margin-left:324.5pt;margin-top:207.55pt;width:27.75pt;height:14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6B8B6E2" wp14:editId="274CF796">
                <wp:simplePos x="0" y="0"/>
                <wp:positionH relativeFrom="column">
                  <wp:posOffset>2387599</wp:posOffset>
                </wp:positionH>
                <wp:positionV relativeFrom="paragraph">
                  <wp:posOffset>4026535</wp:posOffset>
                </wp:positionV>
                <wp:extent cx="600075" cy="323850"/>
                <wp:effectExtent l="0" t="0" r="28575" b="19050"/>
                <wp:wrapNone/>
                <wp:docPr id="1034" name="テキスト ボックス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A3846" w:rsidRDefault="002A3846" w:rsidP="002A3846">
                            <w:r>
                              <w:rPr>
                                <w:rFonts w:hint="eastAsia"/>
                              </w:rPr>
                              <w:t>確認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8B6E2" id="テキスト ボックス 1034" o:spid="_x0000_s1035" type="#_x0000_t202" style="position:absolute;left:0;text-align:left;margin-left:188pt;margin-top:317.05pt;width:47.25pt;height:25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" fillcolor="white [3201]" strokecolor="white [3212]" strokeweight=".5pt">
                <v:textbox>
                  <w:txbxContent>
                    <w:p w:rsidR="002A3846" w:rsidRDefault="002A3846" w:rsidP="002A384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確認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C2F628" wp14:editId="286A2D02">
                <wp:simplePos x="0" y="0"/>
                <wp:positionH relativeFrom="column">
                  <wp:posOffset>1558924</wp:posOffset>
                </wp:positionH>
                <wp:positionV relativeFrom="paragraph">
                  <wp:posOffset>2635885</wp:posOffset>
                </wp:positionV>
                <wp:extent cx="2295525" cy="1924050"/>
                <wp:effectExtent l="0" t="0" r="9525" b="19050"/>
                <wp:wrapNone/>
                <wp:docPr id="1024" name="カギ線コネクタ 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5525" cy="1924050"/>
                        </a:xfrm>
                        <a:prstGeom prst="bentConnector3">
                          <a:avLst>
                            <a:gd name="adj1" fmla="val 3238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43F7E" id="カギ線コネクタ 1024" o:spid="_x0000_s1026" type="#_x0000_t34" style="position:absolute;left:0;text-align:left;margin-left:122.75pt;margin-top:207.55pt;width:180.75pt;height:151.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" adj="6996" strokecolor="black [3200]" strokeweight=".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4320" behindDoc="1" locked="0" layoutInCell="1" allowOverlap="1" wp14:anchorId="0C4D5C5A" wp14:editId="0EDCAC22">
            <wp:simplePos x="0" y="0"/>
            <wp:positionH relativeFrom="column">
              <wp:posOffset>3873500</wp:posOffset>
            </wp:positionH>
            <wp:positionV relativeFrom="paragraph">
              <wp:posOffset>2512060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EB23B38" wp14:editId="7696B220">
                <wp:simplePos x="0" y="0"/>
                <wp:positionH relativeFrom="column">
                  <wp:posOffset>1190625</wp:posOffset>
                </wp:positionH>
                <wp:positionV relativeFrom="paragraph">
                  <wp:posOffset>2573020</wp:posOffset>
                </wp:positionV>
                <wp:extent cx="1500505" cy="1404620"/>
                <wp:effectExtent l="0" t="0" r="4445" b="0"/>
                <wp:wrapSquare wrapText="bothSides"/>
                <wp:docPr id="102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050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116C" w:rsidRDefault="0076116C" w:rsidP="0076116C">
                            <w:r>
                              <w:rPr>
                                <w:rFonts w:hint="eastAsia"/>
                              </w:rPr>
                              <w:t>車両・調達希望予算・</w:t>
                            </w:r>
                          </w:p>
                          <w:p w:rsidR="0076116C" w:rsidRDefault="0076116C" w:rsidP="0076116C">
                            <w:r>
                              <w:rPr>
                                <w:rFonts w:hint="eastAsia"/>
                              </w:rPr>
                              <w:t>程度等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B23B38" id="_x0000_s1036" type="#_x0000_t202" style="position:absolute;left:0;text-align:left;margin-left:93.75pt;margin-top:202.6pt;width:118.15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" fillcolor="white [3212]" stroked="f">
                <v:textbox style="mso-fit-shape-to-text:t">
                  <w:txbxContent>
                    <w:p w:rsidR="0076116C" w:rsidRDefault="0076116C" w:rsidP="0076116C">
                      <w:r>
                        <w:rPr>
                          <w:rFonts w:hint="eastAsia"/>
                        </w:rPr>
                        <w:t>車両・調達希望予算・</w:t>
                      </w:r>
                    </w:p>
                    <w:p w:rsidR="0076116C" w:rsidRDefault="0076116C" w:rsidP="0076116C">
                      <w:r>
                        <w:rPr>
                          <w:rFonts w:hint="eastAsia"/>
                        </w:rPr>
                        <w:t>程度等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8416" behindDoc="1" locked="0" layoutInCell="1" allowOverlap="1" wp14:anchorId="71DE23DD" wp14:editId="7212D077">
            <wp:simplePos x="0" y="0"/>
            <wp:positionH relativeFrom="column">
              <wp:posOffset>4476750</wp:posOffset>
            </wp:positionH>
            <wp:positionV relativeFrom="paragraph">
              <wp:posOffset>4314190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6116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D456BF" wp14:editId="2B10BE6C">
                <wp:simplePos x="0" y="0"/>
                <wp:positionH relativeFrom="column">
                  <wp:posOffset>2378075</wp:posOffset>
                </wp:positionH>
                <wp:positionV relativeFrom="paragraph">
                  <wp:posOffset>2740660</wp:posOffset>
                </wp:positionV>
                <wp:extent cx="762000" cy="304800"/>
                <wp:effectExtent l="0" t="0" r="19050" b="19050"/>
                <wp:wrapNone/>
                <wp:docPr id="63" name="テキスト ボック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6116C" w:rsidRDefault="0076116C" w:rsidP="007611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456BF" id="テキスト ボックス 63" o:spid="_x0000_s1037" type="#_x0000_t202" style="position:absolute;left:0;text-align:left;margin-left:187.25pt;margin-top:215.8pt;width:60pt;height:2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" fillcolor="white [3201]" strokecolor="white [3212]" strokeweight=".5pt">
                <v:textbox>
                  <w:txbxContent>
                    <w:p w:rsidR="0076116C" w:rsidRDefault="0076116C" w:rsidP="0076116C"/>
                  </w:txbxContent>
                </v:textbox>
              </v:shape>
            </w:pict>
          </mc:Fallback>
        </mc:AlternateContent>
      </w:r>
      <w:r w:rsidR="0076116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B6D025" wp14:editId="3E5BF3EF">
                <wp:simplePos x="0" y="0"/>
                <wp:positionH relativeFrom="column">
                  <wp:posOffset>1187450</wp:posOffset>
                </wp:positionH>
                <wp:positionV relativeFrom="paragraph">
                  <wp:posOffset>2140585</wp:posOffset>
                </wp:positionV>
                <wp:extent cx="1104900" cy="495300"/>
                <wp:effectExtent l="0" t="0" r="19050" b="19050"/>
                <wp:wrapNone/>
                <wp:docPr id="62" name="テキスト ボック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6116C" w:rsidRDefault="0076116C">
                            <w:r>
                              <w:rPr>
                                <w:rFonts w:hint="eastAsia"/>
                              </w:rPr>
                              <w:t>受注</w:t>
                            </w:r>
                          </w:p>
                          <w:p w:rsidR="0076116C" w:rsidRDefault="0076116C">
                            <w:r>
                              <w:rPr>
                                <w:rFonts w:hint="eastAsia"/>
                              </w:rPr>
                              <w:t>車両調達支持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6D025" id="テキスト ボックス 62" o:spid="_x0000_s1038" type="#_x0000_t202" style="position:absolute;left:0;text-align:left;margin-left:93.5pt;margin-top:168.55pt;width:87pt;height:3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" fillcolor="white [3201]" strokecolor="white [3212]" strokeweight=".5pt">
                <v:textbox>
                  <w:txbxContent>
                    <w:p w:rsidR="0076116C" w:rsidRDefault="0076116C">
                      <w:r>
                        <w:rPr>
                          <w:rFonts w:hint="eastAsia"/>
                        </w:rPr>
                        <w:t>受注</w:t>
                      </w:r>
                    </w:p>
                    <w:p w:rsidR="0076116C" w:rsidRDefault="0076116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車両調達支持</w:t>
                      </w:r>
                    </w:p>
                  </w:txbxContent>
                </v:textbox>
              </v:shape>
            </w:pict>
          </mc:Fallback>
        </mc:AlternateContent>
      </w:r>
      <w:r w:rsidR="0076116C">
        <w:rPr>
          <w:noProof/>
        </w:rPr>
        <w:drawing>
          <wp:anchor distT="0" distB="0" distL="114300" distR="114300" simplePos="0" relativeHeight="251694080" behindDoc="1" locked="0" layoutInCell="1" allowOverlap="1" wp14:anchorId="5A64B803" wp14:editId="64F42CA5">
            <wp:simplePos x="0" y="0"/>
            <wp:positionH relativeFrom="column">
              <wp:posOffset>1314450</wp:posOffset>
            </wp:positionH>
            <wp:positionV relativeFrom="paragraph">
              <wp:posOffset>4447540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6116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61A2D1" wp14:editId="6AAFDC7A">
                <wp:simplePos x="0" y="0"/>
                <wp:positionH relativeFrom="column">
                  <wp:posOffset>949325</wp:posOffset>
                </wp:positionH>
                <wp:positionV relativeFrom="paragraph">
                  <wp:posOffset>883285</wp:posOffset>
                </wp:positionV>
                <wp:extent cx="381000" cy="3686175"/>
                <wp:effectExtent l="0" t="0" r="19050" b="28575"/>
                <wp:wrapNone/>
                <wp:docPr id="56" name="カギ線コネクタ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36861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8DE8A" id="カギ線コネクタ 56" o:spid="_x0000_s1026" type="#_x0000_t34" style="position:absolute;left:0;text-align:left;margin-left:74.75pt;margin-top:69.55pt;width:30pt;height:290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" strokecolor="black [3200]" strokeweight=".5pt"/>
            </w:pict>
          </mc:Fallback>
        </mc:AlternateContent>
      </w:r>
      <w:r w:rsidR="0076116C">
        <w:rPr>
          <w:noProof/>
        </w:rPr>
        <w:drawing>
          <wp:anchor distT="0" distB="0" distL="114300" distR="114300" simplePos="0" relativeHeight="251692032" behindDoc="1" locked="0" layoutInCell="1" allowOverlap="1" wp14:anchorId="1E380DCB" wp14:editId="6775E3AF">
            <wp:simplePos x="0" y="0"/>
            <wp:positionH relativeFrom="column">
              <wp:posOffset>701675</wp:posOffset>
            </wp:positionH>
            <wp:positionV relativeFrom="paragraph">
              <wp:posOffset>740410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sectPr w:rsidR="0076116C" w:rsidSect="00C222C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 w:code="9"/>
      <w:pgMar w:top="2336" w:right="818" w:bottom="876" w:left="905" w:header="570" w:footer="495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1EA6" w:rsidRDefault="00711EA6" w:rsidP="00273989">
      <w:pPr>
        <w:pStyle w:val="a3"/>
      </w:pPr>
      <w:r>
        <w:separator/>
      </w:r>
    </w:p>
  </w:endnote>
  <w:endnote w:type="continuationSeparator" w:id="0">
    <w:p w:rsidR="00711EA6" w:rsidRDefault="00711EA6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7A1" w:rsidRDefault="008827A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272388" w:rsidP="00272388">
    <w:pPr>
      <w:pStyle w:val="a4"/>
      <w:wordWrap w:val="0"/>
      <w:ind w:right="63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114935</wp:posOffset>
              </wp:positionH>
              <wp:positionV relativeFrom="paragraph">
                <wp:posOffset>-2084705</wp:posOffset>
              </wp:positionV>
              <wp:extent cx="9423400" cy="1676400"/>
              <wp:effectExtent l="10160" t="10795" r="5715" b="8255"/>
              <wp:wrapNone/>
              <wp:docPr id="2" name="Group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423400" cy="1676400"/>
                        <a:chOff x="1104" y="2845"/>
                        <a:chExt cx="14736" cy="2125"/>
                      </a:xfrm>
                    </wpg:grpSpPr>
                    <wps:wsp>
                      <wps:cNvPr id="3" name="Rectangle 70"/>
                      <wps:cNvSpPr>
                        <a:spLocks noChangeArrowheads="1"/>
                      </wps:cNvSpPr>
                      <wps:spPr bwMode="auto">
                        <a:xfrm>
                          <a:off x="1106" y="2845"/>
                          <a:ext cx="14734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  <wps:wsp>
                      <wps:cNvPr id="4" name="Text Box 71"/>
                      <wps:cNvSpPr txBox="1">
                        <a:spLocks noChangeArrowheads="1"/>
                      </wps:cNvSpPr>
                      <wps:spPr bwMode="auto">
                        <a:xfrm>
                          <a:off x="1104" y="2845"/>
                          <a:ext cx="597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22CD" w:rsidRPr="00B15D12" w:rsidRDefault="00445B2E" w:rsidP="00C222C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営業</w:t>
                            </w:r>
                            <w:r>
                              <w:rPr>
                                <w:sz w:val="24"/>
                              </w:rPr>
                              <w:t>担当</w:t>
                            </w:r>
                          </w:p>
                        </w:txbxContent>
                      </wps:txbx>
                      <wps:bodyPr rot="0" vert="eaVert" wrap="square" lIns="0" tIns="0" rIns="7200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9" o:spid="_x0000_s1077" style="position:absolute;left:0;text-align:left;margin-left:9.05pt;margin-top:-164.15pt;width:742pt;height:132pt;z-index:251659776" coordorigin="1104,2845" coordsize="14736,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">
              <v:rect id="Rectangle 70" o:spid="_x0000_s1078" style="position:absolute;left:1106;top:2845;width:14734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" filled="f">
                <v:textbox inset="0,.7pt,0,.7p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1079" type="#_x0000_t202" style="position:absolute;left:1104;top:2845;width:597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" filled="f">
                <v:textbox style="layout-flow:vertical-ideographic" inset="0,0,2mm,0">
                  <w:txbxContent>
                    <w:p w:rsidR="00C222CD" w:rsidRPr="00B15D12" w:rsidRDefault="00445B2E" w:rsidP="00C222C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営業</w:t>
                      </w:r>
                      <w:r>
                        <w:rPr>
                          <w:sz w:val="24"/>
                        </w:rPr>
                        <w:t>担当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1270" t="2540" r="0" b="0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F4CC2" w:rsidRDefault="00AF4CC2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4" o:spid="_x0000_s1080" type="#_x0000_t202" style="position:absolute;left:0;text-align:left;margin-left:-1.4pt;margin-top:-2.05pt;width:287.2pt;height:15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V83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/3Q&#10;5vGxqTeyfIJ2VBK6BRoLhjgYtVQ/MOphIKZYf99RxTBqPghoaTs9j4Y6GpujQUUBV1NsQD9nZmaY&#10;srtO8W0NyMPQEHIBbV9x15F2PgwsIAS7gCHngjkMZDtFL9fO6/y3Mf8N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Wk1f&#10;N/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AF4CC2" w:rsidRDefault="00AF4CC2" w:rsidP="00AF4CC2"/>
                </w:txbxContent>
              </v:textbox>
            </v:shape>
          </w:pict>
        </mc:Fallback>
      </mc:AlternateContent>
    </w:r>
    <w:r>
      <w:t xml:space="preserve">IH-13A-805 </w:t>
    </w:r>
    <w:r>
      <w:rPr>
        <w:rFonts w:hint="eastAsia"/>
      </w:rPr>
      <w:t>4</w:t>
    </w:r>
    <w:r>
      <w:rPr>
        <w:rFonts w:hint="eastAsia"/>
      </w:rPr>
      <w:t>班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7A1" w:rsidRDefault="008827A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1EA6" w:rsidRDefault="00711EA6" w:rsidP="00273989">
      <w:pPr>
        <w:pStyle w:val="a3"/>
      </w:pPr>
      <w:r>
        <w:separator/>
      </w:r>
    </w:p>
  </w:footnote>
  <w:footnote w:type="continuationSeparator" w:id="0">
    <w:p w:rsidR="00711EA6" w:rsidRDefault="00711EA6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7A1" w:rsidRDefault="008827A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27238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116205</wp:posOffset>
              </wp:positionH>
              <wp:positionV relativeFrom="paragraph">
                <wp:posOffset>1273810</wp:posOffset>
              </wp:positionV>
              <wp:extent cx="9423400" cy="1676400"/>
              <wp:effectExtent l="11430" t="6985" r="13970" b="12065"/>
              <wp:wrapNone/>
              <wp:docPr id="40" name="Group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423400" cy="1676400"/>
                        <a:chOff x="1104" y="2845"/>
                        <a:chExt cx="14736" cy="2125"/>
                      </a:xfrm>
                    </wpg:grpSpPr>
                    <wps:wsp>
                      <wps:cNvPr id="41" name="Rectangle 57"/>
                      <wps:cNvSpPr>
                        <a:spLocks noChangeArrowheads="1"/>
                      </wps:cNvSpPr>
                      <wps:spPr bwMode="auto">
                        <a:xfrm>
                          <a:off x="1106" y="2845"/>
                          <a:ext cx="14734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  <wps:wsp>
                      <wps:cNvPr id="42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1104" y="2845"/>
                          <a:ext cx="597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15D12" w:rsidRPr="00B15D12" w:rsidRDefault="00445B2E" w:rsidP="00B15D1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業者</w:t>
                            </w:r>
                          </w:p>
                        </w:txbxContent>
                      </wps:txbx>
                      <wps:bodyPr rot="0" vert="eaVert" wrap="square" lIns="0" tIns="0" rIns="7200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9" o:spid="_x0000_s1039" style="position:absolute;left:0;text-align:left;margin-left:9.15pt;margin-top:100.3pt;width:742pt;height:132pt;z-index:251657728" coordorigin="1104,2845" coordsize="14736,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">
              <v:rect id="Rectangle 57" o:spid="_x0000_s1040" style="position:absolute;left:1106;top:2845;width:14734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" filled="f">
                <v:textbox inset="0,.7pt,0,.7p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41" type="#_x0000_t202" style="position:absolute;left:1104;top:2845;width:597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" filled="f">
                <v:textbox style="layout-flow:vertical-ideographic" inset="0,0,2mm,0">
                  <w:txbxContent>
                    <w:p w:rsidR="00B15D12" w:rsidRPr="00B15D12" w:rsidRDefault="00445B2E" w:rsidP="00B15D12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業者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114935</wp:posOffset>
              </wp:positionH>
              <wp:positionV relativeFrom="paragraph">
                <wp:posOffset>2950210</wp:posOffset>
              </wp:positionV>
              <wp:extent cx="9423400" cy="1676400"/>
              <wp:effectExtent l="10160" t="6985" r="5715" b="12065"/>
              <wp:wrapNone/>
              <wp:docPr id="37" name="Group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423400" cy="1676400"/>
                        <a:chOff x="1104" y="2845"/>
                        <a:chExt cx="14736" cy="2125"/>
                      </a:xfrm>
                    </wpg:grpSpPr>
                    <wps:wsp>
                      <wps:cNvPr id="38" name="Rectangle 67"/>
                      <wps:cNvSpPr>
                        <a:spLocks noChangeArrowheads="1"/>
                      </wps:cNvSpPr>
                      <wps:spPr bwMode="auto">
                        <a:xfrm>
                          <a:off x="1106" y="2845"/>
                          <a:ext cx="14734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  <wps:wsp>
                      <wps:cNvPr id="39" name="Text Box 68"/>
                      <wps:cNvSpPr txBox="1">
                        <a:spLocks noChangeArrowheads="1"/>
                      </wps:cNvSpPr>
                      <wps:spPr bwMode="auto">
                        <a:xfrm>
                          <a:off x="1104" y="2845"/>
                          <a:ext cx="597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22CD" w:rsidRPr="00B15D12" w:rsidRDefault="00445B2E" w:rsidP="00C222C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事務員</w:t>
                            </w:r>
                          </w:p>
                        </w:txbxContent>
                      </wps:txbx>
                      <wps:bodyPr rot="0" vert="eaVert" wrap="square" lIns="0" tIns="0" rIns="7200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6" o:spid="_x0000_s1042" style="position:absolute;left:0;text-align:left;margin-left:9.05pt;margin-top:232.3pt;width:742pt;height:132pt;z-index:251658752" coordorigin="1104,2845" coordsize="14736,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">
              <v:rect id="Rectangle 67" o:spid="_x0000_s1043" style="position:absolute;left:1106;top:2845;width:14734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" filled="f">
                <v:textbox inset="0,.7pt,0,.7pt"/>
              </v:rect>
              <v:shape id="Text Box 68" o:spid="_x0000_s1044" type="#_x0000_t202" style="position:absolute;left:1104;top:2845;width:597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" filled="f">
                <v:textbox style="layout-flow:vertical-ideographic" inset="0,0,2mm,0">
                  <w:txbxContent>
                    <w:p w:rsidR="00C222CD" w:rsidRPr="00B15D12" w:rsidRDefault="00445B2E" w:rsidP="00C222C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事務員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5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6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7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4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5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6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5D12" w:rsidRP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事務行程分析チャート</w:t>
                            </w:r>
                          </w:p>
                          <w:tbl>
                            <w:tblPr>
                              <w:tblStyle w:val="a6"/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3437"/>
                              <w:gridCol w:w="3437"/>
                            </w:tblGrid>
                            <w:tr w:rsidR="00B15D12">
                              <w:tc>
                                <w:tcPr>
                                  <w:tcW w:w="3449" w:type="dxa"/>
                                </w:tcPr>
                                <w:tbl>
                                  <w:tblPr>
                                    <w:tblStyle w:val="a6"/>
                                    <w:tblW w:w="0" w:type="auto"/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1606"/>
                                    <w:gridCol w:w="1605"/>
                                  </w:tblGrid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0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344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0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344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0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73989" w:rsidRPr="00B15D12" w:rsidRDefault="00273989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7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8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51467C" w:rsidRDefault="0051467C" w:rsidP="00730FB8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A7022C">
                              <w:rPr>
                                <w:rFonts w:hint="eastAsia"/>
                                <w:sz w:val="22"/>
                              </w:rPr>
                              <w:t>スグクル社</w:t>
                            </w:r>
                            <w:r w:rsidRPr="00A7022C">
                              <w:rPr>
                                <w:sz w:val="22"/>
                              </w:rPr>
                              <w:t xml:space="preserve"> </w:t>
                            </w:r>
                            <w:r w:rsidRPr="00A7022C">
                              <w:rPr>
                                <w:sz w:val="22"/>
                              </w:rPr>
                              <w:t>車両販売管理システム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9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20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AD7689" w:rsidRDefault="00445B2E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買注文</w:t>
                            </w:r>
                            <w:bookmarkStart w:id="0" w:name="_GoBack"/>
                            <w:bookmarkEnd w:id="0"/>
                            <w:r w:rsidR="008827A1">
                              <w:rPr>
                                <w:rFonts w:hint="eastAsia"/>
                                <w:sz w:val="24"/>
                              </w:rPr>
                              <w:t>（</w:t>
                            </w:r>
                            <w:r w:rsidR="00466772">
                              <w:rPr>
                                <w:rFonts w:hint="eastAsia"/>
                                <w:sz w:val="24"/>
                              </w:rPr>
                              <w:t>受注</w:t>
                            </w:r>
                            <w:r w:rsidR="008827A1"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21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22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445B2E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石田将晃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6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21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7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8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9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272388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3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8827A1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8827A1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4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5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" o:spid="_x0000_s1045" style="position:absolute;left:0;text-align:left;margin-left:-9.65pt;margin-top:-.55pt;width:769.85pt;height:81.8pt;z-index:251655680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">
              <v:group id="Group 15" o:spid="_x0000_s1046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group id="Group 8" o:spid="_x0000_s1047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6" o:spid="_x0000_s1048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49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50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0" o:spid="_x0000_s1051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1" o:spid="_x0000_s1052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53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13" o:spid="_x0000_s1054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">
                    <v:textbox inset="5.85pt,.7pt,5.85pt,.7pt"/>
                  </v:rect>
                  <v:shape id="Text Box 14" o:spid="_x0000_s1055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vBCwwAAANsAAAAPAAAAZHJzL2Rvd25yZXYueG1sRE9Na8JA&#10;EL0L/odlCl6kbipU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mKrwQ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56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" filled="f" stroked="f">
                <v:textbox inset="5.85pt,.7pt,5.85pt,.7pt">
                  <w:txbxContent>
                    <w:p w:rsidR="00B15D12" w:rsidRPr="00B15D12" w:rsidRDefault="00B15D12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事務行程分析チャート</w:t>
                      </w:r>
                    </w:p>
                    <w:tbl>
                      <w:tblPr>
                        <w:tblStyle w:val="a6"/>
                        <w:tblW w:w="0" w:type="auto"/>
                        <w:tblLook w:val="01E0" w:firstRow="1" w:lastRow="1" w:firstColumn="1" w:lastColumn="1" w:noHBand="0" w:noVBand="0"/>
                      </w:tblPr>
                      <w:tblGrid>
                        <w:gridCol w:w="3437"/>
                        <w:gridCol w:w="3437"/>
                      </w:tblGrid>
                      <w:tr w:rsidR="00B15D12">
                        <w:tc>
                          <w:tcPr>
                            <w:tcW w:w="3449" w:type="dxa"/>
                          </w:tcPr>
                          <w:tbl>
                            <w:tblPr>
                              <w:tblStyle w:val="a6"/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1606"/>
                              <w:gridCol w:w="1605"/>
                            </w:tblGrid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3450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</w:tr>
                      <w:tr w:rsidR="00B15D12">
                        <w:tc>
                          <w:tcPr>
                            <w:tcW w:w="3449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3450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</w:tr>
                      <w:tr w:rsidR="00B15D12">
                        <w:tc>
                          <w:tcPr>
                            <w:tcW w:w="3449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3450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</w:tr>
                    </w:tbl>
                    <w:p w:rsidR="00273989" w:rsidRPr="00B15D12" w:rsidRDefault="00273989">
                      <w:pPr>
                        <w:rPr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Text Box 27" o:spid="_x0000_s1057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" fillcolor="#c9f">
                <v:textbox inset="0,2.25mm,0,.7pt">
                  <w:txbxContent>
                    <w:p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58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">
                <v:textbox inset="2mm,2.25mm,0,.7pt">
                  <w:txbxContent>
                    <w:p w:rsidR="00273989" w:rsidRPr="0051467C" w:rsidRDefault="0051467C" w:rsidP="00730FB8">
                      <w:pPr>
                        <w:jc w:val="left"/>
                        <w:rPr>
                          <w:sz w:val="22"/>
                        </w:rPr>
                      </w:pPr>
                      <w:r w:rsidRPr="00A7022C">
                        <w:rPr>
                          <w:rFonts w:hint="eastAsia"/>
                          <w:sz w:val="22"/>
                        </w:rPr>
                        <w:t>スグクル社</w:t>
                      </w:r>
                      <w:r w:rsidRPr="00A7022C">
                        <w:rPr>
                          <w:sz w:val="22"/>
                        </w:rPr>
                        <w:t xml:space="preserve"> </w:t>
                      </w:r>
                      <w:r w:rsidRPr="00A7022C">
                        <w:rPr>
                          <w:sz w:val="22"/>
                        </w:rPr>
                        <w:t>車両販売管理システム</w:t>
                      </w:r>
                    </w:p>
                  </w:txbxContent>
                </v:textbox>
              </v:shape>
              <v:shape id="Text Box 29" o:spid="_x0000_s1059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" fillcolor="#c9f">
                <v:textbox inset="0,2.25mm,0,.7pt">
                  <w:txbxContent>
                    <w:p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60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">
                <v:textbox inset="2mm,2.25mm,0,.7pt">
                  <w:txbxContent>
                    <w:p w:rsidR="00273989" w:rsidRPr="00AD7689" w:rsidRDefault="00445B2E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買注文</w:t>
                      </w:r>
                      <w:bookmarkStart w:id="1" w:name="_GoBack"/>
                      <w:bookmarkEnd w:id="1"/>
                      <w:r w:rsidR="008827A1">
                        <w:rPr>
                          <w:rFonts w:hint="eastAsia"/>
                          <w:sz w:val="24"/>
                        </w:rPr>
                        <w:t>（</w:t>
                      </w:r>
                      <w:r w:rsidR="00466772">
                        <w:rPr>
                          <w:rFonts w:hint="eastAsia"/>
                          <w:sz w:val="24"/>
                        </w:rPr>
                        <w:t>受注</w:t>
                      </w:r>
                      <w:r w:rsidR="008827A1">
                        <w:rPr>
                          <w:rFonts w:hint="eastAsia"/>
                          <w:sz w:val="24"/>
                        </w:rPr>
                        <w:t>）</w:t>
                      </w:r>
                    </w:p>
                  </w:txbxContent>
                </v:textbox>
              </v:shape>
              <v:group id="Group 36" o:spid="_x0000_s1061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<v:group id="Group 32" o:spid="_x0000_s1062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18" o:spid="_x0000_s1063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cQ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C2YwcQxQAAANsAAAAP&#10;AAAAAAAAAAAAAAAAAAcCAABkcnMvZG93bnJldi54bWxQSwUGAAAAAAMAAwC3AAAA+QIAAAAA&#10;">
                    <v:textbox inset="5.85pt,.7pt,5.85pt,.7pt">
                      <w:txbxContent>
                        <w:p w:rsidR="00273989" w:rsidRDefault="00445B2E" w:rsidP="007F0A1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石田将晃</w:t>
                          </w:r>
                        </w:p>
                      </w:txbxContent>
                    </v:textbox>
                  </v:shape>
                  <v:shape id="Text Box 31" o:spid="_x0000_s1064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65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Text Box 34" o:spid="_x0000_s1066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21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67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68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group id="Group 38" o:spid="_x0000_s1069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39" o:spid="_x0000_s1070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+6wQAAANsAAAAPAAAAZHJzL2Rvd25yZXYueG1sRE9Ni8Iw&#10;EL0v+B/CCF4WTVUQ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MNoD7rBAAAA2wAAAA8AAAAA&#10;AAAAAAAAAAAABwIAAGRycy9kb3ducmV2LnhtbFBLBQYAAAAAAwADALcAAAD1AgAAAAA=&#10;">
                    <v:textbox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272388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71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ql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iuHvS/gBMnsBAAD//wMAUEsBAi0AFAAGAAgAAAAhANvh9svuAAAAhQEAABMAAAAAAAAAAAAAAAAA&#10;AAAAAFtDb250ZW50X1R5cGVzXS54bWxQSwECLQAUAAYACAAAACEAWvQsW78AAAAVAQAACwAAAAAA&#10;AAAAAAAAAAAfAQAAX3JlbHMvLnJlbHNQSwECLQAUAAYACAAAACEA0Psa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72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Text Box 42" o:spid="_x0000_s1073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">
                    <v:textbox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8827A1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8827A1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74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75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" strokecolor="#333" strokeweight="1.5pt"/>
              <v:line id="Line 51" o:spid="_x0000_s1076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XXh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pDH6/xB8gly8AAAD//wMAUEsBAi0AFAAGAAgAAAAhANvh9svuAAAAhQEAABMAAAAAAAAAAAAA&#10;AAAAAAAAAFtDb250ZW50X1R5cGVzXS54bWxQSwECLQAUAAYACAAAACEAWvQsW78AAAAVAQAACwAA&#10;AAAAAAAAAAAAAAAfAQAAX3JlbHMvLnJlbHNQSwECLQAUAAYACAAAACEApTV14cMAAADbAAAADwAA&#10;AAAAAAAAAAAAAAAHAgAAZHJzL2Rvd25yZXYueG1sUEsFBgAAAAADAAMAtwAAAPcCAAAAAA==&#10;" strokeweight="1.5pt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7A1" w:rsidRDefault="008827A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4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388"/>
    <w:rsid w:val="000B5B01"/>
    <w:rsid w:val="000E03F1"/>
    <w:rsid w:val="001529A6"/>
    <w:rsid w:val="001C379B"/>
    <w:rsid w:val="00272388"/>
    <w:rsid w:val="00273989"/>
    <w:rsid w:val="002A3846"/>
    <w:rsid w:val="002D4A47"/>
    <w:rsid w:val="00360FA8"/>
    <w:rsid w:val="00445B2E"/>
    <w:rsid w:val="00466772"/>
    <w:rsid w:val="004F1E12"/>
    <w:rsid w:val="0051467C"/>
    <w:rsid w:val="0056717A"/>
    <w:rsid w:val="005C166F"/>
    <w:rsid w:val="00603539"/>
    <w:rsid w:val="006536E8"/>
    <w:rsid w:val="00657D72"/>
    <w:rsid w:val="00711EA6"/>
    <w:rsid w:val="00730FB8"/>
    <w:rsid w:val="00732F70"/>
    <w:rsid w:val="007346A7"/>
    <w:rsid w:val="00744655"/>
    <w:rsid w:val="0076116C"/>
    <w:rsid w:val="007B68A8"/>
    <w:rsid w:val="007F0A12"/>
    <w:rsid w:val="00833821"/>
    <w:rsid w:val="008374BA"/>
    <w:rsid w:val="008827A1"/>
    <w:rsid w:val="008A5826"/>
    <w:rsid w:val="00926E44"/>
    <w:rsid w:val="00934CE7"/>
    <w:rsid w:val="0098594D"/>
    <w:rsid w:val="00A17D79"/>
    <w:rsid w:val="00AD7689"/>
    <w:rsid w:val="00AF4CC2"/>
    <w:rsid w:val="00B15D12"/>
    <w:rsid w:val="00B50AD2"/>
    <w:rsid w:val="00BC1433"/>
    <w:rsid w:val="00BD41FD"/>
    <w:rsid w:val="00C01659"/>
    <w:rsid w:val="00C222CD"/>
    <w:rsid w:val="00CB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01BE3E90"/>
  <w15:chartTrackingRefBased/>
  <w15:docId w15:val="{C3098DAB-D462-4150-860A-CE6DD05A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E1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B15D1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ap\Documents\sugukuru\Documents\03_&#20107;&#21209;&#34892;&#31243;&#20998;&#26512;\&#20107;&#21209;&#34892;&#31243;&#20998;&#26512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事務行程分析.dot</Template>
  <TotalTime>48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事務行程分析チャート</vt:lpstr>
      <vt:lpstr>事務行程分析チャート</vt:lpstr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事務行程分析チャート</dc:title>
  <dc:subject/>
  <dc:creator>Windows ユーザー</dc:creator>
  <cp:keywords/>
  <dc:description/>
  <cp:lastModifiedBy>Windows ユーザー</cp:lastModifiedBy>
  <cp:revision>8</cp:revision>
  <cp:lastPrinted>2006-06-21T10:14:00Z</cp:lastPrinted>
  <dcterms:created xsi:type="dcterms:W3CDTF">2018-06-01T01:02:00Z</dcterms:created>
  <dcterms:modified xsi:type="dcterms:W3CDTF">2018-06-08T03:04:00Z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