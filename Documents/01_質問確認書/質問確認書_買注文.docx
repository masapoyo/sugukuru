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538EFB5" w14:textId="77777777" w:rsidR="00C57DD3" w:rsidRPr="00986F7A" w:rsidRDefault="00C57DD3" w:rsidP="00986F7A"/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77777777" w:rsidR="00C57DD3" w:rsidRDefault="00FE6002" w:rsidP="00986F7A">
            <w:r>
              <w:rPr>
                <w:rFonts w:hint="eastAsia"/>
              </w:rPr>
              <w:t>営業担当者と調達担当者は、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0059FF0" w14:textId="77777777" w:rsidR="00C57DD3" w:rsidRDefault="00C57DD3" w:rsidP="00986F7A"/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77777777" w:rsidR="00C57DD3" w:rsidRDefault="00C57DD3" w:rsidP="00986F7A"/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77777777" w:rsidR="00C57DD3" w:rsidRDefault="00C57DD3" w:rsidP="00986F7A"/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E1D2394" w14:textId="77777777" w:rsidR="00C57DD3" w:rsidRDefault="00C57DD3" w:rsidP="00986F7A"/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AD1A16F" w14:textId="77777777" w:rsidR="00986F7A" w:rsidRDefault="00986F7A" w:rsidP="00986F7A"/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375BCE8" w14:textId="77777777" w:rsidR="00986F7A" w:rsidRDefault="00986F7A" w:rsidP="00986F7A"/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5E1999" w14:textId="77777777" w:rsidR="00986F7A" w:rsidRDefault="00986F7A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37" w:type="dxa"/>
          </w:tcPr>
          <w:p w14:paraId="429C6616" w14:textId="35D7716B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同等のもの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73E9718" w14:textId="77777777" w:rsidR="00986F7A" w:rsidRDefault="00986F7A" w:rsidP="00986F7A"/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5D282BDA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commentRangeStart w:id="2"/>
            <w:r w:rsidR="00B52429">
              <w:rPr>
                <w:rFonts w:hint="eastAsia"/>
              </w:rPr>
              <w:t>落札者</w:t>
            </w:r>
            <w:commentRangeEnd w:id="2"/>
            <w:r w:rsidR="00442C3A">
              <w:rPr>
                <w:rStyle w:val="a7"/>
              </w:rPr>
              <w:commentReference w:id="2"/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77777777" w:rsidR="00986F7A" w:rsidRDefault="00986F7A" w:rsidP="00986F7A"/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3"/>
            <w:r>
              <w:rPr>
                <w:rFonts w:hint="eastAsia"/>
              </w:rPr>
              <w:t>どのような業務か。</w:t>
            </w:r>
            <w:commentRangeEnd w:id="3"/>
            <w:r w:rsidR="00CE095E">
              <w:rPr>
                <w:rStyle w:val="a7"/>
              </w:rPr>
              <w:commentReference w:id="3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77777777" w:rsidR="00986F7A" w:rsidRDefault="00986F7A" w:rsidP="00986F7A"/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4"/>
            <w:r>
              <w:rPr>
                <w:rFonts w:hint="eastAsia"/>
              </w:rPr>
              <w:t>オークション主催会社</w:t>
            </w:r>
            <w:commentRangeEnd w:id="4"/>
            <w:r>
              <w:rPr>
                <w:rStyle w:val="a7"/>
              </w:rPr>
              <w:commentReference w:id="4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77777777" w:rsidR="00986F7A" w:rsidRDefault="00986F7A" w:rsidP="00986F7A"/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5"/>
            <w:r>
              <w:rPr>
                <w:rFonts w:hint="eastAsia"/>
              </w:rPr>
              <w:t>誰がどのような連絡手段で受領するのか。</w:t>
            </w:r>
            <w:commentRangeEnd w:id="5"/>
            <w:r w:rsidR="00CE095E">
              <w:rPr>
                <w:rStyle w:val="a7"/>
              </w:rPr>
              <w:commentReference w:id="5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A9810F2" w14:textId="77777777" w:rsidR="00986F7A" w:rsidRDefault="00986F7A" w:rsidP="00986F7A"/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77777777" w:rsidR="00C57DD3" w:rsidRDefault="00C57DD3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77777777" w:rsidR="00CE095E" w:rsidRDefault="00CE095E" w:rsidP="00986F7A"/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6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6"/>
            <w:r>
              <w:rPr>
                <w:rStyle w:val="a7"/>
              </w:rPr>
              <w:commentReference w:id="6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59F46CDE" w14:textId="77777777" w:rsidR="00FF7687" w:rsidRDefault="00FF7687" w:rsidP="00986F7A"/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77777777" w:rsidR="00B57231" w:rsidRDefault="00B57231" w:rsidP="00986F7A"/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77777777" w:rsidR="00B57231" w:rsidRDefault="00B57231" w:rsidP="00B57231"/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77777777" w:rsidR="000965EC" w:rsidRDefault="000965EC" w:rsidP="00B57231"/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77777777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77777777" w:rsidR="00E96AE4" w:rsidRDefault="00E96AE4" w:rsidP="00B57231"/>
        </w:tc>
      </w:tr>
      <w:tr w:rsidR="00A829F2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0EF8BDFD" w:rsidR="00A829F2" w:rsidRDefault="00A829F2" w:rsidP="00B57231">
            <w:r>
              <w:rPr>
                <w:rFonts w:hint="eastAsia"/>
              </w:rPr>
              <w:t>支払いが遅延した場合、次回以降のオークションは利用不可</w:t>
            </w:r>
            <w:r>
              <w:br/>
            </w:r>
            <w:r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77777777" w:rsidR="00A829F2" w:rsidRDefault="00A829F2" w:rsidP="00B57231"/>
        </w:tc>
      </w:tr>
      <w:tr w:rsidR="00DB4C37" w14:paraId="7AA26D3E" w14:textId="77777777" w:rsidTr="00077BAE">
        <w:trPr>
          <w:trHeight w:val="397"/>
        </w:trPr>
        <w:tc>
          <w:tcPr>
            <w:tcW w:w="817" w:type="dxa"/>
          </w:tcPr>
          <w:p w14:paraId="55E7B7DA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358511A5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4D02AC8D" w14:textId="77777777" w:rsidR="00DB4C37" w:rsidRDefault="00DB4C37" w:rsidP="00B57231"/>
        </w:tc>
      </w:tr>
      <w:tr w:rsidR="00DB4C37" w14:paraId="4F39B733" w14:textId="77777777" w:rsidTr="00077BAE">
        <w:trPr>
          <w:trHeight w:val="397"/>
        </w:trPr>
        <w:tc>
          <w:tcPr>
            <w:tcW w:w="817" w:type="dxa"/>
          </w:tcPr>
          <w:p w14:paraId="55B13171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09C2B118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0D108E8F" w14:textId="77777777" w:rsidR="00DB4C37" w:rsidRDefault="00DB4C37" w:rsidP="00B57231"/>
        </w:tc>
      </w:tr>
      <w:tr w:rsidR="00DB4C37" w14:paraId="60559AC7" w14:textId="77777777" w:rsidTr="00077BAE">
        <w:trPr>
          <w:trHeight w:val="397"/>
        </w:trPr>
        <w:tc>
          <w:tcPr>
            <w:tcW w:w="817" w:type="dxa"/>
          </w:tcPr>
          <w:p w14:paraId="78F17AB6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62FD9313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35001C97" w14:textId="77777777" w:rsidR="00DB4C37" w:rsidRDefault="00DB4C37" w:rsidP="00B57231"/>
        </w:tc>
      </w:tr>
      <w:tr w:rsidR="00DB4C37" w14:paraId="005CB994" w14:textId="77777777" w:rsidTr="00077BAE">
        <w:trPr>
          <w:trHeight w:val="397"/>
        </w:trPr>
        <w:tc>
          <w:tcPr>
            <w:tcW w:w="817" w:type="dxa"/>
          </w:tcPr>
          <w:p w14:paraId="4C0D464A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344E5A74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3CF0E3B7" w14:textId="77777777" w:rsidR="00DB4C37" w:rsidRDefault="00DB4C37" w:rsidP="00B57231"/>
        </w:tc>
      </w:tr>
      <w:tr w:rsidR="00DB4C37" w14:paraId="37CE1DE1" w14:textId="77777777" w:rsidTr="00077BAE">
        <w:trPr>
          <w:trHeight w:val="397"/>
        </w:trPr>
        <w:tc>
          <w:tcPr>
            <w:tcW w:w="817" w:type="dxa"/>
          </w:tcPr>
          <w:p w14:paraId="6513548E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319FC558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5962A12D" w14:textId="77777777" w:rsidR="00DB4C37" w:rsidRDefault="00DB4C37" w:rsidP="00B57231"/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56217BB4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44A131DD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7702D0A9" w14:textId="77777777" w:rsidR="00DB4C37" w:rsidRDefault="00DB4C37" w:rsidP="00B57231"/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77777777" w:rsidR="00DB4C37" w:rsidRDefault="00DB4C37" w:rsidP="00B57231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14:paraId="2EB3856C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38125A99" w14:textId="77777777" w:rsidR="00DB4C37" w:rsidRDefault="00DB4C37" w:rsidP="00B57231"/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77777777" w:rsidR="00DB4C37" w:rsidRDefault="00DB4C37" w:rsidP="00B57231">
            <w:pPr>
              <w:jc w:val="right"/>
              <w:rPr>
                <w:rFonts w:hint="eastAsia"/>
              </w:rPr>
            </w:pPr>
            <w:bookmarkStart w:id="7" w:name="_GoBack"/>
          </w:p>
        </w:tc>
        <w:tc>
          <w:tcPr>
            <w:tcW w:w="6237" w:type="dxa"/>
          </w:tcPr>
          <w:p w14:paraId="7F8F7235" w14:textId="77777777" w:rsidR="00DB4C37" w:rsidRDefault="00DB4C37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3D1D6ABE" w14:textId="77777777" w:rsidR="00DB4C37" w:rsidRDefault="00DB4C37" w:rsidP="00B57231"/>
        </w:tc>
      </w:tr>
      <w:bookmarkEnd w:id="7"/>
    </w:tbl>
    <w:p w14:paraId="2074D068" w14:textId="77777777" w:rsidR="006536E8" w:rsidRDefault="006536E8" w:rsidP="00981216"/>
    <w:sectPr w:rsidR="006536E8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6:08:00Z" w:initials="吉田有希">
    <w:p w14:paraId="30519047" w14:textId="0B21D8B6" w:rsidR="00442C3A" w:rsidRDefault="00442C3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業者？</w:t>
      </w:r>
    </w:p>
  </w:comment>
  <w:comment w:id="3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4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5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6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0519047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403F4" w14:textId="77777777" w:rsidR="007F498E" w:rsidRDefault="007F498E" w:rsidP="00273989">
      <w:pPr>
        <w:pStyle w:val="a3"/>
      </w:pPr>
      <w:r>
        <w:separator/>
      </w:r>
    </w:p>
  </w:endnote>
  <w:endnote w:type="continuationSeparator" w:id="0">
    <w:p w14:paraId="7A97C32E" w14:textId="77777777" w:rsidR="007F498E" w:rsidRDefault="007F498E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8DF38" w14:textId="77777777" w:rsidR="007F498E" w:rsidRDefault="007F498E" w:rsidP="00273989">
      <w:pPr>
        <w:pStyle w:val="a3"/>
      </w:pPr>
      <w:r>
        <w:separator/>
      </w:r>
    </w:p>
  </w:footnote>
  <w:footnote w:type="continuationSeparator" w:id="0">
    <w:p w14:paraId="009C7053" w14:textId="77777777" w:rsidR="007F498E" w:rsidRDefault="007F498E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1D66822C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B4C3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DB4C3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1D66822C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B4C3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B4C3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33055"/>
    <w:rsid w:val="00077BAE"/>
    <w:rsid w:val="000965EC"/>
    <w:rsid w:val="000B5B01"/>
    <w:rsid w:val="000E03F1"/>
    <w:rsid w:val="001529A6"/>
    <w:rsid w:val="001B62B4"/>
    <w:rsid w:val="001C379B"/>
    <w:rsid w:val="002402F5"/>
    <w:rsid w:val="00273989"/>
    <w:rsid w:val="00282AF7"/>
    <w:rsid w:val="002C3CF0"/>
    <w:rsid w:val="002D4A47"/>
    <w:rsid w:val="003007F4"/>
    <w:rsid w:val="00320029"/>
    <w:rsid w:val="00360FA8"/>
    <w:rsid w:val="00391822"/>
    <w:rsid w:val="00423792"/>
    <w:rsid w:val="00441E20"/>
    <w:rsid w:val="00442C3A"/>
    <w:rsid w:val="004909FA"/>
    <w:rsid w:val="00493A6E"/>
    <w:rsid w:val="004A2CDD"/>
    <w:rsid w:val="00541AAE"/>
    <w:rsid w:val="0056717A"/>
    <w:rsid w:val="00600F03"/>
    <w:rsid w:val="00610F83"/>
    <w:rsid w:val="00621976"/>
    <w:rsid w:val="006536E8"/>
    <w:rsid w:val="006650A7"/>
    <w:rsid w:val="00730FB8"/>
    <w:rsid w:val="00732F70"/>
    <w:rsid w:val="007B68A8"/>
    <w:rsid w:val="007F0A12"/>
    <w:rsid w:val="007F498E"/>
    <w:rsid w:val="00826B83"/>
    <w:rsid w:val="00833821"/>
    <w:rsid w:val="008374BA"/>
    <w:rsid w:val="00872498"/>
    <w:rsid w:val="00872E45"/>
    <w:rsid w:val="00881A41"/>
    <w:rsid w:val="008E47EF"/>
    <w:rsid w:val="009104FD"/>
    <w:rsid w:val="009171C9"/>
    <w:rsid w:val="00981216"/>
    <w:rsid w:val="0098594D"/>
    <w:rsid w:val="00986F7A"/>
    <w:rsid w:val="009C18E9"/>
    <w:rsid w:val="00A76136"/>
    <w:rsid w:val="00A829F2"/>
    <w:rsid w:val="00AD7689"/>
    <w:rsid w:val="00B52429"/>
    <w:rsid w:val="00B57231"/>
    <w:rsid w:val="00B66C13"/>
    <w:rsid w:val="00B67C87"/>
    <w:rsid w:val="00B75895"/>
    <w:rsid w:val="00B83184"/>
    <w:rsid w:val="00BF4B5D"/>
    <w:rsid w:val="00C57DD3"/>
    <w:rsid w:val="00C80AAF"/>
    <w:rsid w:val="00CB438A"/>
    <w:rsid w:val="00CC0E03"/>
    <w:rsid w:val="00CE095E"/>
    <w:rsid w:val="00DB1E1F"/>
    <w:rsid w:val="00DB4C37"/>
    <w:rsid w:val="00E96AE4"/>
    <w:rsid w:val="00EC7691"/>
    <w:rsid w:val="00EF7934"/>
    <w:rsid w:val="00F16E7D"/>
    <w:rsid w:val="00FB69E8"/>
    <w:rsid w:val="00FC5164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376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12</cp:revision>
  <cp:lastPrinted>2006-06-21T09:46:00Z</cp:lastPrinted>
  <dcterms:created xsi:type="dcterms:W3CDTF">2018-06-01T00:55:00Z</dcterms:created>
  <dcterms:modified xsi:type="dcterms:W3CDTF">2018-06-01T22:54:00Z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