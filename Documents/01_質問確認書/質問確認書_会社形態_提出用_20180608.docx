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 w14:paraId="38D05902" w14:textId="77777777" w:rsidTr="00364CAE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893857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431D8D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D169AF" w14:textId="77777777"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 w14:paraId="452B9928" w14:textId="77777777" w:rsidTr="00364CAE">
        <w:trPr>
          <w:trHeight w:val="397"/>
        </w:trPr>
        <w:tc>
          <w:tcPr>
            <w:tcW w:w="817" w:type="dxa"/>
            <w:tcBorders>
              <w:top w:val="single" w:sz="12" w:space="0" w:color="auto"/>
            </w:tcBorders>
          </w:tcPr>
          <w:p w14:paraId="2BF37413" w14:textId="77777777" w:rsidR="00C57DD3" w:rsidRDefault="003C703E" w:rsidP="00986F7A">
            <w:pPr>
              <w:jc w:val="right"/>
            </w:pPr>
            <w:r>
              <w:t>1</w:t>
            </w:r>
          </w:p>
        </w:tc>
        <w:tc>
          <w:tcPr>
            <w:tcW w:w="6237" w:type="dxa"/>
            <w:tcBorders>
              <w:top w:val="single" w:sz="12" w:space="0" w:color="auto"/>
            </w:tcBorders>
          </w:tcPr>
          <w:p w14:paraId="35B8C848" w14:textId="77777777" w:rsidR="00DC512B" w:rsidRPr="00DC512B" w:rsidRDefault="003C703E" w:rsidP="00986F7A">
            <w:r>
              <w:rPr>
                <w:rFonts w:hint="eastAsia"/>
              </w:rPr>
              <w:t>給与の締め日はいつか。</w:t>
            </w:r>
          </w:p>
        </w:tc>
        <w:tc>
          <w:tcPr>
            <w:tcW w:w="8259" w:type="dxa"/>
            <w:tcBorders>
              <w:top w:val="single" w:sz="12" w:space="0" w:color="auto"/>
            </w:tcBorders>
          </w:tcPr>
          <w:p w14:paraId="0CE841A9" w14:textId="77777777" w:rsidR="00986F7A" w:rsidRDefault="003C703E" w:rsidP="00986F7A">
            <w:r>
              <w:rPr>
                <w:rFonts w:hint="eastAsia"/>
              </w:rPr>
              <w:t>月末締翌月２０日払とする。</w:t>
            </w:r>
          </w:p>
        </w:tc>
      </w:tr>
      <w:tr w:rsidR="00C57DD3" w14:paraId="476B82FD" w14:textId="77777777" w:rsidTr="00364CAE">
        <w:trPr>
          <w:trHeight w:val="397"/>
        </w:trPr>
        <w:tc>
          <w:tcPr>
            <w:tcW w:w="817" w:type="dxa"/>
          </w:tcPr>
          <w:p w14:paraId="349F662E" w14:textId="77777777" w:rsidR="00C57DD3" w:rsidRDefault="00132EB3" w:rsidP="00986F7A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14:paraId="621FB399" w14:textId="77777777" w:rsidR="00DC512B" w:rsidRDefault="001B5424" w:rsidP="00986F7A">
            <w:commentRangeStart w:id="0"/>
            <w:r>
              <w:rPr>
                <w:rFonts w:hint="eastAsia"/>
              </w:rPr>
              <w:t>売上</w:t>
            </w:r>
            <w:commentRangeEnd w:id="0"/>
            <w:r w:rsidR="00F61CFF">
              <w:rPr>
                <w:rStyle w:val="a7"/>
              </w:rPr>
              <w:commentReference w:id="0"/>
            </w:r>
            <w:r w:rsidR="00132EB3">
              <w:rPr>
                <w:rFonts w:hint="eastAsia"/>
              </w:rPr>
              <w:t>計上はどの時点で行うか。</w:t>
            </w:r>
          </w:p>
        </w:tc>
        <w:tc>
          <w:tcPr>
            <w:tcW w:w="8259" w:type="dxa"/>
          </w:tcPr>
          <w:p w14:paraId="7539D9F5" w14:textId="77777777" w:rsidR="00C57DD3" w:rsidRPr="00986F7A" w:rsidRDefault="00132EB3" w:rsidP="00986F7A">
            <w:r>
              <w:rPr>
                <w:rFonts w:hint="eastAsia"/>
              </w:rPr>
              <w:t>出荷基準の売上計上を行う。</w:t>
            </w:r>
          </w:p>
        </w:tc>
      </w:tr>
      <w:tr w:rsidR="00C57DD3" w14:paraId="1E63B596" w14:textId="77777777" w:rsidTr="00364CAE">
        <w:trPr>
          <w:trHeight w:val="397"/>
        </w:trPr>
        <w:tc>
          <w:tcPr>
            <w:tcW w:w="817" w:type="dxa"/>
          </w:tcPr>
          <w:p w14:paraId="028D0ED6" w14:textId="54C2241E" w:rsidR="00C57DD3" w:rsidRDefault="00D968EE" w:rsidP="00986F7A">
            <w:pPr>
              <w:jc w:val="right"/>
            </w:pPr>
            <w:r>
              <w:t>3</w:t>
            </w:r>
          </w:p>
        </w:tc>
        <w:tc>
          <w:tcPr>
            <w:tcW w:w="6237" w:type="dxa"/>
          </w:tcPr>
          <w:p w14:paraId="787EE2EF" w14:textId="4618B257" w:rsidR="00C57DD3" w:rsidRDefault="00D968EE" w:rsidP="00986F7A">
            <w:r>
              <w:rPr>
                <w:rFonts w:hint="eastAsia"/>
              </w:rPr>
              <w:t>諸手続きとは何か。</w:t>
            </w:r>
          </w:p>
        </w:tc>
        <w:tc>
          <w:tcPr>
            <w:tcW w:w="8259" w:type="dxa"/>
          </w:tcPr>
          <w:p w14:paraId="36D4D7B3" w14:textId="67394D3B" w:rsidR="00C57DD3" w:rsidRPr="001B5424" w:rsidRDefault="00A1372E" w:rsidP="00986F7A">
            <w:r>
              <w:rPr>
                <w:rFonts w:hint="eastAsia"/>
              </w:rPr>
              <w:t>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項、「売注文」第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項の手続きと同一の物。</w:t>
            </w:r>
          </w:p>
        </w:tc>
      </w:tr>
      <w:tr w:rsidR="00C57DD3" w14:paraId="7EAA66C6" w14:textId="77777777" w:rsidTr="00364CAE">
        <w:trPr>
          <w:trHeight w:val="397"/>
        </w:trPr>
        <w:tc>
          <w:tcPr>
            <w:tcW w:w="817" w:type="dxa"/>
          </w:tcPr>
          <w:p w14:paraId="723A00E0" w14:textId="2905F691" w:rsidR="00C57DD3" w:rsidRDefault="004C2F21" w:rsidP="00986F7A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37" w:type="dxa"/>
          </w:tcPr>
          <w:p w14:paraId="364072DC" w14:textId="18213A47" w:rsidR="00C57DD3" w:rsidRDefault="004C2F21" w:rsidP="00986F7A">
            <w:r>
              <w:rPr>
                <w:rFonts w:hint="eastAsia"/>
              </w:rPr>
              <w:t>オークション主催会社の休業日はいつか。</w:t>
            </w:r>
          </w:p>
        </w:tc>
        <w:tc>
          <w:tcPr>
            <w:tcW w:w="8259" w:type="dxa"/>
          </w:tcPr>
          <w:p w14:paraId="61832189" w14:textId="3F89F094" w:rsidR="00C57DD3" w:rsidRDefault="00243883" w:rsidP="00986F7A">
            <w:r>
              <w:rPr>
                <w:rFonts w:hint="eastAsia"/>
              </w:rPr>
              <w:t>オークション主催会社は休業しない。オークションを開催した翌日には、必ず</w:t>
            </w:r>
            <w:r>
              <w:rPr>
                <w:rFonts w:hint="eastAsia"/>
              </w:rPr>
              <w:t>FAX</w:t>
            </w:r>
            <w:r>
              <w:rPr>
                <w:rFonts w:hint="eastAsia"/>
              </w:rPr>
              <w:t>が</w:t>
            </w:r>
            <w:r>
              <w:br/>
            </w:r>
            <w:r>
              <w:rPr>
                <w:rFonts w:hint="eastAsia"/>
              </w:rPr>
              <w:t>送信される。</w:t>
            </w:r>
          </w:p>
        </w:tc>
      </w:tr>
      <w:tr w:rsidR="00C57DD3" w14:paraId="17BE6D2C" w14:textId="77777777" w:rsidTr="00364CAE">
        <w:trPr>
          <w:trHeight w:val="397"/>
        </w:trPr>
        <w:tc>
          <w:tcPr>
            <w:tcW w:w="817" w:type="dxa"/>
          </w:tcPr>
          <w:p w14:paraId="6A35AA3F" w14:textId="3D059078" w:rsidR="00C57DD3" w:rsidRDefault="005032BB" w:rsidP="00986F7A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37" w:type="dxa"/>
          </w:tcPr>
          <w:p w14:paraId="27D11784" w14:textId="6550EA23" w:rsidR="00C57DD3" w:rsidRDefault="005032BB" w:rsidP="00986F7A">
            <w:r>
              <w:rPr>
                <w:rFonts w:hint="eastAsia"/>
              </w:rPr>
              <w:t>預り金の返金はどのような方法で行われるか。</w:t>
            </w:r>
          </w:p>
        </w:tc>
        <w:tc>
          <w:tcPr>
            <w:tcW w:w="8259" w:type="dxa"/>
          </w:tcPr>
          <w:p w14:paraId="1B7FFA9F" w14:textId="35CC885B" w:rsidR="00C57DD3" w:rsidRDefault="005032BB" w:rsidP="00986F7A">
            <w:r>
              <w:rPr>
                <w:rFonts w:hint="eastAsia"/>
              </w:rPr>
              <w:t>オークション主催会社から指定の口座へ振り込まれる。</w:t>
            </w:r>
            <w:bookmarkStart w:id="1" w:name="_GoBack"/>
            <w:bookmarkEnd w:id="1"/>
          </w:p>
        </w:tc>
      </w:tr>
      <w:tr w:rsidR="00C57DD3" w14:paraId="79E55C85" w14:textId="77777777" w:rsidTr="00364CAE">
        <w:trPr>
          <w:trHeight w:val="397"/>
        </w:trPr>
        <w:tc>
          <w:tcPr>
            <w:tcW w:w="817" w:type="dxa"/>
          </w:tcPr>
          <w:p w14:paraId="7F6EE86E" w14:textId="77777777"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14:paraId="5CD7ADAF" w14:textId="77777777" w:rsidR="00C57DD3" w:rsidRDefault="00C57DD3" w:rsidP="00986F7A"/>
        </w:tc>
        <w:tc>
          <w:tcPr>
            <w:tcW w:w="8259" w:type="dxa"/>
          </w:tcPr>
          <w:p w14:paraId="592EF7CD" w14:textId="77777777" w:rsidR="00C57DD3" w:rsidRDefault="00C57DD3" w:rsidP="00986F7A"/>
        </w:tc>
      </w:tr>
      <w:tr w:rsidR="00986F7A" w14:paraId="6877AEAD" w14:textId="77777777" w:rsidTr="00364CAE">
        <w:trPr>
          <w:trHeight w:val="397"/>
        </w:trPr>
        <w:tc>
          <w:tcPr>
            <w:tcW w:w="817" w:type="dxa"/>
          </w:tcPr>
          <w:p w14:paraId="6F1B4D7B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05784892" w14:textId="77777777" w:rsidR="00986F7A" w:rsidRDefault="00986F7A" w:rsidP="00986F7A"/>
        </w:tc>
        <w:tc>
          <w:tcPr>
            <w:tcW w:w="8259" w:type="dxa"/>
          </w:tcPr>
          <w:p w14:paraId="7284B744" w14:textId="77777777" w:rsidR="00986F7A" w:rsidRDefault="00986F7A" w:rsidP="00986F7A"/>
        </w:tc>
      </w:tr>
      <w:tr w:rsidR="00986F7A" w14:paraId="36711FD5" w14:textId="77777777" w:rsidTr="00364CAE">
        <w:trPr>
          <w:trHeight w:val="397"/>
        </w:trPr>
        <w:tc>
          <w:tcPr>
            <w:tcW w:w="817" w:type="dxa"/>
          </w:tcPr>
          <w:p w14:paraId="5275102B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6FFA1BFB" w14:textId="77777777" w:rsidR="00986F7A" w:rsidRDefault="00986F7A" w:rsidP="00986F7A"/>
        </w:tc>
        <w:tc>
          <w:tcPr>
            <w:tcW w:w="8259" w:type="dxa"/>
          </w:tcPr>
          <w:p w14:paraId="69106EA2" w14:textId="77777777" w:rsidR="00986F7A" w:rsidRDefault="00986F7A" w:rsidP="00986F7A"/>
        </w:tc>
      </w:tr>
      <w:tr w:rsidR="00986F7A" w14:paraId="020FAF3A" w14:textId="77777777" w:rsidTr="00364CAE">
        <w:trPr>
          <w:trHeight w:val="397"/>
        </w:trPr>
        <w:tc>
          <w:tcPr>
            <w:tcW w:w="817" w:type="dxa"/>
          </w:tcPr>
          <w:p w14:paraId="2CDF0632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02FD8183" w14:textId="77777777" w:rsidR="00986F7A" w:rsidRDefault="00986F7A" w:rsidP="00986F7A"/>
        </w:tc>
        <w:tc>
          <w:tcPr>
            <w:tcW w:w="8259" w:type="dxa"/>
          </w:tcPr>
          <w:p w14:paraId="525E2DCB" w14:textId="77777777" w:rsidR="00986F7A" w:rsidRDefault="00986F7A" w:rsidP="00986F7A"/>
        </w:tc>
      </w:tr>
      <w:tr w:rsidR="00986F7A" w14:paraId="7D148B9E" w14:textId="77777777" w:rsidTr="00364CAE">
        <w:trPr>
          <w:trHeight w:val="397"/>
        </w:trPr>
        <w:tc>
          <w:tcPr>
            <w:tcW w:w="817" w:type="dxa"/>
          </w:tcPr>
          <w:p w14:paraId="2EC1EC75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60991AAC" w14:textId="77777777" w:rsidR="00986F7A" w:rsidRDefault="00986F7A" w:rsidP="00986F7A"/>
        </w:tc>
        <w:tc>
          <w:tcPr>
            <w:tcW w:w="8259" w:type="dxa"/>
          </w:tcPr>
          <w:p w14:paraId="6CA124FA" w14:textId="77777777" w:rsidR="00986F7A" w:rsidRDefault="00986F7A" w:rsidP="00986F7A"/>
        </w:tc>
      </w:tr>
      <w:tr w:rsidR="00986F7A" w14:paraId="1C62ADCB" w14:textId="77777777" w:rsidTr="00364CAE">
        <w:trPr>
          <w:trHeight w:val="397"/>
        </w:trPr>
        <w:tc>
          <w:tcPr>
            <w:tcW w:w="817" w:type="dxa"/>
          </w:tcPr>
          <w:p w14:paraId="183D35E5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7F4951A7" w14:textId="77777777" w:rsidR="00986F7A" w:rsidRDefault="00986F7A" w:rsidP="00986F7A"/>
        </w:tc>
        <w:tc>
          <w:tcPr>
            <w:tcW w:w="8259" w:type="dxa"/>
          </w:tcPr>
          <w:p w14:paraId="3ACE6E1A" w14:textId="77777777" w:rsidR="00986F7A" w:rsidRDefault="00986F7A" w:rsidP="00986F7A"/>
        </w:tc>
      </w:tr>
      <w:tr w:rsidR="00986F7A" w14:paraId="12A68D66" w14:textId="77777777" w:rsidTr="00364CAE">
        <w:trPr>
          <w:trHeight w:val="397"/>
        </w:trPr>
        <w:tc>
          <w:tcPr>
            <w:tcW w:w="817" w:type="dxa"/>
          </w:tcPr>
          <w:p w14:paraId="10B21021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1A216B20" w14:textId="77777777" w:rsidR="00986F7A" w:rsidRDefault="00986F7A" w:rsidP="00986F7A"/>
        </w:tc>
        <w:tc>
          <w:tcPr>
            <w:tcW w:w="8259" w:type="dxa"/>
          </w:tcPr>
          <w:p w14:paraId="0F1779C1" w14:textId="77777777" w:rsidR="00986F7A" w:rsidRDefault="00986F7A" w:rsidP="00986F7A"/>
        </w:tc>
      </w:tr>
      <w:tr w:rsidR="00986F7A" w14:paraId="6A2B9B8D" w14:textId="77777777" w:rsidTr="00364CAE">
        <w:trPr>
          <w:trHeight w:val="397"/>
        </w:trPr>
        <w:tc>
          <w:tcPr>
            <w:tcW w:w="817" w:type="dxa"/>
          </w:tcPr>
          <w:p w14:paraId="1A8B42F2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6B93FCED" w14:textId="77777777" w:rsidR="00986F7A" w:rsidRDefault="00986F7A" w:rsidP="00986F7A"/>
        </w:tc>
        <w:tc>
          <w:tcPr>
            <w:tcW w:w="8259" w:type="dxa"/>
          </w:tcPr>
          <w:p w14:paraId="275B0716" w14:textId="77777777" w:rsidR="00986F7A" w:rsidRDefault="00986F7A" w:rsidP="00986F7A"/>
        </w:tc>
      </w:tr>
      <w:tr w:rsidR="00986F7A" w14:paraId="04D672CD" w14:textId="77777777" w:rsidTr="00364CAE">
        <w:trPr>
          <w:trHeight w:val="397"/>
        </w:trPr>
        <w:tc>
          <w:tcPr>
            <w:tcW w:w="817" w:type="dxa"/>
          </w:tcPr>
          <w:p w14:paraId="25FB51C8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357D2C2A" w14:textId="77777777" w:rsidR="00986F7A" w:rsidRDefault="00986F7A" w:rsidP="00986F7A"/>
        </w:tc>
        <w:tc>
          <w:tcPr>
            <w:tcW w:w="8259" w:type="dxa"/>
          </w:tcPr>
          <w:p w14:paraId="1E141E2D" w14:textId="77777777" w:rsidR="00986F7A" w:rsidRDefault="00986F7A" w:rsidP="00986F7A"/>
        </w:tc>
      </w:tr>
      <w:tr w:rsidR="00986F7A" w14:paraId="4EB6C3CC" w14:textId="77777777" w:rsidTr="00364CAE">
        <w:trPr>
          <w:trHeight w:val="397"/>
        </w:trPr>
        <w:tc>
          <w:tcPr>
            <w:tcW w:w="817" w:type="dxa"/>
          </w:tcPr>
          <w:p w14:paraId="31FEDCC5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1968312F" w14:textId="77777777" w:rsidR="00986F7A" w:rsidRDefault="00986F7A" w:rsidP="00986F7A"/>
        </w:tc>
        <w:tc>
          <w:tcPr>
            <w:tcW w:w="8259" w:type="dxa"/>
          </w:tcPr>
          <w:p w14:paraId="4D3393B7" w14:textId="77777777" w:rsidR="00986F7A" w:rsidRDefault="00986F7A" w:rsidP="00986F7A"/>
        </w:tc>
      </w:tr>
      <w:tr w:rsidR="00986F7A" w14:paraId="2AF02F58" w14:textId="77777777" w:rsidTr="00364CAE">
        <w:trPr>
          <w:trHeight w:val="397"/>
        </w:trPr>
        <w:tc>
          <w:tcPr>
            <w:tcW w:w="817" w:type="dxa"/>
          </w:tcPr>
          <w:p w14:paraId="54824DAA" w14:textId="77777777"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14:paraId="25EA4375" w14:textId="77777777" w:rsidR="00986F7A" w:rsidRDefault="00986F7A" w:rsidP="00986F7A"/>
        </w:tc>
        <w:tc>
          <w:tcPr>
            <w:tcW w:w="8259" w:type="dxa"/>
          </w:tcPr>
          <w:p w14:paraId="272AAB09" w14:textId="77777777" w:rsidR="00986F7A" w:rsidRDefault="00986F7A" w:rsidP="00986F7A"/>
        </w:tc>
      </w:tr>
      <w:tr w:rsidR="003C703E" w14:paraId="4D8A4058" w14:textId="77777777" w:rsidTr="00364CAE">
        <w:trPr>
          <w:trHeight w:val="397"/>
        </w:trPr>
        <w:tc>
          <w:tcPr>
            <w:tcW w:w="817" w:type="dxa"/>
          </w:tcPr>
          <w:p w14:paraId="5B5509D9" w14:textId="77777777" w:rsidR="003C703E" w:rsidRDefault="003C703E" w:rsidP="00986F7A">
            <w:pPr>
              <w:jc w:val="right"/>
            </w:pPr>
          </w:p>
        </w:tc>
        <w:tc>
          <w:tcPr>
            <w:tcW w:w="6237" w:type="dxa"/>
          </w:tcPr>
          <w:p w14:paraId="6867C397" w14:textId="77777777" w:rsidR="003C703E" w:rsidRDefault="003C703E" w:rsidP="00986F7A"/>
        </w:tc>
        <w:tc>
          <w:tcPr>
            <w:tcW w:w="8259" w:type="dxa"/>
          </w:tcPr>
          <w:p w14:paraId="6FC75810" w14:textId="77777777" w:rsidR="003C703E" w:rsidRDefault="003C703E" w:rsidP="00986F7A"/>
        </w:tc>
      </w:tr>
      <w:tr w:rsidR="003C703E" w14:paraId="7F1DD60B" w14:textId="77777777" w:rsidTr="00364CAE">
        <w:trPr>
          <w:trHeight w:val="397"/>
        </w:trPr>
        <w:tc>
          <w:tcPr>
            <w:tcW w:w="817" w:type="dxa"/>
          </w:tcPr>
          <w:p w14:paraId="4BD3446A" w14:textId="77777777" w:rsidR="003C703E" w:rsidRDefault="003C703E" w:rsidP="00986F7A">
            <w:pPr>
              <w:jc w:val="right"/>
            </w:pPr>
          </w:p>
        </w:tc>
        <w:tc>
          <w:tcPr>
            <w:tcW w:w="6237" w:type="dxa"/>
          </w:tcPr>
          <w:p w14:paraId="02F46530" w14:textId="77777777" w:rsidR="003C703E" w:rsidRDefault="003C703E" w:rsidP="00986F7A"/>
        </w:tc>
        <w:tc>
          <w:tcPr>
            <w:tcW w:w="8259" w:type="dxa"/>
          </w:tcPr>
          <w:p w14:paraId="74DA8B45" w14:textId="77777777" w:rsidR="003C703E" w:rsidRDefault="003C703E" w:rsidP="00986F7A"/>
        </w:tc>
      </w:tr>
      <w:tr w:rsidR="003C703E" w14:paraId="1E3A6245" w14:textId="77777777" w:rsidTr="00364CAE">
        <w:trPr>
          <w:trHeight w:val="397"/>
        </w:trPr>
        <w:tc>
          <w:tcPr>
            <w:tcW w:w="817" w:type="dxa"/>
          </w:tcPr>
          <w:p w14:paraId="36A95E34" w14:textId="77777777" w:rsidR="003C703E" w:rsidRDefault="003C703E" w:rsidP="00986F7A">
            <w:pPr>
              <w:jc w:val="right"/>
            </w:pPr>
          </w:p>
        </w:tc>
        <w:tc>
          <w:tcPr>
            <w:tcW w:w="6237" w:type="dxa"/>
          </w:tcPr>
          <w:p w14:paraId="1A8FD49F" w14:textId="77777777" w:rsidR="003C703E" w:rsidRDefault="003C703E" w:rsidP="00986F7A"/>
        </w:tc>
        <w:tc>
          <w:tcPr>
            <w:tcW w:w="8259" w:type="dxa"/>
          </w:tcPr>
          <w:p w14:paraId="1ADCA889" w14:textId="77777777" w:rsidR="003C703E" w:rsidRDefault="003C703E" w:rsidP="00986F7A"/>
        </w:tc>
      </w:tr>
    </w:tbl>
    <w:p w14:paraId="40D8A405" w14:textId="77777777" w:rsidR="006536E8" w:rsidRDefault="006536E8" w:rsidP="00981216"/>
    <w:sectPr w:rsidR="006536E8" w:rsidSect="00541AAE">
      <w:headerReference w:type="default" r:id="rId8"/>
      <w:footerReference w:type="default" r:id="rId9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吉田有希" w:date="2018-06-07T03:12:00Z" w:initials="吉田有希">
    <w:p w14:paraId="6F1BED6C" w14:textId="77777777" w:rsidR="00F61CFF" w:rsidRDefault="00F61CF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名詞であるため、正しい送り仮名。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1BED6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F30AC" w14:textId="77777777" w:rsidR="00DB3EF0" w:rsidRDefault="00DB3EF0" w:rsidP="00273989">
      <w:pPr>
        <w:pStyle w:val="a3"/>
      </w:pPr>
      <w:r>
        <w:separator/>
      </w:r>
    </w:p>
  </w:endnote>
  <w:endnote w:type="continuationSeparator" w:id="0">
    <w:p w14:paraId="65F4E107" w14:textId="77777777" w:rsidR="00DB3EF0" w:rsidRDefault="00DB3EF0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619AB" w14:textId="77777777"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386A0A" wp14:editId="4F48D900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30FB8EF" w14:textId="77777777" w:rsidR="00320029" w:rsidRDefault="00320029" w:rsidP="00320029"/>
                        <w:p w14:paraId="0D3649F2" w14:textId="77777777"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:rsidR="00320029" w:rsidRDefault="00320029" w:rsidP="00320029"/>
                  <w:p w:rsidR="00B67C87" w:rsidRDefault="00B67C87" w:rsidP="00320029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IH</w:t>
    </w:r>
    <w:proofErr w:type="spellEnd"/>
    <w:r>
      <w:rPr>
        <w:rFonts w:hint="eastAsia"/>
      </w:rPr>
      <w:t>-</w:t>
    </w:r>
    <w:proofErr w:type="spellStart"/>
    <w:r>
      <w:rPr>
        <w:rFonts w:hint="eastAsia"/>
      </w:rPr>
      <w:t>13A</w:t>
    </w:r>
    <w:proofErr w:type="spellEnd"/>
    <w:r>
      <w:rPr>
        <w:rFonts w:hint="eastAsia"/>
      </w:rPr>
      <w:t xml:space="preserve">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24DF1E" w14:textId="77777777" w:rsidR="00DB3EF0" w:rsidRDefault="00DB3EF0" w:rsidP="00273989">
      <w:pPr>
        <w:pStyle w:val="a3"/>
      </w:pPr>
      <w:r>
        <w:separator/>
      </w:r>
    </w:p>
  </w:footnote>
  <w:footnote w:type="continuationSeparator" w:id="0">
    <w:p w14:paraId="6495706E" w14:textId="77777777" w:rsidR="00DB3EF0" w:rsidRDefault="00DB3EF0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E4D73" w14:textId="77777777"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1A1BA43" wp14:editId="64738EC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B9A6E6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F4B645" w14:textId="77777777"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0B6043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C0EA7" w14:textId="77777777"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0A9D0" w14:textId="77777777"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0BBAE" w14:textId="77777777" w:rsidR="00DC512B" w:rsidRPr="004909FA" w:rsidRDefault="00DC512B" w:rsidP="00DC512B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スグクル社　車両販売管理システム</w:t>
                            </w:r>
                          </w:p>
                          <w:p w14:paraId="3D3CCBA4" w14:textId="77777777" w:rsidR="00273989" w:rsidRPr="00DC512B" w:rsidRDefault="00273989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95606" w14:textId="77777777"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4F294" w14:textId="77777777" w:rsidR="00273989" w:rsidRPr="00AD7689" w:rsidRDefault="003C703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会社形態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D61D94" w14:textId="77777777" w:rsidR="00273989" w:rsidRDefault="00273989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A96266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E652C3" w14:textId="77777777"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F259A0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DB0746" w14:textId="77777777"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D83D9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DE7923" w14:textId="58079265"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5032BB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5032BB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AD1D2E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A1BA43"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14:paraId="38B9A6E6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14:paraId="71F4B645" w14:textId="77777777"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14:paraId="550B6043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14:paraId="23AC0EA7" w14:textId="77777777"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14:paraId="0EE0A9D0" w14:textId="77777777"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14:paraId="1D50BBAE" w14:textId="77777777" w:rsidR="00DC512B" w:rsidRPr="004909FA" w:rsidRDefault="00DC512B" w:rsidP="00DC512B">
                      <w:pPr>
                        <w:jc w:val="left"/>
                        <w:rPr>
                          <w:sz w:val="22"/>
                        </w:rPr>
                      </w:pPr>
                      <w:r w:rsidRPr="004909FA">
                        <w:rPr>
                          <w:rFonts w:hint="eastAsia"/>
                          <w:sz w:val="22"/>
                        </w:rPr>
                        <w:t>スグクル社　車両販売管理システム</w:t>
                      </w:r>
                    </w:p>
                    <w:p w14:paraId="3D3CCBA4" w14:textId="77777777" w:rsidR="00273989" w:rsidRPr="00DC512B" w:rsidRDefault="00273989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14:paraId="71895606" w14:textId="77777777"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14:paraId="3014F294" w14:textId="77777777" w:rsidR="00273989" w:rsidRPr="00AD7689" w:rsidRDefault="003C703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会社形態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14:paraId="6BD61D94" w14:textId="77777777" w:rsidR="00273989" w:rsidRDefault="00273989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14:paraId="0DA96266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14:paraId="00E652C3" w14:textId="77777777"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14:paraId="21F259A0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14:paraId="63DB0746" w14:textId="77777777"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14:paraId="40D83D9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14:paraId="7BDE7923" w14:textId="58079265"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5032BB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5032BB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14:paraId="6FAD1D2E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吉田有希">
    <w15:presenceInfo w15:providerId="None" w15:userId="吉田有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975C7"/>
    <w:rsid w:val="000B5B01"/>
    <w:rsid w:val="000E03F1"/>
    <w:rsid w:val="00132EB3"/>
    <w:rsid w:val="001529A6"/>
    <w:rsid w:val="001B5424"/>
    <w:rsid w:val="001B62B4"/>
    <w:rsid w:val="001C379B"/>
    <w:rsid w:val="002402F5"/>
    <w:rsid w:val="00243883"/>
    <w:rsid w:val="002606A2"/>
    <w:rsid w:val="00273989"/>
    <w:rsid w:val="00282AF7"/>
    <w:rsid w:val="002D4A47"/>
    <w:rsid w:val="00320029"/>
    <w:rsid w:val="00360FA8"/>
    <w:rsid w:val="00364CAE"/>
    <w:rsid w:val="003C703E"/>
    <w:rsid w:val="004C2F21"/>
    <w:rsid w:val="005032BB"/>
    <w:rsid w:val="00541AAE"/>
    <w:rsid w:val="0056717A"/>
    <w:rsid w:val="005A6CC3"/>
    <w:rsid w:val="00600F03"/>
    <w:rsid w:val="0060550B"/>
    <w:rsid w:val="00610F83"/>
    <w:rsid w:val="006536E8"/>
    <w:rsid w:val="006650A7"/>
    <w:rsid w:val="00730FB8"/>
    <w:rsid w:val="00732F70"/>
    <w:rsid w:val="00787074"/>
    <w:rsid w:val="007B68A8"/>
    <w:rsid w:val="007F0A12"/>
    <w:rsid w:val="00822965"/>
    <w:rsid w:val="00833821"/>
    <w:rsid w:val="008374BA"/>
    <w:rsid w:val="00851CEE"/>
    <w:rsid w:val="00872498"/>
    <w:rsid w:val="00881A41"/>
    <w:rsid w:val="008E47EF"/>
    <w:rsid w:val="009171C9"/>
    <w:rsid w:val="00981216"/>
    <w:rsid w:val="0098594D"/>
    <w:rsid w:val="00986F7A"/>
    <w:rsid w:val="00A1372E"/>
    <w:rsid w:val="00A76136"/>
    <w:rsid w:val="00AD7689"/>
    <w:rsid w:val="00B67C87"/>
    <w:rsid w:val="00C57DD3"/>
    <w:rsid w:val="00C80AAF"/>
    <w:rsid w:val="00CB438A"/>
    <w:rsid w:val="00D968EE"/>
    <w:rsid w:val="00DB1E1F"/>
    <w:rsid w:val="00DB3EF0"/>
    <w:rsid w:val="00DC512B"/>
    <w:rsid w:val="00EC7691"/>
    <w:rsid w:val="00F16E7D"/>
    <w:rsid w:val="00F6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09B48247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44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吉田有希</cp:lastModifiedBy>
  <cp:revision>13</cp:revision>
  <cp:lastPrinted>2006-06-21T09:46:00Z</cp:lastPrinted>
  <dcterms:created xsi:type="dcterms:W3CDTF">2018-06-01T00:55:00Z</dcterms:created>
  <dcterms:modified xsi:type="dcterms:W3CDTF">2018-06-07T10:23:00Z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