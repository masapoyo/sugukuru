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:rsidTr="00364C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bookmarkStart w:id="0" w:name="_GoBack" w:colFirst="2" w:colLast="2"/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DC512B" w:rsidRDefault="00DC512B" w:rsidP="00986F7A">
            <w:r>
              <w:rPr>
                <w:rFonts w:hint="eastAsia"/>
              </w:rPr>
              <w:t>必要書類は、買注文における車両関係書類と同等の書類か。</w:t>
            </w:r>
            <w:r>
              <w:br/>
            </w:r>
            <w:r>
              <w:rPr>
                <w:rFonts w:hint="eastAsia"/>
              </w:rPr>
              <w:t>若しくは、車両関係書類が含まれているのか。</w:t>
            </w:r>
          </w:p>
          <w:p w:rsidR="00DC512B" w:rsidRP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986F7A" w:rsidRDefault="0098209D" w:rsidP="00986F7A">
            <w:r>
              <w:rPr>
                <w:rFonts w:hint="eastAsia"/>
              </w:rPr>
              <w:t>必要書類は、買注文における関係書類の内、オークション落札票を除き、</w:t>
            </w:r>
            <w:r w:rsidR="007D6D10">
              <w:br/>
            </w:r>
            <w:r>
              <w:rPr>
                <w:rFonts w:hint="eastAsia"/>
              </w:rPr>
              <w:t>オークション出品票を加えた物である。</w:t>
            </w:r>
          </w:p>
          <w:p w:rsidR="0098209D" w:rsidRPr="0098209D" w:rsidRDefault="0098209D" w:rsidP="00986F7A">
            <w:r w:rsidRPr="0098209D">
              <w:rPr>
                <w:rFonts w:hint="eastAsia"/>
              </w:rPr>
              <w:t>ただし、抹消登録を行った車両の場合は、自賠責保険証明書は不要。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DC512B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:rsidR="00986F7A" w:rsidRPr="00787074" w:rsidRDefault="00DC512B" w:rsidP="00986F7A">
            <w:r>
              <w:rPr>
                <w:rFonts w:hint="eastAsia"/>
              </w:rPr>
              <w:t>必要書類が、車両関係書類と同等、</w:t>
            </w:r>
            <w:r w:rsidR="00447EE1">
              <w:rPr>
                <w:rFonts w:hint="eastAsia"/>
              </w:rPr>
              <w:t>又は</w:t>
            </w:r>
            <w:r>
              <w:rPr>
                <w:rFonts w:hint="eastAsia"/>
              </w:rPr>
              <w:t>、含まれていた場合、</w:t>
            </w:r>
            <w:r w:rsidR="00787074">
              <w:br/>
            </w:r>
            <w:r w:rsidR="00787074">
              <w:rPr>
                <w:rFonts w:hint="eastAsia"/>
              </w:rPr>
              <w:t>買注文における車両の落札前に、出品者が車両関係書類を提出していないことはあり得るのか。</w:t>
            </w:r>
          </w:p>
          <w:p w:rsidR="00DC512B" w:rsidRDefault="00DC512B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項、「売注文」第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C57DD3" w:rsidRPr="00986F7A" w:rsidRDefault="00D0465F" w:rsidP="00986F7A">
            <w:r>
              <w:rPr>
                <w:rFonts w:hint="eastAsia"/>
              </w:rPr>
              <w:t>あり得る。</w:t>
            </w:r>
            <w:r w:rsidR="00B95455">
              <w:rPr>
                <w:rFonts w:hint="eastAsia"/>
              </w:rPr>
              <w:t>提出していない</w:t>
            </w:r>
            <w:r>
              <w:rPr>
                <w:rFonts w:hint="eastAsia"/>
              </w:rPr>
              <w:t>理由として、名義変更の準備が未完了の場合、またその書類</w:t>
            </w:r>
            <w:r w:rsidR="007D6D10">
              <w:br/>
            </w:r>
            <w:r>
              <w:rPr>
                <w:rFonts w:hint="eastAsia"/>
              </w:rPr>
              <w:t>が準備されていない場合が挙げられる</w:t>
            </w:r>
            <w:r w:rsidR="002E2084">
              <w:rPr>
                <w:rFonts w:hint="eastAsia"/>
              </w:rPr>
              <w:t>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</w:pPr>
          </w:p>
        </w:tc>
        <w:tc>
          <w:tcPr>
            <w:tcW w:w="6237" w:type="dxa"/>
          </w:tcPr>
          <w:p w:rsidR="00C57DD3" w:rsidRDefault="00C57DD3" w:rsidP="00986F7A"/>
        </w:tc>
        <w:tc>
          <w:tcPr>
            <w:tcW w:w="8259" w:type="dxa"/>
          </w:tcPr>
          <w:p w:rsidR="00C57DD3" w:rsidRDefault="00C57DD3" w:rsidP="00986F7A"/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3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オークション諸経費とは何か。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オークション主催会社に出品する経費のことである。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t>4</w:t>
            </w:r>
          </w:p>
        </w:tc>
        <w:tc>
          <w:tcPr>
            <w:tcW w:w="6237" w:type="dxa"/>
          </w:tcPr>
          <w:p w:rsidR="00C57DD3" w:rsidRDefault="00447EE1" w:rsidP="00986F7A">
            <w:r>
              <w:rPr>
                <w:rFonts w:hint="eastAsia"/>
              </w:rPr>
              <w:t>売注残の車両をどのように保管するのか。</w:t>
            </w:r>
          </w:p>
        </w:tc>
        <w:tc>
          <w:tcPr>
            <w:tcW w:w="8259" w:type="dxa"/>
          </w:tcPr>
          <w:p w:rsidR="00C57DD3" w:rsidRDefault="00447EE1" w:rsidP="00986F7A">
            <w:r>
              <w:rPr>
                <w:rFonts w:hint="eastAsia"/>
              </w:rPr>
              <w:t>売注残の車両はオークション会場にて保管することができる。</w:t>
            </w:r>
          </w:p>
          <w:p w:rsidR="00447EE1" w:rsidRPr="00447EE1" w:rsidRDefault="00447EE1" w:rsidP="00986F7A">
            <w:r>
              <w:rPr>
                <w:rFonts w:hint="eastAsia"/>
              </w:rPr>
              <w:t>また、他のオークション会場へ搬送したい場合、持ち帰ることも可能である。</w:t>
            </w:r>
          </w:p>
        </w:tc>
      </w:tr>
      <w:tr w:rsidR="00C57DD3" w:rsidTr="00364CAE">
        <w:trPr>
          <w:trHeight w:val="397"/>
        </w:trPr>
        <w:tc>
          <w:tcPr>
            <w:tcW w:w="817" w:type="dxa"/>
          </w:tcPr>
          <w:p w:rsidR="00C57DD3" w:rsidRDefault="00447EE1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:rsidR="00C57DD3" w:rsidRDefault="008D0F7E" w:rsidP="00986F7A"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:rsidR="00C57DD3" w:rsidRDefault="0009748C" w:rsidP="00986F7A">
            <w:r>
              <w:rPr>
                <w:rFonts w:hint="eastAsia"/>
              </w:rPr>
              <w:t>主に陸送業者を手配して搬送するが、</w:t>
            </w:r>
            <w:r w:rsidR="008D0F7E">
              <w:rPr>
                <w:rFonts w:hint="eastAsia"/>
              </w:rPr>
              <w:t>登録ナンバー付き車両は自走して搬送すること</w:t>
            </w:r>
            <w:r w:rsidR="000160C7">
              <w:br/>
            </w:r>
            <w:r w:rsidR="008D0F7E">
              <w:rPr>
                <w:rFonts w:hint="eastAsia"/>
              </w:rPr>
              <w:t>が可能</w:t>
            </w:r>
            <w:r>
              <w:rPr>
                <w:rFonts w:hint="eastAsia"/>
              </w:rPr>
              <w:t>である</w:t>
            </w:r>
            <w:r w:rsidR="008D0F7E">
              <w:rPr>
                <w:rFonts w:hint="eastAsia"/>
              </w:rPr>
              <w:t>。登録ナンバーが既に無い車両は、陸送業者が搬送する。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35343C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:rsidR="00986F7A" w:rsidRDefault="0035343C" w:rsidP="00986F7A">
            <w:r>
              <w:rPr>
                <w:rFonts w:hint="eastAsia"/>
              </w:rPr>
              <w:t>オークションの出品車両一元管理とは何か。</w:t>
            </w:r>
          </w:p>
        </w:tc>
        <w:tc>
          <w:tcPr>
            <w:tcW w:w="8259" w:type="dxa"/>
          </w:tcPr>
          <w:p w:rsidR="00986F7A" w:rsidRDefault="0035343C" w:rsidP="00986F7A">
            <w:r>
              <w:rPr>
                <w:rFonts w:hint="eastAsia"/>
              </w:rPr>
              <w:t>オークション主催会社が管理しており、出品番号は</w:t>
            </w:r>
            <w:r w:rsidRPr="0035343C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が</w:t>
            </w:r>
            <w:r w:rsidR="005A4D7F">
              <w:br/>
            </w:r>
            <w:r>
              <w:rPr>
                <w:rFonts w:hint="eastAsia"/>
              </w:rPr>
              <w:t>割り当てることができない。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D16C6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:rsidR="00986F7A" w:rsidRDefault="000D16C6" w:rsidP="00986F7A">
            <w:r>
              <w:rPr>
                <w:rFonts w:hint="eastAsia"/>
              </w:rPr>
              <w:t>予算は落札価格のことであるか。</w:t>
            </w:r>
          </w:p>
        </w:tc>
        <w:tc>
          <w:tcPr>
            <w:tcW w:w="8259" w:type="dxa"/>
          </w:tcPr>
          <w:p w:rsidR="00986F7A" w:rsidRDefault="000D16C6" w:rsidP="00986F7A">
            <w:r>
              <w:rPr>
                <w:rFonts w:hint="eastAsia"/>
              </w:rPr>
              <w:t>業者が提示する予算は、落札価格である。スグクル車販株式会社は、それに手数料等を</w:t>
            </w:r>
            <w:r>
              <w:br/>
            </w:r>
            <w:r>
              <w:rPr>
                <w:rFonts w:hint="eastAsia"/>
              </w:rPr>
              <w:t>加える。</w:t>
            </w:r>
            <w:r w:rsidR="009B3C37">
              <w:rPr>
                <w:rFonts w:hint="eastAsia"/>
              </w:rPr>
              <w:t>予算より高価格で落札した場合は、差額をスグクル車販株式会社の利益と</w:t>
            </w:r>
            <w:r w:rsidR="009B3C37">
              <w:br/>
            </w:r>
            <w:r w:rsidR="009B3C37">
              <w:rPr>
                <w:rFonts w:hint="eastAsia"/>
              </w:rPr>
              <w:t>する。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552086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:rsidR="00986F7A" w:rsidRPr="00552086" w:rsidRDefault="00A0731A" w:rsidP="00986F7A">
            <w:r>
              <w:rPr>
                <w:rFonts w:hint="eastAsia"/>
              </w:rPr>
              <w:t>打ち合わせの内容は、メモに記述しているか。</w:t>
            </w:r>
          </w:p>
          <w:p w:rsidR="00552086" w:rsidRDefault="00552086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「売注文」第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:rsidR="00986F7A" w:rsidRDefault="00A0731A" w:rsidP="00986F7A">
            <w:r>
              <w:rPr>
                <w:rFonts w:hint="eastAsia"/>
              </w:rPr>
              <w:t>正式な書類は発行せず、メモを記述している。</w:t>
            </w:r>
            <w:r>
              <w:br/>
            </w:r>
            <w:r>
              <w:rPr>
                <w:rFonts w:hint="eastAsia"/>
              </w:rPr>
              <w:t>また、メールによる証拠文書も存在</w:t>
            </w:r>
            <w:r w:rsidR="00CD3463">
              <w:rPr>
                <w:rFonts w:hint="eastAsia"/>
              </w:rPr>
              <w:t>が、正式な書類ではない</w:t>
            </w:r>
            <w:r>
              <w:rPr>
                <w:rFonts w:hint="eastAsia"/>
              </w:rPr>
              <w:t>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Pr="005234B8" w:rsidRDefault="00982930" w:rsidP="00986F7A">
            <w:pPr>
              <w:jc w:val="right"/>
            </w:pPr>
            <w:r>
              <w:rPr>
                <w:rFonts w:hint="eastAsia"/>
              </w:rPr>
              <w:t>9</w:t>
            </w:r>
          </w:p>
        </w:tc>
        <w:tc>
          <w:tcPr>
            <w:tcW w:w="6237" w:type="dxa"/>
          </w:tcPr>
          <w:p w:rsidR="00986F7A" w:rsidRDefault="00982930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</w:t>
            </w:r>
            <w:r w:rsidR="00026BD6">
              <w:rPr>
                <w:rFonts w:hint="eastAsia"/>
              </w:rPr>
              <w:t>の注文では、</w:t>
            </w:r>
            <w:r w:rsidR="00026BD6">
              <w:rPr>
                <w:rFonts w:hint="eastAsia"/>
              </w:rPr>
              <w:t>1</w:t>
            </w:r>
            <w:r w:rsidR="00026BD6">
              <w:rPr>
                <w:rFonts w:hint="eastAsia"/>
              </w:rPr>
              <w:t>台の車両のみ扱うか。</w:t>
            </w:r>
          </w:p>
        </w:tc>
        <w:tc>
          <w:tcPr>
            <w:tcW w:w="8259" w:type="dxa"/>
          </w:tcPr>
          <w:p w:rsidR="00986F7A" w:rsidRDefault="00026BD6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度の注文で、複数台の車両を扱う場合もある。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026BD6" w:rsidP="00986F7A">
            <w:pPr>
              <w:jc w:val="right"/>
            </w:pPr>
            <w:r>
              <w:rPr>
                <w:rFonts w:hint="eastAsia"/>
              </w:rPr>
              <w:t>10</w:t>
            </w:r>
          </w:p>
        </w:tc>
        <w:tc>
          <w:tcPr>
            <w:tcW w:w="6237" w:type="dxa"/>
          </w:tcPr>
          <w:p w:rsidR="00986F7A" w:rsidRDefault="00026BD6" w:rsidP="00986F7A">
            <w:r>
              <w:rPr>
                <w:rFonts w:hint="eastAsia"/>
              </w:rPr>
              <w:t>希望価格を下回った場合、キャンセル委託金は発生するか。</w:t>
            </w:r>
          </w:p>
        </w:tc>
        <w:tc>
          <w:tcPr>
            <w:tcW w:w="8259" w:type="dxa"/>
          </w:tcPr>
          <w:p w:rsidR="00986F7A" w:rsidRDefault="00026BD6" w:rsidP="00986F7A">
            <w:r>
              <w:rPr>
                <w:rFonts w:hint="eastAsia"/>
              </w:rPr>
              <w:t>希望価格を下回った場合、落札することが不可能であるため、キャンセルは発生</w:t>
            </w:r>
            <w:r>
              <w:br/>
            </w:r>
            <w:r>
              <w:rPr>
                <w:rFonts w:hint="eastAsia"/>
              </w:rPr>
              <w:t>しない。ただし、出品手数料は支払う。</w:t>
            </w:r>
          </w:p>
        </w:tc>
      </w:tr>
      <w:tr w:rsidR="00986F7A" w:rsidTr="00364CAE">
        <w:trPr>
          <w:trHeight w:val="397"/>
        </w:trPr>
        <w:tc>
          <w:tcPr>
            <w:tcW w:w="817" w:type="dxa"/>
          </w:tcPr>
          <w:p w:rsidR="00986F7A" w:rsidRDefault="00FA1EA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:rsidR="00986F7A" w:rsidRDefault="00FA1EA7" w:rsidP="00986F7A">
            <w:r>
              <w:rPr>
                <w:rFonts w:hint="eastAsia"/>
              </w:rPr>
              <w:t>必要書類はだれが起票するか。</w:t>
            </w:r>
          </w:p>
        </w:tc>
        <w:tc>
          <w:tcPr>
            <w:tcW w:w="8259" w:type="dxa"/>
          </w:tcPr>
          <w:p w:rsidR="00986F7A" w:rsidRDefault="00FA1EA7" w:rsidP="00986F7A">
            <w:r>
              <w:rPr>
                <w:rFonts w:hint="eastAsia"/>
              </w:rPr>
              <w:t>営業担当者が起票するが、業者の印も必要なため、一部は担当者が</w:t>
            </w:r>
            <w:r w:rsidR="006A0ADD">
              <w:rPr>
                <w:rFonts w:hint="eastAsia"/>
              </w:rPr>
              <w:t>担う</w:t>
            </w:r>
            <w:r>
              <w:rPr>
                <w:rFonts w:hint="eastAsia"/>
              </w:rPr>
              <w:t>。</w:t>
            </w:r>
          </w:p>
        </w:tc>
      </w:tr>
      <w:bookmarkEnd w:id="0"/>
    </w:tbl>
    <w:p w:rsidR="006536E8" w:rsidRDefault="006536E8" w:rsidP="00981216"/>
    <w:sectPr w:rsidR="006536E8" w:rsidSect="00541AAE">
      <w:headerReference w:type="default" r:id="rId6"/>
      <w:footerReference w:type="default" r:id="rId7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C4" w:rsidRDefault="006203C4" w:rsidP="00273989">
      <w:pPr>
        <w:pStyle w:val="a3"/>
      </w:pPr>
      <w:r>
        <w:separator/>
      </w:r>
    </w:p>
  </w:endnote>
  <w:endnote w:type="continuationSeparator" w:id="0">
    <w:p w:rsidR="006203C4" w:rsidRDefault="006203C4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/>
                        <w:p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/>
                  <w:p w:rsidR="00B67C87" w:rsidRDefault="00B67C87" w:rsidP="00320029"/>
                </w:txbxContent>
              </v:textbox>
            </v:shape>
          </w:pict>
        </mc:Fallback>
      </mc:AlternateContent>
    </w:r>
    <w:proofErr w:type="spellStart"/>
    <w:r>
      <w:rPr>
        <w:rFonts w:hint="eastAsia"/>
      </w:rPr>
      <w:t>IH</w:t>
    </w:r>
    <w:proofErr w:type="spellEnd"/>
    <w:r>
      <w:rPr>
        <w:rFonts w:hint="eastAsia"/>
      </w:rPr>
      <w:t>-</w:t>
    </w:r>
    <w:proofErr w:type="spellStart"/>
    <w:r>
      <w:rPr>
        <w:rFonts w:hint="eastAsia"/>
      </w:rPr>
      <w:t>13A</w:t>
    </w:r>
    <w:proofErr w:type="spellEnd"/>
    <w:r>
      <w:rPr>
        <w:rFonts w:hint="eastAsia"/>
      </w:rPr>
      <w:t xml:space="preserve">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C4" w:rsidRDefault="006203C4" w:rsidP="00273989">
      <w:pPr>
        <w:pStyle w:val="a3"/>
      </w:pPr>
      <w:r>
        <w:separator/>
      </w:r>
    </w:p>
  </w:footnote>
  <w:footnote w:type="continuationSeparator" w:id="0">
    <w:p w:rsidR="006203C4" w:rsidRDefault="006203C4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12B" w:rsidRPr="004909FA" w:rsidRDefault="00DC512B" w:rsidP="00DC512B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　車両販売管理システム</w:t>
                            </w:r>
                          </w:p>
                          <w:p w:rsidR="00273989" w:rsidRPr="00DC512B" w:rsidRDefault="00273989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DC512B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売注文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867683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676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8676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DC512B" w:rsidRPr="004909FA" w:rsidRDefault="00DC512B" w:rsidP="00DC512B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　車両販売管理システム</w:t>
                      </w:r>
                    </w:p>
                    <w:p w:rsidR="00273989" w:rsidRPr="00DC512B" w:rsidRDefault="00273989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DC512B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売注文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867683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676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8676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160C7"/>
    <w:rsid w:val="00026BD6"/>
    <w:rsid w:val="00053C62"/>
    <w:rsid w:val="0009748C"/>
    <w:rsid w:val="000975C7"/>
    <w:rsid w:val="000B5B01"/>
    <w:rsid w:val="000D16C6"/>
    <w:rsid w:val="000E03F1"/>
    <w:rsid w:val="000E1786"/>
    <w:rsid w:val="001529A6"/>
    <w:rsid w:val="001B62B4"/>
    <w:rsid w:val="001C379B"/>
    <w:rsid w:val="002402F5"/>
    <w:rsid w:val="00273989"/>
    <w:rsid w:val="00282AF7"/>
    <w:rsid w:val="002D4A47"/>
    <w:rsid w:val="002E2084"/>
    <w:rsid w:val="00320029"/>
    <w:rsid w:val="0035343C"/>
    <w:rsid w:val="00360FA8"/>
    <w:rsid w:val="00364CAE"/>
    <w:rsid w:val="0038472F"/>
    <w:rsid w:val="00447EE1"/>
    <w:rsid w:val="00456222"/>
    <w:rsid w:val="005053B6"/>
    <w:rsid w:val="005234B8"/>
    <w:rsid w:val="00541AAE"/>
    <w:rsid w:val="00552086"/>
    <w:rsid w:val="0056717A"/>
    <w:rsid w:val="005A4D7F"/>
    <w:rsid w:val="00600F03"/>
    <w:rsid w:val="00610F83"/>
    <w:rsid w:val="006203C4"/>
    <w:rsid w:val="006536E8"/>
    <w:rsid w:val="006650A7"/>
    <w:rsid w:val="006A0ADD"/>
    <w:rsid w:val="006D3B2F"/>
    <w:rsid w:val="00730FB8"/>
    <w:rsid w:val="00732F70"/>
    <w:rsid w:val="00787074"/>
    <w:rsid w:val="007B68A8"/>
    <w:rsid w:val="007D6D10"/>
    <w:rsid w:val="007F0A12"/>
    <w:rsid w:val="00833821"/>
    <w:rsid w:val="008374BA"/>
    <w:rsid w:val="00867683"/>
    <w:rsid w:val="00872498"/>
    <w:rsid w:val="00881A41"/>
    <w:rsid w:val="008D0F7E"/>
    <w:rsid w:val="008E47EF"/>
    <w:rsid w:val="009171C9"/>
    <w:rsid w:val="00981216"/>
    <w:rsid w:val="0098209D"/>
    <w:rsid w:val="00982930"/>
    <w:rsid w:val="0098594D"/>
    <w:rsid w:val="00986F7A"/>
    <w:rsid w:val="009B3C37"/>
    <w:rsid w:val="00A0731A"/>
    <w:rsid w:val="00A76136"/>
    <w:rsid w:val="00AB218D"/>
    <w:rsid w:val="00AD7689"/>
    <w:rsid w:val="00B67C87"/>
    <w:rsid w:val="00B95455"/>
    <w:rsid w:val="00C57DD3"/>
    <w:rsid w:val="00C80AAF"/>
    <w:rsid w:val="00CB438A"/>
    <w:rsid w:val="00CD3463"/>
    <w:rsid w:val="00D0465F"/>
    <w:rsid w:val="00D95798"/>
    <w:rsid w:val="00DB1E1F"/>
    <w:rsid w:val="00DC512B"/>
    <w:rsid w:val="00EC7691"/>
    <w:rsid w:val="00F16E7D"/>
    <w:rsid w:val="00FA1EA7"/>
    <w:rsid w:val="00FB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5724A1E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86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26</cp:revision>
  <cp:lastPrinted>2006-06-21T09:46:00Z</cp:lastPrinted>
  <dcterms:created xsi:type="dcterms:W3CDTF">2018-06-01T00:55:00Z</dcterms:created>
  <dcterms:modified xsi:type="dcterms:W3CDTF">2018-06-07T10:48:00Z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