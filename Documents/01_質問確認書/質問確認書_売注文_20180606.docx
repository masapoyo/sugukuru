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</w:t>
            </w:r>
            <w:r>
              <w:rPr>
                <w:rFonts w:hint="eastAsia"/>
              </w:rPr>
              <w:t>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6F7A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必要書類が、車両関係書類と同等、または、含まれていた場合、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</w:t>
            </w:r>
            <w:r>
              <w:rPr>
                <w:rFonts w:hint="eastAsia"/>
              </w:rPr>
              <w:t>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:rsidR="00C57DD3" w:rsidRPr="00986F7A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>
            <w:bookmarkStart w:id="0" w:name="_GoBack"/>
            <w:bookmarkEnd w:id="0"/>
          </w:p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5C7" w:rsidRDefault="000975C7" w:rsidP="00273989">
      <w:pPr>
        <w:pStyle w:val="a3"/>
      </w:pPr>
      <w:r>
        <w:separator/>
      </w:r>
    </w:p>
  </w:endnote>
  <w:endnote w:type="continuationSeparator" w:id="0">
    <w:p w:rsidR="000975C7" w:rsidRDefault="000975C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5C7" w:rsidRDefault="000975C7" w:rsidP="00273989">
      <w:pPr>
        <w:pStyle w:val="a3"/>
      </w:pPr>
      <w:r>
        <w:separator/>
      </w:r>
    </w:p>
  </w:footnote>
  <w:footnote w:type="continuationSeparator" w:id="0">
    <w:p w:rsidR="000975C7" w:rsidRDefault="000975C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64CA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64CA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64CA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64CA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529A6"/>
    <w:rsid w:val="001B62B4"/>
    <w:rsid w:val="001C379B"/>
    <w:rsid w:val="002402F5"/>
    <w:rsid w:val="00273989"/>
    <w:rsid w:val="00282AF7"/>
    <w:rsid w:val="002D4A47"/>
    <w:rsid w:val="00320029"/>
    <w:rsid w:val="00360FA8"/>
    <w:rsid w:val="00364CAE"/>
    <w:rsid w:val="00541AAE"/>
    <w:rsid w:val="0056717A"/>
    <w:rsid w:val="00600F03"/>
    <w:rsid w:val="00610F83"/>
    <w:rsid w:val="006536E8"/>
    <w:rsid w:val="006650A7"/>
    <w:rsid w:val="00730FB8"/>
    <w:rsid w:val="00732F70"/>
    <w:rsid w:val="00787074"/>
    <w:rsid w:val="007B68A8"/>
    <w:rsid w:val="007F0A12"/>
    <w:rsid w:val="00833821"/>
    <w:rsid w:val="008374BA"/>
    <w:rsid w:val="00872498"/>
    <w:rsid w:val="00881A41"/>
    <w:rsid w:val="008E47EF"/>
    <w:rsid w:val="009171C9"/>
    <w:rsid w:val="00981216"/>
    <w:rsid w:val="0098594D"/>
    <w:rsid w:val="00986F7A"/>
    <w:rsid w:val="00A76136"/>
    <w:rsid w:val="00AD7689"/>
    <w:rsid w:val="00B67C87"/>
    <w:rsid w:val="00C57DD3"/>
    <w:rsid w:val="00C80AAF"/>
    <w:rsid w:val="00CB438A"/>
    <w:rsid w:val="00DB1E1F"/>
    <w:rsid w:val="00DC512B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950C533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</cp:revision>
  <cp:lastPrinted>2006-06-21T09:46:00Z</cp:lastPrinted>
  <dcterms:created xsi:type="dcterms:W3CDTF">2018-06-01T00:55:00Z</dcterms:created>
  <dcterms:modified xsi:type="dcterms:W3CDTF">2018-06-01T23:07:00Z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