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rFonts w:hint="eastAsia"/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rFonts w:hint="eastAsia"/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B67C87" w:rsidRDefault="00B67C87" w:rsidP="00B67C87"/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Pr="00986F7A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</w:tbl>
    <w:p w:rsidR="006536E8" w:rsidRDefault="006536E8" w:rsidP="00981216">
      <w:pPr>
        <w:rPr>
          <w:rFonts w:hint="eastAsia"/>
        </w:rPr>
      </w:pPr>
    </w:p>
    <w:sectPr w:rsidR="006536E8" w:rsidSect="00541A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1C9" w:rsidRDefault="009171C9" w:rsidP="00273989">
      <w:pPr>
        <w:pStyle w:val="a3"/>
      </w:pPr>
      <w:r>
        <w:separator/>
      </w:r>
    </w:p>
  </w:endnote>
  <w:endnote w:type="continuationSeparator" w:id="0">
    <w:p w:rsidR="009171C9" w:rsidRDefault="009171C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1C9" w:rsidRDefault="009171C9" w:rsidP="00273989">
      <w:pPr>
        <w:pStyle w:val="a3"/>
      </w:pPr>
      <w:r>
        <w:separator/>
      </w:r>
    </w:p>
  </w:footnote>
  <w:footnote w:type="continuationSeparator" w:id="0">
    <w:p w:rsidR="009171C9" w:rsidRDefault="009171C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  <w:rPr>
        <w:rFonts w:hint="eastAsia"/>
      </w:rPr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87" w:rsidRDefault="00B67C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B5B01"/>
    <w:rsid w:val="000E03F1"/>
    <w:rsid w:val="001529A6"/>
    <w:rsid w:val="001C379B"/>
    <w:rsid w:val="00273989"/>
    <w:rsid w:val="00282AF7"/>
    <w:rsid w:val="002D4A47"/>
    <w:rsid w:val="00320029"/>
    <w:rsid w:val="00360FA8"/>
    <w:rsid w:val="00541AAE"/>
    <w:rsid w:val="0056717A"/>
    <w:rsid w:val="00600F03"/>
    <w:rsid w:val="00610F83"/>
    <w:rsid w:val="006536E8"/>
    <w:rsid w:val="006650A7"/>
    <w:rsid w:val="00730FB8"/>
    <w:rsid w:val="00732F70"/>
    <w:rsid w:val="007B68A8"/>
    <w:rsid w:val="007F0A12"/>
    <w:rsid w:val="00833821"/>
    <w:rsid w:val="008374BA"/>
    <w:rsid w:val="00872498"/>
    <w:rsid w:val="00881A41"/>
    <w:rsid w:val="008E47EF"/>
    <w:rsid w:val="009171C9"/>
    <w:rsid w:val="00981216"/>
    <w:rsid w:val="0098594D"/>
    <w:rsid w:val="00986F7A"/>
    <w:rsid w:val="00A76136"/>
    <w:rsid w:val="00AD7689"/>
    <w:rsid w:val="00B67C87"/>
    <w:rsid w:val="00C57DD3"/>
    <w:rsid w:val="00C80AAF"/>
    <w:rsid w:val="00CB438A"/>
    <w:rsid w:val="00DB1E1F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DB04EE7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質問確認書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Windows ユーザー</cp:lastModifiedBy>
  <cp:revision>1</cp:revision>
  <cp:lastPrinted>2006-06-21T09:46:00Z</cp:lastPrinted>
  <dcterms:created xsi:type="dcterms:W3CDTF">2018-06-01T00:55:00Z</dcterms:created>
  <dcterms:modified xsi:type="dcterms:W3CDTF">2018-06-01T00:57:00Z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