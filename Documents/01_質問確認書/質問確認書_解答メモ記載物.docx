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14:paraId="7380FBBF" w14:textId="77777777" w:rsidTr="00077B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91CC61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5A60CF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40A82F" w14:textId="77777777"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14:paraId="5450D8CE" w14:textId="77777777" w:rsidTr="00077BAE">
        <w:trPr>
          <w:trHeight w:val="397"/>
        </w:trPr>
        <w:tc>
          <w:tcPr>
            <w:tcW w:w="817" w:type="dxa"/>
          </w:tcPr>
          <w:p w14:paraId="69D6E11C" w14:textId="77777777" w:rsidR="00C57DD3" w:rsidRDefault="00391822" w:rsidP="00986F7A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</w:tcPr>
          <w:p w14:paraId="7386E9AD" w14:textId="77777777" w:rsidR="00391822" w:rsidRDefault="00B83184" w:rsidP="00986F7A">
            <w:r>
              <w:rPr>
                <w:rFonts w:hint="eastAsia"/>
              </w:rPr>
              <w:t>事務員と</w:t>
            </w:r>
            <w:r w:rsidR="00003B5A">
              <w:rPr>
                <w:rFonts w:hint="eastAsia"/>
              </w:rPr>
              <w:t>営業担当者は、双方とも、</w:t>
            </w:r>
            <w:r w:rsidR="00391822">
              <w:rPr>
                <w:rFonts w:hint="eastAsia"/>
              </w:rPr>
              <w:t>スグクル車販株式会社</w:t>
            </w:r>
            <w:r w:rsidR="00003B5A">
              <w:rPr>
                <w:rFonts w:hint="eastAsia"/>
              </w:rPr>
              <w:t>の</w:t>
            </w:r>
            <w:r w:rsidR="00FB69E8">
              <w:br/>
            </w:r>
            <w:r w:rsidR="00003B5A">
              <w:rPr>
                <w:rFonts w:hint="eastAsia"/>
              </w:rPr>
              <w:t>被用者か。</w:t>
            </w:r>
          </w:p>
          <w:p w14:paraId="19BF9161" w14:textId="77777777" w:rsidR="00986F7A" w:rsidRDefault="00003B5A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</w:t>
            </w:r>
            <w:r w:rsidR="00391822">
              <w:rPr>
                <w:rFonts w:hint="eastAsia"/>
              </w:rPr>
              <w:t>第</w:t>
            </w:r>
            <w:r w:rsidR="00391822"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 w:rsidR="00391822">
              <w:rPr>
                <w:rFonts w:hint="eastAsia"/>
              </w:rPr>
              <w:t>2</w:t>
            </w:r>
            <w:r w:rsidR="009C18E9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459789DF" w14:textId="77777777" w:rsidR="00C57DD3" w:rsidRDefault="00B6455A" w:rsidP="00986F7A">
            <w:r>
              <w:rPr>
                <w:rFonts w:hint="eastAsia"/>
              </w:rPr>
              <w:t>両方とも当社の社員</w:t>
            </w:r>
          </w:p>
          <w:p w14:paraId="05859CA4" w14:textId="77777777" w:rsidR="00B6455A" w:rsidRDefault="00B6455A" w:rsidP="00986F7A">
            <w:r>
              <w:rPr>
                <w:rFonts w:hint="eastAsia"/>
              </w:rPr>
              <w:t>営業担当者……基本的外回り（営業活動）</w:t>
            </w:r>
          </w:p>
          <w:p w14:paraId="6538EFB5" w14:textId="45A3C4BE" w:rsidR="00B6455A" w:rsidRPr="00B6455A" w:rsidRDefault="00B6455A" w:rsidP="00986F7A">
            <w:r>
              <w:rPr>
                <w:rFonts w:hint="eastAsia"/>
              </w:rPr>
              <w:t>事務員……あまり外に出ない（社内で働いてる）</w:t>
            </w:r>
          </w:p>
        </w:tc>
      </w:tr>
      <w:tr w:rsidR="00C57DD3" w14:paraId="02D597A1" w14:textId="77777777" w:rsidTr="00077BAE">
        <w:trPr>
          <w:trHeight w:val="397"/>
        </w:trPr>
        <w:tc>
          <w:tcPr>
            <w:tcW w:w="817" w:type="dxa"/>
          </w:tcPr>
          <w:p w14:paraId="3C9A3FD0" w14:textId="77777777" w:rsidR="00C57DD3" w:rsidRDefault="00FE6002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048ED466" w14:textId="77777777" w:rsidR="00C57DD3" w:rsidRDefault="00FE6002" w:rsidP="00986F7A">
            <w:r>
              <w:rPr>
                <w:rFonts w:hint="eastAsia"/>
              </w:rPr>
              <w:t>営業担当者と調達担当者は、</w:t>
            </w:r>
            <w:r w:rsidR="009C18E9">
              <w:rPr>
                <w:rFonts w:hint="eastAsia"/>
              </w:rPr>
              <w:t>双方とも、</w:t>
            </w:r>
            <w:r>
              <w:rPr>
                <w:rFonts w:hint="eastAsia"/>
              </w:rPr>
              <w:t>同一の業務を担う者か。</w:t>
            </w:r>
          </w:p>
          <w:p w14:paraId="76770B9E" w14:textId="77777777" w:rsidR="00FE6002" w:rsidRPr="00391822" w:rsidRDefault="00FE6002" w:rsidP="00986F7A">
            <w:r>
              <w:rPr>
                <w:rFonts w:hint="eastAsia"/>
              </w:rPr>
              <w:t>（「</w:t>
            </w:r>
            <w:r w:rsidR="009C18E9">
              <w:rPr>
                <w:rFonts w:hint="eastAsia"/>
              </w:rPr>
              <w:t>現行業務内容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</w:t>
            </w:r>
            <w:r w:rsidR="009C18E9">
              <w:rPr>
                <w:rFonts w:hint="eastAsia"/>
              </w:rPr>
              <w:t>概要</w:t>
            </w:r>
            <w:r>
              <w:rPr>
                <w:rFonts w:hint="eastAsia"/>
              </w:rPr>
              <w:t>」</w:t>
            </w:r>
            <w:r w:rsidR="009C18E9">
              <w:rPr>
                <w:rFonts w:hint="eastAsia"/>
              </w:rPr>
              <w:t>第</w:t>
            </w:r>
            <w:r w:rsidR="009C18E9">
              <w:t>9</w:t>
            </w:r>
            <w:r w:rsidR="009C18E9">
              <w:rPr>
                <w:rFonts w:hint="eastAsia"/>
              </w:rPr>
              <w:t>項、</w:t>
            </w:r>
            <w:r w:rsidR="00FC5164">
              <w:rPr>
                <w:rFonts w:hint="eastAsia"/>
              </w:rPr>
              <w:t>「買注文」第</w:t>
            </w:r>
            <w:r w:rsidR="00FC5164">
              <w:rPr>
                <w:rFonts w:hint="eastAsia"/>
              </w:rPr>
              <w:t>2</w:t>
            </w:r>
            <w:r w:rsid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73BDA4FD" w14:textId="77777777" w:rsidR="00C57DD3" w:rsidRDefault="00E419B0" w:rsidP="00986F7A">
            <w:r>
              <w:rPr>
                <w:rFonts w:hint="eastAsia"/>
              </w:rPr>
              <w:t>同一人物（単なる担任の表記ゆれ）</w:t>
            </w:r>
          </w:p>
          <w:p w14:paraId="50059FF0" w14:textId="47EF4020" w:rsidR="00C75FAE" w:rsidRPr="00C75FAE" w:rsidRDefault="00C75FAE" w:rsidP="00986F7A">
            <w:r>
              <w:rPr>
                <w:rFonts w:hint="eastAsia"/>
              </w:rPr>
              <w:t>営業担当者で統一</w:t>
            </w:r>
          </w:p>
        </w:tc>
      </w:tr>
      <w:tr w:rsidR="00C57DD3" w14:paraId="0B2D8B4D" w14:textId="77777777" w:rsidTr="00077BAE">
        <w:trPr>
          <w:trHeight w:val="397"/>
        </w:trPr>
        <w:tc>
          <w:tcPr>
            <w:tcW w:w="817" w:type="dxa"/>
          </w:tcPr>
          <w:p w14:paraId="57269C02" w14:textId="77777777" w:rsidR="00C57DD3" w:rsidRDefault="00FC5164" w:rsidP="00986F7A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237" w:type="dxa"/>
          </w:tcPr>
          <w:p w14:paraId="7F3BCC1F" w14:textId="77777777" w:rsidR="00C57DD3" w:rsidRDefault="00FC5164" w:rsidP="00986F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度のオークションにつき、平均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</w:t>
            </w:r>
            <w:r w:rsidR="00423792">
              <w:rPr>
                <w:rFonts w:hint="eastAsia"/>
              </w:rPr>
              <w:t>。</w:t>
            </w:r>
            <w:r>
              <w:br/>
            </w:r>
            <w:r w:rsidR="00423792">
              <w:rPr>
                <w:rFonts w:hint="eastAsia"/>
              </w:rPr>
              <w:t>若しくは、</w:t>
            </w:r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か。</w:t>
            </w:r>
          </w:p>
          <w:p w14:paraId="3412B879" w14:textId="77777777" w:rsidR="00FC5164" w:rsidRPr="00FC5164" w:rsidRDefault="00FC5164" w:rsidP="00986F7A">
            <w:r>
              <w:rPr>
                <w:rFonts w:hint="eastAsia"/>
              </w:rPr>
              <w:t>（</w:t>
            </w:r>
            <w:r w:rsidRPr="00FC5164">
              <w:rPr>
                <w:rFonts w:hint="eastAsia"/>
              </w:rPr>
              <w:t>「現行業務内容」</w:t>
            </w:r>
            <w:r w:rsidRPr="00FC5164">
              <w:rPr>
                <w:rFonts w:hint="eastAsia"/>
              </w:rPr>
              <w:t>-</w:t>
            </w:r>
            <w:r w:rsidRPr="00FC5164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7</w:t>
            </w:r>
            <w:r w:rsidRP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4D3BD37F" w14:textId="24C783B2" w:rsidR="00C57DD3" w:rsidRDefault="005650FD" w:rsidP="00986F7A">
            <w:r>
              <w:rPr>
                <w:rFonts w:hint="eastAsia"/>
              </w:rPr>
              <w:t>一回のオークションで</w:t>
            </w:r>
            <w:r w:rsidR="00BB7258">
              <w:rPr>
                <w:rFonts w:hint="eastAsia"/>
              </w:rPr>
              <w:t>一業者につき平均１０台</w:t>
            </w:r>
          </w:p>
        </w:tc>
      </w:tr>
      <w:tr w:rsidR="00C57DD3" w14:paraId="7F69768C" w14:textId="77777777" w:rsidTr="00077BAE">
        <w:trPr>
          <w:trHeight w:val="397"/>
        </w:trPr>
        <w:tc>
          <w:tcPr>
            <w:tcW w:w="817" w:type="dxa"/>
          </w:tcPr>
          <w:p w14:paraId="6D45CC7B" w14:textId="77777777" w:rsidR="00C57DD3" w:rsidRDefault="009104FD" w:rsidP="00986F7A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37" w:type="dxa"/>
          </w:tcPr>
          <w:p w14:paraId="29C27DC6" w14:textId="47D35798" w:rsidR="00C57DD3" w:rsidRDefault="00CC0E03" w:rsidP="00986F7A">
            <w:r>
              <w:rPr>
                <w:rFonts w:hint="eastAsia"/>
              </w:rPr>
              <w:t>業者は</w:t>
            </w:r>
            <w:r w:rsidR="00493A6E">
              <w:rPr>
                <w:rFonts w:hint="eastAsia"/>
              </w:rPr>
              <w:t>、</w:t>
            </w:r>
            <w:r w:rsidR="00B66C13">
              <w:rPr>
                <w:rFonts w:hint="eastAsia"/>
              </w:rPr>
              <w:t>故意的に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すこと</w:t>
            </w:r>
            <w:r>
              <w:rPr>
                <w:rFonts w:hint="eastAsia"/>
              </w:rPr>
              <w:t>が</w:t>
            </w:r>
            <w:r w:rsidR="00B66C13">
              <w:rPr>
                <w:rFonts w:hint="eastAsia"/>
              </w:rPr>
              <w:t>可能</w:t>
            </w:r>
            <w:r>
              <w:rPr>
                <w:rFonts w:hint="eastAsia"/>
              </w:rPr>
              <w:t>か。</w:t>
            </w:r>
          </w:p>
          <w:p w14:paraId="255FEEC5" w14:textId="77777777" w:rsidR="009104FD" w:rsidRPr="00FC5164" w:rsidRDefault="009104FD" w:rsidP="00986F7A">
            <w:r>
              <w:rPr>
                <w:rFonts w:hint="eastAsia"/>
              </w:rPr>
              <w:t>（</w:t>
            </w:r>
            <w:r w:rsidR="00CC0E03" w:rsidRPr="00CC0E03">
              <w:rPr>
                <w:rFonts w:hint="eastAsia"/>
              </w:rPr>
              <w:t>「現行業務内容」</w:t>
            </w:r>
            <w:r w:rsidR="00CC0E03" w:rsidRPr="00CC0E03">
              <w:rPr>
                <w:rFonts w:hint="eastAsia"/>
              </w:rPr>
              <w:t>-</w:t>
            </w:r>
            <w:r w:rsidR="00CC0E03" w:rsidRPr="00CC0E03">
              <w:rPr>
                <w:rFonts w:hint="eastAsia"/>
              </w:rPr>
              <w:t>「買注文」第</w:t>
            </w:r>
            <w:r w:rsidR="00CC0E03">
              <w:t>10</w:t>
            </w:r>
            <w:r w:rsidR="00CC0E03" w:rsidRPr="00CC0E03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20C4851B" w14:textId="77777777" w:rsidR="00C57DD3" w:rsidRDefault="00A846B4" w:rsidP="00986F7A">
            <w:r>
              <w:rPr>
                <w:rFonts w:hint="eastAsia"/>
              </w:rPr>
              <w:t>あり得る。可能。「見つからないなら別にいいわ」</w:t>
            </w:r>
          </w:p>
          <w:p w14:paraId="4C772DA3" w14:textId="77777777" w:rsidR="008759C2" w:rsidRDefault="008759C2" w:rsidP="00986F7A">
            <w:r>
              <w:rPr>
                <w:rFonts w:hint="eastAsia"/>
              </w:rPr>
              <w:t>ほとんどの理由が「予算足りない」</w:t>
            </w:r>
          </w:p>
          <w:p w14:paraId="6C57CD3C" w14:textId="69F16ED5" w:rsidR="00771DA9" w:rsidRPr="008759C2" w:rsidRDefault="00771DA9" w:rsidP="00986F7A">
            <w:r>
              <w:rPr>
                <w:rFonts w:hint="eastAsia"/>
              </w:rPr>
              <w:t>※ただし経費は請求する（取引がなくなるだけ）</w:t>
            </w:r>
            <w:r w:rsidR="007549F3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="007549F3">
              <w:t>5</w:t>
            </w:r>
            <w:r w:rsidR="007549F3">
              <w:rPr>
                <w:rFonts w:hint="eastAsia"/>
              </w:rPr>
              <w:t>項にかく</w:t>
            </w:r>
            <w:bookmarkStart w:id="0" w:name="_GoBack"/>
            <w:bookmarkEnd w:id="0"/>
          </w:p>
        </w:tc>
      </w:tr>
      <w:tr w:rsidR="00C57DD3" w14:paraId="7EEAB622" w14:textId="77777777" w:rsidTr="00077BAE">
        <w:trPr>
          <w:trHeight w:val="397"/>
        </w:trPr>
        <w:tc>
          <w:tcPr>
            <w:tcW w:w="817" w:type="dxa"/>
          </w:tcPr>
          <w:p w14:paraId="0BF5CD87" w14:textId="77777777" w:rsidR="00C57DD3" w:rsidRDefault="00B66C13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14:paraId="6FDA6079" w14:textId="0FC11265" w:rsidR="00C57DD3" w:rsidRDefault="00CC0E03" w:rsidP="00986F7A">
            <w:r>
              <w:rPr>
                <w:rFonts w:hint="eastAsia"/>
              </w:rPr>
              <w:t>業者</w:t>
            </w:r>
            <w:r w:rsidR="00B66C13">
              <w:rPr>
                <w:rFonts w:hint="eastAsia"/>
              </w:rPr>
              <w:t>が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し</w:t>
            </w:r>
            <w:r>
              <w:rPr>
                <w:rFonts w:hint="eastAsia"/>
              </w:rPr>
              <w:t>た場合、</w:t>
            </w:r>
            <w:commentRangeStart w:id="1"/>
            <w:r>
              <w:rPr>
                <w:rFonts w:hint="eastAsia"/>
              </w:rPr>
              <w:t>どのような方法と連絡手段で</w:t>
            </w:r>
            <w:r w:rsidR="00BF4B5D">
              <w:br/>
            </w:r>
            <w:r w:rsidR="00B66C13">
              <w:rPr>
                <w:rFonts w:hint="eastAsia"/>
              </w:rPr>
              <w:t>対処</w:t>
            </w:r>
            <w:r>
              <w:rPr>
                <w:rFonts w:hint="eastAsia"/>
              </w:rPr>
              <w:t>しているか。</w:t>
            </w:r>
            <w:commentRangeEnd w:id="1"/>
            <w:r w:rsidR="00FB69E8">
              <w:rPr>
                <w:rStyle w:val="a7"/>
              </w:rPr>
              <w:commentReference w:id="1"/>
            </w:r>
          </w:p>
          <w:p w14:paraId="27B3F726" w14:textId="77777777" w:rsidR="00CC0E03" w:rsidRDefault="00CC0E03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 w:rsidRPr="00CC0E03">
              <w:rPr>
                <w:rFonts w:hint="eastAsia"/>
              </w:rPr>
              <w:t>10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4A82241D" w14:textId="77777777" w:rsidR="00C57DD3" w:rsidRDefault="00771DA9" w:rsidP="00986F7A">
            <w:r>
              <w:rPr>
                <w:rFonts w:hint="eastAsia"/>
              </w:rPr>
              <w:t>取り消すと言われたあと再検討とか示談へと入る。</w:t>
            </w:r>
          </w:p>
          <w:p w14:paraId="3E1D2394" w14:textId="067B3EAB" w:rsidR="00771DA9" w:rsidRDefault="00771DA9" w:rsidP="00986F7A">
            <w:r>
              <w:rPr>
                <w:rFonts w:hint="eastAsia"/>
              </w:rPr>
              <w:t>予算の見直しとかの相談に入る</w:t>
            </w:r>
          </w:p>
        </w:tc>
      </w:tr>
      <w:tr w:rsidR="00986F7A" w14:paraId="372B0647" w14:textId="77777777" w:rsidTr="00077BAE">
        <w:trPr>
          <w:trHeight w:val="397"/>
        </w:trPr>
        <w:tc>
          <w:tcPr>
            <w:tcW w:w="817" w:type="dxa"/>
          </w:tcPr>
          <w:p w14:paraId="0D5A4099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37" w:type="dxa"/>
          </w:tcPr>
          <w:p w14:paraId="5A6CE600" w14:textId="082A2930" w:rsidR="00986F7A" w:rsidRDefault="00FB69E8" w:rsidP="00986F7A">
            <w:r>
              <w:rPr>
                <w:rFonts w:hint="eastAsia"/>
              </w:rPr>
              <w:t>事務員が書き留めるメモには、</w:t>
            </w:r>
            <w:commentRangeStart w:id="2"/>
            <w:r>
              <w:rPr>
                <w:rFonts w:hint="eastAsia"/>
              </w:rPr>
              <w:t>どのような内容を</w:t>
            </w:r>
            <w:r w:rsidR="00BF4B5D">
              <w:rPr>
                <w:rFonts w:hint="eastAsia"/>
              </w:rPr>
              <w:t>記述</w:t>
            </w:r>
            <w:r w:rsidR="00493A6E">
              <w:rPr>
                <w:rFonts w:hint="eastAsia"/>
              </w:rPr>
              <w:t>する</w:t>
            </w:r>
            <w:r>
              <w:rPr>
                <w:rFonts w:hint="eastAsia"/>
              </w:rPr>
              <w:t>のか。</w:t>
            </w:r>
            <w:commentRangeEnd w:id="2"/>
            <w:r w:rsidR="00442C3A">
              <w:rPr>
                <w:rStyle w:val="a7"/>
              </w:rPr>
              <w:commentReference w:id="2"/>
            </w:r>
          </w:p>
          <w:p w14:paraId="1EC08597" w14:textId="77777777" w:rsidR="00FB69E8" w:rsidRDefault="00FB69E8" w:rsidP="00986F7A">
            <w:r w:rsidRPr="00FB69E8">
              <w:rPr>
                <w:rFonts w:hint="eastAsia"/>
              </w:rPr>
              <w:t>（「現行業務内容」</w:t>
            </w:r>
            <w:r w:rsidRPr="00FB69E8">
              <w:rPr>
                <w:rFonts w:hint="eastAsia"/>
              </w:rPr>
              <w:t>-</w:t>
            </w:r>
            <w:r w:rsidRPr="00FB69E8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FB69E8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516DA82C" w14:textId="036AEF75" w:rsidR="00986F7A" w:rsidRDefault="00BD046F" w:rsidP="00986F7A">
            <w:r>
              <w:rPr>
                <w:rFonts w:hint="eastAsia"/>
              </w:rPr>
              <w:t>車名・年式</w:t>
            </w:r>
            <w:r w:rsidR="004951D1">
              <w:rPr>
                <w:rFonts w:hint="eastAsia"/>
              </w:rPr>
              <w:t>（和暦）</w:t>
            </w:r>
            <w:r>
              <w:rPr>
                <w:rFonts w:hint="eastAsia"/>
              </w:rPr>
              <w:t>・型式（キーとなる（これが決まれば車両が決まる））・色・走行距離・予算・オートマ・ミッション（第二のキー（これは型式では分からない））（最低限こんなもの）</w:t>
            </w:r>
          </w:p>
          <w:p w14:paraId="5AD1A16F" w14:textId="6BB1C210" w:rsidR="00BD046F" w:rsidRDefault="00BD046F" w:rsidP="00986F7A">
            <w:r>
              <w:rPr>
                <w:rFonts w:hint="eastAsia"/>
              </w:rPr>
              <w:t>あとは細かなこと・その他</w:t>
            </w:r>
          </w:p>
        </w:tc>
      </w:tr>
      <w:tr w:rsidR="00986F7A" w14:paraId="26DCD9A3" w14:textId="77777777" w:rsidTr="00077BAE">
        <w:trPr>
          <w:trHeight w:val="397"/>
        </w:trPr>
        <w:tc>
          <w:tcPr>
            <w:tcW w:w="817" w:type="dxa"/>
          </w:tcPr>
          <w:p w14:paraId="089C9B4D" w14:textId="77777777" w:rsidR="00986F7A" w:rsidRPr="00DC5E0F" w:rsidRDefault="00FB69E8" w:rsidP="00986F7A">
            <w:pPr>
              <w:jc w:val="right"/>
              <w:rPr>
                <w:color w:val="000080"/>
              </w:rPr>
            </w:pPr>
            <w:r w:rsidRPr="00DC5E0F">
              <w:rPr>
                <w:rFonts w:hint="eastAsia"/>
                <w:color w:val="000080"/>
              </w:rPr>
              <w:t>7</w:t>
            </w:r>
          </w:p>
        </w:tc>
        <w:tc>
          <w:tcPr>
            <w:tcW w:w="6237" w:type="dxa"/>
          </w:tcPr>
          <w:p w14:paraId="2A769775" w14:textId="77777777" w:rsidR="00986F7A" w:rsidRPr="00DC5E0F" w:rsidRDefault="00FB69E8" w:rsidP="00986F7A">
            <w:pPr>
              <w:rPr>
                <w:color w:val="000080"/>
              </w:rPr>
            </w:pPr>
            <w:r w:rsidRPr="00DC5E0F">
              <w:rPr>
                <w:rFonts w:hint="eastAsia"/>
                <w:color w:val="000080"/>
              </w:rPr>
              <w:t>メモ</w:t>
            </w:r>
            <w:r w:rsidR="00423792" w:rsidRPr="00DC5E0F">
              <w:rPr>
                <w:rFonts w:hint="eastAsia"/>
                <w:color w:val="000080"/>
              </w:rPr>
              <w:t>は、手帳に記述して管理しているのか。</w:t>
            </w:r>
            <w:r w:rsidR="00423792" w:rsidRPr="00DC5E0F">
              <w:rPr>
                <w:color w:val="000080"/>
              </w:rPr>
              <w:br/>
            </w:r>
            <w:r w:rsidR="00423792" w:rsidRPr="00DC5E0F">
              <w:rPr>
                <w:rFonts w:hint="eastAsia"/>
                <w:color w:val="000080"/>
              </w:rPr>
              <w:t>若しくは、</w:t>
            </w:r>
            <w:r w:rsidR="00423792" w:rsidRPr="00DC5E0F">
              <w:rPr>
                <w:rFonts w:hint="eastAsia"/>
                <w:color w:val="000080"/>
              </w:rPr>
              <w:t>E</w:t>
            </w:r>
            <w:r w:rsidR="00423792" w:rsidRPr="00DC5E0F">
              <w:rPr>
                <w:color w:val="000080"/>
              </w:rPr>
              <w:t>xcel</w:t>
            </w:r>
            <w:r w:rsidR="00423792" w:rsidRPr="00DC5E0F">
              <w:rPr>
                <w:rFonts w:hint="eastAsia"/>
                <w:color w:val="000080"/>
              </w:rPr>
              <w:t>を使って管理しているのか。</w:t>
            </w:r>
          </w:p>
          <w:p w14:paraId="7AFE93B7" w14:textId="1553A245" w:rsidR="00493A6E" w:rsidRPr="00DC5E0F" w:rsidRDefault="00493A6E" w:rsidP="00986F7A">
            <w:pPr>
              <w:rPr>
                <w:color w:val="000080"/>
              </w:rPr>
            </w:pPr>
            <w:r w:rsidRPr="00DC5E0F">
              <w:rPr>
                <w:rFonts w:hint="eastAsia"/>
                <w:color w:val="000080"/>
              </w:rPr>
              <w:t>（「現行業務内容」</w:t>
            </w:r>
            <w:r w:rsidRPr="00DC5E0F">
              <w:rPr>
                <w:rFonts w:hint="eastAsia"/>
                <w:color w:val="000080"/>
              </w:rPr>
              <w:t>-</w:t>
            </w:r>
            <w:r w:rsidRPr="00DC5E0F">
              <w:rPr>
                <w:rFonts w:hint="eastAsia"/>
                <w:color w:val="000080"/>
              </w:rPr>
              <w:t>「買注文」第</w:t>
            </w:r>
            <w:r w:rsidRPr="00DC5E0F">
              <w:rPr>
                <w:rFonts w:hint="eastAsia"/>
                <w:color w:val="000080"/>
              </w:rPr>
              <w:t>2</w:t>
            </w:r>
            <w:r w:rsidRPr="00DC5E0F">
              <w:rPr>
                <w:rFonts w:hint="eastAsia"/>
                <w:color w:val="000080"/>
              </w:rPr>
              <w:t>項）</w:t>
            </w:r>
          </w:p>
        </w:tc>
        <w:tc>
          <w:tcPr>
            <w:tcW w:w="8259" w:type="dxa"/>
          </w:tcPr>
          <w:p w14:paraId="1375BCE8" w14:textId="77777777" w:rsidR="00986F7A" w:rsidRPr="00DC5E0F" w:rsidRDefault="00986F7A" w:rsidP="00986F7A">
            <w:pPr>
              <w:rPr>
                <w:color w:val="000080"/>
              </w:rPr>
            </w:pPr>
          </w:p>
        </w:tc>
      </w:tr>
      <w:tr w:rsidR="00986F7A" w14:paraId="4608E15E" w14:textId="77777777" w:rsidTr="00077BAE">
        <w:trPr>
          <w:trHeight w:val="397"/>
        </w:trPr>
        <w:tc>
          <w:tcPr>
            <w:tcW w:w="817" w:type="dxa"/>
          </w:tcPr>
          <w:p w14:paraId="01961564" w14:textId="0B763393" w:rsidR="00986F7A" w:rsidRDefault="00493A6E" w:rsidP="00986F7A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6237" w:type="dxa"/>
          </w:tcPr>
          <w:p w14:paraId="59FA5E7F" w14:textId="467583F7" w:rsidR="00986F7A" w:rsidRDefault="00493A6E" w:rsidP="00986F7A">
            <w:r>
              <w:rPr>
                <w:rFonts w:hint="eastAsia"/>
              </w:rPr>
              <w:t>事務員から営業担当者へ行う車両調達指示は、メモを譲渡して</w:t>
            </w:r>
            <w:r>
              <w:br/>
            </w:r>
            <w:r w:rsidR="00BF4B5D">
              <w:rPr>
                <w:rFonts w:hint="eastAsia"/>
              </w:rPr>
              <w:t>伝達する</w:t>
            </w:r>
            <w:r>
              <w:rPr>
                <w:rFonts w:hint="eastAsia"/>
              </w:rPr>
              <w:t>のか</w:t>
            </w:r>
            <w:r w:rsidR="00BF4B5D">
              <w:rPr>
                <w:rFonts w:hint="eastAsia"/>
              </w:rPr>
              <w:t>。</w:t>
            </w:r>
            <w:r w:rsidR="00077BAE">
              <w:rPr>
                <w:rFonts w:hint="eastAsia"/>
              </w:rPr>
              <w:t>あるいは、そのメモを正式</w:t>
            </w:r>
            <w:r w:rsidR="00EF7934">
              <w:rPr>
                <w:rFonts w:hint="eastAsia"/>
              </w:rPr>
              <w:t>に</w:t>
            </w:r>
            <w:r w:rsidR="00077BAE">
              <w:rPr>
                <w:rFonts w:hint="eastAsia"/>
              </w:rPr>
              <w:t>文書</w:t>
            </w:r>
            <w:r w:rsidR="00EF7934">
              <w:rPr>
                <w:rFonts w:hint="eastAsia"/>
              </w:rPr>
              <w:t>化</w:t>
            </w:r>
            <w:r w:rsidR="00077BAE">
              <w:rPr>
                <w:rFonts w:hint="eastAsia"/>
              </w:rPr>
              <w:t>し</w:t>
            </w:r>
            <w:r w:rsidR="00EF7934">
              <w:rPr>
                <w:rFonts w:hint="eastAsia"/>
              </w:rPr>
              <w:t>、譲渡して</w:t>
            </w:r>
            <w:r w:rsidR="00442C3A">
              <w:br/>
            </w:r>
            <w:r w:rsidR="00EF7934">
              <w:rPr>
                <w:rFonts w:hint="eastAsia"/>
              </w:rPr>
              <w:t>いるのか。</w:t>
            </w:r>
          </w:p>
          <w:p w14:paraId="75BF4244" w14:textId="4F8D6F88" w:rsidR="00493A6E" w:rsidRPr="00423792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A6E1C4A" w14:textId="77777777" w:rsidR="00986F7A" w:rsidRDefault="00DC5E0F" w:rsidP="00986F7A">
            <w:r>
              <w:rPr>
                <w:rFonts w:hint="eastAsia"/>
              </w:rPr>
              <w:t>メモを渡すだけ</w:t>
            </w:r>
          </w:p>
          <w:p w14:paraId="5FBDA84F" w14:textId="77777777" w:rsidR="00DC5E0F" w:rsidRDefault="00DC5E0F" w:rsidP="00986F7A">
            <w:r>
              <w:rPr>
                <w:rFonts w:hint="eastAsia"/>
              </w:rPr>
              <w:t>出先に出てたら電話で伝えて営業担当者がメモする</w:t>
            </w:r>
          </w:p>
          <w:p w14:paraId="3E0E8121" w14:textId="77777777" w:rsidR="00DC5E0F" w:rsidRDefault="00DC5E0F" w:rsidP="00986F7A">
            <w:r>
              <w:rPr>
                <w:rFonts w:hint="eastAsia"/>
              </w:rPr>
              <w:t>→非常に不安定な方法のためシステムでなんとかしてくれ</w:t>
            </w:r>
          </w:p>
          <w:p w14:paraId="4D7CA90D" w14:textId="77777777" w:rsidR="00BD22F2" w:rsidRDefault="00BD22F2" w:rsidP="00986F7A"/>
          <w:p w14:paraId="426E3E4D" w14:textId="77777777" w:rsidR="00BD22F2" w:rsidRDefault="00BD22F2" w:rsidP="00986F7A"/>
          <w:p w14:paraId="455E1999" w14:textId="5D01C7ED" w:rsidR="00BD22F2" w:rsidRDefault="00BD22F2" w:rsidP="00986F7A"/>
        </w:tc>
      </w:tr>
      <w:tr w:rsidR="00986F7A" w14:paraId="77373D38" w14:textId="77777777" w:rsidTr="00077BAE">
        <w:trPr>
          <w:trHeight w:val="397"/>
        </w:trPr>
        <w:tc>
          <w:tcPr>
            <w:tcW w:w="817" w:type="dxa"/>
          </w:tcPr>
          <w:p w14:paraId="5DBAA45F" w14:textId="4CBAE580" w:rsidR="00986F7A" w:rsidRDefault="00BF4B5D" w:rsidP="00986F7A">
            <w:pPr>
              <w:jc w:val="right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6237" w:type="dxa"/>
          </w:tcPr>
          <w:p w14:paraId="429C6616" w14:textId="35D7716B" w:rsidR="00986F7A" w:rsidRDefault="00BF4B5D" w:rsidP="00986F7A">
            <w:r>
              <w:rPr>
                <w:rFonts w:hint="eastAsia"/>
              </w:rPr>
              <w:t>得意先から</w:t>
            </w:r>
            <w:r w:rsidR="003007F4">
              <w:rPr>
                <w:rFonts w:hint="eastAsia"/>
              </w:rPr>
              <w:t>営業担当者へ直接</w:t>
            </w:r>
            <w:r>
              <w:rPr>
                <w:rFonts w:hint="eastAsia"/>
              </w:rPr>
              <w:t>受注</w:t>
            </w:r>
            <w:r w:rsidR="003007F4">
              <w:rPr>
                <w:rFonts w:hint="eastAsia"/>
              </w:rPr>
              <w:t>した場合や、営業担当者が</w:t>
            </w:r>
            <w:r w:rsidR="00442C3A">
              <w:br/>
            </w:r>
            <w:r w:rsidR="003007F4">
              <w:rPr>
                <w:rFonts w:hint="eastAsia"/>
              </w:rPr>
              <w:t>新規業者から自ら受注した場合、メモは必要か。</w:t>
            </w:r>
            <w:r w:rsidR="003007F4">
              <w:br/>
            </w:r>
            <w:r w:rsidR="003007F4">
              <w:rPr>
                <w:rFonts w:hint="eastAsia"/>
              </w:rPr>
              <w:t>また、それが必要な場合、その内容は、事務員が書き留めるメモの内容と</w:t>
            </w:r>
            <w:r w:rsidR="00077BAE">
              <w:rPr>
                <w:rFonts w:hint="eastAsia"/>
              </w:rPr>
              <w:t>同等のもの</w:t>
            </w:r>
            <w:r w:rsidR="003007F4">
              <w:rPr>
                <w:rFonts w:hint="eastAsia"/>
              </w:rPr>
              <w:t>か。</w:t>
            </w:r>
          </w:p>
          <w:p w14:paraId="5C40A674" w14:textId="6B758328" w:rsidR="00BF4B5D" w:rsidRDefault="00BF4B5D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6F011A1A" w14:textId="70F9DFE7" w:rsidR="00BD22F2" w:rsidRDefault="00BD22F2" w:rsidP="00986F7A">
            <w:r>
              <w:rPr>
                <w:rFonts w:hint="eastAsia"/>
              </w:rPr>
              <w:t>メモは同等のもの。事務員が客から聞いた内容と同じ。伝言ゲームやん。</w:t>
            </w:r>
          </w:p>
          <w:p w14:paraId="3D0F8D31" w14:textId="77777777" w:rsidR="00BD22F2" w:rsidRDefault="00BD22F2" w:rsidP="00986F7A"/>
          <w:p w14:paraId="373E9718" w14:textId="526B073A" w:rsidR="00BD22F2" w:rsidRDefault="00BD22F2" w:rsidP="00986F7A"/>
        </w:tc>
      </w:tr>
      <w:tr w:rsidR="00986F7A" w14:paraId="7117C300" w14:textId="77777777" w:rsidTr="00077BAE">
        <w:trPr>
          <w:trHeight w:val="397"/>
        </w:trPr>
        <w:tc>
          <w:tcPr>
            <w:tcW w:w="817" w:type="dxa"/>
          </w:tcPr>
          <w:p w14:paraId="1D3494D1" w14:textId="12EB6F78" w:rsidR="00986F7A" w:rsidRDefault="00077BAE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37" w:type="dxa"/>
          </w:tcPr>
          <w:p w14:paraId="220C6689" w14:textId="157E4CC5" w:rsidR="00986F7A" w:rsidRPr="00B52429" w:rsidRDefault="00FF181C" w:rsidP="00986F7A">
            <w:r>
              <w:rPr>
                <w:rFonts w:hint="eastAsia"/>
              </w:rPr>
              <w:t>自走可能な</w:t>
            </w:r>
            <w:r w:rsidR="00B52429">
              <w:rPr>
                <w:rFonts w:hint="eastAsia"/>
              </w:rPr>
              <w:t>物は、</w:t>
            </w:r>
            <w:r w:rsidR="0059344F">
              <w:rPr>
                <w:rFonts w:hint="eastAsia"/>
              </w:rPr>
              <w:t>業者</w:t>
            </w:r>
            <w:r w:rsidR="00442C3A">
              <w:rPr>
                <w:rStyle w:val="a7"/>
              </w:rPr>
              <w:commentReference w:id="3"/>
            </w:r>
            <w:r w:rsidR="00B52429">
              <w:rPr>
                <w:rFonts w:hint="eastAsia"/>
              </w:rPr>
              <w:t>が許可した物か。</w:t>
            </w:r>
            <w:r w:rsidR="00B52429">
              <w:br/>
            </w:r>
            <w:r w:rsidR="00B52429">
              <w:rPr>
                <w:rFonts w:hint="eastAsia"/>
              </w:rPr>
              <w:t>若しくは、登録ナンバー付き車両か。</w:t>
            </w:r>
            <w:r w:rsidR="00B52429">
              <w:br/>
            </w:r>
            <w:r w:rsidR="00B52429">
              <w:rPr>
                <w:rFonts w:hint="eastAsia"/>
              </w:rPr>
              <w:t>あるいは、走行そのものが可能な車両か。</w:t>
            </w:r>
          </w:p>
          <w:p w14:paraId="053DD8FE" w14:textId="4B3D493D" w:rsidR="00FF181C" w:rsidRDefault="00FF181C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13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0BA2B31" w14:textId="77777777" w:rsidR="00986F7A" w:rsidRDefault="00986F7A" w:rsidP="00986F7A"/>
        </w:tc>
      </w:tr>
      <w:tr w:rsidR="00986F7A" w14:paraId="19DE836F" w14:textId="77777777" w:rsidTr="00077BAE">
        <w:trPr>
          <w:trHeight w:val="397"/>
        </w:trPr>
        <w:tc>
          <w:tcPr>
            <w:tcW w:w="817" w:type="dxa"/>
          </w:tcPr>
          <w:p w14:paraId="37A0CCCA" w14:textId="029FC8AE" w:rsidR="00986F7A" w:rsidRDefault="00B52429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237" w:type="dxa"/>
          </w:tcPr>
          <w:p w14:paraId="75A685E8" w14:textId="64A1C60A" w:rsidR="00986F7A" w:rsidRDefault="00442C3A" w:rsidP="00986F7A">
            <w:r>
              <w:rPr>
                <w:rFonts w:hint="eastAsia"/>
              </w:rPr>
              <w:t>買注残、売注残扱いで記憶管理する物は、文書化し書類として</w:t>
            </w:r>
            <w:r>
              <w:br/>
            </w:r>
            <w:r>
              <w:rPr>
                <w:rFonts w:hint="eastAsia"/>
              </w:rPr>
              <w:t>管理しているのか。若しくは、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で管理しているのか。</w:t>
            </w:r>
            <w:r>
              <w:br/>
            </w:r>
            <w:r>
              <w:rPr>
                <w:rFonts w:hint="eastAsia"/>
              </w:rPr>
              <w:t>あるいは、</w:t>
            </w:r>
            <w:r w:rsidR="00621976">
              <w:rPr>
                <w:rFonts w:hint="eastAsia"/>
              </w:rPr>
              <w:t>書類を作成せず、</w:t>
            </w:r>
            <w:r>
              <w:rPr>
                <w:rFonts w:hint="eastAsia"/>
              </w:rPr>
              <w:t>記憶のみ</w:t>
            </w:r>
            <w:r w:rsidR="00621976">
              <w:rPr>
                <w:rFonts w:hint="eastAsia"/>
              </w:rPr>
              <w:t>で管理しているのか。</w:t>
            </w:r>
          </w:p>
          <w:p w14:paraId="2EDD298A" w14:textId="1994244A" w:rsidR="00442C3A" w:rsidRDefault="00442C3A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8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58F69E6" w14:textId="77777777" w:rsidR="00986F7A" w:rsidRDefault="00986F7A" w:rsidP="00986F7A"/>
        </w:tc>
      </w:tr>
      <w:tr w:rsidR="00986F7A" w:rsidRPr="006C1C3A" w14:paraId="3C544C90" w14:textId="77777777" w:rsidTr="00077BAE">
        <w:trPr>
          <w:trHeight w:val="397"/>
        </w:trPr>
        <w:tc>
          <w:tcPr>
            <w:tcW w:w="817" w:type="dxa"/>
          </w:tcPr>
          <w:p w14:paraId="0864FBF0" w14:textId="7A0AAED6" w:rsidR="00986F7A" w:rsidRDefault="00621976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237" w:type="dxa"/>
          </w:tcPr>
          <w:p w14:paraId="303999A9" w14:textId="28B5649F" w:rsidR="00986F7A" w:rsidRDefault="00621976" w:rsidP="00986F7A"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で管理している売上管理の一部とは、</w:t>
            </w:r>
            <w:commentRangeStart w:id="4"/>
            <w:r>
              <w:rPr>
                <w:rFonts w:hint="eastAsia"/>
              </w:rPr>
              <w:t>どのような業務か。</w:t>
            </w:r>
            <w:commentRangeEnd w:id="4"/>
            <w:r w:rsidR="00CE095E">
              <w:rPr>
                <w:rStyle w:val="a7"/>
              </w:rPr>
              <w:commentReference w:id="4"/>
            </w:r>
          </w:p>
          <w:p w14:paraId="2521EC06" w14:textId="3FD4A0B7" w:rsidR="00621976" w:rsidRPr="00442C3A" w:rsidRDefault="00621976" w:rsidP="00986F7A">
            <w:r>
              <w:rPr>
                <w:rFonts w:hint="eastAsia"/>
              </w:rPr>
              <w:t>（「ケースの設定</w:t>
            </w:r>
            <w:r w:rsidRPr="00621976">
              <w:rPr>
                <w:rFonts w:hint="eastAsia"/>
              </w:rPr>
              <w:t>」</w:t>
            </w:r>
            <w:r w:rsidRPr="00621976">
              <w:rPr>
                <w:rFonts w:hint="eastAsia"/>
              </w:rPr>
              <w:t>-</w:t>
            </w:r>
            <w:r>
              <w:rPr>
                <w:rFonts w:hint="eastAsia"/>
              </w:rPr>
              <w:t>「現状</w:t>
            </w:r>
            <w:r w:rsidRPr="00621976">
              <w:rPr>
                <w:rFonts w:hint="eastAsia"/>
              </w:rPr>
              <w:t>」第</w:t>
            </w:r>
            <w:r>
              <w:t>2</w:t>
            </w:r>
            <w:r w:rsidRPr="00621976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60BF" w14:textId="36D6D32F" w:rsidR="00986F7A" w:rsidRDefault="006C1C3A" w:rsidP="00986F7A">
            <w:r>
              <w:rPr>
                <w:rFonts w:hint="eastAsia"/>
              </w:rPr>
              <w:t>担任から</w:t>
            </w:r>
            <w:r w:rsidR="0039166E">
              <w:rPr>
                <w:rFonts w:hint="eastAsia"/>
              </w:rPr>
              <w:t>渡されたエクセル書類にある情報がすべて。</w:t>
            </w:r>
            <w:r>
              <w:rPr>
                <w:rFonts w:hint="eastAsia"/>
              </w:rPr>
              <w:t>それのことを示してる。</w:t>
            </w:r>
          </w:p>
        </w:tc>
      </w:tr>
      <w:tr w:rsidR="00986F7A" w14:paraId="25294FB1" w14:textId="77777777" w:rsidTr="00077BAE">
        <w:trPr>
          <w:trHeight w:val="397"/>
        </w:trPr>
        <w:tc>
          <w:tcPr>
            <w:tcW w:w="817" w:type="dxa"/>
          </w:tcPr>
          <w:p w14:paraId="090A0D9A" w14:textId="53D2450A" w:rsidR="00986F7A" w:rsidRDefault="004909FA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237" w:type="dxa"/>
          </w:tcPr>
          <w:p w14:paraId="4A61C2D7" w14:textId="42DCE8A4" w:rsidR="00986F7A" w:rsidRDefault="004A2CDD" w:rsidP="00986F7A">
            <w:r>
              <w:rPr>
                <w:rFonts w:hint="eastAsia"/>
              </w:rPr>
              <w:t>仮</w:t>
            </w:r>
            <w:r w:rsidR="004909FA">
              <w:rPr>
                <w:rFonts w:hint="eastAsia"/>
              </w:rPr>
              <w:t>計算書</w:t>
            </w:r>
            <w:r>
              <w:rPr>
                <w:rFonts w:hint="eastAsia"/>
              </w:rPr>
              <w:t>、オークション計算書</w:t>
            </w:r>
            <w:r w:rsidR="004909FA">
              <w:rPr>
                <w:rFonts w:hint="eastAsia"/>
              </w:rPr>
              <w:t>は</w:t>
            </w:r>
            <w:commentRangeStart w:id="5"/>
            <w:r>
              <w:rPr>
                <w:rFonts w:hint="eastAsia"/>
              </w:rPr>
              <w:t>オークション主催会社</w:t>
            </w:r>
            <w:commentRangeEnd w:id="5"/>
            <w:r>
              <w:rPr>
                <w:rStyle w:val="a7"/>
              </w:rPr>
              <w:commentReference w:id="5"/>
            </w:r>
            <w:r>
              <w:rPr>
                <w:rFonts w:hint="eastAsia"/>
              </w:rPr>
              <w:t>が</w:t>
            </w:r>
            <w:r w:rsidR="002C3CF0">
              <w:rPr>
                <w:rFonts w:hint="eastAsia"/>
              </w:rPr>
              <w:t>発行</w:t>
            </w:r>
            <w:r w:rsidR="002C3CF0">
              <w:br/>
            </w:r>
            <w:r w:rsidR="002C3CF0">
              <w:rPr>
                <w:rFonts w:hint="eastAsia"/>
              </w:rPr>
              <w:t>した書類か。また、オークション計算書とは、仮計算書が確定</w:t>
            </w:r>
            <w:r w:rsidR="002C3CF0">
              <w:br/>
            </w:r>
            <w:r w:rsidR="002C3CF0">
              <w:rPr>
                <w:rFonts w:hint="eastAsia"/>
              </w:rPr>
              <w:t>された書類か。</w:t>
            </w:r>
          </w:p>
          <w:p w14:paraId="61B885E4" w14:textId="6F4240AC" w:rsidR="004909FA" w:rsidRDefault="004909FA" w:rsidP="00986F7A">
            <w:r w:rsidRPr="004909FA">
              <w:rPr>
                <w:rFonts w:hint="eastAsia"/>
              </w:rPr>
              <w:t>（「現行業務内容」</w:t>
            </w:r>
            <w:r w:rsidRPr="004909FA">
              <w:rPr>
                <w:rFonts w:hint="eastAsia"/>
              </w:rPr>
              <w:t>-</w:t>
            </w:r>
            <w:r w:rsidRPr="004909FA"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</w:t>
            </w:r>
            <w:r>
              <w:t>3</w:t>
            </w:r>
            <w:r w:rsidRPr="004909FA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EF55776" w14:textId="6B8D6724" w:rsidR="00986F7A" w:rsidRDefault="00B21B7D" w:rsidP="00986F7A">
            <w:r>
              <w:rPr>
                <w:rFonts w:hint="eastAsia"/>
              </w:rPr>
              <w:t>同じもの。</w:t>
            </w:r>
          </w:p>
        </w:tc>
      </w:tr>
      <w:tr w:rsidR="00986F7A" w14:paraId="06CEBE8D" w14:textId="77777777" w:rsidTr="00077BAE">
        <w:trPr>
          <w:trHeight w:val="397"/>
        </w:trPr>
        <w:tc>
          <w:tcPr>
            <w:tcW w:w="817" w:type="dxa"/>
          </w:tcPr>
          <w:p w14:paraId="3CE2FCA9" w14:textId="08A004FA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237" w:type="dxa"/>
          </w:tcPr>
          <w:p w14:paraId="36B849F4" w14:textId="15AFF713" w:rsidR="00986F7A" w:rsidRDefault="002C3CF0" w:rsidP="00986F7A">
            <w:r>
              <w:rPr>
                <w:rFonts w:hint="eastAsia"/>
              </w:rPr>
              <w:t>仮計算書は、</w:t>
            </w:r>
            <w:commentRangeStart w:id="6"/>
            <w:r>
              <w:rPr>
                <w:rFonts w:hint="eastAsia"/>
              </w:rPr>
              <w:t>誰がどのような連絡手段で受領するのか。</w:t>
            </w:r>
            <w:commentRangeEnd w:id="6"/>
            <w:r w:rsidR="00CE095E">
              <w:rPr>
                <w:rStyle w:val="a7"/>
              </w:rPr>
              <w:commentReference w:id="6"/>
            </w:r>
          </w:p>
          <w:p w14:paraId="6B03C48C" w14:textId="1A8CC295" w:rsidR="002C3CF0" w:rsidRPr="004A2CDD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841599E" w14:textId="771C4369" w:rsidR="00986F7A" w:rsidRDefault="00EF220E" w:rsidP="00986F7A">
            <w:r>
              <w:rPr>
                <w:rFonts w:hint="eastAsia"/>
              </w:rPr>
              <w:t>仮計算書は端末にカード（オークション参加するのに必要なカード</w:t>
            </w:r>
            <w:r w:rsidR="00B13F1C">
              <w:rPr>
                <w:rFonts w:hint="eastAsia"/>
              </w:rPr>
              <w:t>（会員証）</w:t>
            </w:r>
            <w:r>
              <w:rPr>
                <w:rFonts w:hint="eastAsia"/>
              </w:rPr>
              <w:t>）をかざすと発行される。一日何回でも印刷可能。</w:t>
            </w:r>
          </w:p>
          <w:p w14:paraId="0A9810F2" w14:textId="5B4D1405" w:rsidR="00D82C3E" w:rsidRDefault="00D82C3E" w:rsidP="00986F7A"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で来るのは事務所に来るから事務員がピックアップする</w:t>
            </w:r>
          </w:p>
        </w:tc>
      </w:tr>
      <w:tr w:rsidR="00986F7A" w14:paraId="51BB0DCC" w14:textId="77777777" w:rsidTr="00077BAE">
        <w:trPr>
          <w:trHeight w:val="397"/>
        </w:trPr>
        <w:tc>
          <w:tcPr>
            <w:tcW w:w="817" w:type="dxa"/>
          </w:tcPr>
          <w:p w14:paraId="4470E843" w14:textId="628EFD47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237" w:type="dxa"/>
          </w:tcPr>
          <w:p w14:paraId="0FBC98BE" w14:textId="349BE6B4" w:rsidR="00986F7A" w:rsidRDefault="002C3CF0" w:rsidP="00986F7A">
            <w:r>
              <w:rPr>
                <w:rFonts w:hint="eastAsia"/>
              </w:rPr>
              <w:t>関係書類は、業者が発行した書類か。</w:t>
            </w:r>
          </w:p>
          <w:p w14:paraId="3A8B1F4B" w14:textId="46289498" w:rsidR="002C3CF0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 w:rsidR="00CE095E">
              <w:t>15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63C48A1" w14:textId="77777777" w:rsidR="00986F7A" w:rsidRDefault="00986F7A" w:rsidP="00986F7A"/>
        </w:tc>
      </w:tr>
      <w:tr w:rsidR="00C57DD3" w14:paraId="61449E2B" w14:textId="77777777" w:rsidTr="00077BAE">
        <w:trPr>
          <w:trHeight w:val="397"/>
        </w:trPr>
        <w:tc>
          <w:tcPr>
            <w:tcW w:w="817" w:type="dxa"/>
          </w:tcPr>
          <w:p w14:paraId="100D25A0" w14:textId="10BB48D8" w:rsidR="00C57DD3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 w:rsidR="00CE095E">
              <w:t>6</w:t>
            </w:r>
          </w:p>
        </w:tc>
        <w:tc>
          <w:tcPr>
            <w:tcW w:w="6237" w:type="dxa"/>
          </w:tcPr>
          <w:p w14:paraId="0D315BCD" w14:textId="0531A76F" w:rsidR="00C57DD3" w:rsidRDefault="00CE095E" w:rsidP="00986F7A">
            <w:r>
              <w:rPr>
                <w:rFonts w:hint="eastAsia"/>
              </w:rPr>
              <w:t>関係書類は、誰がどのような方法で受領するのか。</w:t>
            </w:r>
          </w:p>
          <w:p w14:paraId="63692EC9" w14:textId="0C66572A" w:rsidR="00CE095E" w:rsidRPr="002C3CF0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5AC1D66D" w14:textId="77777777" w:rsidR="00C57DD3" w:rsidRDefault="00C57DD3" w:rsidP="00986F7A"/>
          <w:p w14:paraId="594BF84D" w14:textId="77777777" w:rsidR="00921F3F" w:rsidRDefault="00921F3F" w:rsidP="00986F7A"/>
          <w:p w14:paraId="5534AFAF" w14:textId="77777777" w:rsidR="00921F3F" w:rsidRDefault="00921F3F" w:rsidP="00986F7A"/>
        </w:tc>
      </w:tr>
      <w:tr w:rsidR="00CE095E" w14:paraId="6AE34D26" w14:textId="77777777" w:rsidTr="00077BAE">
        <w:trPr>
          <w:trHeight w:val="397"/>
        </w:trPr>
        <w:tc>
          <w:tcPr>
            <w:tcW w:w="817" w:type="dxa"/>
          </w:tcPr>
          <w:p w14:paraId="6A5C1722" w14:textId="654A4A71" w:rsidR="00CE095E" w:rsidRDefault="00CE095E" w:rsidP="00986F7A">
            <w:pPr>
              <w:jc w:val="right"/>
            </w:pPr>
            <w:r>
              <w:rPr>
                <w:rFonts w:hint="eastAsia"/>
              </w:rPr>
              <w:lastRenderedPageBreak/>
              <w:t>1</w:t>
            </w:r>
            <w:r>
              <w:t>7</w:t>
            </w:r>
          </w:p>
        </w:tc>
        <w:tc>
          <w:tcPr>
            <w:tcW w:w="6237" w:type="dxa"/>
          </w:tcPr>
          <w:p w14:paraId="055F1313" w14:textId="42810B64" w:rsidR="00CE095E" w:rsidRDefault="00CE095E" w:rsidP="00986F7A">
            <w:r>
              <w:rPr>
                <w:rFonts w:hint="eastAsia"/>
              </w:rPr>
              <w:t>関係書類は、</w:t>
            </w:r>
            <w:r w:rsidR="00FF7687">
              <w:rPr>
                <w:rFonts w:hint="eastAsia"/>
              </w:rPr>
              <w:t>オークション出品表か。</w:t>
            </w:r>
            <w:r w:rsidR="00FF7687">
              <w:br/>
            </w:r>
            <w:r w:rsidR="00FF7687">
              <w:rPr>
                <w:rFonts w:hint="eastAsia"/>
              </w:rPr>
              <w:t>また、他に何か含まれているか。</w:t>
            </w:r>
          </w:p>
          <w:p w14:paraId="69F05C66" w14:textId="185FF36C" w:rsidR="00CE095E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4515A838" w14:textId="77777777" w:rsidR="00CE095E" w:rsidRDefault="00CE095E" w:rsidP="00986F7A"/>
        </w:tc>
      </w:tr>
      <w:tr w:rsidR="00FF7687" w14:paraId="110164E8" w14:textId="77777777" w:rsidTr="00077BAE">
        <w:trPr>
          <w:trHeight w:val="397"/>
        </w:trPr>
        <w:tc>
          <w:tcPr>
            <w:tcW w:w="817" w:type="dxa"/>
          </w:tcPr>
          <w:p w14:paraId="09AF7CD8" w14:textId="31EC0358" w:rsidR="00FF7687" w:rsidRDefault="00FF7687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237" w:type="dxa"/>
          </w:tcPr>
          <w:p w14:paraId="2D688BAF" w14:textId="3EDCD77F" w:rsidR="00FF7687" w:rsidRDefault="00872E45" w:rsidP="00986F7A">
            <w:r>
              <w:rPr>
                <w:rFonts w:hint="eastAsia"/>
              </w:rPr>
              <w:t>出品者が書類を提出していない場合、</w:t>
            </w:r>
            <w:commentRangeStart w:id="7"/>
            <w:r>
              <w:rPr>
                <w:rFonts w:hint="eastAsia"/>
              </w:rPr>
              <w:t>どのような対処を</w:t>
            </w:r>
            <w:r>
              <w:br/>
            </w:r>
            <w:r>
              <w:rPr>
                <w:rFonts w:hint="eastAsia"/>
              </w:rPr>
              <w:t>しているか</w:t>
            </w:r>
            <w:commentRangeEnd w:id="7"/>
            <w:r>
              <w:rPr>
                <w:rStyle w:val="a7"/>
              </w:rPr>
              <w:commentReference w:id="7"/>
            </w:r>
            <w:r>
              <w:rPr>
                <w:rFonts w:hint="eastAsia"/>
              </w:rPr>
              <w:t>。</w:t>
            </w:r>
          </w:p>
          <w:p w14:paraId="2A66B541" w14:textId="77777777" w:rsidR="00B57231" w:rsidRDefault="00FF7687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16</w:t>
            </w:r>
            <w:r>
              <w:rPr>
                <w:rFonts w:hint="eastAsia"/>
              </w:rPr>
              <w:t>項）</w:t>
            </w:r>
          </w:p>
          <w:p w14:paraId="2C552836" w14:textId="784FD9E2" w:rsidR="00B57231" w:rsidRDefault="00B57231" w:rsidP="00986F7A"/>
        </w:tc>
        <w:tc>
          <w:tcPr>
            <w:tcW w:w="8259" w:type="dxa"/>
          </w:tcPr>
          <w:p w14:paraId="59F46CDE" w14:textId="5B5EA6D2" w:rsidR="00FF7687" w:rsidRDefault="00A964F4" w:rsidP="00986F7A">
            <w:r>
              <w:rPr>
                <w:rFonts w:hint="eastAsia"/>
              </w:rPr>
              <w:t>ペナルティ請求する</w:t>
            </w:r>
            <w:r w:rsidR="009056FF">
              <w:rPr>
                <w:rFonts w:hint="eastAsia"/>
              </w:rPr>
              <w:t>（逆にされないように仕組みを考える）</w:t>
            </w:r>
          </w:p>
        </w:tc>
      </w:tr>
      <w:tr w:rsidR="00B57231" w14:paraId="4CAC9B37" w14:textId="77777777" w:rsidTr="00077BAE">
        <w:trPr>
          <w:trHeight w:val="397"/>
        </w:trPr>
        <w:tc>
          <w:tcPr>
            <w:tcW w:w="817" w:type="dxa"/>
          </w:tcPr>
          <w:p w14:paraId="5FB67533" w14:textId="320D55A5" w:rsidR="00B57231" w:rsidRDefault="00B57231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237" w:type="dxa"/>
          </w:tcPr>
          <w:p w14:paraId="5A1E423C" w14:textId="72D292E1" w:rsidR="00B57231" w:rsidRDefault="00B57231" w:rsidP="00986F7A">
            <w:r>
              <w:rPr>
                <w:rFonts w:hint="eastAsia"/>
              </w:rPr>
              <w:t>ペナルティーは、</w:t>
            </w:r>
            <w:r w:rsidR="000965EC">
              <w:rPr>
                <w:rFonts w:hint="eastAsia"/>
              </w:rPr>
              <w:t>賠償金の請求か。若しくは、落札車両の割引か。</w:t>
            </w:r>
          </w:p>
          <w:p w14:paraId="75BB07E8" w14:textId="5A5270B1" w:rsidR="00B57231" w:rsidRDefault="00B57231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32B3C14" w14:textId="77777777" w:rsidR="00B57231" w:rsidRDefault="00B57231" w:rsidP="00986F7A"/>
        </w:tc>
      </w:tr>
      <w:tr w:rsidR="00B57231" w14:paraId="5847404C" w14:textId="77777777" w:rsidTr="00077BAE">
        <w:trPr>
          <w:trHeight w:val="397"/>
        </w:trPr>
        <w:tc>
          <w:tcPr>
            <w:tcW w:w="817" w:type="dxa"/>
          </w:tcPr>
          <w:p w14:paraId="44CF7640" w14:textId="1EA532D7" w:rsidR="00B57231" w:rsidRDefault="00B57231" w:rsidP="00B57231">
            <w:pPr>
              <w:jc w:val="right"/>
            </w:pPr>
            <w:r>
              <w:t>20</w:t>
            </w:r>
          </w:p>
        </w:tc>
        <w:tc>
          <w:tcPr>
            <w:tcW w:w="6237" w:type="dxa"/>
          </w:tcPr>
          <w:p w14:paraId="6FEC8054" w14:textId="77777777" w:rsidR="00B57231" w:rsidRDefault="00B57231" w:rsidP="00B57231">
            <w:r>
              <w:rPr>
                <w:rFonts w:hint="eastAsia"/>
              </w:rPr>
              <w:t>キャンセル委託金は、キャンセル時の手数料か。</w:t>
            </w:r>
          </w:p>
          <w:p w14:paraId="65F85E99" w14:textId="5F041AD7" w:rsidR="00B57231" w:rsidRDefault="00B57231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451FC43" w14:textId="6F8737D7" w:rsidR="00B57231" w:rsidRDefault="00C143F3" w:rsidP="00B57231">
            <w:r>
              <w:rPr>
                <w:rFonts w:hint="eastAsia"/>
              </w:rPr>
              <w:t>罰金</w:t>
            </w:r>
            <w:r w:rsidR="00C57E8D">
              <w:rPr>
                <w:rFonts w:hint="eastAsia"/>
              </w:rPr>
              <w:t>的な</w:t>
            </w:r>
            <w:r>
              <w:rPr>
                <w:rFonts w:hint="eastAsia"/>
              </w:rPr>
              <w:t>。ペナルティーと同じ。</w:t>
            </w:r>
            <w:r w:rsidR="00C57E8D">
              <w:rPr>
                <w:rFonts w:hint="eastAsia"/>
              </w:rPr>
              <w:t>手数料、というのとはまた別。</w:t>
            </w:r>
          </w:p>
        </w:tc>
      </w:tr>
      <w:tr w:rsidR="000965EC" w14:paraId="57B5448C" w14:textId="77777777" w:rsidTr="00077BAE">
        <w:trPr>
          <w:trHeight w:val="397"/>
        </w:trPr>
        <w:tc>
          <w:tcPr>
            <w:tcW w:w="817" w:type="dxa"/>
          </w:tcPr>
          <w:p w14:paraId="7C93F5BC" w14:textId="79E85EB5" w:rsidR="000965EC" w:rsidRDefault="000965EC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237" w:type="dxa"/>
          </w:tcPr>
          <w:p w14:paraId="0664EEEC" w14:textId="77777777" w:rsidR="000965EC" w:rsidRDefault="000965EC" w:rsidP="00B57231">
            <w:r>
              <w:rPr>
                <w:rFonts w:hint="eastAsia"/>
              </w:rPr>
              <w:t>キャンセル委託金の入金先は、スグクル車販株式会社か、業者か。</w:t>
            </w:r>
          </w:p>
          <w:p w14:paraId="53471E37" w14:textId="00B94F05" w:rsidR="000965EC" w:rsidRDefault="000965EC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 w:rsidR="00E96AE4"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6A5EF3A1" w14:textId="4F8EEF0C" w:rsidR="000965EC" w:rsidRDefault="00DE2EBB" w:rsidP="00B57231">
            <w:r>
              <w:rPr>
                <w:rFonts w:hint="eastAsia"/>
              </w:rPr>
              <w:t>オークション会社経由でスグクル社に支払われる</w:t>
            </w:r>
          </w:p>
        </w:tc>
      </w:tr>
      <w:tr w:rsidR="00E96AE4" w14:paraId="15F1CD52" w14:textId="77777777" w:rsidTr="00077BAE">
        <w:trPr>
          <w:trHeight w:val="397"/>
        </w:trPr>
        <w:tc>
          <w:tcPr>
            <w:tcW w:w="817" w:type="dxa"/>
          </w:tcPr>
          <w:p w14:paraId="234655A7" w14:textId="6B46E1EC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237" w:type="dxa"/>
          </w:tcPr>
          <w:p w14:paraId="14A77ADD" w14:textId="1A8367AC" w:rsidR="00E96AE4" w:rsidRDefault="00E96AE4" w:rsidP="00B57231">
            <w:r>
              <w:rPr>
                <w:rFonts w:hint="eastAsia"/>
              </w:rPr>
              <w:t>オークション計算書の受領者は、スグクル車販株式会社か。</w:t>
            </w:r>
          </w:p>
          <w:p w14:paraId="5C50A269" w14:textId="79FFAFF5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C737F92" w14:textId="18899BE0" w:rsidR="00E96AE4" w:rsidRDefault="00E96AE4" w:rsidP="00B57231"/>
        </w:tc>
      </w:tr>
      <w:tr w:rsidR="00E96AE4" w14:paraId="35159CDC" w14:textId="77777777" w:rsidTr="00077BAE">
        <w:trPr>
          <w:trHeight w:val="397"/>
        </w:trPr>
        <w:tc>
          <w:tcPr>
            <w:tcW w:w="817" w:type="dxa"/>
          </w:tcPr>
          <w:p w14:paraId="0922F75B" w14:textId="5027BDB6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237" w:type="dxa"/>
          </w:tcPr>
          <w:p w14:paraId="640B2938" w14:textId="165C1A93" w:rsidR="00E96AE4" w:rsidRDefault="00E96AE4" w:rsidP="00B57231">
            <w:r>
              <w:rPr>
                <w:rFonts w:hint="eastAsia"/>
              </w:rPr>
              <w:t>オークション主催会社へ</w:t>
            </w:r>
            <w:r w:rsidR="00A829F2">
              <w:rPr>
                <w:rFonts w:hint="eastAsia"/>
              </w:rPr>
              <w:t>車両代金を</w:t>
            </w:r>
            <w:r>
              <w:rPr>
                <w:rFonts w:hint="eastAsia"/>
              </w:rPr>
              <w:t>支払う以前に、</w:t>
            </w:r>
            <w:r w:rsidR="00A829F2">
              <w:br/>
            </w:r>
            <w:r>
              <w:rPr>
                <w:rFonts w:hint="eastAsia"/>
              </w:rPr>
              <w:t>スグクル車販株式会社は、購入車両代金を請求するか。</w:t>
            </w:r>
          </w:p>
          <w:p w14:paraId="1D780BC4" w14:textId="1D991D74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0~26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3067" w14:textId="403A2E08" w:rsidR="00E96AE4" w:rsidRDefault="00762871" w:rsidP="00B57231">
            <w:r>
              <w:rPr>
                <w:rFonts w:hint="eastAsia"/>
              </w:rPr>
              <w:t>当社負担</w:t>
            </w:r>
          </w:p>
        </w:tc>
      </w:tr>
      <w:tr w:rsidR="00A829F2" w14:paraId="51C59492" w14:textId="77777777" w:rsidTr="00077BAE">
        <w:trPr>
          <w:trHeight w:val="397"/>
        </w:trPr>
        <w:tc>
          <w:tcPr>
            <w:tcW w:w="817" w:type="dxa"/>
          </w:tcPr>
          <w:p w14:paraId="4FB6FF4C" w14:textId="6C4DC566" w:rsidR="00A829F2" w:rsidRDefault="00A829F2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237" w:type="dxa"/>
          </w:tcPr>
          <w:p w14:paraId="49F4700B" w14:textId="0EF8BDFD" w:rsidR="00A829F2" w:rsidRDefault="00A829F2" w:rsidP="00B57231">
            <w:r>
              <w:rPr>
                <w:rFonts w:hint="eastAsia"/>
              </w:rPr>
              <w:t>支払いが遅延した場合、次回以降のオークションは利用不可</w:t>
            </w:r>
            <w:r>
              <w:br/>
            </w:r>
            <w:r>
              <w:rPr>
                <w:rFonts w:hint="eastAsia"/>
              </w:rPr>
              <w:t>となるのは、スグクル車販株式会社か。</w:t>
            </w:r>
          </w:p>
          <w:p w14:paraId="3A6CDECD" w14:textId="05485E26" w:rsidR="00A829F2" w:rsidRDefault="00A829F2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DAC304A" w14:textId="2D0421FB" w:rsidR="00A829F2" w:rsidRDefault="00762871" w:rsidP="00B57231">
            <w:r>
              <w:rPr>
                <w:rFonts w:hint="eastAsia"/>
              </w:rPr>
              <w:t>営業担当者がスグクル社の人間であるということから解決</w:t>
            </w:r>
          </w:p>
        </w:tc>
      </w:tr>
      <w:tr w:rsidR="00DB4C37" w14:paraId="7AA26D3E" w14:textId="77777777" w:rsidTr="00077BAE">
        <w:trPr>
          <w:trHeight w:val="397"/>
        </w:trPr>
        <w:tc>
          <w:tcPr>
            <w:tcW w:w="817" w:type="dxa"/>
          </w:tcPr>
          <w:p w14:paraId="55E7B7DA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358511A5" w14:textId="77777777" w:rsidR="00DB4C37" w:rsidRDefault="00DB4C37" w:rsidP="00B57231"/>
        </w:tc>
        <w:tc>
          <w:tcPr>
            <w:tcW w:w="8259" w:type="dxa"/>
          </w:tcPr>
          <w:p w14:paraId="42C3AED0" w14:textId="77777777" w:rsidR="00DB4C37" w:rsidRDefault="00DB4C37" w:rsidP="00B57231"/>
          <w:p w14:paraId="681637E1" w14:textId="77777777" w:rsidR="00B04A3C" w:rsidRDefault="00B04A3C" w:rsidP="00B57231"/>
          <w:p w14:paraId="376A962B" w14:textId="77777777" w:rsidR="00B04A3C" w:rsidRDefault="00B04A3C" w:rsidP="00B57231"/>
          <w:p w14:paraId="0F0FCAE3" w14:textId="77777777" w:rsidR="00B04A3C" w:rsidRDefault="00B04A3C" w:rsidP="00B57231"/>
          <w:p w14:paraId="6BE72314" w14:textId="77777777" w:rsidR="00B04A3C" w:rsidRDefault="00B04A3C" w:rsidP="00B57231"/>
          <w:p w14:paraId="4D02AC8D" w14:textId="77777777" w:rsidR="00B04A3C" w:rsidRDefault="00B04A3C" w:rsidP="00B57231"/>
        </w:tc>
      </w:tr>
      <w:tr w:rsidR="00B04A3C" w14:paraId="4F39B733" w14:textId="77777777" w:rsidTr="00077BAE">
        <w:trPr>
          <w:trHeight w:val="397"/>
        </w:trPr>
        <w:tc>
          <w:tcPr>
            <w:tcW w:w="817" w:type="dxa"/>
          </w:tcPr>
          <w:p w14:paraId="55B13171" w14:textId="502791BA" w:rsidR="00B04A3C" w:rsidRDefault="00B04A3C" w:rsidP="00B04A3C">
            <w:pPr>
              <w:jc w:val="right"/>
            </w:pPr>
            <w:r w:rsidRPr="00114D16">
              <w:rPr>
                <w:rFonts w:hint="eastAsia"/>
                <w:color w:val="000080"/>
              </w:rPr>
              <w:lastRenderedPageBreak/>
              <w:t>1</w:t>
            </w:r>
          </w:p>
        </w:tc>
        <w:tc>
          <w:tcPr>
            <w:tcW w:w="6237" w:type="dxa"/>
          </w:tcPr>
          <w:p w14:paraId="190E75D9" w14:textId="77777777" w:rsidR="00B04A3C" w:rsidRPr="00114D16" w:rsidRDefault="00B04A3C" w:rsidP="00B04A3C">
            <w:pPr>
              <w:rPr>
                <w:color w:val="000080"/>
              </w:rPr>
            </w:pPr>
            <w:r w:rsidRPr="00114D16">
              <w:rPr>
                <w:rFonts w:hint="eastAsia"/>
                <w:color w:val="000080"/>
              </w:rPr>
              <w:t>必要書類は、買注文における車両関係書類と同等の書類か。</w:t>
            </w:r>
            <w:r w:rsidRPr="00114D16">
              <w:rPr>
                <w:color w:val="000080"/>
              </w:rPr>
              <w:br/>
            </w:r>
            <w:r w:rsidRPr="00114D16">
              <w:rPr>
                <w:rFonts w:hint="eastAsia"/>
                <w:color w:val="000080"/>
              </w:rPr>
              <w:t>若しくは、車両関係書類が含まれているのか。</w:t>
            </w:r>
          </w:p>
          <w:p w14:paraId="09C2B118" w14:textId="5ACBC12D" w:rsidR="00B04A3C" w:rsidRDefault="00B04A3C" w:rsidP="00B04A3C">
            <w:r w:rsidRPr="00114D16">
              <w:rPr>
                <w:rFonts w:hint="eastAsia"/>
                <w:color w:val="000080"/>
              </w:rPr>
              <w:t>（「現行業務内容」</w:t>
            </w:r>
            <w:r w:rsidRPr="00114D16">
              <w:rPr>
                <w:rFonts w:hint="eastAsia"/>
                <w:color w:val="000080"/>
              </w:rPr>
              <w:t>-</w:t>
            </w:r>
            <w:r w:rsidRPr="00114D16">
              <w:rPr>
                <w:rFonts w:hint="eastAsia"/>
                <w:color w:val="000080"/>
              </w:rPr>
              <w:t>「売注文」第</w:t>
            </w:r>
            <w:r w:rsidRPr="00114D16">
              <w:rPr>
                <w:color w:val="000080"/>
              </w:rPr>
              <w:t>4</w:t>
            </w:r>
            <w:r w:rsidRPr="00114D16">
              <w:rPr>
                <w:rFonts w:hint="eastAsia"/>
                <w:color w:val="000080"/>
              </w:rPr>
              <w:t>項）</w:t>
            </w:r>
          </w:p>
        </w:tc>
        <w:tc>
          <w:tcPr>
            <w:tcW w:w="8259" w:type="dxa"/>
          </w:tcPr>
          <w:p w14:paraId="0D108E8F" w14:textId="77777777" w:rsidR="00B04A3C" w:rsidRDefault="00B04A3C" w:rsidP="00B04A3C"/>
        </w:tc>
      </w:tr>
      <w:tr w:rsidR="00B04A3C" w14:paraId="60559AC7" w14:textId="77777777" w:rsidTr="00077BAE">
        <w:trPr>
          <w:trHeight w:val="397"/>
        </w:trPr>
        <w:tc>
          <w:tcPr>
            <w:tcW w:w="817" w:type="dxa"/>
          </w:tcPr>
          <w:p w14:paraId="78F17AB6" w14:textId="55BEAFCA" w:rsidR="00B04A3C" w:rsidRDefault="00B04A3C" w:rsidP="00B04A3C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0F6ACD6D" w14:textId="77777777" w:rsidR="00B04A3C" w:rsidRPr="00787074" w:rsidRDefault="00B04A3C" w:rsidP="00B04A3C">
            <w:r>
              <w:rPr>
                <w:rFonts w:hint="eastAsia"/>
              </w:rPr>
              <w:t>必要書類が、車両関係書類と同等、または、含まれていた場合、</w:t>
            </w:r>
            <w:r>
              <w:br/>
            </w:r>
            <w:r>
              <w:rPr>
                <w:rFonts w:hint="eastAsia"/>
              </w:rPr>
              <w:t>買注文における車両の落札前に、出品者が車両関係書類を提出していないことはあり得るのか。</w:t>
            </w:r>
          </w:p>
          <w:p w14:paraId="62FD9313" w14:textId="0F577770" w:rsidR="00B04A3C" w:rsidRDefault="00B04A3C" w:rsidP="00B04A3C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項、「売注文」第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98DB6F1" w14:textId="77777777" w:rsidR="00B04A3C" w:rsidRDefault="00B04A3C" w:rsidP="00B04A3C">
            <w:r>
              <w:rPr>
                <w:rFonts w:hint="eastAsia"/>
              </w:rPr>
              <w:t>起こり得る。</w:t>
            </w:r>
          </w:p>
          <w:p w14:paraId="35001C97" w14:textId="3CAFF851" w:rsidR="00B04A3C" w:rsidRDefault="00B04A3C" w:rsidP="00B04A3C">
            <w:r>
              <w:rPr>
                <w:rFonts w:hint="eastAsia"/>
              </w:rPr>
              <w:t>どういう場合か：名義変更の準備ができていない場合（そういう書類が準備できていない）</w:t>
            </w:r>
          </w:p>
        </w:tc>
      </w:tr>
      <w:tr w:rsidR="00B04A3C" w14:paraId="005CB994" w14:textId="77777777" w:rsidTr="00077BAE">
        <w:trPr>
          <w:trHeight w:val="397"/>
        </w:trPr>
        <w:tc>
          <w:tcPr>
            <w:tcW w:w="817" w:type="dxa"/>
          </w:tcPr>
          <w:p w14:paraId="4C0D464A" w14:textId="77777777" w:rsidR="00B04A3C" w:rsidRDefault="00B04A3C" w:rsidP="00B04A3C">
            <w:pPr>
              <w:jc w:val="right"/>
            </w:pPr>
          </w:p>
        </w:tc>
        <w:tc>
          <w:tcPr>
            <w:tcW w:w="6237" w:type="dxa"/>
          </w:tcPr>
          <w:p w14:paraId="344E5A74" w14:textId="77777777" w:rsidR="00B04A3C" w:rsidRDefault="00B04A3C" w:rsidP="00B04A3C"/>
        </w:tc>
        <w:tc>
          <w:tcPr>
            <w:tcW w:w="8259" w:type="dxa"/>
          </w:tcPr>
          <w:p w14:paraId="3CF0E3B7" w14:textId="77777777" w:rsidR="00B04A3C" w:rsidRDefault="00B04A3C" w:rsidP="00B04A3C"/>
        </w:tc>
      </w:tr>
      <w:tr w:rsidR="00B04A3C" w14:paraId="37CE1DE1" w14:textId="77777777" w:rsidTr="00077BAE">
        <w:trPr>
          <w:trHeight w:val="397"/>
        </w:trPr>
        <w:tc>
          <w:tcPr>
            <w:tcW w:w="817" w:type="dxa"/>
          </w:tcPr>
          <w:p w14:paraId="6513548E" w14:textId="77777777" w:rsidR="00B04A3C" w:rsidRDefault="00B04A3C" w:rsidP="00B04A3C">
            <w:pPr>
              <w:jc w:val="right"/>
            </w:pPr>
          </w:p>
        </w:tc>
        <w:tc>
          <w:tcPr>
            <w:tcW w:w="6237" w:type="dxa"/>
          </w:tcPr>
          <w:p w14:paraId="319FC558" w14:textId="77777777" w:rsidR="00B04A3C" w:rsidRDefault="00B04A3C" w:rsidP="00B04A3C"/>
        </w:tc>
        <w:tc>
          <w:tcPr>
            <w:tcW w:w="8259" w:type="dxa"/>
          </w:tcPr>
          <w:p w14:paraId="5962A12D" w14:textId="77777777" w:rsidR="00B04A3C" w:rsidRDefault="00B04A3C" w:rsidP="00B04A3C"/>
        </w:tc>
      </w:tr>
      <w:tr w:rsidR="00B04A3C" w14:paraId="029B3935" w14:textId="77777777" w:rsidTr="00077BAE">
        <w:trPr>
          <w:trHeight w:val="397"/>
        </w:trPr>
        <w:tc>
          <w:tcPr>
            <w:tcW w:w="817" w:type="dxa"/>
          </w:tcPr>
          <w:p w14:paraId="785453D8" w14:textId="77777777" w:rsidR="00B04A3C" w:rsidRDefault="00B04A3C" w:rsidP="00B04A3C">
            <w:pPr>
              <w:jc w:val="right"/>
            </w:pPr>
          </w:p>
        </w:tc>
        <w:tc>
          <w:tcPr>
            <w:tcW w:w="6237" w:type="dxa"/>
          </w:tcPr>
          <w:p w14:paraId="56217BB4" w14:textId="77777777" w:rsidR="00B04A3C" w:rsidRDefault="00B04A3C" w:rsidP="00B04A3C"/>
        </w:tc>
        <w:tc>
          <w:tcPr>
            <w:tcW w:w="8259" w:type="dxa"/>
          </w:tcPr>
          <w:p w14:paraId="5D939A81" w14:textId="77777777" w:rsidR="00B04A3C" w:rsidRDefault="00B04A3C" w:rsidP="00B04A3C"/>
        </w:tc>
      </w:tr>
      <w:tr w:rsidR="00B04A3C" w14:paraId="420BDA61" w14:textId="77777777" w:rsidTr="00077BAE">
        <w:trPr>
          <w:trHeight w:val="397"/>
        </w:trPr>
        <w:tc>
          <w:tcPr>
            <w:tcW w:w="817" w:type="dxa"/>
          </w:tcPr>
          <w:p w14:paraId="4A51F141" w14:textId="77777777" w:rsidR="00B04A3C" w:rsidRDefault="00B04A3C" w:rsidP="00B04A3C">
            <w:pPr>
              <w:jc w:val="right"/>
            </w:pPr>
          </w:p>
        </w:tc>
        <w:tc>
          <w:tcPr>
            <w:tcW w:w="6237" w:type="dxa"/>
          </w:tcPr>
          <w:p w14:paraId="44A131DD" w14:textId="77777777" w:rsidR="00B04A3C" w:rsidRDefault="00B04A3C" w:rsidP="00B04A3C"/>
        </w:tc>
        <w:tc>
          <w:tcPr>
            <w:tcW w:w="8259" w:type="dxa"/>
          </w:tcPr>
          <w:p w14:paraId="7702D0A9" w14:textId="77777777" w:rsidR="00B04A3C" w:rsidRDefault="00B04A3C" w:rsidP="00B04A3C"/>
        </w:tc>
      </w:tr>
      <w:tr w:rsidR="00B04A3C" w14:paraId="332A7BAC" w14:textId="77777777" w:rsidTr="00077BAE">
        <w:trPr>
          <w:trHeight w:val="397"/>
        </w:trPr>
        <w:tc>
          <w:tcPr>
            <w:tcW w:w="817" w:type="dxa"/>
          </w:tcPr>
          <w:p w14:paraId="3C9802E3" w14:textId="77777777" w:rsidR="00B04A3C" w:rsidRDefault="00B04A3C" w:rsidP="00B04A3C">
            <w:pPr>
              <w:jc w:val="right"/>
            </w:pPr>
          </w:p>
        </w:tc>
        <w:tc>
          <w:tcPr>
            <w:tcW w:w="6237" w:type="dxa"/>
          </w:tcPr>
          <w:p w14:paraId="2EB3856C" w14:textId="77777777" w:rsidR="00B04A3C" w:rsidRDefault="00B04A3C" w:rsidP="00B04A3C"/>
        </w:tc>
        <w:tc>
          <w:tcPr>
            <w:tcW w:w="8259" w:type="dxa"/>
          </w:tcPr>
          <w:p w14:paraId="38125A99" w14:textId="77777777" w:rsidR="00B04A3C" w:rsidRDefault="00B04A3C" w:rsidP="00B04A3C"/>
        </w:tc>
      </w:tr>
      <w:tr w:rsidR="00B04A3C" w14:paraId="2C94CEDF" w14:textId="77777777" w:rsidTr="00077BAE">
        <w:trPr>
          <w:trHeight w:val="397"/>
        </w:trPr>
        <w:tc>
          <w:tcPr>
            <w:tcW w:w="817" w:type="dxa"/>
          </w:tcPr>
          <w:p w14:paraId="254C6A1C" w14:textId="77777777" w:rsidR="00B04A3C" w:rsidRDefault="00B04A3C" w:rsidP="00B04A3C">
            <w:pPr>
              <w:jc w:val="right"/>
            </w:pPr>
          </w:p>
        </w:tc>
        <w:tc>
          <w:tcPr>
            <w:tcW w:w="6237" w:type="dxa"/>
          </w:tcPr>
          <w:p w14:paraId="7F8F7235" w14:textId="77777777" w:rsidR="00B04A3C" w:rsidRDefault="00B04A3C" w:rsidP="00B04A3C"/>
        </w:tc>
        <w:tc>
          <w:tcPr>
            <w:tcW w:w="8259" w:type="dxa"/>
          </w:tcPr>
          <w:p w14:paraId="3D1D6ABE" w14:textId="77777777" w:rsidR="00B04A3C" w:rsidRDefault="00B04A3C" w:rsidP="00B04A3C"/>
        </w:tc>
      </w:tr>
    </w:tbl>
    <w:p w14:paraId="2074D068" w14:textId="77777777" w:rsidR="006536E8" w:rsidRDefault="006536E8" w:rsidP="00981216"/>
    <w:sectPr w:rsidR="006536E8" w:rsidSect="00541AAE">
      <w:headerReference w:type="default" r:id="rId8"/>
      <w:footerReference w:type="default" r:id="rId9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吉田有希" w:date="2018-06-02T04:34:00Z" w:initials="吉田有希">
    <w:p w14:paraId="3F901F7A" w14:textId="19F5D999" w:rsidR="00FB69E8" w:rsidRDefault="00FB69E8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2" w:author="吉田有希" w:date="2018-06-02T06:09:00Z" w:initials="吉田有希">
    <w:p w14:paraId="25A4DEDB" w14:textId="0B610958" w:rsidR="00442C3A" w:rsidRDefault="00442C3A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3" w:author="吉田有希" w:date="2018-06-02T06:08:00Z" w:initials="吉田有希">
    <w:p w14:paraId="30519047" w14:textId="3E4CCF47" w:rsidR="00442C3A" w:rsidRDefault="00442C3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業者？</w:t>
      </w:r>
      <w:r w:rsidR="00163FE5">
        <w:rPr>
          <w:rFonts w:hint="eastAsia"/>
        </w:rPr>
        <w:t>変更済み</w:t>
      </w:r>
    </w:p>
  </w:comment>
  <w:comment w:id="4" w:author="吉田有希" w:date="2018-06-02T07:00:00Z" w:initials="吉田有希">
    <w:p w14:paraId="319F67DD" w14:textId="5AA3B3D3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5" w:author="吉田有希" w:date="2018-06-02T06:41:00Z" w:initials="吉田有希">
    <w:p w14:paraId="284CBFE7" w14:textId="2BDBA7AC" w:rsidR="004A2CDD" w:rsidRDefault="004A2CDD">
      <w:pPr>
        <w:pStyle w:val="a8"/>
      </w:pPr>
      <w:r>
        <w:rPr>
          <w:rStyle w:val="a7"/>
        </w:rPr>
        <w:annotationRef/>
      </w:r>
      <w:r w:rsidR="002C3CF0">
        <w:rPr>
          <w:rFonts w:hint="eastAsia"/>
        </w:rPr>
        <w:t>オークション主催会社か業者を代入</w:t>
      </w:r>
    </w:p>
  </w:comment>
  <w:comment w:id="6" w:author="吉田有希" w:date="2018-06-02T06:56:00Z" w:initials="吉田有希">
    <w:p w14:paraId="2FE14A88" w14:textId="453364CE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7" w:author="吉田有希" w:date="2018-06-02T07:18:00Z" w:initials="吉田有希">
    <w:p w14:paraId="54CE531E" w14:textId="0D263C06" w:rsidR="00872E45" w:rsidRDefault="00872E4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901F7A" w15:done="0"/>
  <w15:commentEx w15:paraId="25A4DEDB" w15:done="0"/>
  <w15:commentEx w15:paraId="30519047" w15:done="0"/>
  <w15:commentEx w15:paraId="319F67DD" w15:done="0"/>
  <w15:commentEx w15:paraId="284CBFE7" w15:done="0"/>
  <w15:commentEx w15:paraId="2FE14A88" w15:done="0"/>
  <w15:commentEx w15:paraId="54CE531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4C10F" w14:textId="77777777" w:rsidR="00316C7F" w:rsidRDefault="00316C7F" w:rsidP="00273989">
      <w:pPr>
        <w:pStyle w:val="a3"/>
      </w:pPr>
      <w:r>
        <w:separator/>
      </w:r>
    </w:p>
  </w:endnote>
  <w:endnote w:type="continuationSeparator" w:id="0">
    <w:p w14:paraId="59480A3B" w14:textId="77777777" w:rsidR="00316C7F" w:rsidRDefault="00316C7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6D30B" w14:textId="77777777"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495557" wp14:editId="335BD993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3F4EB9" w14:textId="77777777" w:rsidR="00320029" w:rsidRDefault="00320029" w:rsidP="00320029"/>
                        <w:p w14:paraId="22BBB50C" w14:textId="77777777"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495557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14:paraId="073F4EB9" w14:textId="77777777" w:rsidR="00320029" w:rsidRDefault="00320029" w:rsidP="00320029"/>
                  <w:p w14:paraId="22BBB50C" w14:textId="77777777" w:rsidR="00B67C87" w:rsidRDefault="00B67C87" w:rsidP="00320029"/>
                </w:txbxContent>
              </v:textbox>
            </v:shape>
          </w:pict>
        </mc:Fallback>
      </mc:AlternateContent>
    </w:r>
    <w:r>
      <w:rPr>
        <w:rFonts w:hint="eastAsia"/>
      </w:rPr>
      <w:t xml:space="preserve">IH-13A-805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77CCB" w14:textId="77777777" w:rsidR="00316C7F" w:rsidRDefault="00316C7F" w:rsidP="00273989">
      <w:pPr>
        <w:pStyle w:val="a3"/>
      </w:pPr>
      <w:r>
        <w:separator/>
      </w:r>
    </w:p>
  </w:footnote>
  <w:footnote w:type="continuationSeparator" w:id="0">
    <w:p w14:paraId="7840B803" w14:textId="77777777" w:rsidR="00316C7F" w:rsidRDefault="00316C7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379F5" w14:textId="77777777"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806EF14" wp14:editId="1D0EAE8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B6B69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777B01" w14:textId="77777777"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B63E3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15EF6" w14:textId="77777777"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05EC" w14:textId="77777777"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3562" w14:textId="69831D62" w:rsidR="00273989" w:rsidRPr="004909FA" w:rsidRDefault="00077BAE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="004909FA" w:rsidRPr="004909FA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B46FD" w14:textId="77777777"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211D" w14:textId="23CDE852" w:rsidR="00273989" w:rsidRPr="00AD7689" w:rsidRDefault="00077BA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C8BBDB" w14:textId="77777777"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030F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298E6" w14:textId="77777777"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322DAC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20DB17" w14:textId="77777777"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D39B87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D1AEE" w14:textId="137A00E8"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7549F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7549F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8D39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06EF14"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14:paraId="65B6B69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14:paraId="6C777B01" w14:textId="77777777"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14:paraId="05B63E3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14:paraId="7AA15EF6" w14:textId="77777777"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14:paraId="6DB705EC" w14:textId="77777777"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14:paraId="26033562" w14:textId="69831D62" w:rsidR="00273989" w:rsidRPr="004909FA" w:rsidRDefault="00077BAE" w:rsidP="00730FB8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="004909FA" w:rsidRPr="004909FA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4909FA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14:paraId="4BBB46FD" w14:textId="77777777"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14:paraId="7B55211D" w14:textId="23CDE852" w:rsidR="00273989" w:rsidRPr="00AD7689" w:rsidRDefault="00077BA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14:paraId="4FC8BBDB" w14:textId="77777777"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14:paraId="1D6030F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14:paraId="725298E6" w14:textId="77777777"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14:paraId="2A322DAC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14:paraId="7320DB17" w14:textId="77777777"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14:paraId="69D39B87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14:paraId="588D1AEE" w14:textId="137A00E8"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7549F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7549F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14:paraId="4B98D39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吉田有希">
    <w15:presenceInfo w15:providerId="None" w15:userId="吉田有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03B5A"/>
    <w:rsid w:val="00033055"/>
    <w:rsid w:val="00077BAE"/>
    <w:rsid w:val="000965EC"/>
    <w:rsid w:val="000B5B01"/>
    <w:rsid w:val="000E03F1"/>
    <w:rsid w:val="001263F9"/>
    <w:rsid w:val="001529A6"/>
    <w:rsid w:val="00163FE5"/>
    <w:rsid w:val="001B62B4"/>
    <w:rsid w:val="001C379B"/>
    <w:rsid w:val="002402F5"/>
    <w:rsid w:val="00273989"/>
    <w:rsid w:val="00282AF7"/>
    <w:rsid w:val="002C3CF0"/>
    <w:rsid w:val="002D4A47"/>
    <w:rsid w:val="003007F4"/>
    <w:rsid w:val="00316C7F"/>
    <w:rsid w:val="00320029"/>
    <w:rsid w:val="00360FA8"/>
    <w:rsid w:val="0039166E"/>
    <w:rsid w:val="00391822"/>
    <w:rsid w:val="00423792"/>
    <w:rsid w:val="00441E20"/>
    <w:rsid w:val="00442C3A"/>
    <w:rsid w:val="004909FA"/>
    <w:rsid w:val="00493A6E"/>
    <w:rsid w:val="004951D1"/>
    <w:rsid w:val="004A2CDD"/>
    <w:rsid w:val="004B0CE3"/>
    <w:rsid w:val="00541AAE"/>
    <w:rsid w:val="005650FD"/>
    <w:rsid w:val="0056717A"/>
    <w:rsid w:val="0059344F"/>
    <w:rsid w:val="00600F03"/>
    <w:rsid w:val="00610F83"/>
    <w:rsid w:val="00621976"/>
    <w:rsid w:val="006536E8"/>
    <w:rsid w:val="006650A7"/>
    <w:rsid w:val="006C1C3A"/>
    <w:rsid w:val="00730FB8"/>
    <w:rsid w:val="00732F70"/>
    <w:rsid w:val="007549F3"/>
    <w:rsid w:val="00762871"/>
    <w:rsid w:val="007644EC"/>
    <w:rsid w:val="00771DA9"/>
    <w:rsid w:val="007B68A8"/>
    <w:rsid w:val="007F0A12"/>
    <w:rsid w:val="007F498E"/>
    <w:rsid w:val="00826B83"/>
    <w:rsid w:val="00833821"/>
    <w:rsid w:val="008374BA"/>
    <w:rsid w:val="00872498"/>
    <w:rsid w:val="00872E45"/>
    <w:rsid w:val="008759C2"/>
    <w:rsid w:val="00881A41"/>
    <w:rsid w:val="008E47EF"/>
    <w:rsid w:val="009056FF"/>
    <w:rsid w:val="00905BDE"/>
    <w:rsid w:val="009104FD"/>
    <w:rsid w:val="009171C9"/>
    <w:rsid w:val="00921F3F"/>
    <w:rsid w:val="00981216"/>
    <w:rsid w:val="0098594D"/>
    <w:rsid w:val="00986F7A"/>
    <w:rsid w:val="009C18E9"/>
    <w:rsid w:val="00A76136"/>
    <w:rsid w:val="00A829F2"/>
    <w:rsid w:val="00A846B4"/>
    <w:rsid w:val="00A964F4"/>
    <w:rsid w:val="00AD7689"/>
    <w:rsid w:val="00B04A3C"/>
    <w:rsid w:val="00B13F1C"/>
    <w:rsid w:val="00B21B7D"/>
    <w:rsid w:val="00B52429"/>
    <w:rsid w:val="00B57231"/>
    <w:rsid w:val="00B6455A"/>
    <w:rsid w:val="00B66C13"/>
    <w:rsid w:val="00B67C87"/>
    <w:rsid w:val="00B75895"/>
    <w:rsid w:val="00B83184"/>
    <w:rsid w:val="00BB7258"/>
    <w:rsid w:val="00BD046F"/>
    <w:rsid w:val="00BD22F2"/>
    <w:rsid w:val="00BF4B5D"/>
    <w:rsid w:val="00C143F3"/>
    <w:rsid w:val="00C57DD3"/>
    <w:rsid w:val="00C57E8D"/>
    <w:rsid w:val="00C75FAE"/>
    <w:rsid w:val="00C80AAF"/>
    <w:rsid w:val="00CB438A"/>
    <w:rsid w:val="00CC0E03"/>
    <w:rsid w:val="00CE095E"/>
    <w:rsid w:val="00D82C3E"/>
    <w:rsid w:val="00DB1E1F"/>
    <w:rsid w:val="00DB4C37"/>
    <w:rsid w:val="00DC5E0F"/>
    <w:rsid w:val="00DE2EBB"/>
    <w:rsid w:val="00DF18C5"/>
    <w:rsid w:val="00DF3935"/>
    <w:rsid w:val="00E419B0"/>
    <w:rsid w:val="00E96AE4"/>
    <w:rsid w:val="00EC7691"/>
    <w:rsid w:val="00EF220E"/>
    <w:rsid w:val="00EF7934"/>
    <w:rsid w:val="00F16E7D"/>
    <w:rsid w:val="00FB69E8"/>
    <w:rsid w:val="00FC5164"/>
    <w:rsid w:val="00FE6002"/>
    <w:rsid w:val="00FF181C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30E7302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495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41</cp:revision>
  <cp:lastPrinted>2006-06-21T09:46:00Z</cp:lastPrinted>
  <dcterms:created xsi:type="dcterms:W3CDTF">2018-06-01T00:55:00Z</dcterms:created>
  <dcterms:modified xsi:type="dcterms:W3CDTF">2018-06-06T15:07:00Z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