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1531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7"/>
        <w:gridCol w:w="6237"/>
        <w:gridCol w:w="8259"/>
      </w:tblGrid>
      <w:tr w:rsidR="00C57DD3" w:rsidRPr="00C57DD3" w14:paraId="7380FBBF" w14:textId="77777777" w:rsidTr="00077BAE">
        <w:trPr>
          <w:trHeight w:val="439"/>
          <w:tblHeader/>
        </w:trPr>
        <w:tc>
          <w:tcPr>
            <w:tcW w:w="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E91CC61" w14:textId="77777777" w:rsidR="00C57DD3" w:rsidRPr="00C57DD3" w:rsidRDefault="00C57DD3" w:rsidP="00C57DD3">
            <w:pPr>
              <w:jc w:val="center"/>
              <w:rPr>
                <w:b/>
              </w:rPr>
            </w:pPr>
            <w:r w:rsidRPr="00C57DD3">
              <w:rPr>
                <w:rFonts w:hint="eastAsia"/>
                <w:b/>
              </w:rPr>
              <w:t>項番</w:t>
            </w:r>
          </w:p>
        </w:tc>
        <w:tc>
          <w:tcPr>
            <w:tcW w:w="623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A5A60CF" w14:textId="77777777" w:rsidR="00C57DD3" w:rsidRPr="00C57DD3" w:rsidRDefault="00C57DD3" w:rsidP="00C57DD3">
            <w:pPr>
              <w:jc w:val="center"/>
              <w:rPr>
                <w:b/>
              </w:rPr>
            </w:pPr>
            <w:r w:rsidRPr="00C57DD3">
              <w:rPr>
                <w:rFonts w:hint="eastAsia"/>
                <w:b/>
              </w:rPr>
              <w:t>質　問　／　確　認　内　容</w:t>
            </w:r>
          </w:p>
        </w:tc>
        <w:tc>
          <w:tcPr>
            <w:tcW w:w="82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840A82F" w14:textId="77777777" w:rsidR="00C57DD3" w:rsidRPr="00C57DD3" w:rsidRDefault="00C80AAF" w:rsidP="00C57DD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回　答</w:t>
            </w:r>
            <w:r w:rsidR="00C57DD3" w:rsidRPr="00C57DD3">
              <w:rPr>
                <w:rFonts w:hint="eastAsia"/>
                <w:b/>
              </w:rPr>
              <w:t xml:space="preserve">　内　容</w:t>
            </w:r>
          </w:p>
        </w:tc>
      </w:tr>
      <w:tr w:rsidR="00C57DD3" w14:paraId="5450D8CE" w14:textId="77777777" w:rsidTr="00077BAE">
        <w:trPr>
          <w:trHeight w:val="397"/>
        </w:trPr>
        <w:tc>
          <w:tcPr>
            <w:tcW w:w="817" w:type="dxa"/>
          </w:tcPr>
          <w:p w14:paraId="69D6E11C" w14:textId="77777777" w:rsidR="00C57DD3" w:rsidRDefault="00391822" w:rsidP="00986F7A">
            <w:pPr>
              <w:jc w:val="right"/>
            </w:pPr>
            <w:r>
              <w:rPr>
                <w:rFonts w:hint="eastAsia"/>
              </w:rPr>
              <w:t>1</w:t>
            </w:r>
          </w:p>
        </w:tc>
        <w:tc>
          <w:tcPr>
            <w:tcW w:w="6237" w:type="dxa"/>
          </w:tcPr>
          <w:p w14:paraId="7386E9AD" w14:textId="77777777" w:rsidR="00391822" w:rsidRDefault="00B83184" w:rsidP="00986F7A">
            <w:r>
              <w:rPr>
                <w:rFonts w:hint="eastAsia"/>
              </w:rPr>
              <w:t>事務員と</w:t>
            </w:r>
            <w:r w:rsidR="00003B5A">
              <w:rPr>
                <w:rFonts w:hint="eastAsia"/>
              </w:rPr>
              <w:t>営業担当者は、双方とも、</w:t>
            </w:r>
            <w:r w:rsidR="00391822">
              <w:rPr>
                <w:rFonts w:hint="eastAsia"/>
              </w:rPr>
              <w:t>スグクル車販株式会社</w:t>
            </w:r>
            <w:r w:rsidR="00003B5A">
              <w:rPr>
                <w:rFonts w:hint="eastAsia"/>
              </w:rPr>
              <w:t>の</w:t>
            </w:r>
            <w:r w:rsidR="00FB69E8">
              <w:br/>
            </w:r>
            <w:r w:rsidR="00003B5A">
              <w:rPr>
                <w:rFonts w:hint="eastAsia"/>
              </w:rPr>
              <w:t>被用者か。</w:t>
            </w:r>
          </w:p>
          <w:p w14:paraId="19BF9161" w14:textId="77777777" w:rsidR="00986F7A" w:rsidRDefault="00003B5A" w:rsidP="00986F7A">
            <w:r>
              <w:rPr>
                <w:rFonts w:hint="eastAsia"/>
              </w:rPr>
              <w:t>（「現行業務内容」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「買注文」</w:t>
            </w:r>
            <w:r w:rsidR="00391822">
              <w:rPr>
                <w:rFonts w:hint="eastAsia"/>
              </w:rPr>
              <w:t>第</w:t>
            </w:r>
            <w:r w:rsidR="00391822">
              <w:rPr>
                <w:rFonts w:hint="eastAsia"/>
              </w:rPr>
              <w:t>1</w:t>
            </w:r>
            <w:r>
              <w:rPr>
                <w:rFonts w:hint="eastAsia"/>
              </w:rPr>
              <w:t>～</w:t>
            </w:r>
            <w:r w:rsidR="00391822">
              <w:rPr>
                <w:rFonts w:hint="eastAsia"/>
              </w:rPr>
              <w:t>2</w:t>
            </w:r>
            <w:r w:rsidR="009C18E9">
              <w:rPr>
                <w:rFonts w:hint="eastAsia"/>
              </w:rPr>
              <w:t>項</w:t>
            </w:r>
            <w:r>
              <w:rPr>
                <w:rFonts w:hint="eastAsia"/>
              </w:rPr>
              <w:t>）</w:t>
            </w:r>
          </w:p>
        </w:tc>
        <w:tc>
          <w:tcPr>
            <w:tcW w:w="8259" w:type="dxa"/>
          </w:tcPr>
          <w:p w14:paraId="72F82A02" w14:textId="77777777" w:rsidR="0080741B" w:rsidRDefault="0080741B" w:rsidP="00986F7A">
            <w:r>
              <w:rPr>
                <w:rFonts w:hint="eastAsia"/>
              </w:rPr>
              <w:t>双方とも、</w:t>
            </w:r>
            <w:r w:rsidRPr="0080741B">
              <w:rPr>
                <w:rFonts w:hint="eastAsia"/>
              </w:rPr>
              <w:t>スグクル車販株式会社</w:t>
            </w:r>
            <w:r>
              <w:rPr>
                <w:rFonts w:hint="eastAsia"/>
              </w:rPr>
              <w:t>の被用者。</w:t>
            </w:r>
          </w:p>
          <w:p w14:paraId="2B140092" w14:textId="77777777" w:rsidR="0080741B" w:rsidRDefault="0080741B" w:rsidP="00986F7A">
            <w:r>
              <w:rPr>
                <w:rFonts w:hint="eastAsia"/>
              </w:rPr>
              <w:t>事務員は、主に社内で働いている者。</w:t>
            </w:r>
          </w:p>
          <w:p w14:paraId="6538EFB5" w14:textId="5969C347" w:rsidR="0080741B" w:rsidRPr="00986F7A" w:rsidRDefault="0080741B" w:rsidP="00986F7A">
            <w:r>
              <w:rPr>
                <w:rFonts w:hint="eastAsia"/>
              </w:rPr>
              <w:t>営業担当者は、外回り営業を担当。</w:t>
            </w:r>
          </w:p>
        </w:tc>
      </w:tr>
      <w:tr w:rsidR="00C57DD3" w14:paraId="02D597A1" w14:textId="77777777" w:rsidTr="00077BAE">
        <w:trPr>
          <w:trHeight w:val="397"/>
        </w:trPr>
        <w:tc>
          <w:tcPr>
            <w:tcW w:w="817" w:type="dxa"/>
          </w:tcPr>
          <w:p w14:paraId="3C9A3FD0" w14:textId="77777777" w:rsidR="00C57DD3" w:rsidRDefault="00FE6002" w:rsidP="00986F7A">
            <w:pPr>
              <w:jc w:val="right"/>
            </w:pPr>
            <w:r>
              <w:rPr>
                <w:rFonts w:hint="eastAsia"/>
              </w:rPr>
              <w:t>2</w:t>
            </w:r>
          </w:p>
        </w:tc>
        <w:tc>
          <w:tcPr>
            <w:tcW w:w="6237" w:type="dxa"/>
          </w:tcPr>
          <w:p w14:paraId="048ED466" w14:textId="55B3E4EE" w:rsidR="00C57DD3" w:rsidRDefault="00FE6002" w:rsidP="00986F7A">
            <w:r>
              <w:rPr>
                <w:rFonts w:hint="eastAsia"/>
              </w:rPr>
              <w:t>営業担当者と</w:t>
            </w:r>
            <w:r w:rsidR="0080741B">
              <w:rPr>
                <w:rFonts w:hint="eastAsia"/>
              </w:rPr>
              <w:t>車両</w:t>
            </w:r>
            <w:r>
              <w:rPr>
                <w:rFonts w:hint="eastAsia"/>
              </w:rPr>
              <w:t>調達担当者は、</w:t>
            </w:r>
            <w:r w:rsidR="009C18E9">
              <w:rPr>
                <w:rFonts w:hint="eastAsia"/>
              </w:rPr>
              <w:t>双方とも、</w:t>
            </w:r>
            <w:r>
              <w:rPr>
                <w:rFonts w:hint="eastAsia"/>
              </w:rPr>
              <w:t>同一の業務を担う</w:t>
            </w:r>
            <w:r w:rsidR="0080741B">
              <w:br/>
            </w:r>
            <w:r>
              <w:rPr>
                <w:rFonts w:hint="eastAsia"/>
              </w:rPr>
              <w:t>者か。</w:t>
            </w:r>
          </w:p>
          <w:p w14:paraId="76770B9E" w14:textId="77777777" w:rsidR="00FE6002" w:rsidRPr="00391822" w:rsidRDefault="00FE6002" w:rsidP="00986F7A">
            <w:r>
              <w:rPr>
                <w:rFonts w:hint="eastAsia"/>
              </w:rPr>
              <w:t>（「</w:t>
            </w:r>
            <w:r w:rsidR="009C18E9">
              <w:rPr>
                <w:rFonts w:hint="eastAsia"/>
              </w:rPr>
              <w:t>現行業務内容</w:t>
            </w:r>
            <w:r>
              <w:rPr>
                <w:rFonts w:hint="eastAsia"/>
              </w:rPr>
              <w:t>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「</w:t>
            </w:r>
            <w:r w:rsidR="009C18E9">
              <w:rPr>
                <w:rFonts w:hint="eastAsia"/>
              </w:rPr>
              <w:t>概要</w:t>
            </w:r>
            <w:r>
              <w:rPr>
                <w:rFonts w:hint="eastAsia"/>
              </w:rPr>
              <w:t>」</w:t>
            </w:r>
            <w:r w:rsidR="009C18E9">
              <w:rPr>
                <w:rFonts w:hint="eastAsia"/>
              </w:rPr>
              <w:t>第</w:t>
            </w:r>
            <w:r w:rsidR="009C18E9">
              <w:t>9</w:t>
            </w:r>
            <w:r w:rsidR="009C18E9">
              <w:rPr>
                <w:rFonts w:hint="eastAsia"/>
              </w:rPr>
              <w:t>項、</w:t>
            </w:r>
            <w:r w:rsidR="00FC5164">
              <w:rPr>
                <w:rFonts w:hint="eastAsia"/>
              </w:rPr>
              <w:t>「買注文」第</w:t>
            </w:r>
            <w:r w:rsidR="00FC5164">
              <w:rPr>
                <w:rFonts w:hint="eastAsia"/>
              </w:rPr>
              <w:t>2</w:t>
            </w:r>
            <w:r w:rsidR="00FC5164">
              <w:rPr>
                <w:rFonts w:hint="eastAsia"/>
              </w:rPr>
              <w:t>項</w:t>
            </w:r>
            <w:r>
              <w:rPr>
                <w:rFonts w:hint="eastAsia"/>
              </w:rPr>
              <w:t>）</w:t>
            </w:r>
          </w:p>
        </w:tc>
        <w:tc>
          <w:tcPr>
            <w:tcW w:w="8259" w:type="dxa"/>
          </w:tcPr>
          <w:p w14:paraId="5A874B3C" w14:textId="77777777" w:rsidR="00C57DD3" w:rsidRDefault="0080741B" w:rsidP="00986F7A">
            <w:r>
              <w:rPr>
                <w:rFonts w:hint="eastAsia"/>
              </w:rPr>
              <w:t>営業担当者と車両調達担当者は、同一の者。</w:t>
            </w:r>
          </w:p>
          <w:p w14:paraId="50059FF0" w14:textId="00DF2E6C" w:rsidR="0080741B" w:rsidRPr="0080741B" w:rsidRDefault="0080741B" w:rsidP="00986F7A">
            <w:r>
              <w:rPr>
                <w:rFonts w:hint="eastAsia"/>
              </w:rPr>
              <w:t>以降は営業担当者で統一する。</w:t>
            </w:r>
          </w:p>
        </w:tc>
      </w:tr>
      <w:tr w:rsidR="00C57DD3" w14:paraId="0B2D8B4D" w14:textId="77777777" w:rsidTr="00077BAE">
        <w:trPr>
          <w:trHeight w:val="397"/>
        </w:trPr>
        <w:tc>
          <w:tcPr>
            <w:tcW w:w="817" w:type="dxa"/>
          </w:tcPr>
          <w:p w14:paraId="57269C02" w14:textId="77777777" w:rsidR="00C57DD3" w:rsidRDefault="00FC5164" w:rsidP="00986F7A">
            <w:pPr>
              <w:jc w:val="right"/>
            </w:pPr>
            <w:r>
              <w:rPr>
                <w:rFonts w:hint="eastAsia"/>
              </w:rPr>
              <w:t>3</w:t>
            </w:r>
          </w:p>
        </w:tc>
        <w:tc>
          <w:tcPr>
            <w:tcW w:w="6237" w:type="dxa"/>
          </w:tcPr>
          <w:p w14:paraId="7F3BCC1F" w14:textId="77777777" w:rsidR="00C57DD3" w:rsidRDefault="00FC5164" w:rsidP="00986F7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度のオークションにつき、平均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台を落札する</w:t>
            </w:r>
            <w:r w:rsidR="00423792">
              <w:rPr>
                <w:rFonts w:hint="eastAsia"/>
              </w:rPr>
              <w:t>の</w:t>
            </w:r>
            <w:r>
              <w:rPr>
                <w:rFonts w:hint="eastAsia"/>
              </w:rPr>
              <w:t>か</w:t>
            </w:r>
            <w:r w:rsidR="00423792">
              <w:rPr>
                <w:rFonts w:hint="eastAsia"/>
              </w:rPr>
              <w:t>。</w:t>
            </w:r>
            <w:r>
              <w:br/>
            </w:r>
            <w:r w:rsidR="00423792">
              <w:rPr>
                <w:rFonts w:hint="eastAsia"/>
              </w:rPr>
              <w:t>若しくは、</w:t>
            </w:r>
            <w:r>
              <w:rPr>
                <w:rFonts w:hint="eastAsia"/>
              </w:rPr>
              <w:t>業者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軒につき、平均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台を落札する</w:t>
            </w:r>
            <w:r w:rsidR="00423792">
              <w:rPr>
                <w:rFonts w:hint="eastAsia"/>
              </w:rPr>
              <w:t>の</w:t>
            </w:r>
            <w:r>
              <w:rPr>
                <w:rFonts w:hint="eastAsia"/>
              </w:rPr>
              <w:t>か。</w:t>
            </w:r>
          </w:p>
          <w:p w14:paraId="3412B879" w14:textId="77777777" w:rsidR="00FC5164" w:rsidRPr="00FC5164" w:rsidRDefault="00FC5164" w:rsidP="00986F7A">
            <w:r>
              <w:rPr>
                <w:rFonts w:hint="eastAsia"/>
              </w:rPr>
              <w:t>（</w:t>
            </w:r>
            <w:r w:rsidRPr="00FC5164">
              <w:rPr>
                <w:rFonts w:hint="eastAsia"/>
              </w:rPr>
              <w:t>「現行業務内容」</w:t>
            </w:r>
            <w:r w:rsidRPr="00FC5164">
              <w:rPr>
                <w:rFonts w:hint="eastAsia"/>
              </w:rPr>
              <w:t>-</w:t>
            </w:r>
            <w:r w:rsidRPr="00FC5164"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7</w:t>
            </w:r>
            <w:r w:rsidRPr="00FC5164">
              <w:rPr>
                <w:rFonts w:hint="eastAsia"/>
              </w:rPr>
              <w:t>項</w:t>
            </w:r>
            <w:r>
              <w:rPr>
                <w:rFonts w:hint="eastAsia"/>
              </w:rPr>
              <w:t>）</w:t>
            </w:r>
          </w:p>
        </w:tc>
        <w:tc>
          <w:tcPr>
            <w:tcW w:w="8259" w:type="dxa"/>
          </w:tcPr>
          <w:p w14:paraId="4D3BD37F" w14:textId="12C83BB6" w:rsidR="00C57DD3" w:rsidRDefault="0080741B" w:rsidP="00986F7A">
            <w:r>
              <w:rPr>
                <w:rFonts w:hint="eastAsia"/>
              </w:rPr>
              <w:t>業者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軒</w:t>
            </w:r>
            <w:r w:rsidR="006C6F06">
              <w:rPr>
                <w:rFonts w:hint="eastAsia"/>
              </w:rPr>
              <w:t>につき、</w:t>
            </w:r>
            <w:r w:rsidR="006C6F06">
              <w:rPr>
                <w:rFonts w:hint="eastAsia"/>
              </w:rPr>
              <w:t>1</w:t>
            </w:r>
            <w:r w:rsidR="006C6F06">
              <w:rPr>
                <w:rFonts w:hint="eastAsia"/>
              </w:rPr>
              <w:t>度のオークションで</w:t>
            </w:r>
            <w:r>
              <w:rPr>
                <w:rFonts w:hint="eastAsia"/>
              </w:rPr>
              <w:t>平均</w:t>
            </w:r>
            <w:r>
              <w:t>10</w:t>
            </w:r>
            <w:r>
              <w:rPr>
                <w:rFonts w:hint="eastAsia"/>
              </w:rPr>
              <w:t>台を落札する。</w:t>
            </w:r>
          </w:p>
        </w:tc>
      </w:tr>
      <w:tr w:rsidR="00C57DD3" w14:paraId="7F69768C" w14:textId="77777777" w:rsidTr="00077BAE">
        <w:trPr>
          <w:trHeight w:val="397"/>
        </w:trPr>
        <w:tc>
          <w:tcPr>
            <w:tcW w:w="817" w:type="dxa"/>
          </w:tcPr>
          <w:p w14:paraId="6D45CC7B" w14:textId="77777777" w:rsidR="00C57DD3" w:rsidRDefault="009104FD" w:rsidP="00986F7A">
            <w:pPr>
              <w:jc w:val="right"/>
            </w:pPr>
            <w:r>
              <w:rPr>
                <w:rFonts w:hint="eastAsia"/>
              </w:rPr>
              <w:t>4</w:t>
            </w:r>
          </w:p>
        </w:tc>
        <w:tc>
          <w:tcPr>
            <w:tcW w:w="6237" w:type="dxa"/>
          </w:tcPr>
          <w:p w14:paraId="29C27DC6" w14:textId="47D35798" w:rsidR="00C57DD3" w:rsidRDefault="00CC0E03" w:rsidP="00986F7A">
            <w:r>
              <w:rPr>
                <w:rFonts w:hint="eastAsia"/>
              </w:rPr>
              <w:t>業者は</w:t>
            </w:r>
            <w:r w:rsidR="00493A6E">
              <w:rPr>
                <w:rFonts w:hint="eastAsia"/>
              </w:rPr>
              <w:t>、</w:t>
            </w:r>
            <w:r w:rsidR="00B66C13">
              <w:rPr>
                <w:rFonts w:hint="eastAsia"/>
              </w:rPr>
              <w:t>故意的に</w:t>
            </w:r>
            <w:r>
              <w:rPr>
                <w:rFonts w:hint="eastAsia"/>
              </w:rPr>
              <w:t>買注文</w:t>
            </w:r>
            <w:r w:rsidR="00B66C13">
              <w:rPr>
                <w:rFonts w:hint="eastAsia"/>
              </w:rPr>
              <w:t>を</w:t>
            </w:r>
            <w:r>
              <w:rPr>
                <w:rFonts w:hint="eastAsia"/>
              </w:rPr>
              <w:t>取り消</w:t>
            </w:r>
            <w:r w:rsidR="00B66C13">
              <w:rPr>
                <w:rFonts w:hint="eastAsia"/>
              </w:rPr>
              <w:t>すこと</w:t>
            </w:r>
            <w:r>
              <w:rPr>
                <w:rFonts w:hint="eastAsia"/>
              </w:rPr>
              <w:t>が</w:t>
            </w:r>
            <w:r w:rsidR="00B66C13">
              <w:rPr>
                <w:rFonts w:hint="eastAsia"/>
              </w:rPr>
              <w:t>可能</w:t>
            </w:r>
            <w:r>
              <w:rPr>
                <w:rFonts w:hint="eastAsia"/>
              </w:rPr>
              <w:t>か。</w:t>
            </w:r>
          </w:p>
          <w:p w14:paraId="255FEEC5" w14:textId="77777777" w:rsidR="009104FD" w:rsidRPr="00FC5164" w:rsidRDefault="009104FD" w:rsidP="00986F7A">
            <w:r>
              <w:rPr>
                <w:rFonts w:hint="eastAsia"/>
              </w:rPr>
              <w:t>（</w:t>
            </w:r>
            <w:r w:rsidR="00CC0E03" w:rsidRPr="00CC0E03">
              <w:rPr>
                <w:rFonts w:hint="eastAsia"/>
              </w:rPr>
              <w:t>「現行業務内容」</w:t>
            </w:r>
            <w:r w:rsidR="00CC0E03" w:rsidRPr="00CC0E03">
              <w:rPr>
                <w:rFonts w:hint="eastAsia"/>
              </w:rPr>
              <w:t>-</w:t>
            </w:r>
            <w:r w:rsidR="00CC0E03" w:rsidRPr="00CC0E03">
              <w:rPr>
                <w:rFonts w:hint="eastAsia"/>
              </w:rPr>
              <w:t>「買注文」第</w:t>
            </w:r>
            <w:r w:rsidR="00CC0E03">
              <w:t>10</w:t>
            </w:r>
            <w:r w:rsidR="00CC0E03" w:rsidRPr="00CC0E03">
              <w:rPr>
                <w:rFonts w:hint="eastAsia"/>
              </w:rPr>
              <w:t>項</w:t>
            </w:r>
            <w:r>
              <w:rPr>
                <w:rFonts w:hint="eastAsia"/>
              </w:rPr>
              <w:t>）</w:t>
            </w:r>
          </w:p>
        </w:tc>
        <w:tc>
          <w:tcPr>
            <w:tcW w:w="8259" w:type="dxa"/>
          </w:tcPr>
          <w:p w14:paraId="6C57CD3C" w14:textId="1385F2D4" w:rsidR="00C57DD3" w:rsidRDefault="0080741B" w:rsidP="00986F7A">
            <w:r>
              <w:rPr>
                <w:rFonts w:hint="eastAsia"/>
              </w:rPr>
              <w:t>可能。</w:t>
            </w:r>
            <w:r w:rsidR="006C6F06">
              <w:rPr>
                <w:rFonts w:hint="eastAsia"/>
              </w:rPr>
              <w:t>取消し</w:t>
            </w:r>
            <w:r>
              <w:rPr>
                <w:rFonts w:hint="eastAsia"/>
              </w:rPr>
              <w:t>の理由として、</w:t>
            </w:r>
            <w:r w:rsidR="006C6F06">
              <w:rPr>
                <w:rFonts w:hint="eastAsia"/>
              </w:rPr>
              <w:t>多くが、予算が足りないこと、</w:t>
            </w:r>
            <w:r w:rsidR="006C6F06">
              <w:br/>
            </w:r>
            <w:r w:rsidR="006C6F06">
              <w:rPr>
                <w:rFonts w:hint="eastAsia"/>
              </w:rPr>
              <w:t>他に、要望に合致する車両が見つからないこと</w:t>
            </w:r>
            <w:r w:rsidR="004D77E5">
              <w:rPr>
                <w:rFonts w:hint="eastAsia"/>
              </w:rPr>
              <w:t>等</w:t>
            </w:r>
            <w:r w:rsidR="006C6F06">
              <w:rPr>
                <w:rFonts w:hint="eastAsia"/>
              </w:rPr>
              <w:t>が挙げられる。</w:t>
            </w:r>
          </w:p>
        </w:tc>
      </w:tr>
      <w:tr w:rsidR="00C57DD3" w14:paraId="7EEAB622" w14:textId="77777777" w:rsidTr="00077BAE">
        <w:trPr>
          <w:trHeight w:val="397"/>
        </w:trPr>
        <w:tc>
          <w:tcPr>
            <w:tcW w:w="817" w:type="dxa"/>
          </w:tcPr>
          <w:p w14:paraId="0BF5CD87" w14:textId="77777777" w:rsidR="00C57DD3" w:rsidRDefault="00B66C13" w:rsidP="00986F7A">
            <w:pPr>
              <w:jc w:val="right"/>
            </w:pPr>
            <w:r>
              <w:rPr>
                <w:rFonts w:hint="eastAsia"/>
              </w:rPr>
              <w:t>5</w:t>
            </w:r>
          </w:p>
        </w:tc>
        <w:tc>
          <w:tcPr>
            <w:tcW w:w="6237" w:type="dxa"/>
          </w:tcPr>
          <w:p w14:paraId="6FDA6079" w14:textId="0FC11265" w:rsidR="00C57DD3" w:rsidRDefault="00CC0E03" w:rsidP="00986F7A">
            <w:r>
              <w:rPr>
                <w:rFonts w:hint="eastAsia"/>
              </w:rPr>
              <w:t>業者</w:t>
            </w:r>
            <w:r w:rsidR="00B66C13">
              <w:rPr>
                <w:rFonts w:hint="eastAsia"/>
              </w:rPr>
              <w:t>が</w:t>
            </w:r>
            <w:r>
              <w:rPr>
                <w:rFonts w:hint="eastAsia"/>
              </w:rPr>
              <w:t>買注文</w:t>
            </w:r>
            <w:r w:rsidR="00B66C13">
              <w:rPr>
                <w:rFonts w:hint="eastAsia"/>
              </w:rPr>
              <w:t>を</w:t>
            </w:r>
            <w:r>
              <w:rPr>
                <w:rFonts w:hint="eastAsia"/>
              </w:rPr>
              <w:t>取り消</w:t>
            </w:r>
            <w:r w:rsidR="00B66C13">
              <w:rPr>
                <w:rFonts w:hint="eastAsia"/>
              </w:rPr>
              <w:t>し</w:t>
            </w:r>
            <w:r>
              <w:rPr>
                <w:rFonts w:hint="eastAsia"/>
              </w:rPr>
              <w:t>た場合、</w:t>
            </w:r>
            <w:commentRangeStart w:id="0"/>
            <w:r>
              <w:rPr>
                <w:rFonts w:hint="eastAsia"/>
              </w:rPr>
              <w:t>どのような方法と連絡手段で</w:t>
            </w:r>
            <w:r w:rsidR="00BF4B5D">
              <w:br/>
            </w:r>
            <w:r w:rsidR="00B66C13">
              <w:rPr>
                <w:rFonts w:hint="eastAsia"/>
              </w:rPr>
              <w:t>対処</w:t>
            </w:r>
            <w:r>
              <w:rPr>
                <w:rFonts w:hint="eastAsia"/>
              </w:rPr>
              <w:t>しているか。</w:t>
            </w:r>
            <w:commentRangeEnd w:id="0"/>
            <w:r w:rsidR="00FB69E8">
              <w:rPr>
                <w:rStyle w:val="a7"/>
              </w:rPr>
              <w:commentReference w:id="0"/>
            </w:r>
          </w:p>
          <w:p w14:paraId="27B3F726" w14:textId="77777777" w:rsidR="00CC0E03" w:rsidRDefault="00CC0E03" w:rsidP="00986F7A">
            <w:r w:rsidRPr="00CC0E03">
              <w:rPr>
                <w:rFonts w:hint="eastAsia"/>
              </w:rPr>
              <w:t>（「現行業務内容」</w:t>
            </w:r>
            <w:r w:rsidRPr="00CC0E03">
              <w:rPr>
                <w:rFonts w:hint="eastAsia"/>
              </w:rPr>
              <w:t>-</w:t>
            </w:r>
            <w:r w:rsidRPr="00CC0E03">
              <w:rPr>
                <w:rFonts w:hint="eastAsia"/>
              </w:rPr>
              <w:t>「買注文」第</w:t>
            </w:r>
            <w:r w:rsidRPr="00CC0E03">
              <w:rPr>
                <w:rFonts w:hint="eastAsia"/>
              </w:rPr>
              <w:t>10</w:t>
            </w:r>
            <w:r w:rsidRPr="00CC0E03"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2BA86066" w14:textId="77777777" w:rsidR="00C57DD3" w:rsidRDefault="004D77E5" w:rsidP="00986F7A">
            <w:r>
              <w:rPr>
                <w:rFonts w:hint="eastAsia"/>
              </w:rPr>
              <w:t>業者が買注文を取り消した後、予算等の見直しを含めた再検討や交渉を行う。</w:t>
            </w:r>
          </w:p>
          <w:p w14:paraId="3E1D2394" w14:textId="10CEDD99" w:rsidR="004D77E5" w:rsidRDefault="004D77E5" w:rsidP="00986F7A">
            <w:r>
              <w:rPr>
                <w:rFonts w:hint="eastAsia"/>
              </w:rPr>
              <w:t>取消しを行った買注文には、取引を行わず、経費のみを請求する。</w:t>
            </w:r>
          </w:p>
        </w:tc>
      </w:tr>
      <w:tr w:rsidR="00986F7A" w14:paraId="372B0647" w14:textId="77777777" w:rsidTr="00077BAE">
        <w:trPr>
          <w:trHeight w:val="397"/>
        </w:trPr>
        <w:tc>
          <w:tcPr>
            <w:tcW w:w="817" w:type="dxa"/>
          </w:tcPr>
          <w:p w14:paraId="0D5A4099" w14:textId="77777777" w:rsidR="00986F7A" w:rsidRDefault="00FB69E8" w:rsidP="00986F7A">
            <w:pPr>
              <w:jc w:val="right"/>
            </w:pPr>
            <w:r>
              <w:rPr>
                <w:rFonts w:hint="eastAsia"/>
              </w:rPr>
              <w:t>6</w:t>
            </w:r>
          </w:p>
        </w:tc>
        <w:tc>
          <w:tcPr>
            <w:tcW w:w="6237" w:type="dxa"/>
          </w:tcPr>
          <w:p w14:paraId="5A6CE600" w14:textId="082A2930" w:rsidR="00986F7A" w:rsidRDefault="00FB69E8" w:rsidP="00986F7A">
            <w:r>
              <w:rPr>
                <w:rFonts w:hint="eastAsia"/>
              </w:rPr>
              <w:t>事務員が書き留めるメモには、</w:t>
            </w:r>
            <w:commentRangeStart w:id="1"/>
            <w:r>
              <w:rPr>
                <w:rFonts w:hint="eastAsia"/>
              </w:rPr>
              <w:t>どのような内容を</w:t>
            </w:r>
            <w:r w:rsidR="00BF4B5D">
              <w:rPr>
                <w:rFonts w:hint="eastAsia"/>
              </w:rPr>
              <w:t>記述</w:t>
            </w:r>
            <w:r w:rsidR="00493A6E">
              <w:rPr>
                <w:rFonts w:hint="eastAsia"/>
              </w:rPr>
              <w:t>する</w:t>
            </w:r>
            <w:r>
              <w:rPr>
                <w:rFonts w:hint="eastAsia"/>
              </w:rPr>
              <w:t>のか。</w:t>
            </w:r>
            <w:commentRangeEnd w:id="1"/>
            <w:r w:rsidR="00442C3A">
              <w:rPr>
                <w:rStyle w:val="a7"/>
              </w:rPr>
              <w:commentReference w:id="1"/>
            </w:r>
          </w:p>
          <w:p w14:paraId="1EC08597" w14:textId="77777777" w:rsidR="00FB69E8" w:rsidRDefault="00FB69E8" w:rsidP="00986F7A">
            <w:r w:rsidRPr="00FB69E8">
              <w:rPr>
                <w:rFonts w:hint="eastAsia"/>
              </w:rPr>
              <w:t>（「現行業務内容」</w:t>
            </w:r>
            <w:r w:rsidRPr="00FB69E8">
              <w:rPr>
                <w:rFonts w:hint="eastAsia"/>
              </w:rPr>
              <w:t>-</w:t>
            </w:r>
            <w:r w:rsidRPr="00FB69E8"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2</w:t>
            </w:r>
            <w:r w:rsidRPr="00FB69E8"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088B4D1D" w14:textId="77777777" w:rsidR="00986F7A" w:rsidRDefault="004D77E5" w:rsidP="00986F7A">
            <w:r>
              <w:rPr>
                <w:rFonts w:hint="eastAsia"/>
              </w:rPr>
              <w:t>車名、年式（和暦）、型式、色、走行距離、予算、変速機構の種別、その他を記述する。</w:t>
            </w:r>
          </w:p>
          <w:p w14:paraId="5AD1A16F" w14:textId="2051366C" w:rsidR="004D77E5" w:rsidRDefault="00B33D98" w:rsidP="00986F7A">
            <w:r>
              <w:rPr>
                <w:rFonts w:hint="eastAsia"/>
              </w:rPr>
              <w:t>型式を第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主キー、変速機構の種別を第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主キーとして扱う。</w:t>
            </w:r>
          </w:p>
        </w:tc>
      </w:tr>
      <w:tr w:rsidR="00986F7A" w14:paraId="26DCD9A3" w14:textId="77777777" w:rsidTr="00077BAE">
        <w:trPr>
          <w:trHeight w:val="397"/>
        </w:trPr>
        <w:tc>
          <w:tcPr>
            <w:tcW w:w="817" w:type="dxa"/>
          </w:tcPr>
          <w:p w14:paraId="089C9B4D" w14:textId="77777777" w:rsidR="00986F7A" w:rsidRDefault="00FB69E8" w:rsidP="00986F7A">
            <w:pPr>
              <w:jc w:val="right"/>
            </w:pPr>
            <w:r>
              <w:rPr>
                <w:rFonts w:hint="eastAsia"/>
              </w:rPr>
              <w:t>7</w:t>
            </w:r>
          </w:p>
        </w:tc>
        <w:tc>
          <w:tcPr>
            <w:tcW w:w="6237" w:type="dxa"/>
          </w:tcPr>
          <w:p w14:paraId="2A769775" w14:textId="77777777" w:rsidR="00986F7A" w:rsidRDefault="00FB69E8" w:rsidP="00986F7A">
            <w:r>
              <w:rPr>
                <w:rFonts w:hint="eastAsia"/>
              </w:rPr>
              <w:t>メモ</w:t>
            </w:r>
            <w:r w:rsidR="00423792">
              <w:rPr>
                <w:rFonts w:hint="eastAsia"/>
              </w:rPr>
              <w:t>は、手帳に記述して管理しているのか。</w:t>
            </w:r>
            <w:r w:rsidR="00423792">
              <w:br/>
            </w:r>
            <w:r w:rsidR="00423792">
              <w:rPr>
                <w:rFonts w:hint="eastAsia"/>
              </w:rPr>
              <w:t>若しくは、</w:t>
            </w:r>
            <w:r w:rsidR="00423792">
              <w:rPr>
                <w:rFonts w:hint="eastAsia"/>
              </w:rPr>
              <w:t>E</w:t>
            </w:r>
            <w:r w:rsidR="00423792">
              <w:t>xcel</w:t>
            </w:r>
            <w:r w:rsidR="00423792">
              <w:rPr>
                <w:rFonts w:hint="eastAsia"/>
              </w:rPr>
              <w:t>を使って管理しているのか。</w:t>
            </w:r>
          </w:p>
          <w:p w14:paraId="7AFE93B7" w14:textId="1553A245" w:rsidR="00493A6E" w:rsidRPr="00FB69E8" w:rsidRDefault="00493A6E" w:rsidP="00986F7A">
            <w:r w:rsidRPr="00CC0E03">
              <w:rPr>
                <w:rFonts w:hint="eastAsia"/>
              </w:rPr>
              <w:t>（「現行業務内容」</w:t>
            </w:r>
            <w:r w:rsidRPr="00CC0E03">
              <w:rPr>
                <w:rFonts w:hint="eastAsia"/>
              </w:rPr>
              <w:t>-</w:t>
            </w:r>
            <w:r w:rsidRPr="00CC0E03"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2</w:t>
            </w:r>
            <w:r w:rsidRPr="00CC0E03"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31CE8D30" w14:textId="77777777" w:rsidR="00986F7A" w:rsidRDefault="004478DA" w:rsidP="00986F7A">
            <w:r>
              <w:rPr>
                <w:rFonts w:hint="eastAsia"/>
              </w:rPr>
              <w:t>受注の進捗把握は全て、被用者の手帳、メモなどで管理されている。</w:t>
            </w:r>
          </w:p>
          <w:p w14:paraId="1375BCE8" w14:textId="2770FEF8" w:rsidR="004478DA" w:rsidRDefault="004478DA" w:rsidP="00986F7A">
            <w:pPr>
              <w:rPr>
                <w:rFonts w:hint="eastAsia"/>
              </w:rPr>
            </w:pPr>
            <w:r>
              <w:rPr>
                <w:rFonts w:hint="eastAsia"/>
              </w:rPr>
              <w:t>改善する仕組みを要望する。</w:t>
            </w:r>
          </w:p>
        </w:tc>
      </w:tr>
      <w:tr w:rsidR="00986F7A" w14:paraId="4608E15E" w14:textId="77777777" w:rsidTr="00077BAE">
        <w:trPr>
          <w:trHeight w:val="397"/>
        </w:trPr>
        <w:tc>
          <w:tcPr>
            <w:tcW w:w="817" w:type="dxa"/>
          </w:tcPr>
          <w:p w14:paraId="01961564" w14:textId="0B763393" w:rsidR="00986F7A" w:rsidRDefault="00493A6E" w:rsidP="00986F7A">
            <w:pPr>
              <w:jc w:val="right"/>
            </w:pPr>
            <w:r>
              <w:rPr>
                <w:rFonts w:hint="eastAsia"/>
              </w:rPr>
              <w:t>8</w:t>
            </w:r>
          </w:p>
        </w:tc>
        <w:tc>
          <w:tcPr>
            <w:tcW w:w="6237" w:type="dxa"/>
          </w:tcPr>
          <w:p w14:paraId="59FA5E7F" w14:textId="467583F7" w:rsidR="00986F7A" w:rsidRDefault="00493A6E" w:rsidP="00986F7A">
            <w:r>
              <w:rPr>
                <w:rFonts w:hint="eastAsia"/>
              </w:rPr>
              <w:t>事務員から営業担当者へ行う車両調達指示は、メモを譲渡して</w:t>
            </w:r>
            <w:r>
              <w:br/>
            </w:r>
            <w:r w:rsidR="00BF4B5D">
              <w:rPr>
                <w:rFonts w:hint="eastAsia"/>
              </w:rPr>
              <w:t>伝達する</w:t>
            </w:r>
            <w:r>
              <w:rPr>
                <w:rFonts w:hint="eastAsia"/>
              </w:rPr>
              <w:t>のか</w:t>
            </w:r>
            <w:r w:rsidR="00BF4B5D">
              <w:rPr>
                <w:rFonts w:hint="eastAsia"/>
              </w:rPr>
              <w:t>。</w:t>
            </w:r>
            <w:r w:rsidR="00077BAE">
              <w:rPr>
                <w:rFonts w:hint="eastAsia"/>
              </w:rPr>
              <w:t>あるいは、そのメモを正式</w:t>
            </w:r>
            <w:r w:rsidR="00EF7934">
              <w:rPr>
                <w:rFonts w:hint="eastAsia"/>
              </w:rPr>
              <w:t>に</w:t>
            </w:r>
            <w:r w:rsidR="00077BAE">
              <w:rPr>
                <w:rFonts w:hint="eastAsia"/>
              </w:rPr>
              <w:t>文書</w:t>
            </w:r>
            <w:r w:rsidR="00EF7934">
              <w:rPr>
                <w:rFonts w:hint="eastAsia"/>
              </w:rPr>
              <w:t>化</w:t>
            </w:r>
            <w:r w:rsidR="00077BAE">
              <w:rPr>
                <w:rFonts w:hint="eastAsia"/>
              </w:rPr>
              <w:t>し</w:t>
            </w:r>
            <w:r w:rsidR="00EF7934">
              <w:rPr>
                <w:rFonts w:hint="eastAsia"/>
              </w:rPr>
              <w:t>、譲渡して</w:t>
            </w:r>
            <w:r w:rsidR="00442C3A">
              <w:br/>
            </w:r>
            <w:r w:rsidR="00EF7934">
              <w:rPr>
                <w:rFonts w:hint="eastAsia"/>
              </w:rPr>
              <w:t>いるのか。</w:t>
            </w:r>
          </w:p>
          <w:p w14:paraId="75BF4244" w14:textId="4F8D6F88" w:rsidR="00493A6E" w:rsidRPr="00423792" w:rsidRDefault="00493A6E" w:rsidP="00986F7A">
            <w:r w:rsidRPr="00CC0E03">
              <w:rPr>
                <w:rFonts w:hint="eastAsia"/>
              </w:rPr>
              <w:t>（「現行業務内容」</w:t>
            </w:r>
            <w:r w:rsidRPr="00CC0E03">
              <w:rPr>
                <w:rFonts w:hint="eastAsia"/>
              </w:rPr>
              <w:t>-</w:t>
            </w:r>
            <w:r w:rsidRPr="00CC0E03">
              <w:rPr>
                <w:rFonts w:hint="eastAsia"/>
              </w:rPr>
              <w:t>「買注文」第</w:t>
            </w:r>
            <w:r>
              <w:t>2</w:t>
            </w:r>
            <w:r w:rsidRPr="00CC0E03"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288DF434" w14:textId="77777777" w:rsidR="00986F7A" w:rsidRDefault="00B33D98" w:rsidP="00986F7A">
            <w:r>
              <w:rPr>
                <w:rFonts w:hint="eastAsia"/>
              </w:rPr>
              <w:t>メモを譲渡し、それ以外の方法は行わない。</w:t>
            </w:r>
          </w:p>
          <w:p w14:paraId="455E1999" w14:textId="44382169" w:rsidR="00B33D98" w:rsidRPr="00B33D98" w:rsidRDefault="00B33D98" w:rsidP="00986F7A">
            <w:r>
              <w:rPr>
                <w:rFonts w:hint="eastAsia"/>
              </w:rPr>
              <w:t>事務員が外出中の場合、事務員が電話で内容を伝え、それを営業担当者がメモを</w:t>
            </w:r>
            <w:r>
              <w:br/>
            </w:r>
            <w:r>
              <w:rPr>
                <w:rFonts w:hint="eastAsia"/>
              </w:rPr>
              <w:t>記述する。システム化の要望箇所。</w:t>
            </w:r>
          </w:p>
        </w:tc>
      </w:tr>
      <w:tr w:rsidR="0080741B" w14:paraId="7A5266D0" w14:textId="77777777" w:rsidTr="00077BAE">
        <w:trPr>
          <w:trHeight w:val="397"/>
        </w:trPr>
        <w:tc>
          <w:tcPr>
            <w:tcW w:w="817" w:type="dxa"/>
          </w:tcPr>
          <w:p w14:paraId="2116C597" w14:textId="77777777" w:rsidR="0080741B" w:rsidRDefault="0080741B" w:rsidP="00986F7A">
            <w:pPr>
              <w:jc w:val="right"/>
            </w:pPr>
          </w:p>
        </w:tc>
        <w:tc>
          <w:tcPr>
            <w:tcW w:w="6237" w:type="dxa"/>
          </w:tcPr>
          <w:p w14:paraId="5D03FC8E" w14:textId="77777777" w:rsidR="0080741B" w:rsidRDefault="0080741B" w:rsidP="00986F7A"/>
          <w:p w14:paraId="701AE378" w14:textId="77777777" w:rsidR="0080741B" w:rsidRPr="00B33D98" w:rsidRDefault="0080741B" w:rsidP="00986F7A"/>
          <w:p w14:paraId="5DFC49C6" w14:textId="77777777" w:rsidR="0080741B" w:rsidRDefault="0080741B" w:rsidP="00986F7A"/>
          <w:p w14:paraId="01A70568" w14:textId="30E199AF" w:rsidR="0080741B" w:rsidRDefault="0080741B" w:rsidP="00986F7A"/>
        </w:tc>
        <w:tc>
          <w:tcPr>
            <w:tcW w:w="8259" w:type="dxa"/>
          </w:tcPr>
          <w:p w14:paraId="7F870832" w14:textId="77777777" w:rsidR="0080741B" w:rsidRDefault="0080741B" w:rsidP="00986F7A"/>
        </w:tc>
      </w:tr>
      <w:tr w:rsidR="00986F7A" w14:paraId="77373D38" w14:textId="77777777" w:rsidTr="00077BAE">
        <w:trPr>
          <w:trHeight w:val="397"/>
        </w:trPr>
        <w:tc>
          <w:tcPr>
            <w:tcW w:w="817" w:type="dxa"/>
          </w:tcPr>
          <w:p w14:paraId="5DBAA45F" w14:textId="4CBAE580" w:rsidR="00986F7A" w:rsidRDefault="00BF4B5D" w:rsidP="00986F7A">
            <w:pPr>
              <w:jc w:val="right"/>
            </w:pPr>
            <w:r>
              <w:rPr>
                <w:rFonts w:hint="eastAsia"/>
              </w:rPr>
              <w:lastRenderedPageBreak/>
              <w:t>9</w:t>
            </w:r>
          </w:p>
        </w:tc>
        <w:tc>
          <w:tcPr>
            <w:tcW w:w="6237" w:type="dxa"/>
          </w:tcPr>
          <w:p w14:paraId="429C6616" w14:textId="16D266C6" w:rsidR="00986F7A" w:rsidRDefault="00BF4B5D" w:rsidP="00986F7A">
            <w:r>
              <w:rPr>
                <w:rFonts w:hint="eastAsia"/>
              </w:rPr>
              <w:t>得意先から</w:t>
            </w:r>
            <w:r w:rsidR="003007F4">
              <w:rPr>
                <w:rFonts w:hint="eastAsia"/>
              </w:rPr>
              <w:t>営業担当者へ直接</w:t>
            </w:r>
            <w:r>
              <w:rPr>
                <w:rFonts w:hint="eastAsia"/>
              </w:rPr>
              <w:t>受注</w:t>
            </w:r>
            <w:r w:rsidR="003007F4">
              <w:rPr>
                <w:rFonts w:hint="eastAsia"/>
              </w:rPr>
              <w:t>した場合や、営業担当者が</w:t>
            </w:r>
            <w:r w:rsidR="00442C3A">
              <w:br/>
            </w:r>
            <w:r w:rsidR="003007F4">
              <w:rPr>
                <w:rFonts w:hint="eastAsia"/>
              </w:rPr>
              <w:t>新規業者から自ら受注した場合、メモは必要か。</w:t>
            </w:r>
            <w:r w:rsidR="003007F4">
              <w:br/>
            </w:r>
            <w:r w:rsidR="003007F4">
              <w:rPr>
                <w:rFonts w:hint="eastAsia"/>
              </w:rPr>
              <w:t>また、それが必要な場合、その内容は、事務員が書き留めるメモの内容と</w:t>
            </w:r>
            <w:r w:rsidR="00077BAE">
              <w:rPr>
                <w:rFonts w:hint="eastAsia"/>
              </w:rPr>
              <w:t>同等の</w:t>
            </w:r>
            <w:r w:rsidR="00D71A10">
              <w:rPr>
                <w:rFonts w:hint="eastAsia"/>
              </w:rPr>
              <w:t>物</w:t>
            </w:r>
            <w:r w:rsidR="003007F4">
              <w:rPr>
                <w:rFonts w:hint="eastAsia"/>
              </w:rPr>
              <w:t>か。</w:t>
            </w:r>
          </w:p>
          <w:p w14:paraId="5C40A674" w14:textId="6B758328" w:rsidR="00BF4B5D" w:rsidRDefault="00BF4B5D" w:rsidP="00986F7A">
            <w:r w:rsidRPr="00CC0E03">
              <w:rPr>
                <w:rFonts w:hint="eastAsia"/>
              </w:rPr>
              <w:t>（「現行業務内容」</w:t>
            </w:r>
            <w:r w:rsidRPr="00CC0E03">
              <w:rPr>
                <w:rFonts w:hint="eastAsia"/>
              </w:rPr>
              <w:t>-</w:t>
            </w:r>
            <w:r w:rsidRPr="00CC0E03"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6</w:t>
            </w:r>
            <w:r w:rsidRPr="00CC0E03"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71712D5D" w14:textId="77777777" w:rsidR="00986F7A" w:rsidRDefault="00B33D98" w:rsidP="00986F7A">
            <w:r>
              <w:rPr>
                <w:rFonts w:hint="eastAsia"/>
              </w:rPr>
              <w:t>メモは、事務員が顧客の要望を受け、記入する物と同等の内容である。</w:t>
            </w:r>
          </w:p>
          <w:p w14:paraId="373E9718" w14:textId="2FA67C3D" w:rsidR="00656E8C" w:rsidRDefault="00656E8C" w:rsidP="00986F7A">
            <w:pPr>
              <w:rPr>
                <w:rFonts w:hint="eastAsia"/>
              </w:rPr>
            </w:pPr>
            <w:r>
              <w:rPr>
                <w:rFonts w:hint="eastAsia"/>
              </w:rPr>
              <w:t>また、その内容を事務員に報告する。報告誤りや伝達忘れの可能性がある。</w:t>
            </w:r>
          </w:p>
        </w:tc>
      </w:tr>
      <w:tr w:rsidR="00986F7A" w14:paraId="7117C300" w14:textId="77777777" w:rsidTr="00077BAE">
        <w:trPr>
          <w:trHeight w:val="397"/>
        </w:trPr>
        <w:tc>
          <w:tcPr>
            <w:tcW w:w="817" w:type="dxa"/>
          </w:tcPr>
          <w:p w14:paraId="1D3494D1" w14:textId="12EB6F78" w:rsidR="00986F7A" w:rsidRDefault="00077BAE" w:rsidP="00986F7A">
            <w:pPr>
              <w:jc w:val="right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237" w:type="dxa"/>
          </w:tcPr>
          <w:p w14:paraId="220C6689" w14:textId="157E4CC5" w:rsidR="00986F7A" w:rsidRPr="00B52429" w:rsidRDefault="00FF181C" w:rsidP="00986F7A">
            <w:r>
              <w:rPr>
                <w:rFonts w:hint="eastAsia"/>
              </w:rPr>
              <w:t>自走可能な</w:t>
            </w:r>
            <w:r w:rsidR="00B52429">
              <w:rPr>
                <w:rFonts w:hint="eastAsia"/>
              </w:rPr>
              <w:t>物は、</w:t>
            </w:r>
            <w:r w:rsidR="0059344F">
              <w:rPr>
                <w:rFonts w:hint="eastAsia"/>
              </w:rPr>
              <w:t>業者</w:t>
            </w:r>
            <w:r w:rsidR="00B52429">
              <w:rPr>
                <w:rFonts w:hint="eastAsia"/>
              </w:rPr>
              <w:t>が許可した物か。</w:t>
            </w:r>
            <w:r w:rsidR="00B52429">
              <w:br/>
            </w:r>
            <w:r w:rsidR="00B52429">
              <w:rPr>
                <w:rFonts w:hint="eastAsia"/>
              </w:rPr>
              <w:t>若しくは、登録ナンバー付き車両か。</w:t>
            </w:r>
            <w:r w:rsidR="00B52429">
              <w:br/>
            </w:r>
            <w:r w:rsidR="00B52429">
              <w:rPr>
                <w:rFonts w:hint="eastAsia"/>
              </w:rPr>
              <w:t>あるいは、走行そのものが可能な車両か。</w:t>
            </w:r>
          </w:p>
          <w:p w14:paraId="053DD8FE" w14:textId="4B3D493D" w:rsidR="00FF181C" w:rsidRDefault="00FF181C" w:rsidP="00986F7A">
            <w:r w:rsidRPr="00CC0E03">
              <w:rPr>
                <w:rFonts w:hint="eastAsia"/>
              </w:rPr>
              <w:t>（「現行業務内容」</w:t>
            </w:r>
            <w:r w:rsidRPr="00CC0E03">
              <w:rPr>
                <w:rFonts w:hint="eastAsia"/>
              </w:rPr>
              <w:t>-</w:t>
            </w:r>
            <w:r w:rsidRPr="00CC0E03"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13</w:t>
            </w:r>
            <w:r w:rsidRPr="00CC0E03"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30BA2B31" w14:textId="11C8CE7A" w:rsidR="00986F7A" w:rsidRDefault="0071086F" w:rsidP="00986F7A">
            <w:r>
              <w:rPr>
                <w:rFonts w:hint="eastAsia"/>
              </w:rPr>
              <w:t>登録ナンバー付き車両は自走可能である。</w:t>
            </w:r>
          </w:p>
        </w:tc>
      </w:tr>
      <w:tr w:rsidR="00986F7A" w14:paraId="19DE836F" w14:textId="77777777" w:rsidTr="00077BAE">
        <w:trPr>
          <w:trHeight w:val="397"/>
        </w:trPr>
        <w:tc>
          <w:tcPr>
            <w:tcW w:w="817" w:type="dxa"/>
          </w:tcPr>
          <w:p w14:paraId="37A0CCCA" w14:textId="029FC8AE" w:rsidR="00986F7A" w:rsidRDefault="00B52429" w:rsidP="00986F7A">
            <w:pPr>
              <w:jc w:val="right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6237" w:type="dxa"/>
          </w:tcPr>
          <w:p w14:paraId="75A685E8" w14:textId="64A1C60A" w:rsidR="00986F7A" w:rsidRDefault="00442C3A" w:rsidP="00986F7A">
            <w:r>
              <w:rPr>
                <w:rFonts w:hint="eastAsia"/>
              </w:rPr>
              <w:t>買注残、売注残扱いで記憶管理する物は、文書化し書類として</w:t>
            </w:r>
            <w:r>
              <w:br/>
            </w:r>
            <w:r>
              <w:rPr>
                <w:rFonts w:hint="eastAsia"/>
              </w:rPr>
              <w:t>管理しているのか。若しくは、</w:t>
            </w:r>
            <w:r>
              <w:rPr>
                <w:rFonts w:hint="eastAsia"/>
              </w:rPr>
              <w:t>E</w:t>
            </w:r>
            <w:r>
              <w:t>xcel</w:t>
            </w:r>
            <w:r>
              <w:rPr>
                <w:rFonts w:hint="eastAsia"/>
              </w:rPr>
              <w:t>で管理しているのか。</w:t>
            </w:r>
            <w:r>
              <w:br/>
            </w:r>
            <w:r>
              <w:rPr>
                <w:rFonts w:hint="eastAsia"/>
              </w:rPr>
              <w:t>あるいは、</w:t>
            </w:r>
            <w:r w:rsidR="00621976">
              <w:rPr>
                <w:rFonts w:hint="eastAsia"/>
              </w:rPr>
              <w:t>書類を作成せず、</w:t>
            </w:r>
            <w:r>
              <w:rPr>
                <w:rFonts w:hint="eastAsia"/>
              </w:rPr>
              <w:t>記憶のみ</w:t>
            </w:r>
            <w:r w:rsidR="00621976">
              <w:rPr>
                <w:rFonts w:hint="eastAsia"/>
              </w:rPr>
              <w:t>で管理しているのか。</w:t>
            </w:r>
          </w:p>
          <w:p w14:paraId="2EDD298A" w14:textId="1994244A" w:rsidR="00442C3A" w:rsidRDefault="00442C3A" w:rsidP="00986F7A">
            <w:r w:rsidRPr="00CC0E03">
              <w:rPr>
                <w:rFonts w:hint="eastAsia"/>
              </w:rPr>
              <w:t>（「現行業務内容」</w:t>
            </w:r>
            <w:r w:rsidRPr="00CC0E03">
              <w:rPr>
                <w:rFonts w:hint="eastAsia"/>
              </w:rPr>
              <w:t>-</w:t>
            </w:r>
            <w:r w:rsidRPr="00CC0E03"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8</w:t>
            </w:r>
            <w:r w:rsidRPr="00CC0E03"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758F69E6" w14:textId="77777777" w:rsidR="00986F7A" w:rsidRDefault="00986F7A" w:rsidP="00986F7A"/>
        </w:tc>
      </w:tr>
      <w:tr w:rsidR="00986F7A" w14:paraId="3C544C90" w14:textId="77777777" w:rsidTr="00077BAE">
        <w:trPr>
          <w:trHeight w:val="397"/>
        </w:trPr>
        <w:tc>
          <w:tcPr>
            <w:tcW w:w="817" w:type="dxa"/>
          </w:tcPr>
          <w:p w14:paraId="0864FBF0" w14:textId="7A0AAED6" w:rsidR="00986F7A" w:rsidRDefault="00621976" w:rsidP="00986F7A">
            <w:pPr>
              <w:jc w:val="right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6237" w:type="dxa"/>
          </w:tcPr>
          <w:p w14:paraId="303999A9" w14:textId="28B5649F" w:rsidR="00986F7A" w:rsidRDefault="00621976" w:rsidP="00986F7A">
            <w:r>
              <w:rPr>
                <w:rFonts w:hint="eastAsia"/>
              </w:rPr>
              <w:t>E</w:t>
            </w:r>
            <w:r>
              <w:t>xcel</w:t>
            </w:r>
            <w:r>
              <w:rPr>
                <w:rFonts w:hint="eastAsia"/>
              </w:rPr>
              <w:t>で管理している売上管理の一部とは、</w:t>
            </w:r>
            <w:commentRangeStart w:id="2"/>
            <w:r>
              <w:rPr>
                <w:rFonts w:hint="eastAsia"/>
              </w:rPr>
              <w:t>どのような業務か。</w:t>
            </w:r>
            <w:commentRangeEnd w:id="2"/>
            <w:r w:rsidR="00CE095E">
              <w:rPr>
                <w:rStyle w:val="a7"/>
              </w:rPr>
              <w:commentReference w:id="2"/>
            </w:r>
          </w:p>
          <w:p w14:paraId="2521EC06" w14:textId="3FD4A0B7" w:rsidR="00621976" w:rsidRPr="00442C3A" w:rsidRDefault="00621976" w:rsidP="00986F7A">
            <w:r>
              <w:rPr>
                <w:rFonts w:hint="eastAsia"/>
              </w:rPr>
              <w:t>（「ケースの設定</w:t>
            </w:r>
            <w:r w:rsidRPr="00621976">
              <w:rPr>
                <w:rFonts w:hint="eastAsia"/>
              </w:rPr>
              <w:t>」</w:t>
            </w:r>
            <w:r w:rsidRPr="00621976">
              <w:rPr>
                <w:rFonts w:hint="eastAsia"/>
              </w:rPr>
              <w:t>-</w:t>
            </w:r>
            <w:r>
              <w:rPr>
                <w:rFonts w:hint="eastAsia"/>
              </w:rPr>
              <w:t>「現状</w:t>
            </w:r>
            <w:r w:rsidRPr="00621976">
              <w:rPr>
                <w:rFonts w:hint="eastAsia"/>
              </w:rPr>
              <w:t>」第</w:t>
            </w:r>
            <w:r>
              <w:t>2</w:t>
            </w:r>
            <w:r w:rsidRPr="00621976"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216860BF" w14:textId="5DDCF85B" w:rsidR="00986F7A" w:rsidRDefault="00D71A10" w:rsidP="00986F7A">
            <w:r>
              <w:rPr>
                <w:rFonts w:hint="eastAsia"/>
              </w:rPr>
              <w:t>参考資料の仕入管理台帳に記載されている項目を</w:t>
            </w:r>
            <w:r>
              <w:rPr>
                <w:rFonts w:hint="eastAsia"/>
              </w:rPr>
              <w:t>E</w:t>
            </w:r>
            <w:r>
              <w:t>xcel</w:t>
            </w:r>
            <w:r>
              <w:rPr>
                <w:rFonts w:hint="eastAsia"/>
              </w:rPr>
              <w:t>で管理している。</w:t>
            </w:r>
          </w:p>
        </w:tc>
      </w:tr>
      <w:tr w:rsidR="00986F7A" w14:paraId="25294FB1" w14:textId="77777777" w:rsidTr="00077BAE">
        <w:trPr>
          <w:trHeight w:val="397"/>
        </w:trPr>
        <w:tc>
          <w:tcPr>
            <w:tcW w:w="817" w:type="dxa"/>
          </w:tcPr>
          <w:p w14:paraId="090A0D9A" w14:textId="21FE4C9D" w:rsidR="00986F7A" w:rsidRDefault="004909FA" w:rsidP="00986F7A">
            <w:pPr>
              <w:jc w:val="right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6237" w:type="dxa"/>
          </w:tcPr>
          <w:p w14:paraId="4A61C2D7" w14:textId="42DCE8A4" w:rsidR="00986F7A" w:rsidRDefault="004A2CDD" w:rsidP="00986F7A">
            <w:r>
              <w:rPr>
                <w:rFonts w:hint="eastAsia"/>
              </w:rPr>
              <w:t>仮</w:t>
            </w:r>
            <w:r w:rsidR="004909FA">
              <w:rPr>
                <w:rFonts w:hint="eastAsia"/>
              </w:rPr>
              <w:t>計算書</w:t>
            </w:r>
            <w:r>
              <w:rPr>
                <w:rFonts w:hint="eastAsia"/>
              </w:rPr>
              <w:t>、オークション計算書</w:t>
            </w:r>
            <w:r w:rsidR="004909FA">
              <w:rPr>
                <w:rFonts w:hint="eastAsia"/>
              </w:rPr>
              <w:t>は</w:t>
            </w:r>
            <w:commentRangeStart w:id="3"/>
            <w:r>
              <w:rPr>
                <w:rFonts w:hint="eastAsia"/>
              </w:rPr>
              <w:t>オークション主催会社</w:t>
            </w:r>
            <w:commentRangeEnd w:id="3"/>
            <w:r>
              <w:rPr>
                <w:rStyle w:val="a7"/>
              </w:rPr>
              <w:commentReference w:id="3"/>
            </w:r>
            <w:r>
              <w:rPr>
                <w:rFonts w:hint="eastAsia"/>
              </w:rPr>
              <w:t>が</w:t>
            </w:r>
            <w:r w:rsidR="002C3CF0">
              <w:rPr>
                <w:rFonts w:hint="eastAsia"/>
              </w:rPr>
              <w:t>発行</w:t>
            </w:r>
            <w:r w:rsidR="002C3CF0">
              <w:br/>
            </w:r>
            <w:r w:rsidR="002C3CF0">
              <w:rPr>
                <w:rFonts w:hint="eastAsia"/>
              </w:rPr>
              <w:t>した書類か。また、オークション計算書とは、仮計算書が確定</w:t>
            </w:r>
            <w:r w:rsidR="002C3CF0">
              <w:br/>
            </w:r>
            <w:r w:rsidR="002C3CF0">
              <w:rPr>
                <w:rFonts w:hint="eastAsia"/>
              </w:rPr>
              <w:t>された書類か。</w:t>
            </w:r>
          </w:p>
          <w:p w14:paraId="61B885E4" w14:textId="6F4240AC" w:rsidR="004909FA" w:rsidRDefault="004909FA" w:rsidP="00986F7A">
            <w:r w:rsidRPr="004909FA">
              <w:rPr>
                <w:rFonts w:hint="eastAsia"/>
              </w:rPr>
              <w:t>（「現行業務内容」</w:t>
            </w:r>
            <w:r w:rsidRPr="004909FA">
              <w:rPr>
                <w:rFonts w:hint="eastAsia"/>
              </w:rPr>
              <w:t>-</w:t>
            </w:r>
            <w:r w:rsidRPr="004909FA">
              <w:rPr>
                <w:rFonts w:hint="eastAsia"/>
              </w:rPr>
              <w:t>「買注文」第</w:t>
            </w:r>
            <w:r>
              <w:t>14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2</w:t>
            </w:r>
            <w:r>
              <w:t>3</w:t>
            </w:r>
            <w:r w:rsidRPr="004909FA"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7EF55776" w14:textId="338EF4C1" w:rsidR="00986F7A" w:rsidRDefault="00D71A10" w:rsidP="00986F7A">
            <w:r>
              <w:rPr>
                <w:rFonts w:hint="eastAsia"/>
              </w:rPr>
              <w:t>仮計算書とオークション計算書は同様の物。オークション計算書は本計算書とも</w:t>
            </w:r>
            <w:r>
              <w:br/>
            </w:r>
            <w:r>
              <w:rPr>
                <w:rFonts w:hint="eastAsia"/>
              </w:rPr>
              <w:t>呼称される。</w:t>
            </w:r>
          </w:p>
        </w:tc>
      </w:tr>
      <w:tr w:rsidR="00986F7A" w14:paraId="06CEBE8D" w14:textId="77777777" w:rsidTr="00077BAE">
        <w:trPr>
          <w:trHeight w:val="397"/>
        </w:trPr>
        <w:tc>
          <w:tcPr>
            <w:tcW w:w="817" w:type="dxa"/>
          </w:tcPr>
          <w:p w14:paraId="3CE2FCA9" w14:textId="08A004FA" w:rsidR="00986F7A" w:rsidRDefault="002C3CF0" w:rsidP="00986F7A">
            <w:pPr>
              <w:jc w:val="right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6237" w:type="dxa"/>
          </w:tcPr>
          <w:p w14:paraId="36B849F4" w14:textId="15AFF713" w:rsidR="00986F7A" w:rsidRDefault="002C3CF0" w:rsidP="00986F7A">
            <w:r>
              <w:rPr>
                <w:rFonts w:hint="eastAsia"/>
              </w:rPr>
              <w:t>仮計算書は、</w:t>
            </w:r>
            <w:commentRangeStart w:id="4"/>
            <w:r>
              <w:rPr>
                <w:rFonts w:hint="eastAsia"/>
              </w:rPr>
              <w:t>誰がどのような連絡手段で受領するのか。</w:t>
            </w:r>
            <w:commentRangeEnd w:id="4"/>
            <w:r w:rsidR="00CE095E">
              <w:rPr>
                <w:rStyle w:val="a7"/>
              </w:rPr>
              <w:commentReference w:id="4"/>
            </w:r>
          </w:p>
          <w:p w14:paraId="6B03C48C" w14:textId="1A8CC295" w:rsidR="002C3CF0" w:rsidRPr="004A2CDD" w:rsidRDefault="002C3CF0" w:rsidP="00986F7A">
            <w:r>
              <w:rPr>
                <w:rFonts w:hint="eastAsia"/>
              </w:rPr>
              <w:t>（「現行業務内容」</w:t>
            </w:r>
            <w:r>
              <w:t>-</w:t>
            </w:r>
            <w:r>
              <w:rPr>
                <w:rFonts w:hint="eastAsia"/>
              </w:rPr>
              <w:t>「買注文」第</w:t>
            </w:r>
            <w:r>
              <w:t>14</w:t>
            </w:r>
            <w:r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1D89F69D" w14:textId="3C272753" w:rsidR="00986F7A" w:rsidRDefault="00D71A10" w:rsidP="00986F7A">
            <w:r>
              <w:rPr>
                <w:rFonts w:hint="eastAsia"/>
              </w:rPr>
              <w:t>仮計算書は、</w:t>
            </w:r>
            <w:r w:rsidR="004478DA">
              <w:rPr>
                <w:rFonts w:hint="eastAsia"/>
              </w:rPr>
              <w:t>オークション会場</w:t>
            </w:r>
            <w:r w:rsidR="000967BE">
              <w:rPr>
                <w:rFonts w:hint="eastAsia"/>
              </w:rPr>
              <w:t>に設置されている端末に、カード（オークションへ参加</w:t>
            </w:r>
            <w:r w:rsidR="004478DA">
              <w:br/>
            </w:r>
            <w:r w:rsidR="000967BE">
              <w:rPr>
                <w:rFonts w:hint="eastAsia"/>
              </w:rPr>
              <w:t>するために必要な会員証）をかざすことで発行される。</w:t>
            </w:r>
            <w:r w:rsidR="000967BE">
              <w:rPr>
                <w:rFonts w:hint="eastAsia"/>
              </w:rPr>
              <w:t>1</w:t>
            </w:r>
            <w:r w:rsidR="000967BE">
              <w:rPr>
                <w:rFonts w:hint="eastAsia"/>
              </w:rPr>
              <w:t>日の印刷回数に制限はない。</w:t>
            </w:r>
          </w:p>
          <w:p w14:paraId="0A9810F2" w14:textId="165ADF72" w:rsidR="000967BE" w:rsidRDefault="000967BE" w:rsidP="00986F7A">
            <w:r>
              <w:rPr>
                <w:rFonts w:hint="eastAsia"/>
              </w:rPr>
              <w:t>F</w:t>
            </w:r>
            <w:r>
              <w:t>AX</w:t>
            </w:r>
            <w:r>
              <w:rPr>
                <w:rFonts w:hint="eastAsia"/>
              </w:rPr>
              <w:t>にて受信する物は、事務所で事務員が受領する。</w:t>
            </w:r>
          </w:p>
        </w:tc>
      </w:tr>
      <w:tr w:rsidR="00986F7A" w14:paraId="51BB0DCC" w14:textId="77777777" w:rsidTr="00077BAE">
        <w:trPr>
          <w:trHeight w:val="397"/>
        </w:trPr>
        <w:tc>
          <w:tcPr>
            <w:tcW w:w="817" w:type="dxa"/>
          </w:tcPr>
          <w:p w14:paraId="4470E843" w14:textId="628EFD47" w:rsidR="00986F7A" w:rsidRDefault="002C3CF0" w:rsidP="00986F7A">
            <w:pPr>
              <w:jc w:val="right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6237" w:type="dxa"/>
          </w:tcPr>
          <w:p w14:paraId="0FBC98BE" w14:textId="349BE6B4" w:rsidR="00986F7A" w:rsidRDefault="002C3CF0" w:rsidP="00986F7A">
            <w:r>
              <w:rPr>
                <w:rFonts w:hint="eastAsia"/>
              </w:rPr>
              <w:t>関係書類は、業者が発行した書類か。</w:t>
            </w:r>
          </w:p>
          <w:p w14:paraId="3A8B1F4B" w14:textId="46289498" w:rsidR="002C3CF0" w:rsidRDefault="002C3CF0" w:rsidP="00986F7A">
            <w:r>
              <w:rPr>
                <w:rFonts w:hint="eastAsia"/>
              </w:rPr>
              <w:t>（「現行業務内容」</w:t>
            </w:r>
            <w:r>
              <w:t>-</w:t>
            </w:r>
            <w:r>
              <w:rPr>
                <w:rFonts w:hint="eastAsia"/>
              </w:rPr>
              <w:t>「買注文」第</w:t>
            </w:r>
            <w:r w:rsidR="00CE095E">
              <w:t>15</w:t>
            </w:r>
            <w:r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063C48A1" w14:textId="77777777" w:rsidR="00986F7A" w:rsidRDefault="00986F7A" w:rsidP="00986F7A"/>
        </w:tc>
      </w:tr>
      <w:tr w:rsidR="00C57DD3" w14:paraId="61449E2B" w14:textId="77777777" w:rsidTr="00077BAE">
        <w:trPr>
          <w:trHeight w:val="397"/>
        </w:trPr>
        <w:tc>
          <w:tcPr>
            <w:tcW w:w="817" w:type="dxa"/>
          </w:tcPr>
          <w:p w14:paraId="100D25A0" w14:textId="10BB48D8" w:rsidR="00C57DD3" w:rsidRDefault="002C3CF0" w:rsidP="00986F7A">
            <w:pPr>
              <w:jc w:val="right"/>
            </w:pPr>
            <w:r>
              <w:rPr>
                <w:rFonts w:hint="eastAsia"/>
              </w:rPr>
              <w:t>1</w:t>
            </w:r>
            <w:r w:rsidR="00CE095E">
              <w:t>6</w:t>
            </w:r>
          </w:p>
        </w:tc>
        <w:tc>
          <w:tcPr>
            <w:tcW w:w="6237" w:type="dxa"/>
          </w:tcPr>
          <w:p w14:paraId="0D315BCD" w14:textId="0531A76F" w:rsidR="00C57DD3" w:rsidRDefault="00CE095E" w:rsidP="00986F7A">
            <w:r>
              <w:rPr>
                <w:rFonts w:hint="eastAsia"/>
              </w:rPr>
              <w:t>関係書類は、誰がどのような方法で受領するのか。</w:t>
            </w:r>
          </w:p>
          <w:p w14:paraId="63692EC9" w14:textId="0C66572A" w:rsidR="00CE095E" w:rsidRPr="002C3CF0" w:rsidRDefault="00CE095E" w:rsidP="00986F7A">
            <w:r>
              <w:rPr>
                <w:rFonts w:hint="eastAsia"/>
              </w:rPr>
              <w:t>（「現行業務内容」</w:t>
            </w:r>
            <w:r>
              <w:t>-</w:t>
            </w:r>
            <w:r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5534AFAF" w14:textId="77777777" w:rsidR="00C57DD3" w:rsidRDefault="00C57DD3" w:rsidP="00986F7A"/>
        </w:tc>
      </w:tr>
      <w:tr w:rsidR="000967BE" w14:paraId="420F3BBD" w14:textId="77777777" w:rsidTr="00077BAE">
        <w:trPr>
          <w:trHeight w:val="397"/>
        </w:trPr>
        <w:tc>
          <w:tcPr>
            <w:tcW w:w="817" w:type="dxa"/>
          </w:tcPr>
          <w:p w14:paraId="76D5B7F9" w14:textId="77777777" w:rsidR="000967BE" w:rsidRDefault="000967BE" w:rsidP="00986F7A">
            <w:pPr>
              <w:jc w:val="right"/>
            </w:pPr>
          </w:p>
        </w:tc>
        <w:tc>
          <w:tcPr>
            <w:tcW w:w="6237" w:type="dxa"/>
          </w:tcPr>
          <w:p w14:paraId="7FFFC330" w14:textId="77777777" w:rsidR="000967BE" w:rsidRDefault="000967BE" w:rsidP="00986F7A"/>
        </w:tc>
        <w:tc>
          <w:tcPr>
            <w:tcW w:w="8259" w:type="dxa"/>
          </w:tcPr>
          <w:p w14:paraId="11F012D5" w14:textId="77777777" w:rsidR="000967BE" w:rsidRDefault="000967BE" w:rsidP="00986F7A"/>
        </w:tc>
      </w:tr>
      <w:tr w:rsidR="00CE095E" w14:paraId="6AE34D26" w14:textId="77777777" w:rsidTr="00077BAE">
        <w:trPr>
          <w:trHeight w:val="397"/>
        </w:trPr>
        <w:tc>
          <w:tcPr>
            <w:tcW w:w="817" w:type="dxa"/>
          </w:tcPr>
          <w:p w14:paraId="6A5C1722" w14:textId="654A4A71" w:rsidR="00CE095E" w:rsidRDefault="00CE095E" w:rsidP="00986F7A">
            <w:pPr>
              <w:jc w:val="right"/>
            </w:pPr>
            <w:r>
              <w:rPr>
                <w:rFonts w:hint="eastAsia"/>
              </w:rPr>
              <w:lastRenderedPageBreak/>
              <w:t>1</w:t>
            </w:r>
            <w:r>
              <w:t>7</w:t>
            </w:r>
          </w:p>
        </w:tc>
        <w:tc>
          <w:tcPr>
            <w:tcW w:w="6237" w:type="dxa"/>
          </w:tcPr>
          <w:p w14:paraId="055F1313" w14:textId="42810B64" w:rsidR="00CE095E" w:rsidRDefault="00CE095E" w:rsidP="00986F7A">
            <w:r>
              <w:rPr>
                <w:rFonts w:hint="eastAsia"/>
              </w:rPr>
              <w:t>関係書類は、</w:t>
            </w:r>
            <w:r w:rsidR="00FF7687">
              <w:rPr>
                <w:rFonts w:hint="eastAsia"/>
              </w:rPr>
              <w:t>オークション出品表か。</w:t>
            </w:r>
            <w:r w:rsidR="00FF7687">
              <w:br/>
            </w:r>
            <w:r w:rsidR="00FF7687">
              <w:rPr>
                <w:rFonts w:hint="eastAsia"/>
              </w:rPr>
              <w:t>また、他に何か含まれているか。</w:t>
            </w:r>
          </w:p>
          <w:p w14:paraId="69F05C66" w14:textId="185FF36C" w:rsidR="00CE095E" w:rsidRDefault="00CE095E" w:rsidP="00986F7A">
            <w:r>
              <w:rPr>
                <w:rFonts w:hint="eastAsia"/>
              </w:rPr>
              <w:t>（「現行業務内容」</w:t>
            </w:r>
            <w:r>
              <w:t>-</w:t>
            </w:r>
            <w:r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4515A838" w14:textId="2EFF0217" w:rsidR="00860791" w:rsidRDefault="00860791" w:rsidP="00986F7A">
            <w:pPr>
              <w:rPr>
                <w:rFonts w:hint="eastAsia"/>
              </w:rPr>
            </w:pPr>
            <w:r>
              <w:rPr>
                <w:rFonts w:hint="eastAsia"/>
              </w:rPr>
              <w:t>関係書類には、検査書、</w:t>
            </w:r>
            <w:r w:rsidRPr="00860791">
              <w:rPr>
                <w:rFonts w:hint="eastAsia"/>
              </w:rPr>
              <w:t>自賠責保険証明書</w:t>
            </w:r>
            <w:r>
              <w:rPr>
                <w:rFonts w:hint="eastAsia"/>
              </w:rPr>
              <w:t>、譲渡証明書、印鑑登録証明書、委任状、抹消登録証明書に加え、</w:t>
            </w:r>
            <w:r w:rsidR="00004ACA">
              <w:rPr>
                <w:rFonts w:hint="eastAsia"/>
              </w:rPr>
              <w:t>オークション落札</w:t>
            </w:r>
            <w:r>
              <w:rPr>
                <w:rFonts w:hint="eastAsia"/>
              </w:rPr>
              <w:t>票が含まれる。</w:t>
            </w:r>
            <w:r w:rsidR="00004ACA">
              <w:rPr>
                <w:rFonts w:hint="eastAsia"/>
              </w:rPr>
              <w:t>出品者が提出した書類はすべて関係書類に含まれる。</w:t>
            </w:r>
          </w:p>
        </w:tc>
      </w:tr>
      <w:tr w:rsidR="00FF7687" w14:paraId="110164E8" w14:textId="77777777" w:rsidTr="00077BAE">
        <w:trPr>
          <w:trHeight w:val="397"/>
        </w:trPr>
        <w:tc>
          <w:tcPr>
            <w:tcW w:w="817" w:type="dxa"/>
          </w:tcPr>
          <w:p w14:paraId="09AF7CD8" w14:textId="31EC0358" w:rsidR="00FF7687" w:rsidRDefault="00FF7687" w:rsidP="00986F7A">
            <w:pPr>
              <w:jc w:val="right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6237" w:type="dxa"/>
          </w:tcPr>
          <w:p w14:paraId="2D688BAF" w14:textId="3EDCD77F" w:rsidR="00FF7687" w:rsidRDefault="00872E45" w:rsidP="00986F7A">
            <w:r>
              <w:rPr>
                <w:rFonts w:hint="eastAsia"/>
              </w:rPr>
              <w:t>出品者が書類を提出していない場合、</w:t>
            </w:r>
            <w:commentRangeStart w:id="5"/>
            <w:r>
              <w:rPr>
                <w:rFonts w:hint="eastAsia"/>
              </w:rPr>
              <w:t>どのような対処を</w:t>
            </w:r>
            <w:r>
              <w:br/>
            </w:r>
            <w:r>
              <w:rPr>
                <w:rFonts w:hint="eastAsia"/>
              </w:rPr>
              <w:t>しているか</w:t>
            </w:r>
            <w:commentRangeEnd w:id="5"/>
            <w:r>
              <w:rPr>
                <w:rStyle w:val="a7"/>
              </w:rPr>
              <w:commentReference w:id="5"/>
            </w:r>
            <w:r>
              <w:rPr>
                <w:rFonts w:hint="eastAsia"/>
              </w:rPr>
              <w:t>。</w:t>
            </w:r>
          </w:p>
          <w:p w14:paraId="2A66B541" w14:textId="77777777" w:rsidR="00B57231" w:rsidRDefault="00FF7687" w:rsidP="00986F7A">
            <w:r>
              <w:rPr>
                <w:rFonts w:hint="eastAsia"/>
              </w:rPr>
              <w:t>（「現行業務内容」</w:t>
            </w:r>
            <w:r>
              <w:t>-</w:t>
            </w:r>
            <w:r>
              <w:rPr>
                <w:rFonts w:hint="eastAsia"/>
              </w:rPr>
              <w:t>「買注文」第</w:t>
            </w:r>
            <w:r>
              <w:t>16</w:t>
            </w:r>
            <w:r>
              <w:rPr>
                <w:rFonts w:hint="eastAsia"/>
              </w:rPr>
              <w:t>項）</w:t>
            </w:r>
          </w:p>
          <w:p w14:paraId="2C552836" w14:textId="784FD9E2" w:rsidR="00B57231" w:rsidRDefault="00B57231" w:rsidP="00986F7A"/>
        </w:tc>
        <w:tc>
          <w:tcPr>
            <w:tcW w:w="8259" w:type="dxa"/>
          </w:tcPr>
          <w:p w14:paraId="139FDAE6" w14:textId="77777777" w:rsidR="00FF7687" w:rsidRDefault="005E7D26" w:rsidP="00986F7A">
            <w:r>
              <w:rPr>
                <w:rFonts w:hint="eastAsia"/>
              </w:rPr>
              <w:t>ペナルティーを請求する。</w:t>
            </w:r>
          </w:p>
          <w:p w14:paraId="59F46CDE" w14:textId="1E5F2D29" w:rsidR="005E7D26" w:rsidRDefault="005E7D26" w:rsidP="00986F7A">
            <w:r>
              <w:rPr>
                <w:rFonts w:hint="eastAsia"/>
              </w:rPr>
              <w:t>防止をシステム化の要望箇所とする。</w:t>
            </w:r>
          </w:p>
        </w:tc>
      </w:tr>
      <w:tr w:rsidR="00B57231" w14:paraId="4CAC9B37" w14:textId="77777777" w:rsidTr="00077BAE">
        <w:trPr>
          <w:trHeight w:val="397"/>
        </w:trPr>
        <w:tc>
          <w:tcPr>
            <w:tcW w:w="817" w:type="dxa"/>
          </w:tcPr>
          <w:p w14:paraId="5FB67533" w14:textId="320D55A5" w:rsidR="00B57231" w:rsidRDefault="00B57231" w:rsidP="00986F7A">
            <w:pPr>
              <w:jc w:val="right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6237" w:type="dxa"/>
          </w:tcPr>
          <w:p w14:paraId="5A1E423C" w14:textId="72D292E1" w:rsidR="00B57231" w:rsidRDefault="00B57231" w:rsidP="00986F7A">
            <w:r>
              <w:rPr>
                <w:rFonts w:hint="eastAsia"/>
              </w:rPr>
              <w:t>ペナルティーは、</w:t>
            </w:r>
            <w:r w:rsidR="000965EC">
              <w:rPr>
                <w:rFonts w:hint="eastAsia"/>
              </w:rPr>
              <w:t>賠償金の請求か。若しくは、落札車両の割引か。</w:t>
            </w:r>
          </w:p>
          <w:p w14:paraId="75BB07E8" w14:textId="5A5270B1" w:rsidR="00B57231" w:rsidRDefault="00B57231" w:rsidP="00986F7A">
            <w:r>
              <w:rPr>
                <w:rFonts w:hint="eastAsia"/>
              </w:rPr>
              <w:t>（「現行業務内容」</w:t>
            </w:r>
            <w:r>
              <w:t>-</w:t>
            </w:r>
            <w:r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17</w:t>
            </w:r>
            <w:r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232B3C14" w14:textId="034CBED7" w:rsidR="00B57231" w:rsidRDefault="00D67A4D" w:rsidP="00986F7A">
            <w:r>
              <w:rPr>
                <w:rFonts w:hint="eastAsia"/>
              </w:rPr>
              <w:t>ペナルティーは罰金である。</w:t>
            </w:r>
          </w:p>
        </w:tc>
      </w:tr>
      <w:tr w:rsidR="00B57231" w14:paraId="5847404C" w14:textId="77777777" w:rsidTr="00077BAE">
        <w:trPr>
          <w:trHeight w:val="397"/>
        </w:trPr>
        <w:tc>
          <w:tcPr>
            <w:tcW w:w="817" w:type="dxa"/>
          </w:tcPr>
          <w:p w14:paraId="44CF7640" w14:textId="1EA532D7" w:rsidR="00B57231" w:rsidRDefault="00B57231" w:rsidP="00B57231">
            <w:pPr>
              <w:jc w:val="right"/>
            </w:pPr>
            <w:r>
              <w:t>20</w:t>
            </w:r>
          </w:p>
        </w:tc>
        <w:tc>
          <w:tcPr>
            <w:tcW w:w="6237" w:type="dxa"/>
          </w:tcPr>
          <w:p w14:paraId="6FEC8054" w14:textId="77777777" w:rsidR="00B57231" w:rsidRDefault="00B57231" w:rsidP="00B57231">
            <w:r>
              <w:rPr>
                <w:rFonts w:hint="eastAsia"/>
              </w:rPr>
              <w:t>キャンセル委託金は、キャンセル時の手数料か。</w:t>
            </w:r>
          </w:p>
          <w:p w14:paraId="65F85E99" w14:textId="5F041AD7" w:rsidR="00B57231" w:rsidRDefault="00B57231" w:rsidP="00B57231">
            <w:r>
              <w:rPr>
                <w:rFonts w:hint="eastAsia"/>
              </w:rPr>
              <w:t>（「現行業務内容」</w:t>
            </w:r>
            <w:r>
              <w:t>-</w:t>
            </w:r>
            <w:r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0451FC43" w14:textId="22EFD9DE" w:rsidR="00B57231" w:rsidRDefault="005E7D26" w:rsidP="00B57231">
            <w:r>
              <w:rPr>
                <w:rFonts w:hint="eastAsia"/>
              </w:rPr>
              <w:t>キャンセル委託金は手数料ではなく、罰金（ペナルティー）である。</w:t>
            </w:r>
          </w:p>
        </w:tc>
      </w:tr>
      <w:tr w:rsidR="000965EC" w14:paraId="57B5448C" w14:textId="77777777" w:rsidTr="00077BAE">
        <w:trPr>
          <w:trHeight w:val="397"/>
        </w:trPr>
        <w:tc>
          <w:tcPr>
            <w:tcW w:w="817" w:type="dxa"/>
          </w:tcPr>
          <w:p w14:paraId="7C93F5BC" w14:textId="79E85EB5" w:rsidR="000965EC" w:rsidRDefault="000965EC" w:rsidP="00B57231">
            <w:pPr>
              <w:jc w:val="right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6237" w:type="dxa"/>
          </w:tcPr>
          <w:p w14:paraId="0664EEEC" w14:textId="77777777" w:rsidR="000965EC" w:rsidRDefault="000965EC" w:rsidP="00B57231">
            <w:r>
              <w:rPr>
                <w:rFonts w:hint="eastAsia"/>
              </w:rPr>
              <w:t>キャンセル委託金の入金先は、スグクル車販株式会社か、業者か。</w:t>
            </w:r>
          </w:p>
          <w:p w14:paraId="53471E37" w14:textId="00B94F05" w:rsidR="000965EC" w:rsidRDefault="000965EC" w:rsidP="00B57231">
            <w:r>
              <w:rPr>
                <w:rFonts w:hint="eastAsia"/>
              </w:rPr>
              <w:t>（「現行業務内容」</w:t>
            </w:r>
            <w:r>
              <w:t>-</w:t>
            </w:r>
            <w:r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1</w:t>
            </w:r>
            <w:r w:rsidR="00E96AE4">
              <w:t>8</w:t>
            </w:r>
            <w:r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6A5EF3A1" w14:textId="5CA75509" w:rsidR="000965EC" w:rsidRDefault="005E7D26" w:rsidP="00B57231">
            <w:r>
              <w:rPr>
                <w:rFonts w:hint="eastAsia"/>
              </w:rPr>
              <w:t>オークション主催会社を経由し、</w:t>
            </w:r>
            <w:r w:rsidRPr="005E7D26">
              <w:rPr>
                <w:rFonts w:hint="eastAsia"/>
              </w:rPr>
              <w:t>スグクル車販株式会社</w:t>
            </w:r>
            <w:r>
              <w:rPr>
                <w:rFonts w:hint="eastAsia"/>
              </w:rPr>
              <w:t>へ入金される。</w:t>
            </w:r>
          </w:p>
        </w:tc>
      </w:tr>
      <w:tr w:rsidR="00E96AE4" w14:paraId="15F1CD52" w14:textId="77777777" w:rsidTr="00077BAE">
        <w:trPr>
          <w:trHeight w:val="397"/>
        </w:trPr>
        <w:tc>
          <w:tcPr>
            <w:tcW w:w="817" w:type="dxa"/>
          </w:tcPr>
          <w:p w14:paraId="234655A7" w14:textId="6B46E1EC" w:rsidR="00E96AE4" w:rsidRDefault="00E96AE4" w:rsidP="00B57231">
            <w:pPr>
              <w:jc w:val="right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6237" w:type="dxa"/>
          </w:tcPr>
          <w:p w14:paraId="14A77ADD" w14:textId="1A8367AC" w:rsidR="00E96AE4" w:rsidRDefault="00E96AE4" w:rsidP="00B57231">
            <w:r>
              <w:rPr>
                <w:rFonts w:hint="eastAsia"/>
              </w:rPr>
              <w:t>オークション計算書の受領者は、スグクル車販株式会社か。</w:t>
            </w:r>
          </w:p>
          <w:p w14:paraId="5C50A269" w14:textId="79FFAFF5" w:rsidR="00E96AE4" w:rsidRDefault="00E96AE4" w:rsidP="00B57231">
            <w:r>
              <w:rPr>
                <w:rFonts w:hint="eastAsia"/>
              </w:rPr>
              <w:t>（「現行業務内容」</w:t>
            </w:r>
            <w:r>
              <w:t>-</w:t>
            </w:r>
            <w:r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1C737F92" w14:textId="77777777" w:rsidR="00E96AE4" w:rsidRDefault="00E96AE4" w:rsidP="00B57231"/>
        </w:tc>
      </w:tr>
      <w:tr w:rsidR="00E96AE4" w14:paraId="35159CDC" w14:textId="77777777" w:rsidTr="00077BAE">
        <w:trPr>
          <w:trHeight w:val="397"/>
        </w:trPr>
        <w:tc>
          <w:tcPr>
            <w:tcW w:w="817" w:type="dxa"/>
          </w:tcPr>
          <w:p w14:paraId="0922F75B" w14:textId="5027BDB6" w:rsidR="00E96AE4" w:rsidRDefault="00E96AE4" w:rsidP="00B57231">
            <w:pPr>
              <w:jc w:val="right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6237" w:type="dxa"/>
          </w:tcPr>
          <w:p w14:paraId="640B2938" w14:textId="165C1A93" w:rsidR="00E96AE4" w:rsidRDefault="00E96AE4" w:rsidP="00B57231">
            <w:r>
              <w:rPr>
                <w:rFonts w:hint="eastAsia"/>
              </w:rPr>
              <w:t>オークション主催会社へ</w:t>
            </w:r>
            <w:r w:rsidR="00A829F2">
              <w:rPr>
                <w:rFonts w:hint="eastAsia"/>
              </w:rPr>
              <w:t>車両代金を</w:t>
            </w:r>
            <w:r>
              <w:rPr>
                <w:rFonts w:hint="eastAsia"/>
              </w:rPr>
              <w:t>支払う以前に、</w:t>
            </w:r>
            <w:r w:rsidR="00A829F2">
              <w:br/>
            </w:r>
            <w:r>
              <w:rPr>
                <w:rFonts w:hint="eastAsia"/>
              </w:rPr>
              <w:t>スグクル車販株式会社は、購入車両代金を請求するか。</w:t>
            </w:r>
          </w:p>
          <w:p w14:paraId="1D780BC4" w14:textId="1D991D74" w:rsidR="00E96AE4" w:rsidRDefault="00E96AE4" w:rsidP="00B57231">
            <w:r>
              <w:rPr>
                <w:rFonts w:hint="eastAsia"/>
              </w:rPr>
              <w:t>（「現行業務内容」</w:t>
            </w:r>
            <w:r>
              <w:t>-</w:t>
            </w:r>
            <w:r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2</w:t>
            </w:r>
            <w:r>
              <w:t>0~26</w:t>
            </w:r>
            <w:r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21683067" w14:textId="36BD8885" w:rsidR="00E96AE4" w:rsidRDefault="00EA740D" w:rsidP="00B57231">
            <w:r>
              <w:rPr>
                <w:rFonts w:hint="eastAsia"/>
              </w:rPr>
              <w:t>スグクル車販株式会社がオークション主催会社へ車両代金を支払い、随時業者への請求を可能にする</w:t>
            </w:r>
            <w:r w:rsidR="005E7D26">
              <w:rPr>
                <w:rFonts w:hint="eastAsia"/>
              </w:rPr>
              <w:t>。</w:t>
            </w:r>
            <w:r>
              <w:rPr>
                <w:rFonts w:hint="eastAsia"/>
              </w:rPr>
              <w:t>業者には、支払の後に請求する。</w:t>
            </w:r>
          </w:p>
        </w:tc>
      </w:tr>
      <w:tr w:rsidR="00A829F2" w:rsidRPr="005E7D26" w14:paraId="51C59492" w14:textId="77777777" w:rsidTr="00077BAE">
        <w:trPr>
          <w:trHeight w:val="397"/>
        </w:trPr>
        <w:tc>
          <w:tcPr>
            <w:tcW w:w="817" w:type="dxa"/>
          </w:tcPr>
          <w:p w14:paraId="4FB6FF4C" w14:textId="6C4DC566" w:rsidR="00A829F2" w:rsidRDefault="00A829F2" w:rsidP="00B57231">
            <w:pPr>
              <w:jc w:val="right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6237" w:type="dxa"/>
          </w:tcPr>
          <w:p w14:paraId="49F4700B" w14:textId="2D9B354B" w:rsidR="00A829F2" w:rsidRDefault="0080741B" w:rsidP="00B57231">
            <w:r>
              <w:rPr>
                <w:rFonts w:hint="eastAsia"/>
              </w:rPr>
              <w:t>支払</w:t>
            </w:r>
            <w:r w:rsidR="00A829F2">
              <w:rPr>
                <w:rFonts w:hint="eastAsia"/>
              </w:rPr>
              <w:t>が遅延した場合、次回以降のオークションは利用不可</w:t>
            </w:r>
            <w:r w:rsidR="00A829F2">
              <w:br/>
            </w:r>
            <w:r w:rsidR="00A829F2">
              <w:rPr>
                <w:rFonts w:hint="eastAsia"/>
              </w:rPr>
              <w:t>となるのは、スグクル車販株式会社か。</w:t>
            </w:r>
          </w:p>
          <w:p w14:paraId="3A6CDECD" w14:textId="05485E26" w:rsidR="00A829F2" w:rsidRDefault="00A829F2" w:rsidP="00B57231">
            <w:r>
              <w:rPr>
                <w:rFonts w:hint="eastAsia"/>
              </w:rPr>
              <w:t>（「現行業務内容」</w:t>
            </w:r>
            <w:r>
              <w:t>-</w:t>
            </w:r>
            <w:r>
              <w:rPr>
                <w:rFonts w:hint="eastAsia"/>
              </w:rPr>
              <w:t>「買注文」第</w:t>
            </w:r>
            <w:r>
              <w:rPr>
                <w:rFonts w:hint="eastAsia"/>
              </w:rPr>
              <w:t>2</w:t>
            </w:r>
            <w:r>
              <w:t>2</w:t>
            </w:r>
            <w:r>
              <w:rPr>
                <w:rFonts w:hint="eastAsia"/>
              </w:rPr>
              <w:t>項）</w:t>
            </w:r>
          </w:p>
        </w:tc>
        <w:tc>
          <w:tcPr>
            <w:tcW w:w="8259" w:type="dxa"/>
          </w:tcPr>
          <w:p w14:paraId="7DAC304A" w14:textId="308E27A2" w:rsidR="00A829F2" w:rsidRDefault="005E7D26" w:rsidP="00B57231">
            <w:r>
              <w:rPr>
                <w:rFonts w:hint="eastAsia"/>
              </w:rPr>
              <w:t>営業担当者が取引を行うため、遅延は発生しない。</w:t>
            </w:r>
          </w:p>
        </w:tc>
      </w:tr>
      <w:tr w:rsidR="00DB4C37" w14:paraId="029B3935" w14:textId="77777777" w:rsidTr="00077BAE">
        <w:trPr>
          <w:trHeight w:val="397"/>
        </w:trPr>
        <w:tc>
          <w:tcPr>
            <w:tcW w:w="817" w:type="dxa"/>
          </w:tcPr>
          <w:p w14:paraId="785453D8" w14:textId="77777777" w:rsidR="00DB4C37" w:rsidRDefault="00DB4C37" w:rsidP="00B57231">
            <w:pPr>
              <w:jc w:val="right"/>
            </w:pPr>
          </w:p>
        </w:tc>
        <w:tc>
          <w:tcPr>
            <w:tcW w:w="6237" w:type="dxa"/>
          </w:tcPr>
          <w:p w14:paraId="2AC0B857" w14:textId="77777777" w:rsidR="00DB4C37" w:rsidRDefault="00DB4C37" w:rsidP="00B57231"/>
          <w:p w14:paraId="4615B0A7" w14:textId="77777777" w:rsidR="00161CF6" w:rsidRDefault="00161CF6" w:rsidP="00B57231"/>
          <w:p w14:paraId="1E476FA5" w14:textId="77777777" w:rsidR="00161CF6" w:rsidRDefault="00161CF6" w:rsidP="00B57231"/>
          <w:p w14:paraId="20122E1B" w14:textId="77777777" w:rsidR="00161CF6" w:rsidRDefault="00161CF6" w:rsidP="00B57231"/>
          <w:p w14:paraId="40F9D0FD" w14:textId="77777777" w:rsidR="00161CF6" w:rsidRDefault="00161CF6" w:rsidP="00B57231"/>
          <w:p w14:paraId="56217BB4" w14:textId="392AFB5C" w:rsidR="00161CF6" w:rsidRDefault="00161CF6" w:rsidP="00B57231">
            <w:pPr>
              <w:rPr>
                <w:rFonts w:hint="eastAsia"/>
              </w:rPr>
            </w:pPr>
          </w:p>
        </w:tc>
        <w:tc>
          <w:tcPr>
            <w:tcW w:w="8259" w:type="dxa"/>
          </w:tcPr>
          <w:p w14:paraId="5D939A81" w14:textId="77777777" w:rsidR="00DB4C37" w:rsidRDefault="00DB4C37" w:rsidP="00B57231"/>
        </w:tc>
      </w:tr>
      <w:tr w:rsidR="00DB4C37" w14:paraId="420BDA61" w14:textId="77777777" w:rsidTr="00077BAE">
        <w:trPr>
          <w:trHeight w:val="397"/>
        </w:trPr>
        <w:tc>
          <w:tcPr>
            <w:tcW w:w="817" w:type="dxa"/>
          </w:tcPr>
          <w:p w14:paraId="4A51F141" w14:textId="224189CD" w:rsidR="00DB4C37" w:rsidRDefault="002E708B" w:rsidP="00B57231">
            <w:pPr>
              <w:jc w:val="right"/>
            </w:pPr>
            <w:r>
              <w:rPr>
                <w:rFonts w:hint="eastAsia"/>
              </w:rPr>
              <w:lastRenderedPageBreak/>
              <w:t>2</w:t>
            </w:r>
            <w:r>
              <w:t>5</w:t>
            </w:r>
          </w:p>
        </w:tc>
        <w:tc>
          <w:tcPr>
            <w:tcW w:w="6237" w:type="dxa"/>
          </w:tcPr>
          <w:p w14:paraId="44A131DD" w14:textId="030707B9" w:rsidR="00DB4C37" w:rsidRDefault="00EC45E7" w:rsidP="00B57231">
            <w:pPr>
              <w:rPr>
                <w:rFonts w:hint="eastAsia"/>
              </w:rPr>
            </w:pPr>
            <w:r>
              <w:rPr>
                <w:rFonts w:hint="eastAsia"/>
              </w:rPr>
              <w:t>新規業者から受注する場合、電話から新規業者を確保すること</w:t>
            </w:r>
            <w:r w:rsidR="00161CF6">
              <w:br/>
            </w:r>
            <w:r>
              <w:rPr>
                <w:rFonts w:hint="eastAsia"/>
              </w:rPr>
              <w:t>があるか。</w:t>
            </w:r>
          </w:p>
        </w:tc>
        <w:tc>
          <w:tcPr>
            <w:tcW w:w="8259" w:type="dxa"/>
          </w:tcPr>
          <w:p w14:paraId="7702D0A9" w14:textId="43304AC1" w:rsidR="00DB4C37" w:rsidRPr="00EC45E7" w:rsidRDefault="00EC45E7" w:rsidP="00B57231">
            <w:pPr>
              <w:rPr>
                <w:rFonts w:hint="eastAsia"/>
              </w:rPr>
            </w:pPr>
            <w:r>
              <w:rPr>
                <w:rFonts w:hint="eastAsia"/>
              </w:rPr>
              <w:t>電話による新規業者の確保</w:t>
            </w:r>
            <w:r w:rsidR="00161CF6">
              <w:rPr>
                <w:rFonts w:hint="eastAsia"/>
              </w:rPr>
              <w:t>も</w:t>
            </w:r>
            <w:r>
              <w:rPr>
                <w:rFonts w:hint="eastAsia"/>
              </w:rPr>
              <w:t>行うこと</w:t>
            </w:r>
            <w:r w:rsidR="00161CF6">
              <w:rPr>
                <w:rFonts w:hint="eastAsia"/>
              </w:rPr>
              <w:t>が</w:t>
            </w:r>
            <w:r>
              <w:rPr>
                <w:rFonts w:hint="eastAsia"/>
              </w:rPr>
              <w:t>ある。</w:t>
            </w:r>
          </w:p>
        </w:tc>
      </w:tr>
      <w:tr w:rsidR="00DB4C37" w14:paraId="332A7BAC" w14:textId="77777777" w:rsidTr="00077BAE">
        <w:trPr>
          <w:trHeight w:val="397"/>
        </w:trPr>
        <w:tc>
          <w:tcPr>
            <w:tcW w:w="817" w:type="dxa"/>
          </w:tcPr>
          <w:p w14:paraId="3C9802E3" w14:textId="2AA34245" w:rsidR="00DB4C37" w:rsidRDefault="00EC45E7" w:rsidP="00B57231">
            <w:pPr>
              <w:jc w:val="right"/>
            </w:pPr>
            <w:r>
              <w:rPr>
                <w:rFonts w:hint="eastAsia"/>
              </w:rPr>
              <w:t>2</w:t>
            </w:r>
            <w:r w:rsidR="00161CF6">
              <w:t>6</w:t>
            </w:r>
          </w:p>
        </w:tc>
        <w:tc>
          <w:tcPr>
            <w:tcW w:w="6237" w:type="dxa"/>
          </w:tcPr>
          <w:p w14:paraId="2EB3856C" w14:textId="6C5DB627" w:rsidR="00DB4C37" w:rsidRDefault="00161CF6" w:rsidP="00B57231">
            <w:pPr>
              <w:rPr>
                <w:rFonts w:hint="eastAsia"/>
              </w:rPr>
            </w:pPr>
            <w:r>
              <w:rPr>
                <w:rFonts w:hint="eastAsia"/>
              </w:rPr>
              <w:t>オークション落札にはどういった物が必要か。</w:t>
            </w:r>
          </w:p>
        </w:tc>
        <w:tc>
          <w:tcPr>
            <w:tcW w:w="8259" w:type="dxa"/>
          </w:tcPr>
          <w:p w14:paraId="1C18D2A4" w14:textId="77777777" w:rsidR="00DB4C37" w:rsidRDefault="00161CF6" w:rsidP="00B57231">
            <w:r>
              <w:rPr>
                <w:rFonts w:hint="eastAsia"/>
              </w:rPr>
              <w:t>書類として、落札数に応じた枚数の仮計算書、関係書類が必要。</w:t>
            </w:r>
          </w:p>
          <w:p w14:paraId="38125A99" w14:textId="07D02A8D" w:rsidR="00161CF6" w:rsidRPr="00161CF6" w:rsidRDefault="00161CF6" w:rsidP="00B57231">
            <w:pPr>
              <w:rPr>
                <w:rFonts w:hint="eastAsia"/>
              </w:rPr>
            </w:pPr>
            <w:r>
              <w:rPr>
                <w:rFonts w:hint="eastAsia"/>
              </w:rPr>
              <w:t>また、書類の受取に必要な営業担当者の情報はオークション主催会社に保存してある。</w:t>
            </w:r>
          </w:p>
        </w:tc>
      </w:tr>
      <w:tr w:rsidR="00DB4C37" w14:paraId="2C94CEDF" w14:textId="77777777" w:rsidTr="00077BAE">
        <w:trPr>
          <w:trHeight w:val="397"/>
        </w:trPr>
        <w:tc>
          <w:tcPr>
            <w:tcW w:w="817" w:type="dxa"/>
          </w:tcPr>
          <w:p w14:paraId="254C6A1C" w14:textId="6E00206E" w:rsidR="00DB4C37" w:rsidRDefault="00161CF6" w:rsidP="00B57231">
            <w:pPr>
              <w:jc w:val="right"/>
            </w:pPr>
            <w:r>
              <w:t>27</w:t>
            </w:r>
          </w:p>
        </w:tc>
        <w:tc>
          <w:tcPr>
            <w:tcW w:w="6237" w:type="dxa"/>
          </w:tcPr>
          <w:p w14:paraId="7F8F7235" w14:textId="5A593D7E" w:rsidR="00DB4C37" w:rsidRDefault="00161CF6" w:rsidP="00B57231">
            <w:r>
              <w:rPr>
                <w:rFonts w:hint="eastAsia"/>
              </w:rPr>
              <w:t>仮計算書を後日受け取る場合どのような方法か。</w:t>
            </w:r>
          </w:p>
        </w:tc>
        <w:tc>
          <w:tcPr>
            <w:tcW w:w="8259" w:type="dxa"/>
          </w:tcPr>
          <w:p w14:paraId="3D1D6ABE" w14:textId="5DF55BEA" w:rsidR="00DB4C37" w:rsidRDefault="00161CF6" w:rsidP="00B57231">
            <w:r>
              <w:rPr>
                <w:rFonts w:hint="eastAsia"/>
              </w:rPr>
              <w:t>F</w:t>
            </w:r>
            <w:r>
              <w:t>AX</w:t>
            </w:r>
            <w:r>
              <w:rPr>
                <w:rFonts w:hint="eastAsia"/>
              </w:rPr>
              <w:t>による受取を行う。</w:t>
            </w:r>
          </w:p>
        </w:tc>
      </w:tr>
      <w:tr w:rsidR="00D67A4D" w14:paraId="27870828" w14:textId="77777777" w:rsidTr="00077BAE">
        <w:trPr>
          <w:trHeight w:val="397"/>
        </w:trPr>
        <w:tc>
          <w:tcPr>
            <w:tcW w:w="817" w:type="dxa"/>
          </w:tcPr>
          <w:p w14:paraId="12BC1C62" w14:textId="683695D0" w:rsidR="00D67A4D" w:rsidRDefault="00EE2028" w:rsidP="00B57231">
            <w:pPr>
              <w:jc w:val="right"/>
            </w:pPr>
            <w:r>
              <w:t>28</w:t>
            </w:r>
          </w:p>
        </w:tc>
        <w:tc>
          <w:tcPr>
            <w:tcW w:w="6237" w:type="dxa"/>
          </w:tcPr>
          <w:p w14:paraId="5599900D" w14:textId="082C2F41" w:rsidR="00D67A4D" w:rsidRDefault="004276EB" w:rsidP="004276EB">
            <w:pPr>
              <w:rPr>
                <w:rFonts w:hint="eastAsia"/>
              </w:rPr>
            </w:pPr>
            <w:r>
              <w:rPr>
                <w:rFonts w:hint="eastAsia"/>
              </w:rPr>
              <w:t>陸送業者を手配した場合、納品先は、</w:t>
            </w:r>
            <w:r w:rsidRPr="004276EB">
              <w:rPr>
                <w:rFonts w:hint="eastAsia"/>
              </w:rPr>
              <w:t>スグクル車販株式会社</w:t>
            </w:r>
            <w:r>
              <w:rPr>
                <w:rFonts w:hint="eastAsia"/>
              </w:rPr>
              <w:t>か。</w:t>
            </w:r>
          </w:p>
        </w:tc>
        <w:tc>
          <w:tcPr>
            <w:tcW w:w="8259" w:type="dxa"/>
          </w:tcPr>
          <w:p w14:paraId="7F382241" w14:textId="4DD1D406" w:rsidR="00D67A4D" w:rsidRPr="004276EB" w:rsidRDefault="004276EB" w:rsidP="00B57231">
            <w:pPr>
              <w:rPr>
                <w:rFonts w:hint="eastAsia"/>
              </w:rPr>
            </w:pPr>
            <w:r>
              <w:rPr>
                <w:rFonts w:hint="eastAsia"/>
              </w:rPr>
              <w:t>多くの場合、業者へ直接運搬する。</w:t>
            </w:r>
            <w:r>
              <w:rPr>
                <w:rFonts w:hint="eastAsia"/>
              </w:rPr>
              <w:t>スグクル車販株式会社</w:t>
            </w:r>
            <w:r>
              <w:rPr>
                <w:rFonts w:hint="eastAsia"/>
              </w:rPr>
              <w:t>へ納品される場合もある。</w:t>
            </w:r>
          </w:p>
        </w:tc>
      </w:tr>
      <w:tr w:rsidR="004276EB" w14:paraId="40C24AFA" w14:textId="77777777" w:rsidTr="00077BAE">
        <w:trPr>
          <w:trHeight w:val="397"/>
        </w:trPr>
        <w:tc>
          <w:tcPr>
            <w:tcW w:w="817" w:type="dxa"/>
          </w:tcPr>
          <w:p w14:paraId="6294AEFD" w14:textId="25C394FD" w:rsidR="004276EB" w:rsidRDefault="008B5986" w:rsidP="00B57231">
            <w:pPr>
              <w:jc w:val="right"/>
            </w:pPr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6237" w:type="dxa"/>
          </w:tcPr>
          <w:p w14:paraId="7D0A0895" w14:textId="6E61F420" w:rsidR="004276EB" w:rsidRDefault="008B5986" w:rsidP="004276EB">
            <w:pPr>
              <w:rPr>
                <w:rFonts w:hint="eastAsia"/>
              </w:rPr>
            </w:pPr>
            <w:r>
              <w:rPr>
                <w:rFonts w:hint="eastAsia"/>
              </w:rPr>
              <w:t>顧客情報はどのように管理</w:t>
            </w:r>
            <w:r w:rsidR="0071086F">
              <w:rPr>
                <w:rFonts w:hint="eastAsia"/>
              </w:rPr>
              <w:t>し</w:t>
            </w:r>
            <w:r>
              <w:rPr>
                <w:rFonts w:hint="eastAsia"/>
              </w:rPr>
              <w:t>ているか。</w:t>
            </w:r>
          </w:p>
        </w:tc>
        <w:tc>
          <w:tcPr>
            <w:tcW w:w="8259" w:type="dxa"/>
          </w:tcPr>
          <w:p w14:paraId="04F832D2" w14:textId="058D3411" w:rsidR="004276EB" w:rsidRDefault="008B5986" w:rsidP="00B57231">
            <w:pPr>
              <w:rPr>
                <w:rFonts w:hint="eastAsia"/>
              </w:rPr>
            </w:pPr>
            <w:r>
              <w:rPr>
                <w:rFonts w:hint="eastAsia"/>
              </w:rPr>
              <w:t>書類として管理せず、メモを記述して管理している。</w:t>
            </w:r>
          </w:p>
        </w:tc>
      </w:tr>
      <w:tr w:rsidR="00405E50" w14:paraId="5862C36A" w14:textId="77777777" w:rsidTr="00077BAE">
        <w:trPr>
          <w:trHeight w:val="397"/>
        </w:trPr>
        <w:tc>
          <w:tcPr>
            <w:tcW w:w="817" w:type="dxa"/>
          </w:tcPr>
          <w:p w14:paraId="416475A6" w14:textId="0FD575B3" w:rsidR="00405E50" w:rsidRDefault="00405E50" w:rsidP="00405E50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6237" w:type="dxa"/>
          </w:tcPr>
          <w:p w14:paraId="46024675" w14:textId="7D16C23C" w:rsidR="00405E50" w:rsidRDefault="00405E50" w:rsidP="00405E50">
            <w:pPr>
              <w:rPr>
                <w:rFonts w:hint="eastAsia"/>
              </w:rPr>
            </w:pPr>
            <w:r>
              <w:rPr>
                <w:rFonts w:hint="eastAsia"/>
              </w:rPr>
              <w:t>車両の搬送はどのような方法か。</w:t>
            </w:r>
          </w:p>
        </w:tc>
        <w:tc>
          <w:tcPr>
            <w:tcW w:w="8259" w:type="dxa"/>
          </w:tcPr>
          <w:p w14:paraId="6055D895" w14:textId="62DF30F7" w:rsidR="00405E50" w:rsidRDefault="00405E50" w:rsidP="00405E50">
            <w:pPr>
              <w:rPr>
                <w:rFonts w:hint="eastAsia"/>
              </w:rPr>
            </w:pPr>
            <w:r>
              <w:rPr>
                <w:rFonts w:hint="eastAsia"/>
              </w:rPr>
              <w:t>主に陸送業者を手配して搬送するが、登録ナンバー付き車両は自走して搬送することが可能である。登録ナンバーが既に無い車両は、陸送業者が搬送する。</w:t>
            </w:r>
          </w:p>
        </w:tc>
      </w:tr>
      <w:tr w:rsidR="00812BBC" w14:paraId="04071A7E" w14:textId="77777777" w:rsidTr="00077BAE">
        <w:trPr>
          <w:trHeight w:val="397"/>
        </w:trPr>
        <w:tc>
          <w:tcPr>
            <w:tcW w:w="817" w:type="dxa"/>
          </w:tcPr>
          <w:p w14:paraId="4946987D" w14:textId="579769FC" w:rsidR="00812BBC" w:rsidRDefault="00812BBC" w:rsidP="00405E50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6237" w:type="dxa"/>
          </w:tcPr>
          <w:p w14:paraId="3454D7F7" w14:textId="3058ECF2" w:rsidR="00812BBC" w:rsidRDefault="00812BBC" w:rsidP="00405E50">
            <w:pPr>
              <w:rPr>
                <w:rFonts w:hint="eastAsia"/>
              </w:rPr>
            </w:pPr>
            <w:r>
              <w:rPr>
                <w:rFonts w:hint="eastAsia"/>
              </w:rPr>
              <w:t>出品番号はどのような物か。</w:t>
            </w:r>
          </w:p>
        </w:tc>
        <w:tc>
          <w:tcPr>
            <w:tcW w:w="8259" w:type="dxa"/>
          </w:tcPr>
          <w:p w14:paraId="35EDEF6E" w14:textId="1D03E4A2" w:rsidR="00812BBC" w:rsidRDefault="00812BBC" w:rsidP="00405E50">
            <w:pPr>
              <w:rPr>
                <w:rFonts w:hint="eastAsia"/>
              </w:rPr>
            </w:pPr>
            <w:r>
              <w:rPr>
                <w:rFonts w:hint="eastAsia"/>
              </w:rPr>
              <w:t>オークシ</w:t>
            </w:r>
            <w:bookmarkStart w:id="6" w:name="_GoBack"/>
            <w:bookmarkEnd w:id="6"/>
            <w:r>
              <w:rPr>
                <w:rFonts w:hint="eastAsia"/>
              </w:rPr>
              <w:t>ョン主催会社毎の番号であり、統一された番号ではない。</w:t>
            </w:r>
          </w:p>
        </w:tc>
      </w:tr>
      <w:tr w:rsidR="00812BBC" w14:paraId="3FB9847D" w14:textId="77777777" w:rsidTr="00077BAE">
        <w:trPr>
          <w:trHeight w:val="397"/>
        </w:trPr>
        <w:tc>
          <w:tcPr>
            <w:tcW w:w="817" w:type="dxa"/>
          </w:tcPr>
          <w:p w14:paraId="3D0F9A2F" w14:textId="0EEBF78A" w:rsidR="00812BBC" w:rsidRDefault="00812BBC" w:rsidP="00405E50">
            <w:pPr>
              <w:jc w:val="right"/>
              <w:rPr>
                <w:rFonts w:hint="eastAsia"/>
              </w:rPr>
            </w:pPr>
            <w:r>
              <w:t>32</w:t>
            </w:r>
          </w:p>
        </w:tc>
        <w:tc>
          <w:tcPr>
            <w:tcW w:w="6237" w:type="dxa"/>
          </w:tcPr>
          <w:p w14:paraId="1A9ACD66" w14:textId="65415965" w:rsidR="00812BBC" w:rsidRDefault="00812BBC" w:rsidP="00405E50">
            <w:pPr>
              <w:rPr>
                <w:rFonts w:hint="eastAsia"/>
              </w:rPr>
            </w:pPr>
            <w:r>
              <w:rPr>
                <w:rFonts w:hint="eastAsia"/>
              </w:rPr>
              <w:t>どのように、どのオークションがどのような車を出品されているかを、事前に把握す</w:t>
            </w:r>
            <w:r w:rsidR="004B2202">
              <w:rPr>
                <w:rFonts w:hint="eastAsia"/>
              </w:rPr>
              <w:t>る</w:t>
            </w:r>
            <w:r>
              <w:rPr>
                <w:rFonts w:hint="eastAsia"/>
              </w:rPr>
              <w:t>か。</w:t>
            </w:r>
          </w:p>
        </w:tc>
        <w:tc>
          <w:tcPr>
            <w:tcW w:w="8259" w:type="dxa"/>
          </w:tcPr>
          <w:p w14:paraId="3FC6911B" w14:textId="6F7250EB" w:rsidR="00812BBC" w:rsidRDefault="00812BBC" w:rsidP="00405E50">
            <w:pPr>
              <w:rPr>
                <w:rFonts w:hint="eastAsia"/>
              </w:rPr>
            </w:pPr>
            <w:r>
              <w:rPr>
                <w:rFonts w:hint="eastAsia"/>
              </w:rPr>
              <w:t>ネット検索で、把握する。</w:t>
            </w:r>
          </w:p>
        </w:tc>
      </w:tr>
    </w:tbl>
    <w:p w14:paraId="2074D068" w14:textId="77777777" w:rsidR="006536E8" w:rsidRPr="00812BBC" w:rsidRDefault="006536E8" w:rsidP="00981216"/>
    <w:sectPr w:rsidR="006536E8" w:rsidRPr="00812BBC" w:rsidSect="00541AAE">
      <w:headerReference w:type="default" r:id="rId8"/>
      <w:footerReference w:type="default" r:id="rId9"/>
      <w:pgSz w:w="16838" w:h="11906" w:orient="landscape" w:code="9"/>
      <w:pgMar w:top="2336" w:right="818" w:bottom="851" w:left="905" w:header="573" w:footer="493" w:gutter="0"/>
      <w:cols w:space="425"/>
      <w:docGrid w:type="lines" w:linePitch="29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吉田有希" w:date="2018-06-02T04:34:00Z" w:initials="吉田有希">
    <w:p w14:paraId="3F901F7A" w14:textId="19F5D999" w:rsidR="00FB69E8" w:rsidRDefault="00FB69E8">
      <w:pPr>
        <w:pStyle w:val="a8"/>
      </w:pPr>
      <w:r>
        <w:rPr>
          <w:rStyle w:val="a7"/>
        </w:rPr>
        <w:annotationRef/>
      </w:r>
      <w:r w:rsidR="00CE095E">
        <w:rPr>
          <w:rFonts w:hint="eastAsia"/>
        </w:rPr>
        <w:t>（</w:t>
      </w:r>
      <w:r>
        <w:rPr>
          <w:rFonts w:hint="eastAsia"/>
        </w:rPr>
        <w:t>オープンクエスチョン</w:t>
      </w:r>
      <w:r w:rsidR="00CE095E">
        <w:rPr>
          <w:rFonts w:hint="eastAsia"/>
        </w:rPr>
        <w:t>）</w:t>
      </w:r>
    </w:p>
  </w:comment>
  <w:comment w:id="1" w:author="吉田有希" w:date="2018-06-02T06:09:00Z" w:initials="吉田有希">
    <w:p w14:paraId="25A4DEDB" w14:textId="0B610958" w:rsidR="00442C3A" w:rsidRDefault="00442C3A">
      <w:pPr>
        <w:pStyle w:val="a8"/>
      </w:pPr>
      <w:r>
        <w:rPr>
          <w:rStyle w:val="a7"/>
        </w:rPr>
        <w:annotationRef/>
      </w:r>
      <w:r w:rsidR="00CE095E">
        <w:rPr>
          <w:rFonts w:hint="eastAsia"/>
        </w:rPr>
        <w:t>（</w:t>
      </w:r>
      <w:r>
        <w:rPr>
          <w:rFonts w:hint="eastAsia"/>
        </w:rPr>
        <w:t>オープンクエスチョン</w:t>
      </w:r>
      <w:r w:rsidR="00CE095E">
        <w:rPr>
          <w:rFonts w:hint="eastAsia"/>
        </w:rPr>
        <w:t>）</w:t>
      </w:r>
    </w:p>
  </w:comment>
  <w:comment w:id="2" w:author="吉田有希" w:date="2018-06-02T07:00:00Z" w:initials="吉田有希">
    <w:p w14:paraId="319F67DD" w14:textId="5AA3B3D3" w:rsidR="00CE095E" w:rsidRDefault="00CE095E">
      <w:pPr>
        <w:pStyle w:val="a8"/>
      </w:pPr>
      <w:r>
        <w:rPr>
          <w:rStyle w:val="a7"/>
        </w:rPr>
        <w:annotationRef/>
      </w:r>
      <w:r>
        <w:rPr>
          <w:rFonts w:hint="eastAsia"/>
        </w:rPr>
        <w:t>（オープンクエスチョン）</w:t>
      </w:r>
    </w:p>
  </w:comment>
  <w:comment w:id="3" w:author="吉田有希" w:date="2018-06-02T06:41:00Z" w:initials="吉田有希">
    <w:p w14:paraId="284CBFE7" w14:textId="2BDBA7AC" w:rsidR="004A2CDD" w:rsidRDefault="004A2CDD">
      <w:pPr>
        <w:pStyle w:val="a8"/>
      </w:pPr>
      <w:r>
        <w:rPr>
          <w:rStyle w:val="a7"/>
        </w:rPr>
        <w:annotationRef/>
      </w:r>
      <w:r w:rsidR="002C3CF0">
        <w:rPr>
          <w:rFonts w:hint="eastAsia"/>
        </w:rPr>
        <w:t>オークション主催会社か業者を代入</w:t>
      </w:r>
    </w:p>
  </w:comment>
  <w:comment w:id="4" w:author="吉田有希" w:date="2018-06-02T06:56:00Z" w:initials="吉田有希">
    <w:p w14:paraId="2FE14A88" w14:textId="453364CE" w:rsidR="00CE095E" w:rsidRDefault="00CE095E">
      <w:pPr>
        <w:pStyle w:val="a8"/>
      </w:pPr>
      <w:r>
        <w:rPr>
          <w:rStyle w:val="a7"/>
        </w:rPr>
        <w:annotationRef/>
      </w:r>
      <w:r>
        <w:rPr>
          <w:rFonts w:hint="eastAsia"/>
        </w:rPr>
        <w:t>（オープンクエスチョン）</w:t>
      </w:r>
    </w:p>
  </w:comment>
  <w:comment w:id="5" w:author="吉田有希" w:date="2018-06-02T07:18:00Z" w:initials="吉田有希">
    <w:p w14:paraId="54CE531E" w14:textId="0D263C06" w:rsidR="00872E45" w:rsidRDefault="00872E45">
      <w:pPr>
        <w:pStyle w:val="a8"/>
      </w:pPr>
      <w:r>
        <w:rPr>
          <w:rStyle w:val="a7"/>
        </w:rPr>
        <w:annotationRef/>
      </w:r>
      <w:r>
        <w:rPr>
          <w:rFonts w:hint="eastAsia"/>
        </w:rPr>
        <w:t>（オープンクエスチョン）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F901F7A" w15:done="0"/>
  <w15:commentEx w15:paraId="25A4DEDB" w15:done="0"/>
  <w15:commentEx w15:paraId="319F67DD" w15:done="0"/>
  <w15:commentEx w15:paraId="284CBFE7" w15:done="0"/>
  <w15:commentEx w15:paraId="2FE14A88" w15:done="0"/>
  <w15:commentEx w15:paraId="54CE531E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1944EB" w14:textId="77777777" w:rsidR="00BA5D02" w:rsidRDefault="00BA5D02" w:rsidP="00273989">
      <w:pPr>
        <w:pStyle w:val="a3"/>
      </w:pPr>
      <w:r>
        <w:separator/>
      </w:r>
    </w:p>
  </w:endnote>
  <w:endnote w:type="continuationSeparator" w:id="0">
    <w:p w14:paraId="650118EC" w14:textId="77777777" w:rsidR="00BA5D02" w:rsidRDefault="00BA5D02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B6D30B" w14:textId="77777777" w:rsidR="001C379B" w:rsidRDefault="00B67C87" w:rsidP="00B67C87">
    <w:pPr>
      <w:pStyle w:val="a4"/>
      <w:wordWrap w:val="0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7495557" wp14:editId="335BD993">
              <wp:simplePos x="0" y="0"/>
              <wp:positionH relativeFrom="column">
                <wp:posOffset>5080</wp:posOffset>
              </wp:positionH>
              <wp:positionV relativeFrom="paragraph">
                <wp:posOffset>-27305</wp:posOffset>
              </wp:positionV>
              <wp:extent cx="3647440" cy="200660"/>
              <wp:effectExtent l="0" t="1270" r="0" b="0"/>
              <wp:wrapNone/>
              <wp:docPr id="1" name="Text Box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73F4EB9" w14:textId="77777777" w:rsidR="00320029" w:rsidRDefault="00320029" w:rsidP="00320029"/>
                        <w:p w14:paraId="22BBB50C" w14:textId="77777777" w:rsidR="00B67C87" w:rsidRDefault="00B67C87" w:rsidP="00320029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495557" id="_x0000_t202" coordsize="21600,21600" o:spt="202" path="m,l,21600r21600,l21600,xe">
              <v:stroke joinstyle="miter"/>
              <v:path gradientshapeok="t" o:connecttype="rect"/>
            </v:shapetype>
            <v:shape id="Text Box 63" o:spid="_x0000_s1058" type="#_x0000_t202" style="position:absolute;left:0;text-align:left;margin-left:.4pt;margin-top:-2.15pt;width:287.2pt;height:1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" filled="f" fillcolor="#c9f" stroked="f">
              <v:textbox inset="0,0,0,0">
                <w:txbxContent>
                  <w:p w14:paraId="073F4EB9" w14:textId="77777777" w:rsidR="00320029" w:rsidRDefault="00320029" w:rsidP="00320029"/>
                  <w:p w14:paraId="22BBB50C" w14:textId="77777777" w:rsidR="00B67C87" w:rsidRDefault="00B67C87" w:rsidP="00320029"/>
                </w:txbxContent>
              </v:textbox>
            </v:shape>
          </w:pict>
        </mc:Fallback>
      </mc:AlternateContent>
    </w:r>
    <w:r>
      <w:rPr>
        <w:rFonts w:hint="eastAsia"/>
      </w:rPr>
      <w:t xml:space="preserve">IH-13A-805 </w:t>
    </w:r>
    <w:r>
      <w:t>4</w:t>
    </w:r>
    <w:r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22B5CE" w14:textId="77777777" w:rsidR="00BA5D02" w:rsidRDefault="00BA5D02" w:rsidP="00273989">
      <w:pPr>
        <w:pStyle w:val="a3"/>
      </w:pPr>
      <w:r>
        <w:separator/>
      </w:r>
    </w:p>
  </w:footnote>
  <w:footnote w:type="continuationSeparator" w:id="0">
    <w:p w14:paraId="0F7ACB7D" w14:textId="77777777" w:rsidR="00BA5D02" w:rsidRDefault="00BA5D02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E379F5" w14:textId="77777777" w:rsidR="00273989" w:rsidRDefault="00B67C87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5806EF14" wp14:editId="1D0EAE81">
              <wp:simplePos x="0" y="0"/>
              <wp:positionH relativeFrom="column">
                <wp:posOffset>-122555</wp:posOffset>
              </wp:positionH>
              <wp:positionV relativeFrom="paragraph">
                <wp:posOffset>-6985</wp:posOffset>
              </wp:positionV>
              <wp:extent cx="9777095" cy="1038860"/>
              <wp:effectExtent l="10795" t="12065" r="13335" b="6350"/>
              <wp:wrapNone/>
              <wp:docPr id="2" name="Group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77095" cy="1038860"/>
                        <a:chOff x="712" y="559"/>
                        <a:chExt cx="15397" cy="1636"/>
                      </a:xfrm>
                    </wpg:grpSpPr>
                    <wpg:grpSp>
                      <wpg:cNvPr id="3" name="Group 15"/>
                      <wpg:cNvGrpSpPr>
                        <a:grpSpLocks/>
                      </wpg:cNvGrpSpPr>
                      <wpg:grpSpPr bwMode="auto">
                        <a:xfrm>
                          <a:off x="13377" y="559"/>
                          <a:ext cx="2732" cy="879"/>
                          <a:chOff x="13320" y="1168"/>
                          <a:chExt cx="2700" cy="879"/>
                        </a:xfrm>
                      </wpg:grpSpPr>
                      <wpg:grpSp>
                        <wpg:cNvPr id="4" name="Group 8"/>
                        <wpg:cNvGrpSpPr>
                          <a:grpSpLocks/>
                        </wpg:cNvGrpSpPr>
                        <wpg:grpSpPr bwMode="auto">
                          <a:xfrm>
                            <a:off x="151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5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5B6B69D" w14:textId="77777777"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作成者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9"/>
                        <wpg:cNvGrpSpPr>
                          <a:grpSpLocks/>
                        </wpg:cNvGrpSpPr>
                        <wpg:grpSpPr bwMode="auto">
                          <a:xfrm>
                            <a:off x="133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8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9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C777B01" w14:textId="77777777" w:rsidR="00273989" w:rsidRDefault="00273989" w:rsidP="00AD7689">
                                <w:r>
                                  <w:rPr>
                                    <w:rFonts w:hint="eastAsia"/>
                                  </w:rPr>
                                  <w:t>査　閲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12"/>
                        <wpg:cNvGrpSpPr>
                          <a:grpSpLocks/>
                        </wpg:cNvGrpSpPr>
                        <wpg:grpSpPr bwMode="auto">
                          <a:xfrm>
                            <a:off x="142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1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2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5B63E3D" w14:textId="77777777"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検　証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3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749" y="942"/>
                          <a:ext cx="7118" cy="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A15EF6" w14:textId="77777777" w:rsidR="00273989" w:rsidRPr="00541AAE" w:rsidRDefault="00C57DD3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質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問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確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認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541AAE"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書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s:wsp>
                      <wps:cNvPr id="14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736" y="1608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B705EC" w14:textId="77777777" w:rsidR="00273989" w:rsidRPr="00730FB8" w:rsidRDefault="00273989" w:rsidP="00AD768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システム名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5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2386" y="1608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033562" w14:textId="69831D62" w:rsidR="00273989" w:rsidRPr="004909FA" w:rsidRDefault="00077BAE" w:rsidP="00730FB8">
                            <w:pPr>
                              <w:jc w:val="left"/>
                              <w:rPr>
                                <w:sz w:val="22"/>
                              </w:rPr>
                            </w:pPr>
                            <w:r w:rsidRPr="004909FA">
                              <w:rPr>
                                <w:rFonts w:hint="eastAsia"/>
                                <w:sz w:val="22"/>
                              </w:rPr>
                              <w:t>スグクル社</w:t>
                            </w:r>
                            <w:r w:rsidR="004909FA" w:rsidRPr="004909FA">
                              <w:rPr>
                                <w:rFonts w:hint="eastAsia"/>
                                <w:sz w:val="22"/>
                              </w:rPr>
                              <w:t xml:space="preserve">　</w:t>
                            </w:r>
                            <w:r w:rsidRPr="004909FA">
                              <w:rPr>
                                <w:rFonts w:hint="eastAsia"/>
                                <w:sz w:val="22"/>
                              </w:rPr>
                              <w:t>車両販売管理システム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16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6218" y="1608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BB46FD" w14:textId="77777777" w:rsidR="00273989" w:rsidRPr="00730FB8" w:rsidRDefault="00273989" w:rsidP="00730FB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業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務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7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7867" y="1608"/>
                          <a:ext cx="2564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55211D" w14:textId="23CDE852" w:rsidR="00273989" w:rsidRPr="00AD7689" w:rsidRDefault="00077BAE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買注文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18" name="Group 36"/>
                      <wpg:cNvGrpSpPr>
                        <a:grpSpLocks/>
                      </wpg:cNvGrpSpPr>
                      <wpg:grpSpPr bwMode="auto">
                        <a:xfrm>
                          <a:off x="10431" y="1608"/>
                          <a:ext cx="3297" cy="586"/>
                          <a:chOff x="7958" y="2897"/>
                          <a:chExt cx="3258" cy="586"/>
                        </a:xfrm>
                      </wpg:grpSpPr>
                      <wpg:grpSp>
                        <wpg:cNvPr id="19" name="Group 32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0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FC8BBDB" w14:textId="77777777" w:rsidR="00273989" w:rsidRDefault="00273989" w:rsidP="007F0A12">
                                <w:pPr>
                                  <w:jc w:val="center"/>
                                </w:pPr>
                                <w:r>
                                  <w:br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1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D6030FF" w14:textId="77777777"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33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3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25298E6" w14:textId="77777777" w:rsidR="00273989" w:rsidRDefault="00273989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B67C8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2006</w:t>
                                </w:r>
                                <w:r w:rsidR="00B67C8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B67C8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06</w:t>
                                </w:r>
                                <w:r w:rsidR="00B67C8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B67C8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21</w:t>
                                </w:r>
                                <w:r w:rsidR="00B67C87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4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322DAC" w14:textId="77777777"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25" name="Group 37"/>
                      <wpg:cNvGrpSpPr>
                        <a:grpSpLocks/>
                      </wpg:cNvGrpSpPr>
                      <wpg:grpSpPr bwMode="auto">
                        <a:xfrm>
                          <a:off x="13728" y="1609"/>
                          <a:ext cx="2381" cy="586"/>
                          <a:chOff x="7958" y="2897"/>
                          <a:chExt cx="3258" cy="586"/>
                        </a:xfrm>
                      </wpg:grpSpPr>
                      <wpg:grpSp>
                        <wpg:cNvPr id="26" name="Group 38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7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320DB17" w14:textId="77777777" w:rsidR="00273989" w:rsidRPr="000B5B01" w:rsidRDefault="00273989" w:rsidP="000B5B01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INFO  RevNum  \* MERGEFORMAT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B67C87"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8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9D39B87" w14:textId="77777777"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Rev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41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0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88D1AEE" w14:textId="09DB56C3" w:rsidR="00273989" w:rsidRPr="000B5B01" w:rsidRDefault="00273989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4B2202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2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4B2202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4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1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B98D39F" w14:textId="77777777"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Page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32" name="Line 50"/>
                      <wps:cNvCnPr>
                        <a:cxnSpLocks noChangeShapeType="1"/>
                      </wps:cNvCnPr>
                      <wps:spPr bwMode="auto">
                        <a:xfrm>
                          <a:off x="724" y="1439"/>
                          <a:ext cx="153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51"/>
                      <wps:cNvCnPr>
                        <a:cxnSpLocks noChangeShapeType="1"/>
                      </wps:cNvCnPr>
                      <wps:spPr bwMode="auto">
                        <a:xfrm>
                          <a:off x="712" y="1511"/>
                          <a:ext cx="1539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806EF14" id="Group 53" o:spid="_x0000_s1026" style="position:absolute;left:0;text-align:left;margin-left:-9.65pt;margin-top:-.55pt;width:769.85pt;height:81.8pt;z-index:251657216" coordorigin="712,559" coordsize="15397,1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">
              <v:group id="Group 15" o:spid="_x0000_s1027" style="position:absolute;left:13377;top:559;width:2732;height:879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group id="Group 8" o:spid="_x0000_s1028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6" o:spid="_x0000_s1029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">
                    <v:textbox inset="5.85pt,.7pt,5.85pt,.7pt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30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">
                    <v:textbox inset="5.85pt,.7pt,5.85pt,.7pt">
                      <w:txbxContent>
                        <w:p w14:paraId="65B6B69D" w14:textId="77777777"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作成者</w:t>
                          </w:r>
                        </w:p>
                      </w:txbxContent>
                    </v:textbox>
                  </v:shape>
                </v:group>
                <v:group id="Group 9" o:spid="_x0000_s1031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10" o:spid="_x0000_s1032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">
                    <v:textbox inset="5.85pt,.7pt,5.85pt,.7pt"/>
                  </v:rect>
                  <v:shape id="Text Box 11" o:spid="_x0000_s1033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">
                    <v:textbox inset="5.85pt,.7pt,5.85pt,.7pt">
                      <w:txbxContent>
                        <w:p w14:paraId="6C777B01" w14:textId="77777777" w:rsidR="00273989" w:rsidRDefault="00273989" w:rsidP="00AD7689">
                          <w:r>
                            <w:rPr>
                              <w:rFonts w:hint="eastAsia"/>
                            </w:rPr>
                            <w:t>査　閲</w:t>
                          </w:r>
                        </w:p>
                      </w:txbxContent>
                    </v:textbox>
                  </v:shape>
                </v:group>
                <v:group id="Group 12" o:spid="_x0000_s1034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Rectangle 13" o:spid="_x0000_s1035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">
                    <v:textbox inset="5.85pt,.7pt,5.85pt,.7pt"/>
                  </v:rect>
                  <v:shape id="Text Box 14" o:spid="_x0000_s1036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">
                    <v:textbox inset="5.85pt,.7pt,5.85pt,.7pt">
                      <w:txbxContent>
                        <w:p w14:paraId="05B63E3D" w14:textId="77777777"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検　証</w:t>
                          </w:r>
                        </w:p>
                      </w:txbxContent>
                    </v:textbox>
                  </v:shape>
                </v:group>
              </v:group>
              <v:shape id="Text Box 21" o:spid="_x0000_s1037" type="#_x0000_t202" style="position:absolute;left:749;top:942;width:7118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" filled="f" stroked="f">
                <v:textbox inset="5.85pt,.7pt,5.85pt,.7pt">
                  <w:txbxContent>
                    <w:p w14:paraId="7AA15EF6" w14:textId="77777777" w:rsidR="00273989" w:rsidRPr="00541AAE" w:rsidRDefault="00C57DD3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>質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>問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>確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>認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Pr="00541AAE">
                        <w:rPr>
                          <w:rFonts w:hint="eastAsia"/>
                          <w:b/>
                          <w:sz w:val="40"/>
                          <w:szCs w:val="40"/>
                        </w:rPr>
                        <w:t>書</w:t>
                      </w:r>
                    </w:p>
                  </w:txbxContent>
                </v:textbox>
              </v:shape>
              <v:shape id="Text Box 27" o:spid="_x0000_s1038" type="#_x0000_t202" style="position:absolute;left:736;top:1608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" fillcolor="#c9f">
                <v:textbox inset="0,2.25mm,0,.7pt">
                  <w:txbxContent>
                    <w:p w14:paraId="6DB705EC" w14:textId="77777777" w:rsidR="00273989" w:rsidRPr="00730FB8" w:rsidRDefault="00273989" w:rsidP="00AD768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システム名</w:t>
                      </w:r>
                    </w:p>
                  </w:txbxContent>
                </v:textbox>
              </v:shape>
              <v:shape id="Text Box 28" o:spid="_x0000_s1039" type="#_x0000_t202" style="position:absolute;left:2386;top:1608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">
                <v:textbox inset="2mm,2.25mm,0,.7pt">
                  <w:txbxContent>
                    <w:p w14:paraId="26033562" w14:textId="69831D62" w:rsidR="00273989" w:rsidRPr="004909FA" w:rsidRDefault="00077BAE" w:rsidP="00730FB8">
                      <w:pPr>
                        <w:jc w:val="left"/>
                        <w:rPr>
                          <w:sz w:val="22"/>
                        </w:rPr>
                      </w:pPr>
                      <w:r w:rsidRPr="004909FA">
                        <w:rPr>
                          <w:rFonts w:hint="eastAsia"/>
                          <w:sz w:val="22"/>
                        </w:rPr>
                        <w:t>スグクル社</w:t>
                      </w:r>
                      <w:r w:rsidR="004909FA" w:rsidRPr="004909FA">
                        <w:rPr>
                          <w:rFonts w:hint="eastAsia"/>
                          <w:sz w:val="22"/>
                        </w:rPr>
                        <w:t xml:space="preserve">　</w:t>
                      </w:r>
                      <w:r w:rsidRPr="004909FA">
                        <w:rPr>
                          <w:rFonts w:hint="eastAsia"/>
                          <w:sz w:val="22"/>
                        </w:rPr>
                        <w:t>車両販売管理システム</w:t>
                      </w:r>
                    </w:p>
                  </w:txbxContent>
                </v:textbox>
              </v:shape>
              <v:shape id="Text Box 29" o:spid="_x0000_s1040" type="#_x0000_t202" style="position:absolute;left:6218;top:1608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" fillcolor="#c9f">
                <v:textbox inset="0,2.25mm,0,.7pt">
                  <w:txbxContent>
                    <w:p w14:paraId="4BBB46FD" w14:textId="77777777" w:rsidR="00273989" w:rsidRPr="00730FB8" w:rsidRDefault="00273989" w:rsidP="00730FB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業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務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名</w:t>
                      </w:r>
                    </w:p>
                  </w:txbxContent>
                </v:textbox>
              </v:shape>
              <v:shape id="Text Box 30" o:spid="_x0000_s1041" type="#_x0000_t202" style="position:absolute;left:7867;top:1608;width:256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">
                <v:textbox inset="2mm,2.25mm,0,.7pt">
                  <w:txbxContent>
                    <w:p w14:paraId="7B55211D" w14:textId="23CDE852" w:rsidR="00273989" w:rsidRPr="00AD7689" w:rsidRDefault="00077BAE" w:rsidP="00730FB8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買注文</w:t>
                      </w:r>
                    </w:p>
                  </w:txbxContent>
                </v:textbox>
              </v:shape>
              <v:group id="Group 36" o:spid="_x0000_s1042" style="position:absolute;left:10431;top:1608;width:3297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<v:group id="Group 32" o:spid="_x0000_s1043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Text Box 18" o:spid="_x0000_s1044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">
                    <v:textbox inset="5.85pt,.7pt,5.85pt,.7pt">
                      <w:txbxContent>
                        <w:p w14:paraId="4FC8BBDB" w14:textId="77777777" w:rsidR="00273989" w:rsidRDefault="00273989" w:rsidP="007F0A12">
                          <w:pPr>
                            <w:jc w:val="center"/>
                          </w:pPr>
                          <w:r>
                            <w:br/>
                          </w:r>
                        </w:p>
                      </w:txbxContent>
                    </v:textbox>
                  </v:shape>
                  <v:shape id="Text Box 31" o:spid="_x0000_s1045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" fillcolor="#c9f">
                    <v:textbox inset="5.85pt,.7pt,5.85pt,.7pt">
                      <w:txbxContent>
                        <w:p w14:paraId="1D6030FF" w14:textId="77777777"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33" o:spid="_x0000_s1046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Text Box 34" o:spid="_x0000_s1047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">
                    <v:textbox inset="5.85pt,.7pt,5.85pt,.7pt">
                      <w:txbxContent>
                        <w:p w14:paraId="725298E6" w14:textId="77777777" w:rsidR="00273989" w:rsidRDefault="00273989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B67C8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2006</w:t>
                          </w:r>
                          <w:r w:rsidR="00B67C8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B67C8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06</w:t>
                          </w:r>
                          <w:r w:rsidR="00B67C8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B67C8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21</w:t>
                          </w:r>
                          <w:r w:rsidR="00B67C87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048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" fillcolor="#c9f">
                    <v:textbox inset="5.85pt,.7pt,5.85pt,.7pt">
                      <w:txbxContent>
                        <w:p w14:paraId="2A322DAC" w14:textId="77777777"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</v:group>
              <v:group id="Group 37" o:spid="_x0000_s1049" style="position:absolute;left:13728;top:1609;width:2381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group id="Group 38" o:spid="_x0000_s1050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Text Box 39" o:spid="_x0000_s1051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">
                    <v:textbox inset="5.85pt,.7pt,5.85pt,.7pt">
                      <w:txbxContent>
                        <w:p w14:paraId="7320DB17" w14:textId="77777777" w:rsidR="00273989" w:rsidRPr="000B5B01" w:rsidRDefault="00273989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B67C87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0" o:spid="_x0000_s1052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" fillcolor="#c9f">
                    <v:textbox inset="5.85pt,.7pt,5.85pt,.7pt">
                      <w:txbxContent>
                        <w:p w14:paraId="69D39B87" w14:textId="77777777"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Group 41" o:spid="_x0000_s1053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Text Box 42" o:spid="_x0000_s1054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">
                    <v:textbox inset="5.85pt,.7pt,5.85pt,.7pt">
                      <w:txbxContent>
                        <w:p w14:paraId="588D1AEE" w14:textId="09DB56C3" w:rsidR="00273989" w:rsidRPr="000B5B01" w:rsidRDefault="00273989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4B2202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2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4B2202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4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3" o:spid="_x0000_s1055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" fillcolor="#c9f">
                    <v:textbox inset="5.85pt,.7pt,5.85pt,.7pt">
                      <w:txbxContent>
                        <w:p w14:paraId="4B98D39F" w14:textId="77777777"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  <v:line id="Line 50" o:spid="_x0000_s1056" style="position:absolute;visibility:visible;mso-wrap-style:square" from="724,1439" to="16109,1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" strokecolor="#333" strokeweight="1.5pt"/>
              <v:line id="Line 51" o:spid="_x0000_s1057" style="position:absolute;visibility:visible;mso-wrap-style:square" from="712,1511" to="16109,1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" strokeweight="1.5pt"/>
            </v:group>
          </w:pict>
        </mc:Fallback>
      </mc:AlternateContent>
    </w:r>
  </w:p>
</w:hdr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吉田有希">
    <w15:presenceInfo w15:providerId="None" w15:userId="吉田有希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ja-JP" w:vendorID="64" w:dllVersion="131078" w:nlCheck="1" w:checkStyle="1"/>
  <w:activeWritingStyle w:appName="MSWord" w:lang="en-US" w:vendorID="64" w:dllVersion="131078" w:nlCheck="1" w:checkStyle="0"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0"/>
  <w:defaultTabStop w:val="840"/>
  <w:drawingGridHorizontalSpacing w:val="181"/>
  <w:drawingGridVerticalSpacing w:val="145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C87"/>
    <w:rsid w:val="00003B5A"/>
    <w:rsid w:val="00004ACA"/>
    <w:rsid w:val="00033055"/>
    <w:rsid w:val="00077BAE"/>
    <w:rsid w:val="000965EC"/>
    <w:rsid w:val="000967BE"/>
    <w:rsid w:val="000B5B01"/>
    <w:rsid w:val="000E03F1"/>
    <w:rsid w:val="001529A6"/>
    <w:rsid w:val="00161CF6"/>
    <w:rsid w:val="00163FE5"/>
    <w:rsid w:val="001B62B4"/>
    <w:rsid w:val="001C379B"/>
    <w:rsid w:val="002402F5"/>
    <w:rsid w:val="00273989"/>
    <w:rsid w:val="00282AF7"/>
    <w:rsid w:val="002A3E8F"/>
    <w:rsid w:val="002C3CF0"/>
    <w:rsid w:val="002D4A47"/>
    <w:rsid w:val="002E708B"/>
    <w:rsid w:val="003007F4"/>
    <w:rsid w:val="00320029"/>
    <w:rsid w:val="00360FA8"/>
    <w:rsid w:val="00391822"/>
    <w:rsid w:val="00405E50"/>
    <w:rsid w:val="00423792"/>
    <w:rsid w:val="004276EB"/>
    <w:rsid w:val="00441E20"/>
    <w:rsid w:val="00442C3A"/>
    <w:rsid w:val="004478DA"/>
    <w:rsid w:val="004909FA"/>
    <w:rsid w:val="00491EEC"/>
    <w:rsid w:val="00493A6E"/>
    <w:rsid w:val="004A2CDD"/>
    <w:rsid w:val="004B2202"/>
    <w:rsid w:val="004D77E5"/>
    <w:rsid w:val="00541AAE"/>
    <w:rsid w:val="0056717A"/>
    <w:rsid w:val="0059344F"/>
    <w:rsid w:val="005E7D26"/>
    <w:rsid w:val="00600F03"/>
    <w:rsid w:val="00610F83"/>
    <w:rsid w:val="00621976"/>
    <w:rsid w:val="006536E8"/>
    <w:rsid w:val="00656E8C"/>
    <w:rsid w:val="006650A7"/>
    <w:rsid w:val="006C3475"/>
    <w:rsid w:val="006C6F06"/>
    <w:rsid w:val="0071086F"/>
    <w:rsid w:val="00730FB8"/>
    <w:rsid w:val="00732F70"/>
    <w:rsid w:val="007B68A8"/>
    <w:rsid w:val="007F0A12"/>
    <w:rsid w:val="007F498E"/>
    <w:rsid w:val="0080741B"/>
    <w:rsid w:val="00812BBC"/>
    <w:rsid w:val="00826B83"/>
    <w:rsid w:val="00833821"/>
    <w:rsid w:val="008374BA"/>
    <w:rsid w:val="00860791"/>
    <w:rsid w:val="00872498"/>
    <w:rsid w:val="00872E45"/>
    <w:rsid w:val="00877647"/>
    <w:rsid w:val="00881A41"/>
    <w:rsid w:val="008B5986"/>
    <w:rsid w:val="008E47EF"/>
    <w:rsid w:val="009104FD"/>
    <w:rsid w:val="009171C9"/>
    <w:rsid w:val="00971B3D"/>
    <w:rsid w:val="00981216"/>
    <w:rsid w:val="0098594D"/>
    <w:rsid w:val="00986F7A"/>
    <w:rsid w:val="009C18E9"/>
    <w:rsid w:val="00A76136"/>
    <w:rsid w:val="00A829F2"/>
    <w:rsid w:val="00AD7689"/>
    <w:rsid w:val="00B33D98"/>
    <w:rsid w:val="00B52429"/>
    <w:rsid w:val="00B57231"/>
    <w:rsid w:val="00B66C13"/>
    <w:rsid w:val="00B67C87"/>
    <w:rsid w:val="00B70C6F"/>
    <w:rsid w:val="00B75895"/>
    <w:rsid w:val="00B83184"/>
    <w:rsid w:val="00BA5D02"/>
    <w:rsid w:val="00BF4B5D"/>
    <w:rsid w:val="00C57DD3"/>
    <w:rsid w:val="00C80AAF"/>
    <w:rsid w:val="00CB438A"/>
    <w:rsid w:val="00CC0E03"/>
    <w:rsid w:val="00CE095E"/>
    <w:rsid w:val="00D67A4D"/>
    <w:rsid w:val="00D71A10"/>
    <w:rsid w:val="00DB1E1F"/>
    <w:rsid w:val="00DB4C37"/>
    <w:rsid w:val="00DF3935"/>
    <w:rsid w:val="00E96AE4"/>
    <w:rsid w:val="00EA740D"/>
    <w:rsid w:val="00EC45E7"/>
    <w:rsid w:val="00EC7691"/>
    <w:rsid w:val="00EE2028"/>
    <w:rsid w:val="00EF7934"/>
    <w:rsid w:val="00F16E7D"/>
    <w:rsid w:val="00FB69E8"/>
    <w:rsid w:val="00FC5164"/>
    <w:rsid w:val="00FE6002"/>
    <w:rsid w:val="00FF181C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4:docId w14:val="130E7302"/>
  <w15:chartTrackingRefBased/>
  <w15:docId w15:val="{61E3E8FF-4C8C-42E0-96C9-518239ED3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Outline List 1" w:locked="1"/>
    <w:lsdException w:name="Outline List 2" w:locked="1"/>
    <w:lsdException w:name="Outline List 3" w:lock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C57DD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semiHidden/>
    <w:rsid w:val="00DB1E1F"/>
    <w:rPr>
      <w:sz w:val="18"/>
      <w:szCs w:val="18"/>
    </w:rPr>
  </w:style>
  <w:style w:type="paragraph" w:styleId="a8">
    <w:name w:val="annotation text"/>
    <w:basedOn w:val="a"/>
    <w:semiHidden/>
    <w:rsid w:val="00DB1E1F"/>
    <w:pPr>
      <w:jc w:val="left"/>
    </w:pPr>
  </w:style>
  <w:style w:type="paragraph" w:styleId="a9">
    <w:name w:val="annotation subject"/>
    <w:basedOn w:val="a8"/>
    <w:next w:val="a8"/>
    <w:semiHidden/>
    <w:rsid w:val="00DB1E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nme\Documents\ih31_sugukuru\Documents\01_&#36074;&#21839;&#30906;&#35469;&#26360;\&#36074;&#21839;&#30906;&#35469;&#26360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質問確認書.dot</Template>
  <TotalTime>541</TotalTime>
  <Pages>4</Pages>
  <Words>473</Words>
  <Characters>2698</Characters>
  <Application>Microsoft Office Word</Application>
  <DocSecurity>0</DocSecurity>
  <Lines>22</Lines>
  <Paragraphs>6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質問確認書</vt:lpstr>
      <vt:lpstr>質問確認書</vt:lpstr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質問確認書</dc:title>
  <dc:subject/>
  <dc:creator>Windows ユーザー</dc:creator>
  <cp:keywords/>
  <dc:description/>
  <cp:lastModifiedBy>吉田有希</cp:lastModifiedBy>
  <cp:revision>31</cp:revision>
  <cp:lastPrinted>2006-06-21T09:46:00Z</cp:lastPrinted>
  <dcterms:created xsi:type="dcterms:W3CDTF">2018-06-01T00:55:00Z</dcterms:created>
  <dcterms:modified xsi:type="dcterms:W3CDTF">2018-06-06T18:27:00Z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