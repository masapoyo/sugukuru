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4C" w:rsidRDefault="000C5670" w:rsidP="0047765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152400</wp:posOffset>
                </wp:positionV>
                <wp:extent cx="5516880" cy="8534400"/>
                <wp:effectExtent l="4445" t="2540" r="3175" b="0"/>
                <wp:wrapNone/>
                <wp:docPr id="197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8534400"/>
                          <a:chOff x="2842" y="2284"/>
                          <a:chExt cx="8688" cy="13440"/>
                        </a:xfrm>
                      </wpg:grpSpPr>
                      <wpg:grpSp>
                        <wpg:cNvPr id="198" name="Group 234"/>
                        <wpg:cNvGrpSpPr>
                          <a:grpSpLocks/>
                        </wpg:cNvGrpSpPr>
                        <wpg:grpSpPr bwMode="auto">
                          <a:xfrm>
                            <a:off x="3023" y="6484"/>
                            <a:ext cx="8326" cy="3120"/>
                            <a:chOff x="3023" y="6484"/>
                            <a:chExt cx="8326" cy="3120"/>
                          </a:xfrm>
                        </wpg:grpSpPr>
                        <wps:wsp>
                          <wps:cNvPr id="199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3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Pr="00460922" w:rsidRDefault="00367EC5">
                                <w:pP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 w:rsidRPr="00460922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ＸＸ９９Ｘ９９９</w:t>
                                </w: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200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5198" w:rsidRDefault="0046092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1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2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学年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3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専攻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4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5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6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86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20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あああああああああああああああああああああ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1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2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3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192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21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16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1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18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19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0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2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3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4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26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7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8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9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0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3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32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3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4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36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37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8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9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0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41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4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4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46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47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8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9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0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51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52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3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4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5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56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57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8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9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0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1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62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3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4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5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6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67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8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9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0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71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2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3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4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5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76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7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8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9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0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81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専攻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82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3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4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学内の専攻を表す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5" name="Group 210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286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クラス記号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7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9A3A36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８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9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90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91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92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left:0;text-align:left;margin-left:99.55pt;margin-top:12pt;width:434.4pt;height:672pt;z-index:251653120" coordorigin="2842,2284" coordsize="8688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">
                <v:group id="Group 234" o:spid="_x0000_s1027" style="position:absolute;left:3023;top:6484;width:8326;height:3120" coordorigin="3023,6484" coordsize="8326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3" o:spid="_x0000_s1028" type="#_x0000_t202" style="position:absolute;left:3023;top:6484;width:8326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Zv8MA&#10;AADcAAAADwAAAGRycy9kb3ducmV2LnhtbESPQYvCMBCF74L/IYywN5vqQWw1LSII9uSuLnsemrEt&#10;NpPSRFv99ZuFBW8zvPe+ebPNR9OKB/WusaxgEcUgiEurG64UfF8O8zUI55E1tpZJwZMc5Nl0ssVU&#10;24G/6HH2lQgQdikqqL3vUildWZNBF9mOOGhX2xv0Ye0rqXscAty0chnHK2mw4XChxo72NZW3890o&#10;+FkUxXg/vQIkNkkxfCav69or9TEbdxsQnkb/Nv+njzrUTxL4eyZM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uZv8MAAADcAAAADwAAAAAAAAAAAAAAAACYAgAAZHJzL2Rv&#10;d25yZXYueG1sUEsFBgAAAAAEAAQA9QAAAIgDAAAAAA==&#10;" stroked="f">
                    <v:textbox inset="1mm,0,0,0">
                      <w:txbxContent>
                        <w:p w:rsidR="00367EC5" w:rsidRPr="00460922" w:rsidRDefault="00367EC5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 w:rsidRPr="00460922"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ＸＸ９９Ｘ９９９</w:t>
                          </w:r>
                        </w:p>
                      </w:txbxContent>
                    </v:textbox>
                  </v:shape>
                  <v:shape id="Text Box 216" o:spid="_x0000_s1029" type="#_x0000_t202" style="position:absolute;left:8272;top:708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c+L4A&#10;AADcAAAADwAAAGRycy9kb3ducmV2LnhtbESPzQrCMBCE74LvEFbwpqkiUqpRxB/QY9UHWJq1LTab&#10;0sRafXojCB6HmfmGWa47U4mWGldaVjAZRyCIM6tLzhVcL4dRDMJ5ZI2VZVLwIgfrVb+3xETbJ6fU&#10;nn0uAoRdggoK7+tESpcVZNCNbU0cvJttDPogm1zqBp8Bbio5jaK5NFhyWCiwpm1B2f38MAr28e3E&#10;eOXZNK3a9rTd7NJd/FZqOOg2CxCeOv8P/9pHrSAQ4XsmHAG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W3Pi+AAAA3AAAAA8AAAAAAAAAAAAAAAAAmAIAAGRycy9kb3ducmV2&#10;LnhtbFBLBQYAAAAABAAEAPUAAACDAwAAAAA=&#10;" stroked="f">
                    <v:textbox inset="0,.7mm,0,0">
                      <w:txbxContent>
                        <w:p w:rsidR="00605198" w:rsidRDefault="0046092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教室</w:t>
                          </w:r>
                        </w:p>
                      </w:txbxContent>
                    </v:textbox>
                  </v:shape>
                  <v:shape id="Text Box 217" o:spid="_x0000_s1030" type="#_x0000_t202" style="position:absolute;left:8272;top:744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5Y8MA&#10;AADcAAAADwAAAGRycy9kb3ducmV2LnhtbESP0WqDQBRE3wP5h+UG+paskRLEZBNCbKE+av2Ai3uj&#10;EveuuFu1/fpuIdDHYWbOMKfLYnox0eg6ywr2uwgEcW11x42C6vN9m4BwHlljb5kUfJODy3m9OmGq&#10;7cwFTaVvRICwS1FB6/2QSunqlgy6nR2Ig3e3o0Ef5NhIPeIc4KaXcRQdpMGOw0KLA91aqh/ll1Hw&#10;ltxzxopf46Kfpvx2zYos+VHqZbNcjyA8Lf4//Gx/aAVxtIe/M+EIyP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p5Y8MAAADcAAAADwAAAAAAAAAAAAAAAACYAgAAZHJzL2Rv&#10;d25yZXYueG1sUEsFBgAAAAAEAAQA9QAAAIgDAAAAAA==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218" o:spid="_x0000_s1031" type="#_x0000_t202" style="position:absolute;left:8272;top:780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nFMIA&#10;AADcAAAADwAAAGRycy9kb3ducmV2LnhtbESP0YrCMBRE3wX/IVxh3zTdskipTUV0hfWx2g+4NNe2&#10;bHNTmmyt+/VGEHwcZuYMk20n04mRBtdaVvC5ikAQV1a3XCsoL8dlAsJ5ZI2dZVJwJwfbfD7LMNX2&#10;xgWNZ1+LAGGXooLG+z6V0lUNGXQr2xMH72oHgz7IoZZ6wFuAm07GUbSWBlsOCw32tG+o+j3/GQXf&#10;yfXEWPJXXHTjeNrvDsUh+VfqYzHtNiA8Tf4dfrV/tII4iuF5JhwB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OcUwgAAANwAAAAPAAAAAAAAAAAAAAAAAJgCAABkcnMvZG93&#10;bnJldi54bWxQSwUGAAAAAAQABAD1AAAAhwMAAAAA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学年</w:t>
                          </w:r>
                        </w:p>
                      </w:txbxContent>
                    </v:textbox>
                  </v:shape>
                  <v:shape id="Text Box 219" o:spid="_x0000_s1032" type="#_x0000_t202" style="position:absolute;left:8272;top:816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Cj8IA&#10;AADcAAAADwAAAGRycy9kb3ducmV2LnhtbESP0YrCMBRE3xf8h3AF39bUukippkXUBX2s+gGX5toW&#10;m5vSxNrdr98ICz4OM3OG2eSjacVAvWssK1jMIxDEpdUNVwqul+/PBITzyBpby6Tghxzk2eRjg6m2&#10;Ty5oOPtKBAi7FBXU3neplK6syaCb2444eDfbG/RB9pXUPT4D3LQyjqKVNNhwWKixo11N5f38MAoO&#10;ye3EeOWvuGiH4bTb7ot98qvUbDpu1yA8jf4d/m8ftYI4WsLrTDg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EKPwgAAANwAAAAPAAAAAAAAAAAAAAAAAJgCAABkcnMvZG93&#10;bnJldi54bWxQSwUGAAAAAAQABAD1AAAAhwMAAAAA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専攻</w:t>
                          </w:r>
                        </w:p>
                      </w:txbxContent>
                    </v:textbox>
                  </v:shape>
                  <v:shape id="Text Box 220" o:spid="_x0000_s1033" type="#_x0000_t202" style="position:absolute;left:8272;top:852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3a+8EA&#10;AADcAAAADwAAAGRycy9kb3ducmV2LnhtbESP3YrCMBSE7wXfIRxh7zS1iJRqFPEH1stqH+DQHNti&#10;c1KaWKtPv1kQvBxm5htmvR1MI3rqXG1ZwXwWgSAurK65VJBfT9MEhPPIGhvLpOBFDrab8WiNqbZP&#10;zqi/+FIECLsUFVTet6mUrqjIoJvZljh4N9sZ9EF2pdQdPgPcNDKOoqU0WHNYqLClfUXF/fIwCo7J&#10;7cyY8yLOmr4/73eH7JC8lfqZDLsVCE+D/4Y/7V+tII4W8H8mHA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t2vvBAAAA3AAAAA8AAAAAAAAAAAAAAAAAmAIAAGRycy9kb3du&#10;cmV2LnhtbFBLBQYAAAAABAAEAPUAAACGAwAAAAA=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21" o:spid="_x0000_s1034" type="#_x0000_t202" style="position:absolute;left:8272;top:888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/YMIA&#10;AADcAAAADwAAAGRycy9kb3ducmV2LnhtbESP0YrCMBRE3xf8h3AF39bU4kqppkXUBX2s+gGX5toW&#10;m5vSxNrdr98ICz4OM3OG2eSjacVAvWssK1jMIxDEpdUNVwqul+/PBITzyBpby6Tghxzk2eRjg6m2&#10;Ty5oOPtKBAi7FBXU3neplK6syaCb2444eDfbG/RB9pXUPT4D3LQyjqKVNNhwWKixo11N5f38MAoO&#10;ye3EeOVlXLTDcNpt98U++VVqNh23axCeRv8O/7ePWkEcfcHrTDg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X9gwgAAANwAAAAPAAAAAAAAAAAAAAAAAJgCAABkcnMvZG93&#10;bnJldi54bWxQSwUGAAAAAAQABAD1AAAAhwMAAAAA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22" o:spid="_x0000_s1035" type="#_x0000_t202" style="position:absolute;left:8272;top:924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hF8IA&#10;AADcAAAADwAAAGRycy9kb3ducmV2LnhtbESP3YrCMBSE7xd8h3AE79bUIlK6TUX8Ab2s6wMcmmNb&#10;tjkpTazVpzeCsJfDzHzDZOvRtGKg3jWWFSzmEQji0uqGKwWX38N3AsJ5ZI2tZVLwIAfrfPKVYart&#10;nQsazr4SAcIuRQW1910qpStrMujmtiMO3tX2Bn2QfSV1j/cAN62Mo2glDTYcFmrsaFtT+Xe+GQX7&#10;5HpivPAyLtphOG03u2KXPJWaTcfNDwhPo/8Pf9pHrSCOVvA+E46Az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+EXwgAAANwAAAAPAAAAAAAAAAAAAAAAAJgCAABkcnMvZG93&#10;bnJldi54bWxQSwUGAAAAAAQABAD1AAAAhwMAAAAA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186" o:spid="_x0000_s1036" style="position:absolute;left:2842;top:3724;width:8682;height:2160" coordorigin="2842,3724" coordsize="8682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Text Box 180" o:spid="_x0000_s1037" type="#_x0000_t202" style="position:absolute;left:2842;top:372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GssIA&#10;AADcAAAADwAAAGRycy9kb3ducmV2LnhtbERPy2rCQBTdF/yH4Ra6ayYVKiVmFJW2dFOwqSDZXTPX&#10;JJi5k2bGPP7eWQhdHs47XY+mET11rras4CWKQRAXVtdcKjj8fjy/gXAeWWNjmRRM5GC9mj2kmGg7&#10;8A/1mS9FCGGXoILK+zaR0hUVGXSRbYkDd7adQR9gV0rd4RDCTSPncbyQBmsODRW2tKuouGRXo+C9&#10;tdvv0yfup9c8y33h6O/YX5V6ehw3SxCeRv8vvru/tIJ5HNaGM+E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AaywgAAANwAAAAPAAAAAAAAAAAAAAAAAJgCAABkcnMvZG93&#10;bnJldi54bWxQSwUGAAAAAAQABAD1AAAAhwM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あああああああああああああああああああああ</w:t>
                          </w:r>
                        </w:p>
                      </w:txbxContent>
                    </v:textbox>
                  </v:shape>
                  <v:shape id="Text Box 181" o:spid="_x0000_s1038" type="#_x0000_t202" style="position:absolute;left:2842;top:408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jKcQA&#10;AADcAAAADwAAAGRycy9kb3ducmV2LnhtbESPQWvCQBSE74L/YXmCN91UqNToKm2x4kWoURBvz+wz&#10;CWbfxuwa4793CwWPw8x8w8wWrSlFQ7UrLCt4G0YgiFOrC84U7Hc/gw8QziNrLC2Tggc5WMy7nRnG&#10;2t55S03iMxEg7GJUkHtfxVK6NCeDbmgr4uCdbW3QB1lnUtd4D3BTylEUjaXBgsNCjhV955RekptR&#10;sKzs1+a0wt/H+zE5+tTR9dDclOr32s8pCE+tf4X/22utYBRN4O9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koynEAAAA3AAAAA8AAAAAAAAAAAAAAAAAmAIAAGRycy9k&#10;b3ducmV2LnhtbFBLBQYAAAAABAAEAPUAAACJAwAAAAA=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2" o:spid="_x0000_s1039" type="#_x0000_t202" style="position:absolute;left:2842;top:444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cacIA&#10;AADcAAAADwAAAGRycy9kb3ducmV2LnhtbERPy2rCQBTdF/oPwxXc1UkClhIdRYst3RTaKIi7a+aa&#10;BDN3Ymby8O87i4LLw3kv16OpRU+tqywriGcRCOLc6ooLBYf9x8sbCOeRNdaWScGdHKxXz09LTLUd&#10;+Jf6zBcihLBLUUHpfZNK6fKSDLqZbYgDd7GtQR9gW0jd4hDCTS2TKHqVBisODSU29F5Sfs06o2DX&#10;2O33+RN/7vNTdvK5o9ux75SaTsbNAoSn0T/E/+4vrSCJw/xwJ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x5xpwgAAANwAAAAPAAAAAAAAAAAAAAAAAJgCAABkcnMvZG93&#10;bnJldi54bWxQSwUGAAAAAAQABAD1AAAAhwM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3" o:spid="_x0000_s1040" type="#_x0000_t202" style="position:absolute;left:2842;top:480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s58sUA&#10;AADcAAAADwAAAGRycy9kb3ducmV2LnhtbESPQWvCQBSE70L/w/IKvZlNhBaJboKWtvRSaKMg3p7Z&#10;ZxLMvk2za4z/vlsQPA4z8w2zzEfTioF611hWkEQxCOLS6oYrBdvN+3QOwnlkja1lUnAlB3n2MFli&#10;qu2Ff2gofCUChF2KCmrvu1RKV9Zk0EW2Iw7e0fYGfZB9JXWPlwA3rZzF8Ys02HBYqLGj15rKU3E2&#10;Ct46u/46fOD39Xlf7H3p6Hc3nJV6ehxXCxCeRn8P39qfWsEsSeD/TDg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znyxQAAANwAAAAPAAAAAAAAAAAAAAAAAJgCAABkcnMv&#10;ZG93bnJldi54bWxQSwUGAAAAAAQABAD1AAAAigM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4" o:spid="_x0000_s1041" type="#_x0000_t202" style="position:absolute;left:2842;top:516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mnhcUA&#10;AADcAAAADwAAAGRycy9kb3ducmV2LnhtbESPQWvCQBSE74L/YXmCN7MxUCnRTdDSFi9CmxaKt2f2&#10;mQSzb9PsGuO/7xYKPQ4z8w2zyUfTioF611hWsIxiEMSl1Q1XCj4/XhaPIJxH1thaJgV3cpBn08kG&#10;U21v/E5D4SsRIOxSVFB736VSurImgy6yHXHwzrY36IPsK6l7vAW4aWUSxytpsOGwUGNHTzWVl+Jq&#10;FDx3dnc4veLb/eFYHH3p6PtruCo1n43bNQhPo/8P/7X3WkGyTOD3TDg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FxQAAANwAAAAPAAAAAAAAAAAAAAAAAJgCAABkcnMv&#10;ZG93bnJldi54bWxQSwUGAAAAAAQABAD1AAAAigM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5" o:spid="_x0000_s1042" type="#_x0000_t202" style="position:absolute;left:2842;top:552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CHsQA&#10;AADcAAAADwAAAGRycy9kb3ducmV2LnhtbESPQWvCQBSE74L/YXmCN92oWCR1FZUqXoQaheLtNfua&#10;BLNv0+wa4793CwWPw8x8w8yXrSlFQ7UrLCsYDSMQxKnVBWcKzqftYAbCeWSNpWVS8CAHy0W3M8dY&#10;2zsfqUl8JgKEXYwKcu+rWEqX5mTQDW1FHLwfWxv0QdaZ1DXeA9yUchxFb9JgwWEhx4o2OaXX5GYU&#10;fFR2ffje4edjekkuPnX0+9XclOr32tU7CE+tf4X/23utYDyawN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VAh7EAAAA3AAAAA8AAAAAAAAAAAAAAAAAmAIAAGRycy9k&#10;b3ducmV2LnhtbFBLBQYAAAAABAAEAPUAAACJAwAAAAA=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192" o:spid="_x0000_s1043" style="position:absolute;left:2860;top:10684;width:8670;height:5040" coordorigin="2860,10684" coordsize="86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Group 12" o:spid="_x0000_s1044" style="position:absolute;left:2860;top:1104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Text Box 13" o:spid="_x0000_s104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56cUA&#10;AADcAAAADwAAAGRycy9kb3ducmV2LnhtbESPUUvDMBSF3wX/Q7gD31zaIUXq0iETt4kibJOyx0tz&#10;11Sbm5JkW/33RhB8PJxzvsOZL0bbizP50DlWkE8zEMSN0x23Cj72z7f3IEJE1tg7JgXfFGBRXV/N&#10;sdTuwls672IrEoRDiQpMjEMpZWgMWQxTNxAn7+i8xZikb6X2eElw28tZlhXSYsdpweBAS0PN1+5k&#10;FXTevtXvd4cX81qsYl3kn2vnnpS6mYyPDyAijfE//NfeaAWzvIDfM+kIy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3np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YTcQA&#10;AADcAAAADwAAAGRycy9kb3ducmV2LnhtbESPQWvCQBSE70L/w/IKvUjd6KFK6ipFEFIsSKK9P7Kv&#10;SWj2bchbY/z3bqHgcZiZb5j1dnStGqiXxrOB+SwBRVx623Bl4Hzav65ASUC22HomAzcS2G6eJmtM&#10;rb9yTkMRKhUhLCkaqEPoUq2lrMmhzHxHHL0f3zsMUfaVtj1eI9y1epEkb9phw3Ghxo52NZW/xcUZ&#10;+M4Pkk8z/pT916HI5DSs9PRozMvz+PEOKtAYHuH/dmYNLOZL+DsTj4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U2E3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MP8AA&#10;AADcAAAADwAAAGRycy9kb3ducmV2LnhtbERPTWvCQBC9F/oflhF6Ed3oQSR1FRGEFAVJtPchOybB&#10;7GzIbGP677sHocfH+97sRteqgXppPBtYzBNQxKW3DVcGbtfjbA1KArLF1jMZ+CWB3fb9bYOp9U/O&#10;aShCpWIIS4oG6hC6VGspa3Ioc98RR+7ue4chwr7StsdnDHetXibJSjtsODbU2NGhpvJR/DgD3/lJ&#10;8mnGX3I8n4pMrsNaTy/GfEzG/SeoQGP4F7/cmTWwXMS18Uw8Anr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tMP8AAAADcAAAADwAAAAAAAAAAAAAAAACYAgAAZHJzL2Rvd25y&#10;ZXYueG1sUEsFBgAAAAAEAAQA9QAAAIUDAAAAAA=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jtm8YA&#10;AADcAAAADwAAAGRycy9kb3ducmV2LnhtbESPUUvDMBSF3wX/Q7gD31zaMYqrS8tQnIpj4JSxx0tz&#10;11Sbm5LErf57Iwg+Hs453+Es69H24kQ+dI4V5NMMBHHjdMetgve3h+sbECEia+wdk4JvClBXlxdL&#10;LLU78yuddrEVCcKhRAUmxqGUMjSGLIapG4iTd3TeYkzSt1J7PCe47eUsywppseO0YHCgO0PN5+7L&#10;Kui83ey388OzeSnWcV/kH4/O3St1NRlXtyAijfE//Nd+0gpm+QJ+z6QjI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jtm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7" o:spid="_x0000_s1049" style="position:absolute;left:2860;top:1140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shape id="Text Box 18" o:spid="_x0000_s105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rIMYA&#10;AADcAAAADwAAAGRycy9kb3ducmV2LnhtbESPUUvDMBSF3wf7D+EOfNvSFilSlw2ZqBsTwSnDx0tz&#10;beqam5JkW/fvF0Hw8XDO+Q5nvhxsJ07kQ+tYQT7LQBDXTrfcKPj8eJregQgRWWPnmBRcKMByMR7N&#10;sdLuzO902sVGJAiHChWYGPtKylAbshhmridO3rfzFmOSvpHa4znBbSeLLCulxZbTgsGeVobqw+5o&#10;FbTevu7fbr82Zls+x32Z/7w496jUzWR4uAcRaYj/4b/2Wisoihx+z6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IrIM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5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xaMQA&#10;AADcAAAADwAAAGRycy9kb3ducmV2LnhtbESPQWvCQBSE7wX/w/IEL1I35lAkukoRhBQLJVHvj+xr&#10;Epp9G/K2Mf77bqHQ4zAz3zC7w+Q6NdIgrWcD61UCirjytuXawPVyet6AkoBssfNMBh4kcNjPnnaY&#10;WX/ngsYy1CpCWDI00ITQZ1pL1ZBDWfmeOHqffnAYohxqbQe8R7jrdJokL9phy3GhwZ6ODVVf5bcz&#10;cCvOUixzfpPT+7nM5TJu9PLDmMV8et2CCjSF//BfO7cG0jSF3zPxCO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PsWj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05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U88QA&#10;AADcAAAADwAAAGRycy9kb3ducmV2LnhtbESPUWvCQBCE3wv9D8cW+iJ6aQpFoqeUgpBiQRLb9yW3&#10;JsHcXsheY/rve4Lg4zAz3zDr7eQ6NdIgrWcDL4sEFHHlbcu1ge/jbr4EJQHZYueZDPyRwHbz+LDG&#10;zPoLFzSWoVYRwpKhgSaEPtNaqoYcysL3xNE7+cFhiHKotR3wEuGu02mSvGmHLceFBnv6aKg6l7/O&#10;wE+xl2KW86fsvvZlLsdxqWcHY56fpvcVqEBTuIdv7dwaSNNXuJ6JR0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FPP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5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WIuMUA&#10;AADcAAAADwAAAGRycy9kb3ducmV2LnhtbESPQWsCMRSE7wX/Q3hCbzXrIktZjVIq2haLUBXx+Ni8&#10;brZuXpYk1e2/N4VCj8PMfMPMFr1txYV8aBwrGI8yEMSV0w3XCg771cMjiBCRNbaOScEPBVjMB3cz&#10;LLW78gdddrEWCcKhRAUmxq6UMlSGLIaR64iT9+m8xZikr6X2eE1w28o8ywppseG0YLCjZ0PVefdt&#10;FTTevh+3k9Ob2RTreCzGXy/OLZW6H/ZPUxCR+vgf/mu/agV5PoHf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Yi4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2" o:spid="_x0000_s1054" style="position:absolute;left:2860;top:1176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shape id="Text Box 23" o:spid="_x0000_s105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zVMUA&#10;AADcAAAADwAAAGRycy9kb3ducmV2LnhtbESPQWsCMRSE70L/Q3hCb5p1KUvZGqUothVLQS3i8bF5&#10;brbdvCxJquu/N4VCj8PMfMNM571txZl8aBwrmIwzEMSV0w3XCj73q9EjiBCRNbaOScGVAsxnd4Mp&#10;ltpdeEvnXaxFgnAoUYGJsSulDJUhi2HsOuLknZy3GJP0tdQeLwluW5lnWSEtNpwWDHa0MFR9736s&#10;gsbb98PHw3FtNsVLPBSTr1fnlkrdD/vnJxCR+vgf/mu/aQV5XsDvmX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7NU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4" o:spid="_x0000_s105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S8MQA&#10;AADcAAAADwAAAGRycy9kb3ducmV2LnhtbESPQWvCQBSE74X+h+UVehHdNIdWoquUgpBiQRLb+yP7&#10;TILZtyFvG9N/3xUEj8PMfMOst5Pr1EiDtJ4NvCwSUMSVty3XBr6Pu/kSlARki51nMvBHAtvN48Ma&#10;M+svXNBYhlpFCEuGBpoQ+kxrqRpyKAvfE0fv5AeHIcqh1nbAS4S7TqdJ8qodthwXGuzpo6HqXP46&#10;Az/FXopZzp+y+9qXuRzHpZ4djHl+mt5XoAJN4R6+tXNrIE3f4Ho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4EvD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5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GgsEA&#10;AADcAAAADwAAAGRycy9kb3ducmV2LnhtbERPTWvCQBC9F/oflin0IrppDkWiq4ggpCiURL0P2TEJ&#10;ZmdDZhvTf989CD0+3vd6O7lOjTRI69nAxyIBRVx523Jt4HI+zJegJCBb7DyTgV8S2G5eX9aYWf/g&#10;gsYy1CqGsGRooAmhz7SWqiGHsvA9ceRufnAYIhxqbQd8xHDX6TRJPrXDlmNDgz3tG6ru5Y8zcC2O&#10;Usxy/pLD6Vjmch6XevZtzPvbtFuBCjSFf/HTnVsDaRrXxjPxCO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nhoL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6" o:spid="_x0000_s105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nJsYA&#10;AADcAAAADwAAAGRycy9kb3ducmV2LnhtbESP3UoDMRSE7wXfIZyCdzbbpSx127SUilWxCP2heHnY&#10;HDdrNydLEtv17U1B8HKYmW+Y2aK3rTiTD41jBaNhBoK4crrhWsFh/3Q/AREissbWMSn4oQCL+e3N&#10;DEvtLryl8y7WIkE4lKjAxNiVUobKkMUwdB1x8j6dtxiT9LXUHi8JbluZZ1khLTacFgx2tDJUnXbf&#10;VkHj7eb4Pv54NW/FOh6L0dezc49K3Q365RREpD7+h//aL1pBnj/A9Uw6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QnJs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" o:spid="_x0000_s1059" style="position:absolute;left:2860;top:1212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shape id="Text Box 28" o:spid="_x0000_s106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9/cYA&#10;AADcAAAADwAAAGRycy9kb3ducmV2LnhtbESPQWsCMRSE70L/Q3iCt5pdLUvZGkVaqhalUFukx8fm&#10;dbPt5mVJom7/fSMUPA4z8w0zW/S2FSfyoXGsIB9nIIgrpxuuFXy8P9/egwgRWWPrmBT8UoDF/GYw&#10;w1K7M7/RaR9rkSAcSlRgYuxKKUNlyGIYu444eV/OW4xJ+lpqj+cEt62cZFkhLTacFgx29Gio+tkf&#10;rYLG293h9e7zxWyLVTwU+ffauSelRsN++QAiUh+v4f/2RiuYTHO4nE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u9/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9" o:spid="_x0000_s106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ntcQA&#10;AADcAAAADwAAAGRycy9kb3ducmV2LnhtbESPUWvCQBCE3wv9D8cW+iJ6aQpFoqeUgpBiQRLb9yW3&#10;JsHcXsheY/rve4Lg4zAz3zDr7eQ6NdIgrWcDL4sEFHHlbcu1ge/jbr4EJQHZYueZDPyRwHbz+LDG&#10;zPoLFzSWoVYRwpKhgSaEPtNaqoYcysL3xNE7+cFhiHKotR3wEuGu02mSvGmHLceFBnv6aKg6l7/O&#10;wE+xl2KW86fsvvZlLsdxqWcHY56fpvcVqEBTuIdv7dwaSF9TuJ6JR0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J7X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0" o:spid="_x0000_s106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CLsQA&#10;AADcAAAADwAAAGRycy9kb3ducmV2LnhtbESPUWvCQBCE3wv9D8cW+iL1okKR1FOKIEQsSKJ9X3Lb&#10;JDS3F7JnTP99TxB8HGbmG2a1GV2rBuql8WxgNk1AEZfeNlwZOJ92b0tQEpAttp7JwB8JbNbPTytM&#10;rb9yTkMRKhUhLCkaqEPoUq2lrMmhTH1HHL0f3zsMUfaVtj1eI9y1ep4k79phw3Ghxo62NZW/xcUZ&#10;+M4Pkk8y3svu61BkchqWenI05vVl/PwAFWgMj/C9nVkD88UCb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gi7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1" o:spid="_x0000_s106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eZcYA&#10;AADcAAAADwAAAGRycy9kb3ducmV2LnhtbESP3WoCMRSE7wu+QziCdzXrD0tZjVJatC0VobaIl4fN&#10;6WZ1c7Ikqa5vbwqFXg4z8w0zX3a2EWfyoXasYDTMQBCXTtdcKfj6XN0/gAgRWWPjmBRcKcBy0bub&#10;Y6HdhT/ovIuVSBAOBSowMbaFlKE0ZDEMXUucvG/nLcYkfSW1x0uC20aOsyyXFmtOCwZbejJUnnY/&#10;VkHt7Wa/nR7ezHu+jvt8dHxx7lmpQb97nIGI1MX/8F/7VSsYT6bwe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weZ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2" o:spid="_x0000_s1064" style="position:absolute;left:2860;top:1248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Text Box 33" o:spid="_x0000_s106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licUA&#10;AADcAAAADwAAAGRycy9kb3ducmV2LnhtbESPQWsCMRSE74X+h/AEbzWrlaWsRpGKVakUakU8PjbP&#10;zbablyWJuv33TaHQ4zAz3zDTeWcbcSUfascKhoMMBHHpdM2VgsPH6uEJRIjIGhvHpOCbAsxn93dT&#10;LLS78Ttd97ESCcKhQAUmxraQMpSGLIaBa4mTd3beYkzSV1J7vCW4beQoy3Jpsea0YLClZ0Pl1/5i&#10;FdTe7o5v49PWvOYv8ZgPP9fOLZXq97rFBESkLv6H/9obrWD0mMP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4iWJ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4" o:spid="_x0000_s106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ELcQA&#10;AADcAAAADwAAAGRycy9kb3ducmV2LnhtbESPUWvCQBCE34X+h2MLfZF6UUEl9ZRSEFIslMT2fclt&#10;k9DcXsieMf57Tyj0cZiZb5jtfnStGqiXxrOB+SwBRVx623Bl4Ot0eN6AkoBssfVMBq4ksN89TLaY&#10;Wn/hnIYiVCpCWFI0UIfQpVpLWZNDmfmOOHo/vncYouwrbXu8RLhr9SJJVtphw3Ghxo7eaip/i7Mz&#10;8J0fJZ9m/C6Hj2ORyWnY6OmnMU+P4+sLqEBj+A//tTNrYLFcw/1MPAJ6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hC3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" o:spid="_x0000_s106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QX8EA&#10;AADcAAAADwAAAGRycy9kb3ducmV2LnhtbERPTWvCQBC9F/oflil4Ed1ooUh0lSIIKQolUe9DdkxC&#10;s7Mhs43x37uHQo+P973Zja5VA/XSeDawmCegiEtvG64MXM6H2QqUBGSLrWcy8CCB3fb1ZYOp9XfO&#10;aShCpWIIS4oG6hC6VGspa3Ioc98RR+7me4chwr7Stsd7DHetXibJh3bYcGyosaN9TeVP8esMXPOj&#10;5NOMv+RwOhaZnIeVnn4bM3kbP9egAo3hX/znzqyB5XtcG8/EI6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+EF/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" o:spid="_x0000_s106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x+8YA&#10;AADcAAAADwAAAGRycy9kb3ducmV2LnhtbESPQWsCMRSE7wX/Q3iF3jSrlqXdGqUotkpLoSrS42Pz&#10;ulm7eVmSVNd/3whCj8PMfMNMZp1txJF8qB0rGA4yEMSl0zVXCnbbZf8BRIjIGhvHpOBMAWbT3s0E&#10;C+1O/EnHTaxEgnAoUIGJsS2kDKUhi2HgWuLkfTtvMSbpK6k9nhLcNnKUZbm0WHNaMNjS3FD5s/m1&#10;Cmpv3/cf919r85a/xH0+PLw6t1Dq7rZ7fgIRqYv/4Wt7pRWMxo9wOZ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2x+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" o:spid="_x0000_s1069" style="position:absolute;left:2860;top:1284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Text Box 38" o:spid="_x0000_s107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OgMYA&#10;AADcAAAADwAAAGRycy9kb3ducmV2LnhtbESP3WoCMRSE7wt9h3AKvavZFVnKapRS0bZYBH8QLw+b&#10;083WzcmSpLp9e1MoeDnMzDfMZNbbVpzJh8axgnyQgSCunG64VrDfLZ6eQYSIrLF1TAp+KcBsen83&#10;wVK7C2/ovI21SBAOJSowMXallKEyZDEMXEecvC/nLcYkfS21x0uC21YOs6yQFhtOCwY7ejVUnbY/&#10;VkHj7edhPTp+mFWxjIci/35zbq7U40P/MgYRqY+38H/7XSsYjnL4O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3OgM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" o:spid="_x0000_s107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UyMQA&#10;AADcAAAADwAAAGRycy9kb3ducmV2LnhtbESPUWvCQBCE3wv9D8cW+iJ6aShFoqeUgpBiQRLb9yW3&#10;JsHcXsheY/rve4Lg4zAz3zDr7eQ6NdIgrWcDL4sEFHHlbcu1ge/jbr4EJQHZYueZDPyRwHbz+LDG&#10;zPoLFzSWoVYRwpKhgSaEPtNaqoYcysL3xNE7+cFhiHKotR3wEuGu02mSvGmHLceFBnv6aKg6l7/O&#10;wE+xl2KW86fsvvZlLsdxqWcHY56fpvcVqEBTuIdv7dwaSF9TuJ6JR0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QVMj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07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xU8UA&#10;AADcAAAADwAAAGRycy9kb3ducmV2LnhtbESPX2vCQBDE34V+h2MLfZF68Q8iqaeUgpBioSS270tu&#10;m4Tm9kL2jPHbe0Khj8PM/IbZ7kfXqoF6aTwbmM8SUMSltw1XBr5Oh+cNKAnIFlvPZOBKAvvdw2SL&#10;qfUXzmkoQqUihCVFA3UIXaq1lDU5lJnviKP343uHIcq+0rbHS4S7Vi+SZK0dNhwXauzorabytzg7&#10;A9/5UfJpxu9y+DgWmZyGjZ5+GvP0OL6+gAo0hv/wXzuzBharJdzPxCO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HPFTxQAAANwAAAAPAAAAAAAAAAAAAAAAAJgCAABkcnMv&#10;ZG93bnJldi54bWxQSwUGAAAAAAQABAD1AAAAigMAAAAA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07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ptGMUA&#10;AADcAAAADwAAAGRycy9kb3ducmV2LnhtbESPQWsCMRSE7wX/Q3hCbzWrLEtZjVIqbS0WoSri8bF5&#10;3WzdvCxJ1O2/N4VCj8PMfMPMFr1txYV8aBwrGI8yEMSV0w3XCva7l4dHECEia2wdk4IfCrCYD+5m&#10;WGp35U+6bGMtEoRDiQpMjF0pZagMWQwj1xEn78t5izFJX0vt8ZrgtpWTLCukxYbTgsGOng1Vp+3Z&#10;Kmi8/Ths8uO7WRev8VCMv9+cWyp1P+yfpiAi9fE//NdeaQWTPIff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m0Y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74" style="position:absolute;left:2860;top:1320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Text Box 43" o:spid="_x0000_s107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RW9MUA&#10;AADcAAAADwAAAGRycy9kb3ducmV2LnhtbESP3WoCMRSE7wt9h3AKvatZRRbZGqVU+iOKoBXx8rA5&#10;3WzdnCxJquvbG0HwcpiZb5jxtLONOJIPtWMF/V4Ggrh0uuZKwfbn42UEIkRkjY1jUnCmANPJ48MY&#10;C+1OvKbjJlYiQTgUqMDE2BZShtKQxdBzLXHyfp23GJP0ldQeTwluGznIslxarDktGGzp3VB52Pxb&#10;BbW3y91quJ+bRf4Zd3n/78u5mVLPT93bK4hIXbyHb+1vrWAwzOF6Jh0BO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b0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07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3UMQA&#10;AADcAAAADwAAAGRycy9kb3ducmV2LnhtbESPUWvCQBCE34X+h2MLfZF6UUQl9ZRSEFIslMT2fclt&#10;k9DcXsieMf57Tyj0cZiZb5jtfnStGqiXxrOB+SwBRVx623Bl4Ot0eN6AkoBssfVMBq4ksN89TLaY&#10;Wn/hnIYiVCpCWFI0UIfQpVpLWZNDmfmOOHo/vncYouwrbXu8RLhr9SJJVtphw3Ghxo7eaip/i7Mz&#10;8J0fJZ9m/C6Hj2ORyWnY6OmnMU+P4+sLqEBj+A//tTNrYLFcw/1MPAJ6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91D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07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jIsEA&#10;AADcAAAADwAAAGRycy9kb3ducmV2LnhtbERPTWvCQBC9F/oflil4Ed0opUh0lSIIKQolUe9DdkxC&#10;s7Mhs43x37uHQo+P973Zja5VA/XSeDawmCegiEtvG64MXM6H2QqUBGSLrWcy8CCB3fb1ZYOp9XfO&#10;aShCpWIIS4oG6hC6VGspa3Ioc98RR+7me4chwr7Stsd7DHetXibJh3bYcGyosaN9TeVP8esMXPOj&#10;5NOMv+RwOhaZnIeVnn4bM3kbP9egAo3hX/znzqyB5XtcG8/EI6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4YyL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6" o:spid="_x0000_s107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ChsYA&#10;AADcAAAADwAAAGRycy9kb3ducmV2LnhtbESPQWsCMRSE74X+h/AKvdWsIouuRikt2oqloC3i8bF5&#10;3axuXpYk1fXfG6HQ4zAz3zDTeWcbcSIfascK+r0MBHHpdM2Vgu+vxdMIRIjIGhvHpOBCAeaz+7sp&#10;FtqdeUOnbaxEgnAoUIGJsS2kDKUhi6HnWuLk/ThvMSbpK6k9nhPcNnKQZbm0WHNaMNjSi6HyuP21&#10;CmpvP3afw/3KrPNl3OX9w5tzr0o9PnTPExCRuvgf/mu/awWD4RhuZ9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vChs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7" o:spid="_x0000_s1079" style="position:absolute;left:2860;top:1356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shape id="Text Box 48" o:spid="_x0000_s108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YXcYA&#10;AADcAAAADwAAAGRycy9kb3ducmV2LnhtbESPQWsCMRSE70L/Q3iCt5pdsUvZGkVaqhalUFukx8fm&#10;dbPt5mVJom7/fSMUPA4z8w0zW/S2FSfyoXGsIB9nIIgrpxuuFXy8P9/egwgRWWPrmBT8UoDF/GYw&#10;w1K7M7/RaR9rkSAcSlRgYuxKKUNlyGIYu444eV/OW4xJ+lpqj+cEt62cZFkhLTacFgx29Gio+tkf&#10;rYLG293hdfr5YrbFKh6K/Hvt3JNSo2G/fAARqY/X8H97oxVM7nK4nE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9RYX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9" o:spid="_x0000_s108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CFcQA&#10;AADcAAAADwAAAGRycy9kb3ducmV2LnhtbESPUWvCQBCE3wv9D8cW+iJ6aaBFoqeUgpBiQRLb9yW3&#10;JsHcXsheY/rve4Lg4zAz3zDr7eQ6NdIgrWcDL4sEFHHlbcu1ge/jbr4EJQHZYueZDPyRwHbz+LDG&#10;zPoLFzSWoVYRwpKhgSaEPtNaqoYcysL3xNE7+cFhiHKotR3wEuGu02mSvGmHLceFBnv6aKg6l7/O&#10;wE+xl2KW86fsvvZlLsdxqWcHY56fpvcVqEBTuIdv7dwaSF9TuJ6JR0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JwhX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08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VnjsQA&#10;AADcAAAADwAAAGRycy9kb3ducmV2LnhtbESPUWvCQBCE34X+h2MLfZF6UVEk9ZRSEFIslMT2fclt&#10;k9DcXsieMf57Tyj0cZiZb5jtfnStGqiXxrOB+SwBRVx623Bl4Ot0eN6AkoBssfVMBq4ksN89TLaY&#10;Wn/hnIYiVCpCWFI0UIfQpVpLWZNDmfmOOHo/vncYouwrbXu8RLhr9SJJ1tphw3Ghxo7eaip/i7Mz&#10;8J0fJZ9m/C6Hj2ORyWnY6OmnMU+P4+sLqEBj+A//tTNrYLFawv1MPAJ6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Z47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1" o:spid="_x0000_s108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P7xcYA&#10;AADcAAAADwAAAGRycy9kb3ducmV2LnhtbESPQWsCMRSE7wX/Q3iCt5pVdCmrUYqiVloKtUU8Pjav&#10;m9XNy5Kkuv33TaHQ4zAz3zDzZWcbcSUfascKRsMMBHHpdM2Vgo/3zf0DiBCRNTaOScE3BVguendz&#10;LLS78RtdD7ESCcKhQAUmxraQMpSGLIaha4mT9+m8xZikr6T2eEtw28hxluXSYs1pwWBLK0Pl5fBl&#10;FdTevhxfJ6e9ec638ZiPzjvn1koN+t3jDESkLv6H/9pPWsF4OoH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P7x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2" o:spid="_x0000_s1084" style="position:absolute;left:2860;top:1392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shape id="Text Box 53" o:spid="_x0000_s108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AKcUA&#10;AADcAAAADwAAAGRycy9kb3ducmV2LnhtbESPQWsCMRSE74X+h/AEbzWr1KWsRpGKVakUakU8PjbP&#10;zbablyWJuv33TaHQ4zAz3zDTeWcbcSUfascKhoMMBHHpdM2VgsPH6uEJRIjIGhvHpOCbAsxn93dT&#10;LLS78Ttd97ESCcKhQAUmxraQMpSGLIaBa4mTd3beYkzSV1J7vCW4beQoy3Jpsea0YLClZ0Pl1/5i&#10;FdTe7o5vj6etec1f4jEffq6dWyrV73WLCYhIXfwP/7U3WsFonMP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cAp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08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hjcUA&#10;AADcAAAADwAAAGRycy9kb3ducmV2LnhtbESPX2vCQBDE34V+h2MLfZF6UfAPqaeUgpBioSS270tu&#10;m4Tm9kL2jPHbe0Khj8PM/IbZ7kfXqoF6aTwbmM8SUMSltw1XBr5Oh+cNKAnIFlvPZOBKAvvdw2SL&#10;qfUXzmkoQqUihCVFA3UIXaq1lDU5lJnviKP343uHIcq+0rbHS4S7Vi+SZKUdNhwXauzorabytzg7&#10;A9/5UfJpxu9y+DgWmZyGjZ5+GvP0OL6+gAo0hv/wXzuzBhbLNdzPxCO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mGNxQAAANwAAAAPAAAAAAAAAAAAAAAAAJgCAABkcnMv&#10;ZG93bnJldi54bWxQSwUGAAAAAAQABAD1AAAAigMAAAAA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08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H1/8EA&#10;AADcAAAADwAAAGRycy9kb3ducmV2LnhtbERPTWvCQBC9F/oflil4Ed0otEh0lSIIKQolUe9DdkxC&#10;s7Mhs43x37uHQo+P973Zja5VA/XSeDawmCegiEtvG64MXM6H2QqUBGSLrWcy8CCB3fb1ZYOp9XfO&#10;aShCpWIIS4oG6hC6VGspa3Ioc98RR+7me4chwr7Stsd7DHetXibJh3bYcGyosaN9TeVP8esMXPOj&#10;5NOMv+RwOhaZnIeVnn4bM3kbP9egAo3hX/znzqyB5XtcG8/EI6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h9f/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08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UW8YA&#10;AADcAAAADwAAAGRycy9kb3ducmV2LnhtbESPQWsCMRSE7wX/Q3iF3jSr2KXdGqUotkpLoSrS42Pz&#10;ulm7eVmSVNd/3whCj8PMfMNMZp1txJF8qB0rGA4yEMSl0zVXCnbbZf8BRIjIGhvHpOBMAWbT3s0E&#10;C+1O/EnHTaxEgnAoUIGJsS2kDKUhi2HgWuLkfTtvMSbpK6k9nhLcNnKUZbm0WHNaMNjS3FD5s/m1&#10;Cmpv3/cf46+1ectf4j4fHl6dWyh1d9s9P4GI1MX/8LW90gpG949wOZ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JUW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7" o:spid="_x0000_s1089" style="position:absolute;left:2860;top:1428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shape id="Text Box 58" o:spid="_x0000_s109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S4MUA&#10;AADcAAAADwAAAGRycy9kb3ducmV2LnhtbESPUUvDMBSF3wX/Q7gD31zaIUXq0iETt4kibJOyx0tz&#10;11Sbm5JkW/33RhB8PJxzvsOZL0bbizP50DlWkE8zEMSN0x23Cj72z7f3IEJE1tg7JgXfFGBRXV/N&#10;sdTuwls672IrEoRDiQpMjEMpZWgMWQxTNxAn7+i8xZikb6X2eElw28tZlhXSYsdpweBAS0PN1+5k&#10;FXTevtXvd4cX81qsYl3kn2vnnpS6mYyPDyAijfE//NfeaAWzIoffM+kIy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JLg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09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IqMQA&#10;AADcAAAADwAAAGRycy9kb3ducmV2LnhtbESPwWrDMBBE74X+g9hCL6GR60MIbpQQAgGXBIrt9r5Y&#10;G9vEWhmv6rh/XwUKPQ4z84bZ7GbXq4lG6TwbeF0moIhrbztuDHxWx5c1KAnIFnvPZOCHBHbbx4cN&#10;ZtbfuKCpDI2KEJYMDbQhDJnWUrfkUJZ+II7exY8OQ5Rjo+2Itwh3vU6TZKUddhwXWhzo0FJ9Lb+d&#10;ga/iJMUi53c5nk9lLtW01osPY56f5v0bqEBz+A//tXNrIF2lcD8Tj4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lCKj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09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mtM8QA&#10;AADcAAAADwAAAGRycy9kb3ducmV2LnhtbESPUWvCQBCE3wv9D8cW+iL1UgWR1FNKQYgoSKJ9X3Lb&#10;JDS3F7JnTP+9Jwh9HGbmG2a1GV2rBuql8WzgfZqAIi69bbgycD5t35agJCBbbD2TgT8S2Kyfn1aY&#10;Wn/lnIYiVCpCWFI0UIfQpVpLWZNDmfqOOHo/vncYouwrbXu8Rrhr9SxJFtphw3Ghxo6+aip/i4sz&#10;8J3vJZ9kvJPtYV9kchqWenI05vVl/PwAFWgM/+FHO7MGZos53M/EI6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prTP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1" o:spid="_x0000_s109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8xeMUA&#10;AADcAAAADwAAAGRycy9kb3ducmV2LnhtbESP3WoCMRSE7wt9h3AKvatZRRbZGqVU+iOKoBXx8rA5&#10;3WzdnCxJquvbG0HwcpiZb5jxtLONOJIPtWMF/V4Ggrh0uuZKwfbn42UEIkRkjY1jUnCmANPJ48MY&#10;C+1OvKbjJlYiQTgUqMDE2BZShtKQxdBzLXHyfp23GJP0ldQeTwluGznIslxarDktGGzp3VB52Pxb&#10;BbW3y91quJ+bRf4Zd3n/78u5mVLPT93bK4hIXbyHb+1vrWCQD+F6Jh0BO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zzF4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2" o:spid="_x0000_s1094" style="position:absolute;left:2860;top:1464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shape id="Text Box 63" o:spid="_x0000_s109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KlMUA&#10;AADcAAAADwAAAGRycy9kb3ducmV2LnhtbESPQWsCMRSE74L/ITyhN80qJZStUYqlrWIp1Bbp8bF5&#10;3WzdvCxJ1PXfm0Khx2FmvmHmy9614kQhNp41TCcFCOLKm4ZrDZ8fT+M7EDEhG2w9k4YLRVguhoM5&#10;lsaf+Z1Ou1SLDOFYogabUldKGStLDuPEd8TZ+/bBYcoy1NIEPGe4a+WsKJR02HBesNjRylJ12B2d&#10;hia41/3b7dfGbtVz2qvpz4v3j1rfjPqHexCJ+vQf/muvjYaZUvB7Jh8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QqU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09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rMMQA&#10;AADcAAAADwAAAGRycy9kb3ducmV2LnhtbESPQWvCQBSE74X+h+UVepG60YOV1FWKIEQsSKK9P7Kv&#10;SWj2bchbY/rvu4LgcZiZb5jVZnStGqiXxrOB2TQBRVx623Bl4HzavS1BSUC22HomA38ksFk/P60w&#10;tf7KOQ1FqFSEsKRooA6hS7WWsiaHMvUdcfR+fO8wRNlX2vZ4jXDX6nmSLLTDhuNCjR1tayp/i4sz&#10;8J0fJJ9kvJfd16HI5DQs9eRozOvL+PkBKtAYHuF7O7MG5ot3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SqzD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09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/QsEA&#10;AADcAAAADwAAAGRycy9kb3ducmV2LnhtbERPTWvCQBC9F/oflin0IrqpB5HUVaQgRBRKEnsfsmMS&#10;zM6GzBrTf+8eCj0+3vdmN7lOjTRI69nAxyIBRVx523Jt4FIe5mtQEpAtdp7JwC8J7LavLxtMrX9w&#10;TmMRahVDWFI00ITQp1pL1ZBDWfieOHJXPzgMEQ61tgM+Yrjr9DJJVtphy7GhwZ6+Gqpuxd0Z+MlP&#10;ks8yPsrhfCoyKce1nn0b8/427T9BBZrCv/jPnVkDy1VcG8/EI6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NP0L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6" o:spid="_x0000_s109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6e5sYA&#10;AADcAAAADwAAAGRycy9kb3ducmV2LnhtbESP3WoCMRSE7wt9h3CE3tWsIku7GkUq2hal4A/i5WFz&#10;3Gy7OVmSVLdvbwqFXg4z8w0zmXW2ERfyoXasYNDPQBCXTtdcKTjsl49PIEJE1tg4JgU/FGA2vb+b&#10;YKHdlbd02cVKJAiHAhWYGNtCylAashj6riVO3tl5izFJX0nt8ZrgtpHDLMulxZrTgsGWXgyVX7tv&#10;q6D2dnP8GJ3ezTpfxWM++Hx1bqHUQ6+bj0FE6uJ/+K/9phUM82f4PZOO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6e5s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7" o:spid="_x0000_s1099" style="position:absolute;left:2860;top:1500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shape id="Text Box 68" o:spid="_x0000_s110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EPcYA&#10;AADcAAAADwAAAGRycy9kb3ducmV2LnhtbESPUUvDMBSF3wX/Q7gD31zaMeqoS8tQnIpj4JSxx0tz&#10;11Sbm5LErf57Iwg+Hs453+Es69H24kQ+dI4V5NMMBHHjdMetgve3h+sFiBCRNfaOScE3Bairy4sl&#10;ltqd+ZVOu9iKBOFQogIT41BKGRpDFsPUDcTJOzpvMSbpW6k9nhPc9nKWZYW02HFaMDjQnaHmc/dl&#10;FXTebvbb+eHZvBTruC/yj0fn7pW6moyrWxCRxvgf/ms/aQWzmxx+z6QjI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EEP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9" o:spid="_x0000_s110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edcQA&#10;AADcAAAADwAAAGRycy9kb3ducmV2LnhtbESPQWvCQBSE74X+h+UVehHdNIdWoquUgpBiQRLb+yP7&#10;TILZtyFvG9N/3xUEj8PMfMOst5Pr1EiDtJ4NvCwSUMSVty3XBr6Pu/kSlARki51nMvBHAtvN48Ma&#10;M+svXNBYhlpFCEuGBpoQ+kxrqRpyKAvfE0fv5AeHIcqh1nbAS4S7TqdJ8qodthwXGuzpo6HqXP46&#10;Az/FXopZzp+y+9qXuRzHpZ4djHl+mt5XoAJN4R6+tXNrIH1L4Xo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nnX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0" o:spid="_x0000_s110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77sQA&#10;AADcAAAADwAAAGRycy9kb3ducmV2LnhtbESPUWvCQBCE34X+h2MLfZF6UUEl9ZRSEFIslMT2fclt&#10;k9DcXsieMf57Tyj0cZiZb5jtfnStGqiXxrOB+SwBRVx623Bl4Ot0eN6AkoBssfVMBq4ksN89TLaY&#10;Wn/hnIYiVCpCWFI0UIfQpVpLWZNDmfmOOHo/vncYouwrbXu8RLhr9SJJVtphw3Ghxo7eaip/i7Mz&#10;8J0fJZ9m/C6Hj2ORyWnY6OmnMU+P4+sLqEBj+A//tTNrYLFewv1MPAJ6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O+7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0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npcYA&#10;AADcAAAADwAAAGRycy9kb3ducmV2LnhtbESPQWsCMRSE74X+h/AKvdWsIqusRikt2oqloC3i8bF5&#10;3axuXpYk1fXfG6HQ4zAz3zDTeWcbcSIfascK+r0MBHHpdM2Vgu+vxdMYRIjIGhvHpOBCAeaz+7sp&#10;FtqdeUOnbaxEgnAoUIGJsS2kDKUhi6HnWuLk/ThvMSbpK6k9nhPcNnKQZbm0WHNaMNjSi6HyuP21&#10;CmpvP3afw/3KrPNl3OX9w5tzr0o9PnTPExCRuvgf/mu/awWD0RBuZ9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anp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2" o:spid="_x0000_s1104" style="position:absolute;left:2860;top:1536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<v:shape id="Text Box 73" o:spid="_x0000_s1105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cScYA&#10;AADcAAAADwAAAGRycy9kb3ducmV2LnhtbESP3WoCMRSE7wt9h3CE3tWsItuyGkUq2hal4A/i5WFz&#10;3Gy7OVmSVLdvbwqFXg4z8w0zmXW2ERfyoXasYNDPQBCXTtdcKTjsl4/PIEJE1tg4JgU/FGA2vb+b&#10;YKHdlbd02cVKJAiHAhWYGNtCylAashj6riVO3tl5izFJX0nt8ZrgtpHDLMulxZrTgsGWXgyVX7tv&#10;q6D2dnP8GJ3ezTpfxWM++Hx1bqHUQ6+bj0FE6uJ/+K/9phUMn3L4PZOO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icS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4" o:spid="_x0000_s1106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97cQA&#10;AADcAAAADwAAAGRycy9kb3ducmV2LnhtbESPQWvCQBSE74X+h+UVepG6qQeV1FVKQYgoSKK9P7Kv&#10;SWj2bchbY/rvXUHocZiZb5jVZnStGqiXxrOB92kCirj0tuHKwPm0fVuCkoBssfVMBv5IYLN+flph&#10;av2VcxqKUKkIYUnRQB1Cl2otZU0OZeo74uj9+N5hiLKvtO3xGuGu1bMkmWuHDceFGjv6qqn8LS7O&#10;wHe+l3yS8U62h32RyWlY6snRmNeX8fMDVKAx/Icf7cwamC0WcD8Tj4B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LPe3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5" o:spid="_x0000_s1107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pn8EA&#10;AADcAAAADwAAAGRycy9kb3ducmV2LnhtbERPTWvCQBC9F/oflil4Ed3ooZXoKkUQUhRKot6H7JiE&#10;ZmdDZhvjv3cPhR4f73uzG12rBuql8WxgMU9AEZfeNlwZuJwPsxUoCcgWW89k4EECu+3rywZT6++c&#10;01CESsUQlhQN1CF0qdZS1uRQ5r4jjtzN9w5DhH2lbY/3GO5avUySd+2w4dhQY0f7msqf4tcZuOZH&#10;yacZf8nhdCwyOQ8rPf02ZvI2fq5BBRrDv/jPnVkDy4+4Np6JR0B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UqZ/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6" o:spid="_x0000_s1108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IO8YA&#10;AADcAAAADwAAAGRycy9kb3ducmV2LnhtbESPQWsCMRSE7wX/Q3iF3mpWkbXdGqUotkpLoSrS42Pz&#10;ulm7eVmSVNd/b4RCj8PMfMNMZp1txJF8qB0rGPQzEMSl0zVXCnbb5f0DiBCRNTaOScGZAsymvZsJ&#10;Ftqd+JOOm1iJBOFQoAITY1tIGUpDFkPftcTJ+3beYkzSV1J7PCW4beQwy3Jpsea0YLCluaHyZ/Nr&#10;FdTevu8/Rl9r85a/xH0+OLw6t1Dq7rZ7fgIRqYv/4b/2SisYjh/heiYd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cIO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87" o:spid="_x0000_s1109" style="position:absolute;left:2860;top:1068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<v:shape id="Text Box 188" o:spid="_x0000_s1110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0GsUA&#10;AADcAAAADwAAAGRycy9kb3ducmV2LnhtbESPQWsCMRSE74X+h/AK3mp2pSyyNUqpaJUWQVukx8fm&#10;dbN187IkUbf/3ggFj8PMfMNMZr1txYl8aBwryIcZCOLK6YZrBV+fi8cxiBCRNbaOScEfBZhN7+8m&#10;WGp35i2ddrEWCcKhRAUmxq6UMlSGLIah64iT9+O8xZikr6X2eE5w28pRlhXSYsNpwWBHr4aqw+5o&#10;FTTefuw3T99r814s477If9+cmys1eOhfnkFE6uMt/N9eaQWjcQ7XM+kIy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HQa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2432F0" w:rsidRPr="00D6675E" w:rsidRDefault="009A3A36" w:rsidP="002432F0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専攻</w:t>
                            </w:r>
                          </w:p>
                        </w:txbxContent>
                      </v:textbox>
                    </v:shape>
                    <v:shape id="Text Box 189" o:spid="_x0000_s1111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uUsQA&#10;AADcAAAADwAAAGRycy9kb3ducmV2LnhtbESPwWrDMBBE74X8g9hCLyGR40MxTpRQCgGXFIqd5L5Y&#10;G9vUWhmv6rh/XxUKPQ4z84bZHWbXq4lG6Twb2KwTUMS1tx03Bi7n4yoDJQHZYu+ZDHyTwGG/eNhh&#10;bv2dS5qq0KgIYcnRQBvCkGstdUsOZe0H4ujd/OgwRDk22o54j3DX6zRJnrXDjuNCiwO9tlR/Vl/O&#10;wLU8Sbks+E2O76eqkPOU6eWHMU+P88sWVKA5/If/2oU1kGYp/J6JR0D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p7lL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190" o:spid="_x0000_s1112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LycQA&#10;AADcAAAADwAAAGRycy9kb3ducmV2LnhtbESPUWvCQBCE34X+h2MLfZF6UUFC6imlIKQolER9X3Lb&#10;JDS3F7JnTP99r1Do4zAz3zDb/eQ6NdIgrWcDy0UCirjytuXawOV8eE5BSUC22HkmA98ksN89zLaY&#10;WX/ngsYy1CpCWDI00ITQZ1pL1ZBDWfieOHqffnAYohxqbQe8R7jr9CpJNtphy3GhwZ7eGqq+ypsz&#10;cC2OUsxzfpfD6Vjmch5TPf8w5ulxen0BFWgK/+G/dm4NrNI1/J6JR0D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lS8n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Text Box 191" o:spid="_x0000_s1113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XgsUA&#10;AADcAAAADwAAAGRycy9kb3ducmV2LnhtbESPQWsCMRSE74X+h/AEbzWryCJboxRFbWkR1CIeH5vn&#10;ZtvNy5JE3f77plDwOMzMN8x03tlGXMmH2rGC4SADQVw6XXOl4POwepqACBFZY+OYFPxQgPns8WGK&#10;hXY33tF1HyuRIBwKVGBibAspQ2nIYhi4ljh5Z+ctxiR9JbXHW4LbRo6yLJcWa04LBltaGCq/9xer&#10;oPb247gdn97Me76Ox3z4tXFuqVS/1708g4jUxXv4v/2qFYwmY/g7k4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w9eCxQAAANwAAAAPAAAAAAAAAAAAAAAAAJgCAABkcnMv&#10;ZG93bnJldi54bWxQSwUGAAAAAAQABAD1AAAAigMAAAAA&#10;" filled="f" fillcolor="#c9f" stroked="f">
                      <v:stroke dashstyle="dash"/>
                      <v:textbox inset="1mm,.85mm,0,.7pt">
                        <w:txbxContent>
                          <w:p w:rsidR="002432F0" w:rsidRPr="00D6675E" w:rsidRDefault="009A3A36" w:rsidP="002432F0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学内の専攻を表す</w:t>
                            </w:r>
                          </w:p>
                        </w:txbxContent>
                      </v:textbox>
                    </v:shape>
                  </v:group>
                </v:group>
                <v:group id="Group 210" o:spid="_x0000_s1114" style="position:absolute;left:2842;top:2284;width:8688;height:960" coordorigin="2842,2284" coordsize="8688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shape id="Text Box 197" o:spid="_x0000_s1115" type="#_x0000_t202" style="position:absolute;left:2842;top:2284;width:253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sbMQA&#10;AADcAAAADwAAAGRycy9kb3ducmV2LnhtbESPQYvCMBSE74L/ITzBm6b2UKQ2iqgLi4JgdxG8PZpn&#10;W2xeShNt999vFhY8DjPzDZNtBtOIF3WutqxgMY9AEBdW11wq+P76mC1BOI+ssbFMCn7IwWY9HmWY&#10;atvzhV65L0WAsEtRQeV9m0rpiooMurltiYN3t51BH2RXSt1hH+CmkXEUJdJgzWGhwpZ2FRWP/GkU&#10;mMfW3I/nIs4P/prsT6dbf37elJpOhu0KhKfBv8P/7U+tIF4m8Hc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rGzEAAAA3AAAAA8AAAAAAAAAAAAAAAAAmAIAAGRycy9k&#10;b3ducmV2LnhtbFBLBQYAAAAABAAEAPUAAACJAwAAAAA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クラス記号</w:t>
                          </w:r>
                        </w:p>
                      </w:txbxContent>
                    </v:textbox>
                  </v:shape>
                  <v:shape id="Text Box 198" o:spid="_x0000_s1116" type="#_x0000_t202" style="position:absolute;left:6824;top:228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J98QA&#10;AADcAAAADwAAAGRycy9kb3ducmV2LnhtbESPQYvCMBSE78L+h/AEbza1B5VqFHEVZAVh67Lg7dE8&#10;22LzUppou//eCMIeh5n5hlmue1OLB7WusqxgEsUgiHOrKy4U/Jz34zkI55E11pZJwR85WK8+BktM&#10;te34mx6ZL0SAsEtRQel9k0rp8pIMusg2xMG72tagD7ItpG6xC3BTyySOp9JgxWGhxIa2JeW37G4U&#10;mNvGXL9OeZLt/O/083i8dKf7RanRsN8sQHjq/X/43T5oBcl8Bq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CffEAAAA3AAAAA8AAAAAAAAAAAAAAAAAmAIAAGRycy9k&#10;b3ducmV2LnhtbFBLBQYAAAAABAAEAPUAAACJAwAAAAA=&#10;" filled="f" fillcolor="#c9f" stroked="f">
                    <v:textbox inset="0,2.25mm,0,.7pt">
                      <w:txbxContent>
                        <w:p w:rsidR="00367EC5" w:rsidRDefault="009A3A36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199" o:spid="_x0000_s1117" type="#_x0000_t202" style="position:absolute;left:9901;top:2284;width:162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dhcIA&#10;AADcAAAADwAAAGRycy9kb3ducmV2LnhtbERPy2rCQBTdF/oPwy24qxOzCJI6iviA0kCgsQjuLplr&#10;EszcCZkxiX/vLIQuD+e92kymFQP1rrGsYDGPQBCXVjdcKfg7HT+XIJxH1thaJgUPcrBZv7+tMNV2&#10;5F8aCl+JEMIuRQW1910qpStrMujmtiMO3NX2Bn2AfSV1j2MIN62MoyiRBhsODTV2tKupvBV3o8Dc&#10;tub6k5dxcfDnZJ9llzG/X5SafUzbLxCeJv8vfrm/tYJ4Gd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p2FwgAAANwAAAAPAAAAAAAAAAAAAAAAAJgCAABkcnMvZG93&#10;bnJldi54bWxQSwUGAAAAAAQABAD1AAAAhwMAAAAA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８</w:t>
                          </w:r>
                        </w:p>
                      </w:txbxContent>
                    </v:textbox>
                  </v:shape>
                  <v:shape id="Text Box 205" o:spid="_x0000_s1118" type="#_x0000_t202" style="position:absolute;left:3566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4HsYA&#10;AADcAAAADwAAAGRycy9kb3ducmV2LnhtbESPQWvCQBSE7wX/w/IK3uqmOUiaZhWpLYgBoVGE3B7Z&#10;ZxLMvg3Z1cR/3y0Uehxm5hsmW0+mE3caXGtZwesiAkFcWd1yreB0/HpJQDiPrLGzTAoe5GC9mj1l&#10;mGo78jfdC1+LAGGXooLG+z6V0lUNGXQL2xMH72IHgz7IoZZ6wDHATSfjKFpKgy2HhQZ7+miouhY3&#10;o8BcN+ayP1Rx8enPy22el+PhVio1f5427yA8Tf4//NfeaQVx8ga/Z8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Y4HsYAAADcAAAADwAAAAAAAAAAAAAAAACYAgAAZHJz&#10;L2Rvd25yZXYueG1sUEsFBgAAAAAEAAQA9QAAAIsDAAAAAA=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6" o:spid="_x0000_s1119" type="#_x0000_t202" style="position:absolute;left:5376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HXsEA&#10;AADcAAAADwAAAGRycy9kb3ducmV2LnhtbERPy4rCMBTdD/gP4QruxtQuZKxGER8gCoJVBHeX5toW&#10;m5vSRFv/frIQXB7Oe7boTCVe1LjSsoLRMAJBnFldcq7gct7+/oFwHlljZZkUvMnBYt77mWGibcsn&#10;eqU+FyGEXYIKCu/rREqXFWTQDW1NHLi7bQz6AJtc6gbbEG4qGUfRWBosOTQUWNOqoOyRPo0C81ia&#10;+/6YxenGX8frw+HWHp83pQb9bjkF4anzX/HHvdMK4kmYH86EI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1B17BAAAA3AAAAA8AAAAAAAAAAAAAAAAAmAIAAGRycy9kb3du&#10;cmV2LnhtbFBLBQYAAAAABAAEAPUAAACGAwAAAAA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7" o:spid="_x0000_s1120" type="#_x0000_t202" style="position:absolute;left:7548;top:2764;width:126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ixcQA&#10;AADcAAAADwAAAGRycy9kb3ducmV2LnhtbESPQYvCMBSE74L/ITxhbza1B9GuUWR3BVlBsC4L3h7N&#10;sy02L6WJtv57Iwgeh5n5hlmselOLG7WusqxgEsUgiHOrKy4U/B034xkI55E11pZJwZ0crJbDwQJT&#10;bTs+0C3zhQgQdikqKL1vUildXpJBF9mGOHhn2xr0QbaF1C12AW5qmcTxVBqsOCyU2NBXSfkluxoF&#10;5rI25999nmQ//n/6vduduv31pNTHqF9/gvDU+3f41d5qBcl8As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5osXEAAAA3AAAAA8AAAAAAAAAAAAAAAAAmAIAAGRycy9k&#10;b3ducmV2LnhtbFBLBQYAAAAABAAEAPUAAACJAwAAAAA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8" o:spid="_x0000_s1121" type="#_x0000_t202" style="position:absolute;left:9901;top:2764;width:9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8ssQA&#10;AADcAAAADwAAAGRycy9kb3ducmV2LnhtbESPT4vCMBTE7wt+h/AEb2tqD6LVKOIfEAXB7iJ4ezTP&#10;tti8lCba+u2NsLDHYWZ+w8yXnanEkxpXWlYwGkYgiDOrS84V/P7svicgnEfWWFkmBS9ysFz0vuaY&#10;aNvymZ6pz0WAsEtQQeF9nUjpsoIMuqGtiYN3s41BH2STS91gG+CmknEUjaXBksNCgTWtC8ru6cMo&#10;MPeVuR1OWZxu/WW8OR6v7elxVWrQ71YzEJ46/x/+a++1gngaw+dMO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rPLLEAAAA3AAAAA8AAAAAAAAAAAAAAAAAmAIAAGRycy9k&#10;b3ducmV2LnhtbFBLBQYAAAAABAAEAPUAAACJAwAAAAA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0C5670" w:rsidP="00836E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37465</wp:posOffset>
                </wp:positionV>
                <wp:extent cx="648335" cy="0"/>
                <wp:effectExtent l="7620" t="12065" r="10795" b="6985"/>
                <wp:wrapNone/>
                <wp:docPr id="196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1BF46" id="Line 33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2.95pt" to="166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37465</wp:posOffset>
                </wp:positionV>
                <wp:extent cx="325120" cy="0"/>
                <wp:effectExtent l="7620" t="12065" r="10160" b="6985"/>
                <wp:wrapNone/>
                <wp:docPr id="195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263FB" id="Line 33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05pt,2.95pt" to="259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37465</wp:posOffset>
                </wp:positionV>
                <wp:extent cx="1012825" cy="0"/>
                <wp:effectExtent l="11430" t="12065" r="13970" b="6985"/>
                <wp:wrapNone/>
                <wp:docPr id="194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2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A9A45" id="Line 33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.95pt" to="346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37465</wp:posOffset>
                </wp:positionV>
                <wp:extent cx="648335" cy="0"/>
                <wp:effectExtent l="5080" t="12065" r="13335" b="6985"/>
                <wp:wrapNone/>
                <wp:docPr id="193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CC76E" id="Line 33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pt,2.95pt" to="227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37465</wp:posOffset>
                </wp:positionV>
                <wp:extent cx="689610" cy="152400"/>
                <wp:effectExtent l="9525" t="12065" r="15240" b="54610"/>
                <wp:wrapNone/>
                <wp:docPr id="192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" cy="15240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E98D" id="Freeform 230" o:spid="_x0000_s1026" style="position:absolute;left:0;text-align:left;margin-left:307.7pt;margin-top:2.95pt;width:54.3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" path="m,l,240r1448,e" filled="f" fillcolor="#c9f">
                <v:stroke endarrow="block"/>
                <v:path arrowok="t" o:connecttype="custom" o:connectlocs="0,0;0,152400;689610,1524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37465</wp:posOffset>
                </wp:positionV>
                <wp:extent cx="1494155" cy="381000"/>
                <wp:effectExtent l="5080" t="12065" r="15240" b="54610"/>
                <wp:wrapNone/>
                <wp:docPr id="191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4155" cy="38100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8D6B" id="Freeform 231" o:spid="_x0000_s1026" style="position:absolute;left:0;text-align:left;margin-left:244.35pt;margin-top:2.95pt;width:117.65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" path="m,l,240r1448,e" filled="f" fillcolor="#c9f">
                <v:stroke endarrow="block"/>
                <v:path arrowok="t" o:connecttype="custom" o:connectlocs="0,0;0,381000;1494155,381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37465</wp:posOffset>
                </wp:positionV>
                <wp:extent cx="2068830" cy="609600"/>
                <wp:effectExtent l="11430" t="12065" r="15240" b="54610"/>
                <wp:wrapNone/>
                <wp:docPr id="190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8830" cy="60960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90FFA" id="Freeform 232" o:spid="_x0000_s1026" style="position:absolute;left:0;text-align:left;margin-left:199.1pt;margin-top:2.95pt;width:162.9pt;height:4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" path="m,l,240r1448,e" filled="f" fillcolor="#c9f">
                <v:stroke endarrow="block"/>
                <v:path arrowok="t" o:connecttype="custom" o:connectlocs="0,0;0,609600;2068830,6096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37465</wp:posOffset>
                </wp:positionV>
                <wp:extent cx="2988310" cy="838200"/>
                <wp:effectExtent l="6350" t="12065" r="15240" b="54610"/>
                <wp:wrapNone/>
                <wp:docPr id="189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8310" cy="83820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B01E" id="Freeform 233" o:spid="_x0000_s1026" style="position:absolute;left:0;text-align:left;margin-left:126.7pt;margin-top:2.95pt;width:235.3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" path="m,l,240r1448,e" filled="f" fillcolor="#c9f">
                <v:stroke endarrow="block"/>
                <v:path arrowok="t" o:connecttype="custom" o:connectlocs="0,0;0,838200;2988310,838200" o:connectangles="0,0,0"/>
              </v:shape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460922" w:rsidRDefault="00836E4C" w:rsidP="00836E4C">
      <w:pPr>
        <w:rPr>
          <w:w w:val="200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A97FF0" w:rsidRDefault="00A97FF0" w:rsidP="00836E4C">
      <w:pPr>
        <w:rPr>
          <w:rFonts w:hint="eastAsia"/>
        </w:rPr>
      </w:pPr>
    </w:p>
    <w:p w:rsidR="00836E4C" w:rsidRDefault="00836E4C" w:rsidP="00836E4C">
      <w:pPr>
        <w:rPr>
          <w:rFonts w:hint="eastAsia"/>
        </w:rPr>
      </w:pPr>
    </w:p>
    <w:p w:rsidR="00836E4C" w:rsidRDefault="00836E4C" w:rsidP="00836E4C">
      <w:pPr>
        <w:rPr>
          <w:rFonts w:hint="eastAsia"/>
        </w:rPr>
      </w:pPr>
    </w:p>
    <w:p w:rsidR="00836E4C" w:rsidRDefault="00836E4C" w:rsidP="00836E4C">
      <w:pPr>
        <w:rPr>
          <w:rFonts w:hint="eastAsia"/>
        </w:rPr>
      </w:pPr>
    </w:p>
    <w:p w:rsidR="00836E4C" w:rsidRDefault="000C5670" w:rsidP="00836E4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152400</wp:posOffset>
                </wp:positionV>
                <wp:extent cx="5516880" cy="8534400"/>
                <wp:effectExtent l="4445" t="2540" r="3175" b="0"/>
                <wp:wrapNone/>
                <wp:docPr id="93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8534400"/>
                          <a:chOff x="2842" y="2284"/>
                          <a:chExt cx="8688" cy="13440"/>
                        </a:xfrm>
                      </wpg:grpSpPr>
                      <wpg:grpSp>
                        <wpg:cNvPr id="94" name="Group 339"/>
                        <wpg:cNvGrpSpPr>
                          <a:grpSpLocks/>
                        </wpg:cNvGrpSpPr>
                        <wpg:grpSpPr bwMode="auto">
                          <a:xfrm>
                            <a:off x="3023" y="6484"/>
                            <a:ext cx="8326" cy="3120"/>
                            <a:chOff x="3023" y="6484"/>
                            <a:chExt cx="8326" cy="3120"/>
                          </a:xfrm>
                        </wpg:grpSpPr>
                        <wps:wsp>
                          <wps:cNvPr id="95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3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Pr="00460922" w:rsidRDefault="0019221C" w:rsidP="0019221C">
                                <w:pP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９９</w:t>
                                </w:r>
                              </w:p>
                              <w:p w:rsidR="0019221C" w:rsidRDefault="0019221C"/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97" name="Text Box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98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99" name="Text Box 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0" name="Text Box 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1" name="Text Box 3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2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348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104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あああああああああああああああああああああ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5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6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7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8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9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55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111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12" name="Text Box 3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13" name="Text Box 3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4" name="Text Box 3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5" name="Text Box 3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6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17" name="Text Box 3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18" name="Text Box 3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9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0" name="Text Box 3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1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2" name="Text Box 3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3" name="Text Box 3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4" name="Text Box 3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5" name="Text Box 3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6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7" name="Text Box 3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8" name="Text Box 3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9" name="Text Box 3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0" name="Text Box 3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2" name="Text Box 3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3" name="Text Box 3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4" name="Text Box 3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5" name="Text Box 3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6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7" name="Text Box 3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8" name="Text Box 3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9" name="Text Box 3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0" name="Text Box 3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1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2" name="Text Box 3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3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4" name="Text Box 3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5" name="Text Box 3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6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7" name="Text Box 3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8" name="Text Box 3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9" name="Text Box 3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0" name="Text Box 3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1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2" name="Text Box 3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3" name="Text Box 3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4" name="Text Box 3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5" name="Text Box 4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6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7" name="Text Box 4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8" name="Text Box 4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9" name="Text Box 4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0" name="Text Box 4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1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2" name="Text Box 4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3" name="Text Box 4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4" name="Text Box 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5" name="Text Box 4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7" name="Text Box 4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8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9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0" name="Text Box 4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2" name="Text Box 4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3" name="Text Box 4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4" name="Text Box 4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5" name="Text Box 4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6" name="Group 421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7" name="Text Box 4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D6675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ああああああああ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8" name="Text Box 4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９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9" name="Text Box 4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９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0" name="Text Box 4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D6675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ああああああああ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81" name="Group 426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182" name="Text Box 4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クラス記号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3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4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８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5" name="Text Box 4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6" name="Text Box 4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7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8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122" style="position:absolute;left:0;text-align:left;margin-left:99.55pt;margin-top:12pt;width:434.4pt;height:672pt;z-index:251662336" coordorigin="2842,2284" coordsize="8688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">
                <v:group id="Group 339" o:spid="_x0000_s1123" style="position:absolute;left:3023;top:6484;width:8326;height:3120" coordorigin="3023,6484" coordsize="8326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Text Box 340" o:spid="_x0000_s1124" type="#_x0000_t202" style="position:absolute;left:3023;top:6484;width:8326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SXsIA&#10;AADbAAAADwAAAGRycy9kb3ducmV2LnhtbESPT4vCMBTE74LfIbwFb5oqrNhuU1kEYXta/+H50Tzb&#10;ss1LaaKtfvqNIHgcZuY3TLoeTCNu1LnasoL5LAJBXFhdc6ngdNxOVyCcR9bYWCYFd3KwzsajFBNt&#10;e97T7eBLESDsElRQed8mUrqiIoNuZlvi4F1sZ9AH2ZVSd9gHuGnkIoqW0mDNYaHCljYVFX+Hq1Fw&#10;nuf5cP19BEhk4rzfxY/Lyis1+Ri+v0B4Gvw7/Gr/aAXxJzy/h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hJewgAAANsAAAAPAAAAAAAAAAAAAAAAAJgCAABkcnMvZG93&#10;bnJldi54bWxQSwUGAAAAAAQABAD1AAAAhwMAAAAA&#10;" stroked="f">
                    <v:textbox inset="1mm,0,0,0">
                      <w:txbxContent>
                        <w:p w:rsidR="0019221C" w:rsidRPr="00460922" w:rsidRDefault="0019221C" w:rsidP="0019221C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９９</w:t>
                          </w:r>
                        </w:p>
                        <w:p w:rsidR="0019221C" w:rsidRDefault="0019221C"/>
                      </w:txbxContent>
                    </v:textbox>
                  </v:shape>
                  <v:shape id="Text Box 341" o:spid="_x0000_s1125" type="#_x0000_t202" style="position:absolute;left:8272;top:708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ghcAA&#10;AADbAAAADwAAAGRycy9kb3ducmV2LnhtbESP0YrCMBRE3wX/IVzBN5sqIrUaRdQFfaz6AZfm2hab&#10;m9LE2vXrjbCwj8PMnGHW297UoqPWVZYVTKMYBHFudcWFgtv1Z5KAcB5ZY22ZFPySg+1mOFhjqu2L&#10;M+ouvhABwi5FBaX3TSqly0sy6CLbEAfvbluDPsi2kLrFV4CbWs7ieCENVhwWSmxoX1L+uDyNgmNy&#10;PzPeeD7L6q4773eH7JC8lRqP+t0KhKfe/4f/2ietYLmA75fwA+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aghcAAAADbAAAADwAAAAAAAAAAAAAAAACYAgAAZHJzL2Rvd25y&#10;ZXYueG1sUEsFBgAAAAAEAAQA9QAAAIUD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2" o:spid="_x0000_s1126" type="#_x0000_t202" style="position:absolute;left:8272;top:744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oFHsMA&#10;AADbAAAADwAAAGRycy9kb3ducmV2LnhtbESP0WqDQBRE3wP9h+UW+pasCaW11jWE2EDzqPEDLu6N&#10;Sty74m7V9uuzhUIfh5k5w6T7xfRiotF1lhVsNxEI4trqjhsF1eW0jkE4j6yxt0wKvsnBPntYpZho&#10;O3NBU+kbESDsElTQej8kUrq6JYNuYwfi4F3taNAHOTZSjzgHuOnlLopepMGOw0KLAx1bqm/ll1Hw&#10;EV/PjBU/74p+ms7HQ17k8Y9ST4/L4R2Ep8X/h//an1rB2yv8fgk/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oFHsMAAADbAAAADwAAAAAAAAAAAAAAAACYAgAAZHJzL2Rv&#10;d25yZXYueG1sUEsFBgAAAAAEAAQA9QAAAIgD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3" o:spid="_x0000_s1127" type="#_x0000_t202" style="position:absolute;left:8272;top:780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WRbLwA&#10;AADbAAAADwAAAGRycy9kb3ducmV2LnhtbERPSwrCMBDdC94hjOBOU0WkVqOIH9Bl1QMMzdgWm0lp&#10;Yq2e3iwEl4/3X206U4mWGldaVjAZRyCIM6tLzhXcrsdRDMJ5ZI2VZVLwJgebdb+3wkTbF6fUXnwu&#10;Qgi7BBUU3teJlC4ryKAb25o4cHfbGPQBNrnUDb5CuKnkNIrm0mDJoaHAmnYFZY/L0yg4xPcz441n&#10;07Rq2/Nuu0/38Uep4aDbLkF46vxf/HOftIJF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FZFsvAAAANsAAAAPAAAAAAAAAAAAAAAAAJgCAABkcnMvZG93bnJldi54&#10;bWxQSwUGAAAAAAQABAD1AAAAgQM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4" o:spid="_x0000_s1128" type="#_x0000_t202" style="position:absolute;left:8272;top:816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098IA&#10;AADbAAAADwAAAGRycy9kb3ducmV2LnhtbESP0WqDQBRE3wP9h+UG+hbXhFKMzSohaSE+mvgBF/dG&#10;pe5dcbdq+/XZQqGPw8ycYQ75Ynox0eg6ywq2UQyCuLa640ZBdfvYJCCcR9bYWyYF3+Qgz55WB0y1&#10;nbmk6eobESDsUlTQej+kUrq6JYMusgNx8O52NOiDHBupR5wD3PRyF8ev0mDHYaHFgU4t1Z/XL6Pg&#10;PbkXjBW/7Mp+morT8Vyekx+lntfL8Q2Ep8X/h//aF61gv4ffL+EH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TT3wgAAANsAAAAPAAAAAAAAAAAAAAAAAJgCAABkcnMvZG93&#10;bnJldi54bWxQSwUGAAAAAAQABAD1AAAAhwM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5" o:spid="_x0000_s1129" type="#_x0000_t202" style="position:absolute;left:8272;top:852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9hMIA&#10;AADcAAAADwAAAGRycy9kb3ducmV2LnhtbESPzYrCQBCE74LvMLSwN50osoSso4g/oMe4PkCTaZOw&#10;mZ6QGWP06bcPgrduqrrq69VmcI3qqQu1ZwPzWQKKuPC25tLA9fc4TUGFiGyx8UwGnhRgsx6PVphZ&#10;/+Cc+ksslYRwyNBAFWObaR2KihyGmW+JRbv5zmGUtSu17fAh4a7RiyT51g5rloYKW9pVVPxd7s7A&#10;Ib2dGa+8XORN3593232+T1/GfE2G7Q+oSEP8mN/XJyv4ieDLMzKB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72EwgAAANwAAAAPAAAAAAAAAAAAAAAAAJgCAABkcnMvZG93&#10;bnJldi54bWxQSwUGAAAAAAQABAD1AAAAhwM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6" o:spid="_x0000_s1130" type="#_x0000_t202" style="position:absolute;left:8272;top:888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8YH70A&#10;AADcAAAADwAAAGRycy9kb3ducmV2LnhtbERPSwrCMBDdC94hjOBOU0WkVKOIH9Bl1QMMzdgWm0lp&#10;Yq2e3giCu3m87yzXnalES40rLSuYjCMQxJnVJecKrpfDKAbhPLLGyjIpeJGD9arfW2Ki7ZNTas8+&#10;FyGEXYIKCu/rREqXFWTQjW1NHLibbQz6AJtc6gafIdxUchpFc2mw5NBQYE3bgrL7+WEU7OPbifHK&#10;s2late1pu9mlu/it1HDQbRYgPHX+L/65jzrMjybwfSZc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8YH70AAADcAAAADwAAAAAAAAAAAAAAAACYAgAAZHJzL2Rvd25yZXYu&#10;eG1sUEsFBgAAAAAEAAQA9QAAAIID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7" o:spid="_x0000_s1131" type="#_x0000_t202" style="position:absolute;left:8272;top:9244;width:30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2GaL4A&#10;AADcAAAADwAAAGRycy9kb3ducmV2LnhtbERPy6rCMBDdC/5DGMGdpha5lGoU8QG6rPoBQzO2xWZS&#10;mlirX2+EC+7mcJ6zXPemFh21rrKsYDaNQBDnVldcKLheDpMEhPPIGmvLpOBFDtar4WCJqbZPzqg7&#10;+0KEEHYpKii9b1IpXV6SQTe1DXHgbrY16ANsC6lbfIZwU8s4iv6kwYpDQ4kNbUvK7+eHUbBPbifG&#10;K8/jrO6603azy3bJW6nxqN8sQHjq/U/87z7qMD+K4ftMuE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thmi+AAAA3AAAAA8AAAAAAAAAAAAAAAAAmAIAAGRycy9kb3ducmV2&#10;LnhtbFBLBQYAAAAABAAEAPUAAACDAwAAAAA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48" o:spid="_x0000_s1132" style="position:absolute;left:2842;top:3724;width:8682;height:2160" coordorigin="2842,3724" coordsize="8682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Text Box 349" o:spid="_x0000_s1133" type="#_x0000_t202" style="position:absolute;left:2842;top:372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ty8MA&#10;AADcAAAADwAAAGRycy9kb3ducmV2LnhtbERPTWvCQBC9C/0Pywi9mY3FSolugi219CJoWhBv0+w0&#10;CWZn0+wa4793BaG3ebzPWWaDaURPnastK5hGMQjiwuqaSwXfX+vJCwjnkTU2lknBhRxk6cNoiYm2&#10;Z95Rn/tShBB2CSqovG8TKV1RkUEX2ZY4cL+2M+gD7EqpOzyHcNPIpzieS4M1h4YKW3qrqDjmJ6Pg&#10;vbWvm58P3F6eD/nBF47+9v1JqcfxsFqA8DT4f/Hd/anD/HgGt2fCB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Bty8MAAADcAAAADwAAAAAAAAAAAAAAAACYAgAAZHJzL2Rv&#10;d25yZXYueG1sUEsFBgAAAAAEAAQA9QAAAIgD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あああああああああああああああああああああ</w:t>
                          </w:r>
                        </w:p>
                      </w:txbxContent>
                    </v:textbox>
                  </v:shape>
                  <v:shape id="Text Box 350" o:spid="_x0000_s1134" type="#_x0000_t202" style="position:absolute;left:2842;top:408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IUMEA&#10;AADcAAAADwAAAGRycy9kb3ducmV2LnhtbERPTYvCMBC9C/sfwix401RBkWoUXXYXL4JbBfE2NmNb&#10;bCa1ibX+e7MgeJvH+5zZojWlaKh2hWUFg34Egji1uuBMwX7305uAcB5ZY2mZFDzIwWL+0ZlhrO2d&#10;/6hJfCZCCLsYFeTeV7GULs3JoOvbijhwZ1sb9AHWmdQ13kO4KeUwisbSYMGhIceKvnJKL8nNKPiu&#10;7Gpz+sXtY3RMjj51dD00N6W6n+1yCsJT69/il3utw/xoBP/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yFDBAAAA3AAAAA8AAAAAAAAAAAAAAAAAmAIAAGRycy9kb3du&#10;cmV2LnhtbFBLBQYAAAAABAAEAPUAAACGAwAAAAA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1" o:spid="_x0000_s1135" type="#_x0000_t202" style="position:absolute;left:2842;top:444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WJ8MA&#10;AADcAAAADwAAAGRycy9kb3ducmV2LnhtbERPTWvCQBC9F/wPywi9NRsLDSW6ShVbeinUKEhuY3ZM&#10;QrOzaXZN4r/vCgVv83ifs1iNphE9da62rGAWxSCIC6trLhUc9u9PryCcR9bYWCYFV3KwWk4eFphq&#10;O/CO+syXIoSwS1FB5X2bSumKigy6yLbEgTvbzqAPsCul7nAI4aaRz3GcSIM1h4YKW9pUVPxkF6Ng&#10;29r11+kDv68veZb7wtHvsb8o9Tgd3+YgPI3+Lv53f+owP07g9k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5WJ8MAAADcAAAADwAAAAAAAAAAAAAAAACYAgAAZHJzL2Rv&#10;d25yZXYueG1sUEsFBgAAAAAEAAQA9QAAAIgD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2" o:spid="_x0000_s1136" type="#_x0000_t202" style="position:absolute;left:2842;top:480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zvMMA&#10;AADcAAAADwAAAGRycy9kb3ducmV2LnhtbERPTWvCQBC9C/0Pywi9mY0Fa4lugi219CJoWhBv0+w0&#10;CWZn0+wa4793BaG3ebzPWWaDaURPnastK5hGMQjiwuqaSwXfX+vJCwjnkTU2lknBhRxk6cNoiYm2&#10;Z95Rn/tShBB2CSqovG8TKV1RkUEX2ZY4cL+2M+gD7EqpOzyHcNPIpzh+lgZrDg0VtvRWUXHMT0bB&#10;e2tfNz8fuL3MDvnBF47+9v1JqcfxsFqA8DT4f/Hd/anD/HgOt2fCB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LzvMMAAADcAAAADwAAAAAAAAAAAAAAAACYAgAAZHJzL2Rv&#10;d25yZXYueG1sUEsFBgAAAAAEAAQA9QAAAIgD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3" o:spid="_x0000_s1137" type="#_x0000_t202" style="position:absolute;left:2842;top:516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1nzsUA&#10;AADcAAAADwAAAGRycy9kb3ducmV2LnhtbESPQWvCQBCF74L/YRmhN91YaJHoKlVUeinUKIi3aXaa&#10;hGZn0+wa47/vHAreZnhv3vtmsepdrTpqQ+XZwHSSgCLOva24MHA67sYzUCEiW6w9k4E7BVgth4MF&#10;ptbf+EBdFgslIRxSNFDG2KRah7wkh2HiG2LRvn3rMMraFtq2eJNwV+vnJHnVDiuWhhIb2pSU/2RX&#10;Z2Db+PXH1x4/7y+X7BLzQL/n7mrM06h/m4OK1MeH+f/63Qp+I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WfOxQAAANwAAAAPAAAAAAAAAAAAAAAAAJgCAABkcnMv&#10;ZG93bnJldi54bWxQSwUGAAAAAAQABAD1AAAAigMAAAAA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4" o:spid="_x0000_s1138" type="#_x0000_t202" style="position:absolute;left:2842;top:5524;width:86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CVcMA&#10;AADcAAAADwAAAGRycy9kb3ducmV2LnhtbERPTWvCQBC9C/0Pywi9mY0Fi41ugi219CJoWhBv0+w0&#10;CWZn0+wa4793BaG3ebzPWWaDaURPnastK5hGMQjiwuqaSwXfX+vJHITzyBoby6TgQg6y9GG0xETb&#10;M++oz30pQgi7BBVU3reJlK6oyKCLbEscuF/bGfQBdqXUHZ5DuGnkUxw/S4M1h4YKW3qrqDjmJ6Pg&#10;vbWvm58P3F5mh/zgC0d/+/6k1ON4WC1AeBr8v/ju/tRhfvwCt2fCB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HCVcMAAADcAAAADwAAAAAAAAAAAAAAAACYAgAAZHJzL2Rv&#10;d25yZXYueG1sUEsFBgAAAAAEAAQA9QAAAIgD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55" o:spid="_x0000_s1139" style="position:absolute;left:2860;top:10684;width:8670;height:5040" coordorigin="2860,10684" coordsize="867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Group 356" o:spid="_x0000_s1140" style="position:absolute;left:2860;top:1104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shape id="Text Box 357" o:spid="_x0000_s114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elsMA&#10;AADcAAAADwAAAGRycy9kb3ducmV2LnhtbERP32vCMBB+F/Y/hBP2pmlllNEZZShuE8dAHeLj0ZxN&#10;t+ZSkkzrf28Gg73dx/fzpvPetuJMPjSOFeTjDARx5XTDtYLP/Wr0CCJEZI2tY1JwpQDz2d1giqV2&#10;F97SeRdrkUI4lKjAxNiVUobKkMUwdh1x4k7OW4wJ+lpqj5cUbls5ybJCWmw4NRjsaGGo+t79WAWN&#10;t++Hj4fj2myKl3go8q9X55ZK3Q/75ycQkfr4L/5zv+k0P5/A7zPpAj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kels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8" o:spid="_x0000_s114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/MsEA&#10;AADcAAAADwAAAGRycy9kb3ducmV2LnhtbERPTWvCQBC9F/oflin0InVjC0VSVykFIWJBEtv7kB2T&#10;YHY2ZNYY/70rCN7m8T5nsRpdqwbqpfFsYDZNQBGX3jZcGfjbr9/moCQgW2w9k4ELCayWz08LTK0/&#10;c05DESoVQ1hSNFCH0KVaS1mTQ5n6jjhyB987DBH2lbY9nmO4a/V7knxqhw3Hhho7+qmpPBYnZ+A/&#10;30o+yXgj699tkcl+mOvJzpjXl/H7C1SgMTzEd3dm4/zZB9yeiRf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KvzL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9" o:spid="_x0000_s114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nRsEA&#10;AADcAAAADwAAAGRycy9kb3ducmV2LnhtbERPTWvCQBC9F/oflin0InVjKUVSVykFIWJBEtv7kB2T&#10;YHY2ZNYY/70rCN7m8T5nsRpdqwbqpfFsYDZNQBGX3jZcGfjbr9/moCQgW2w9k4ELCayWz08LTK0/&#10;c05DESoVQ1hSNFCH0KVaS1mTQ5n6jjhyB987DBH2lbY9nmO4a/V7knxqhw3Hhho7+qmpPBYnZ+A/&#10;30o+yXgj699tkcl+mOvJzpjXl/H7C1SgMTzEd3dm4/zZB9yeiRf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jJ0b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0" o:spid="_x0000_s114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G4sQA&#10;AADcAAAADwAAAGRycy9kb3ducmV2LnhtbERP32vCMBB+F/Y/hBvsbaYdWkY1ytiYmyjC3BAfj+bW&#10;VJtLSTLt/vtFGPh2H9/Pm85724oT+dA4VpAPMxDEldMN1wq+Pl/vH0GEiKyxdUwKfinAfHYzmGKp&#10;3Zk/6LSNtUghHEpUYGLsSilDZchiGLqOOHHfzluMCfpaao/nFG5b+ZBlhbTYcGow2NGzoeq4/bEK&#10;Gm/Xu81ovzSrYhF3RX54c+5Fqbvb/mkCIlIfr+J/97tO8/MxXJ5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huL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1" o:spid="_x0000_s1145" style="position:absolute;left:2860;top:1140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shape id="Text Box 362" o:spid="_x0000_s114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9DsQA&#10;AADcAAAADwAAAGRycy9kb3ducmV2LnhtbERP32vCMBB+H/g/hBN807Rj1FGNMjY2HRuDuSE+Hs2t&#10;qTaXkkTt/vtFEPZ2H9/Pmy9724oT+dA4VpBPMhDEldMN1wq+v57H9yBCRNbYOiYFvxRguRjczLHU&#10;7syfdNrEWqQQDiUqMDF2pZShMmQxTFxHnLgf5y3GBH0ttcdzCretvM2yQlpsODUY7OjRUHXYHK2C&#10;xtv37cfd7tW8FS9xW+T7lXNPSo2G/cMMRKQ+/ouv7rVO8/MpXJ5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+vQ7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3" o:spid="_x0000_s114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4tQ8QA&#10;AADcAAAADwAAAGRycy9kb3ducmV2LnhtbESPQUvDQBCF74L/YRnBS7GbepASuy0iFFIqSFK9D9kx&#10;CWZnQ2abpv++cxC8zfDevPfNZjeH3kw0ShfZwWqZgSGuo++4cfB12j+twUhC9thHJgdXEtht7+82&#10;mPt44ZKmKjVGQ1hydNCmNOTWSt1SQFnGgVi1nzgGTLqOjfUjXjQ89PY5y15swI61ocWB3luqf6tz&#10;cPBdHqVcFHyQ/cexKuQ0re3i07nHh/ntFUyiOf2b/64Lr/grpdVndAK7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uLUP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4" o:spid="_x0000_s114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I2MIA&#10;AADcAAAADwAAAGRycy9kb3ducmV2LnhtbERPTWvCQBC9F/wPywhepG7sodjoKkUQUhRKYnsfsmMS&#10;mp0NmTXGf+8WCr3N433OZje6Vg3US+PZwHKRgCIuvW24MvB1PjyvQElAtth6JgN3EthtJ08bTK2/&#10;cU5DESoVQ1hSNFCH0KVaS1mTQ1n4jjhyF987DBH2lbY93mK4a/VLkrxqhw3Hhho72tdU/hRXZ+A7&#10;P0o+z/hDDqdjkcl5WOn5pzGz6fi+BhVoDP/iP3dm4/zlG/w+Ey/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ojY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5" o:spid="_x0000_s114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vvx8YA&#10;AADcAAAADwAAAGRycy9kb3ducmV2LnhtbESPQUsDMRCF70L/Q5iCN5ttkUXWpkVaqhalYJXicdiM&#10;m7WbyZLEdvvvnYPgbYb35r1v5svBd+pEMbWBDUwnBSjiOtiWGwMf75ubO1ApI1vsApOBCyVYLkZX&#10;c6xsOPMbnfa5URLCqUIDLue+0jrVjjymSeiJRfsK0WOWNTbaRjxLuO/0rChK7bFlaXDY08pRfdz/&#10;eANt9K+H3e3n1r2Uj/lQTr+fQlgbcz0eHu5BZRryv/nv+tkK/kz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vvx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6" o:spid="_x0000_s1150" style="position:absolute;left:2860;top:1176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Text Box 367" o:spid="_x0000_s115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UK8MA&#10;AADcAAAADwAAAGRycy9kb3ducmV2LnhtbERP32vCMBB+F/Y/hBP2pqlllNEZZShuE8dAHeLj0ZxN&#10;t+ZSkkzrf28Gg73dx/fzpvPetuJMPjSOFUzGGQjiyumGawWf+9XoEUSIyBpbx6TgSgHms7vBFEvt&#10;Lryl8y7WIoVwKFGBibErpQyVIYth7DrixJ2ctxgT9LXUHi8p3LYyz7JCWmw4NRjsaGGo+t79WAWN&#10;t++Hj4fj2myKl3goJl+vzi2Vuh/2z08gIvXxX/znftNpfp7D7zPpAj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XUK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8" o:spid="_x0000_s115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1j8EA&#10;AADcAAAADwAAAGRycy9kb3ducmV2LnhtbERPTWvCQBC9C/0PyxR6kbpRQSR1lVIQUhQksb0P2TEJ&#10;ZmdDZo3pv+8WCt7m8T5nsxtdqwbqpfFsYD5LQBGX3jZcGfg671/XoCQgW2w9k4EfEthtnyYbTK2/&#10;c05DESoVQ1hSNFCH0KVaS1mTQ5n5jjhyF987DBH2lbY93mO4a/UiSVbaYcOxocaOPmoqr8XNGfjO&#10;D5JPM/6U/fFQZHIe1np6MubleXx/AxVoDA/xvzuzcf5iCX/PxAv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mdY/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9" o:spid="_x0000_s115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/t+8EA&#10;AADcAAAADwAAAGRycy9kb3ducmV2LnhtbERPTWvCQBC9C/0PyxR6kbpRRCR1lVIQUhQksb0P2TEJ&#10;ZmdDZo3pv+8WCt7m8T5nsxtdqwbqpfFsYD5LQBGX3jZcGfg671/XoCQgW2w9k4EfEthtnyYbTK2/&#10;c05DESoVQ1hSNFCH0KVaS1mTQ5n5jjhyF987DBH2lbY93mO4a/UiSVbaYcOxocaOPmoqr8XNGfjO&#10;D5JPM/6U/fFQZHIe1np6MubleXx/AxVoDA/xvzuzcf5iCX/PxAv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7fv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0" o:spid="_x0000_s115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MX8MA&#10;AADcAAAADwAAAGRycy9kb3ducmV2LnhtbERPTWsCMRC9F/ofwgjealapS1mNIpbWilKoFfE4bMbN&#10;1s1kSVLd/vtGKPQ2j/c503lnG3EhH2rHCoaDDARx6XTNlYL958vDE4gQkTU2jknBDwWYz+7vplho&#10;d+UPuuxiJVIIhwIVmBjbQspQGrIYBq4lTtzJeYsxQV9J7fGawm0jR1mWS4s1pwaDLS0Nlefdt1VQ&#10;e7s9vD8e12aTv8ZDPvxaOfesVL/XLSYgInXxX/znftNp/mgMt2fS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xMX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1" o:spid="_x0000_s1155" style="position:absolute;left:2860;top:1212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shape id="Text Box 372" o:spid="_x0000_s115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3s8QA&#10;AADcAAAADwAAAGRycy9kb3ducmV2LnhtbERP22oCMRB9L/Qfwgh9q1lFtmU1ilS0LUrBC+LjsBk3&#10;224mS5Lq9u9NodC3OZzrTGadbcSFfKgdKxj0MxDEpdM1VwoO++XjM4gQkTU2jknBDwWYTe/vJlho&#10;d+UtXXaxEimEQ4EKTIxtIWUoDVkMfdcSJ+7svMWYoK+k9nhN4baRwyzLpcWaU4PBll4MlV+7b6ug&#10;9nZz/Bid3s06X8VjPvh8dW6h1EOvm49BROriv/jP/abT/OET/D6TLp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d7P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3" o:spid="_x0000_s115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n/sQA&#10;AADcAAAADwAAAGRycy9kb3ducmV2LnhtbESPQUvDQBCF74L/YRnBS7Gb9iAldltEKEQqSFK9D9kx&#10;CWZnQ2abpv++cxC8zfDevPfNdj+H3kw0ShfZwWqZgSGuo++4cfB1OjxtwEhC9thHJgdXEtjv7u+2&#10;mPt44ZKmKjVGQ1hydNCmNOTWSt1SQFnGgVi1nzgGTLqOjfUjXjQ89HadZc82YMfa0OJAby3Vv9U5&#10;OPguj1IuCn6Xw8exKuQ0bezi07nHh/n1BUyiOf2b/64Lr/hrpdVndAK7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C5/7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4" o:spid="_x0000_s115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5CZcIA&#10;AADcAAAADwAAAGRycy9kb3ducmV2LnhtbERPTWvCQBC9F/oflin0IrqpB7HRVaQgRCyUxHofsmMS&#10;zM6GzBrTf98VCr3N433Oeju6Vg3US+PZwNssAUVcettwZeD7tJ8uQUlAtth6JgM/JLDdPD+tMbX+&#10;zjkNRahUDGFJ0UAdQpdqLWVNDmXmO+LIXXzvMETYV9r2eI/hrtXzJFlohw3Hhho7+qipvBY3Z+Cc&#10;HyWfZHyQ/eexyOQ0LPXky5jXl3G3AhVoDP/iP3dm4/z5OzyeiR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Jl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5" o:spid="_x0000_s115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5GscA&#10;AADcAAAADwAAAGRycy9kb3ducmV2LnhtbESPT0sDMRDF74LfIUzBm81WZZG1aSmKf0qLYJXS47CZ&#10;blY3kyWJ7fbbdw6Ctxnem/d+M50PvlMHiqkNbGAyLkAR18G23Bj4+ny+vgeVMrLFLjAZOFGC+ezy&#10;YoqVDUf+oMMmN0pCOFVowOXcV1qn2pHHNA49sWj7ED1mWWOjbcSjhPtO3xRFqT22LA0Oe3p0VP9s&#10;fr2BNvr19v1ut3Sr8iVvy8n3awhPxlyNhsUDqExD/jf/Xb9Zwb8VfHlGJtC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ieRrHAAAA3AAAAA8AAAAAAAAAAAAAAAAAmAIAAGRy&#10;cy9kb3ducmV2LnhtbFBLBQYAAAAABAAEAPUAAACM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6" o:spid="_x0000_s1160" style="position:absolute;left:2860;top:1248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shape id="Text Box 377" o:spid="_x0000_s116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C9sMA&#10;AADcAAAADwAAAGRycy9kb3ducmV2LnhtbERPTWsCMRC9F/ofwgjealYrS1mNIpbWilKoFfE4bMbN&#10;1s1kSVLd/vtGKPQ2j/c503lnG3EhH2rHCoaDDARx6XTNlYL958vDE4gQkTU2jknBDwWYz+7vplho&#10;d+UPuuxiJVIIhwIVmBjbQspQGrIYBq4lTtzJeYsxQV9J7fGawm0jR1mWS4s1pwaDLS0Nlefdt1VQ&#10;e7s9vI+Pa7PJX+MhH36tnHtWqt/rFhMQkbr4L/5zv+k0/3EEt2fS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xC9s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8" o:spid="_x0000_s116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/jUsEA&#10;AADcAAAADwAAAGRycy9kb3ducmV2LnhtbERPTWvCQBC9F/oflil4kbqxQpHUVUpBSLFQEvU+ZMck&#10;mJ0NmTXGf98VhN7m8T5ntRldqwbqpfFsYD5LQBGX3jZcGTjst69LUBKQLbaeycCNBDbr56cVptZf&#10;OaehCJWKISwpGqhD6FKtpazJocx8Rxy5k+8dhgj7StserzHctfotSd61w4ZjQ40dfdVUnouLM3DM&#10;d5JPM/6W7c+uyGQ/LPX015jJy/j5ASrQGP7FD3dm4/zFAu7PxAv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/41L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9" o:spid="_x0000_s116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Z7JsIA&#10;AADcAAAADwAAAGRycy9kb3ducmV2LnhtbERPTWvCQBC9F/oflin0InVjLUWiqxRBSFGQxPY+ZMck&#10;NDsbMtuY/vuuIHibx/uc1WZ0rRqol8azgdk0AUVcettwZeDrtHtZgJKAbLH1TAb+SGCzfnxYYWr9&#10;hXMailCpGMKSooE6hC7VWsqaHMrUd8SRO/veYYiwr7Tt8RLDXatfk+RdO2w4NtTY0bam8qf4dQa+&#10;873kk4w/ZXfYF5mchoWeHI15fho/lqACjeEuvrkzG+fP3+D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nsm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0" o:spid="_x0000_s116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agsQA&#10;AADcAAAADwAAAGRycy9kb3ducmV2LnhtbERPTWsCMRC9F/ofwhR6q1m1XWRrFFFsLUqhWqTHYTPd&#10;rG4mS5Lq+u+bgtDbPN7njKedbcSJfKgdK+j3MhDEpdM1Vwo+d8uHEYgQkTU2jknBhQJMJ7c3Yyy0&#10;O/MHnbaxEimEQ4EKTIxtIWUoDVkMPdcSJ+7beYsxQV9J7fGcwm0jB1mWS4s1pwaDLc0Nlcftj1VQ&#10;e7vZvz9+vZl1/hL3ef/w6txCqfu7bvYMIlIX/8VX90qn+cMn+HsmXS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V2oL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1" o:spid="_x0000_s1165" style="position:absolute;left:2860;top:1284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shape id="Text Box 382" o:spid="_x0000_s116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hbsQA&#10;AADcAAAADwAAAGRycy9kb3ducmV2LnhtbERPTWsCMRC9F/ofwhS8aVZbVtkaRZTaFqVQLdLjsJlu&#10;VjeTJUl1+++bgtDbPN7nTOedbcSZfKgdKxgOMhDEpdM1Vwo+9k/9CYgQkTU2jknBDwWYz25vplho&#10;d+F3Ou9iJVIIhwIVmBjbQspQGrIYBq4lTtyX8xZjgr6S2uMlhdtGjrIslxZrTg0GW1oaKk+7b6ug&#10;9nZ7eHv4fDWbfB0P+fD47NxKqd5dt3gEEamL/+Kr+0Wn+fdj+HsmXS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L4W7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3" o:spid="_x0000_s116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txI8QA&#10;AADcAAAADwAAAGRycy9kb3ducmV2LnhtbESPQUvDQBCF70L/wzIFL8VuVJASuy2lUIhUkKR6H7Jj&#10;EszOhsyaxn/vHARvM7w3732z3c+hNxON0kV2cL/OwBDX0XfcOHi/nO42YCQhe+wjk4MfEtjvFjdb&#10;zH28cklTlRqjISw5OmhTGnJrpW4poKzjQKzaZxwDJl3HxvoRrxoeevuQZU82YMfa0OJAx5bqr+o7&#10;OPgoz1KuCn6R0+u5KuQybezqzbnb5Xx4BpNoTv/mv+vCK/6j0uozOoH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bcSP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4" o:spid="_x0000_s116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UuMIA&#10;AADcAAAADwAAAGRycy9kb3ducmV2LnhtbERPTWvCQBC9F/oflin0InVjhWKjqxRBSFGQxPY+ZMck&#10;NDsbMtuY/vuuIHibx/uc1WZ0rRqol8azgdk0AUVcettwZeDrtHtZgJKAbLH1TAb+SGCzfnxYYWr9&#10;hXMailCpGMKSooE6hC7VWsqaHMrUd8SRO/veYYiwr7Tt8RLDXatfk+RNO2w4NtTY0bam8qf4dQa+&#10;873kk4w/ZXfYF5mchoWeHI15fho/lqACjeEuvrkzG+fP3+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9S4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5" o:spid="_x0000_s116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QKZ8YA&#10;AADcAAAADwAAAGRycy9kb3ducmV2LnhtbESPQUsDMRCF70L/Q5iCN5utlEXWpkVaqhalYJXicdiM&#10;m7WbyZLEdvvvnYPgbYb35r1v5svBd+pEMbWBDUwnBSjiOtiWGwMf75ubO1ApI1vsApOBCyVYLkZX&#10;c6xsOPMbnfa5URLCqUIDLue+0jrVjjymSeiJRfsK0WOWNTbaRjxLuO/0bVGU2mPL0uCwp5Wj+rj/&#10;8Qba6F8Pu9nn1r2Uj/lQTr+fQlgbcz0eHu5BZRryv/nv+tkK/kz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QKZ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6" o:spid="_x0000_s1170" style="position:absolute;left:2860;top:1320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shape id="Text Box 387" o:spid="_x0000_s117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xi8MA&#10;AADcAAAADwAAAGRycy9kb3ducmV2LnhtbERP22oCMRB9L/QfwhT6VrOKLLI1Sqn0IoqgFfFx2Ew3&#10;WzeTJUl1/XsjCL7N4VxnPO1sI47kQ+1YQb+XgSAuna65UrD9+XgZgQgRWWPjmBScKcB08vgwxkK7&#10;E6/puImVSCEcClRgYmwLKUNpyGLouZY4cb/OW4wJ+kpqj6cUbhs5yLJcWqw5NRhs6d1Qedj8WwW1&#10;t8vdarifm0X+GXd5/+/LuZlSz0/d2yuISF28i2/ub53mDwdwfSZdIC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xi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8" o:spid="_x0000_s117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QL8IA&#10;AADcAAAADwAAAGRycy9kb3ducmV2LnhtbERPTWvCQBC9F/oflin0InVjLUWiqxRBSFGQxPY+ZMck&#10;NDsbMtuY/vuuIHibx/uc1WZ0rRqol8azgdk0AUVcettwZeDrtHtZgJKAbLH1TAb+SGCzfnxYYWr9&#10;hXMailCpGMKSooE6hC7VWsqaHMrUd8SRO/veYYiwr7Tt8RLDXatfk+RdO2w4NtTY0bam8qf4dQa+&#10;873kk4w/ZXfYF5mchoWeHI15fho/lqACjeEuvrkzG+e/ze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ZAv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9" o:spid="_x0000_s117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IW8EA&#10;AADcAAAADwAAAGRycy9kb3ducmV2LnhtbERPTWvCQBC9F/oflil4kbqxSJHUVUpBSLFQEvU+ZMck&#10;mJ0NmTXGf98VhN7m8T5ntRldqwbqpfFsYD5LQBGX3jZcGTjst69LUBKQLbaeycCNBDbr56cVptZf&#10;OaehCJWKISwpGqhD6FKtpazJocx8Rxy5k+8dhgj7StserzHctfotSd61w4ZjQ40dfdVUnouLM3DM&#10;d5JPM/6W7c+uyGQ/LPX015jJy/j5ASrQGP7FD3dm4/zFAu7PxAv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QCFvBAAAA3AAAAA8AAAAAAAAAAAAAAAAAmAIAAGRycy9kb3du&#10;cmV2LnhtbFBLBQYAAAAABAAEAPUAAACG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0" o:spid="_x0000_s117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p/8MA&#10;AADcAAAADwAAAGRycy9kb3ducmV2LnhtbERPTWsCMRC9F/ofwgi91axFl7IaRSxtFaVQK+Jx2Iyb&#10;rZvJkkTd/vtGKPQ2j/c5k1lnG3EhH2rHCgb9DARx6XTNlYLd1+vjM4gQkTU2jknBDwWYTe/vJlho&#10;d+VPumxjJVIIhwIVmBjbQspQGrIY+q4lTtzReYsxQV9J7fGawm0jn7IslxZrTg0GW1oYKk/bs1VQ&#10;e7vZfwwPK7PO3+I+H3y/O/ei1EOvm49BROriv/jPvdRp/nAEt2fSB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Op/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1" o:spid="_x0000_s1175" style="position:absolute;left:2860;top:1356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shape id="Text Box 392" o:spid="_x0000_s117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2SE8QA&#10;AADcAAAADwAAAGRycy9kb3ducmV2LnhtbERP22oCMRB9L/Qfwgi+1axFtmU1irSoLUrBC+LjsBk3&#10;224mS5Lq9u9NodC3OZzrTGadbcSFfKgdKxgOMhDEpdM1VwoO+8XDM4gQkTU2jknBDwWYTe/vJlho&#10;d+UtXXaxEimEQ4EKTIxtIWUoDVkMA9cSJ+7svMWYoK+k9nhN4baRj1mWS4s1pwaDLb0YKr9231ZB&#10;7e3m+DE6vZt1vozHfPi5cu5VqX6vm49BROriv/jP/abT/NET/D6TLp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khP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3" o:spid="_x0000_s117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CXsQA&#10;AADcAAAADwAAAGRycy9kb3ducmV2LnhtbESPQUvDQBCF70L/wzIFL8VuFJESuy2lUIhUkKR6H7Jj&#10;EszOhsyaxn/vHARvM7w3732z3c+hNxON0kV2cL/OwBDX0XfcOHi/nO42YCQhe+wjk4MfEtjvFjdb&#10;zH28cklTlRqjISw5OmhTGnJrpW4poKzjQKzaZxwDJl3HxvoRrxoeevuQZU82YMfa0OJAx5bqr+o7&#10;OPgoz1KuCn6R0+u5KuQybezqzbnb5Xx4BpNoTv/mv+vCK/6j0uozOoH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Al7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4" o:spid="_x0000_s117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nxcIA&#10;AADcAAAADwAAAGRycy9kb3ducmV2LnhtbERPTWvCQBC9F/oflin0InVjkWKjqxRBSFGQxPY+ZMck&#10;NDsbMtuY/vuuIHibx/uc1WZ0rRqol8azgdk0AUVcettwZeDrtHtZgJKAbLH1TAb+SGCzfnxYYWr9&#10;hXMailCpGMKSooE6hC7VWsqaHMrUd8SRO/veYYiwr7Tt8RLDXatfk+RNO2w4NtTY0bam8qf4dQa+&#10;873kk4w/ZXfYF5mchoWeHI15fho/lqACjeEuvrkzG+fP3+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afF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5" o:spid="_x0000_s117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2cuscA&#10;AADcAAAADwAAAGRycy9kb3ducmV2LnhtbESPT0sDMRDF74LfIUzBm81WdJG1aSmKf0qLYJXS47CZ&#10;blY3kyWJ7fbbdw6Ctxnem/d+M50PvlMHiqkNbGAyLkAR18G23Bj4+ny+vgeVMrLFLjAZOFGC+ezy&#10;YoqVDUf+oMMmN0pCOFVowOXcV1qn2pHHNA49sWj7ED1mWWOjbcSjhPtO3xRFqT22LA0Oe3p0VP9s&#10;fr2BNvr19v12t3Sr8iVvy8n3awhPxlyNhsUDqExD/jf/Xb9Zwb8TfHlGJtC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9nLrHAAAA3AAAAA8AAAAAAAAAAAAAAAAAmAIAAGRy&#10;cy9kb3ducmV2LnhtbFBLBQYAAAAABAAEAPUAAACM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6" o:spid="_x0000_s1180" style="position:absolute;left:2860;top:1392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shape id="Text Box 397" o:spid="_x0000_s118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nVsMA&#10;AADcAAAADwAAAGRycy9kb3ducmV2LnhtbERPTWsCMRC9F/ofwgjealapS1mNIpbWilKoFfE4bMbN&#10;1s1kSVLd/vtGKPQ2j/c503lnG3EhH2rHCoaDDARx6XTNlYL958vDE4gQkTU2jknBDwWYz+7vplho&#10;d+UPuuxiJVIIhwIVmBjbQspQGrIYBq4lTtzJeYsxQV9J7fGawm0jR1mWS4s1pwaDLS0Nlefdt1VQ&#10;e7s9vD8e12aTv8ZDPvxaOfesVL/XLSYgInXxX/znftNp/ngEt2fS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OnVs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8" o:spid="_x0000_s118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G8sIA&#10;AADcAAAADwAAAGRycy9kb3ducmV2LnhtbERPTWvCQBC9F/oflin0InVjpUWiqxRBSFGQxPY+ZMck&#10;NDsbMtuY/vuuIHibx/uc1WZ0rRqol8azgdk0AUVcettwZeDrtHtZgJKAbLH1TAb+SGCzfnxYYWr9&#10;hXMailCpGMKSooE6hC7VWsqaHMrUd8SRO/veYYiwr7Tt8RLDXatfk+RdO2w4NtTY0bam8qf4dQa+&#10;873kk4w/ZXfYF5mchoWeHI15fho/lqACjeEuvrkzG+e/ze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Aby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9" o:spid="_x0000_s118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ehsIA&#10;AADcAAAADwAAAGRycy9kb3ducmV2LnhtbERPTWvCQBC9F/oflin0InVjsUWiqxRBSFGQxPY+ZMck&#10;NDsbMtuY/vuuIHibx/uc1WZ0rRqol8azgdk0AUVcettwZeDrtHtZgJKAbLH1TAb+SGCzfnxYYWr9&#10;hXMailCpGMKSooE6hC7VWsqaHMrUd8SRO/veYYiwr7Tt8RLDXatfk+RdO2w4NtTY0bam8qf4dQa+&#10;873kk4w/ZXfYF5mchoWeHI15fho/lqACjeEuvrkzG+e/ze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Z6G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0" o:spid="_x0000_s118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/IsQA&#10;AADcAAAADwAAAGRycy9kb3ducmV2LnhtbERP22oCMRB9L/Qfwgi+adaiS1mNIi3alkrBC+LjsBk3&#10;224mS5Lq9u+bgtC3OZzrzBadbcSFfKgdKxgNMxDEpdM1VwoO+9XgEUSIyBobx6TghwIs5vd3Myy0&#10;u/KWLrtYiRTCoUAFJsa2kDKUhiyGoWuJE3d23mJM0FdSe7ymcNvIhyzLpcWaU4PBlp4MlV+7b6ug&#10;9nZz/Bif3sx7vo7HfPT54tyzUv1et5yCiNTFf/HN/arT/MkE/p5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KPyL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1" o:spid="_x0000_s1185" style="position:absolute;left:2860;top:1428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shape id="Text Box 402" o:spid="_x0000_s118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EzsQA&#10;AADcAAAADwAAAGRycy9kb3ducmV2LnhtbERPTWsCMRC9F/ofwhS8aVZpV9kaRZTaFqVQLdLjsJlu&#10;VjeTJUl1+++bgtDbPN7nTOedbcSZfKgdKxgOMhDEpdM1Vwo+9k/9CYgQkTU2jknBDwWYz25vplho&#10;d+F3Ou9iJVIIhwIVmBjbQspQGrIYBq4lTtyX8xZjgr6S2uMlhdtGjrIslxZrTg0GW1oaKk+7b6ug&#10;9nZ7eLv/fDWbfB0P+fD47NxKqd5dt3gEEamL/+Kr+0Wn+Q9j+HsmXS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UBM7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3" o:spid="_x0000_s118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Ug8QA&#10;AADcAAAADwAAAGRycy9kb3ducmV2LnhtbESPQUvDQBCF70L/wzIFL8VuFJQSuy2lUIhUkKR6H7Jj&#10;EszOhsyaxn/vHARvM7w3732z3c+hNxON0kV2cL/OwBDX0XfcOHi/nO42YCQhe+wjk4MfEtjvFjdb&#10;zH28cklTlRqjISw5OmhTGnJrpW4poKzjQKzaZxwDJl3HxvoRrxoeevuQZU82YMfa0OJAx5bqr+o7&#10;OPgoz1KuCn6R0+u5KuQybezqzbnb5Xx4BpNoTv/mv+vCK/6j0uozOoH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lIP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4" o:spid="_x0000_s118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xGMIA&#10;AADcAAAADwAAAGRycy9kb3ducmV2LnhtbERPTWvCQBC9F/oflin0InVjwWKjqxRBSFGQxPY+ZMck&#10;NDsbMtuY/vuuIHibx/uc1WZ0rRqol8azgdk0AUVcettwZeDrtHtZgJKAbLH1TAb+SGCzfnxYYWr9&#10;hXMailCpGMKSooE6hC7VWsqaHMrUd8SRO/veYYiwr7Tt8RLDXatfk+RNO2w4NtTY0bam8qf4dQa+&#10;873kk4w/ZXfYF5mchoWeHI15fho/lqACjeEuvrkzG+fP3+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DEY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5" o:spid="_x0000_s118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WB8YA&#10;AADcAAAADwAAAGRycy9kb3ducmV2LnhtbESPQUsDMRCF74L/IYzgzWZbZJG1aZFKW6UiWEvpcdiM&#10;m62byZLEdv33nYPgbYb35r1vpvPBd+pEMbWBDYxHBSjiOtiWGwO7z+XdA6iUkS12gcnALyWYz66v&#10;pljZcOYPOm1zoySEU4UGXM59pXWqHXlMo9ATi/YVoscsa2y0jXiWcN/pSVGU2mPL0uCwp4Wj+nv7&#10;4w200b/t3+8Pr25TrvK+HB/XITwbc3szPD2CyjTkf/Pf9YsV/FLw5RmZQM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FWB8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6" o:spid="_x0000_s1190" style="position:absolute;left:2860;top:1464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Text Box 407" o:spid="_x0000_s119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9t68MA&#10;AADcAAAADwAAAGRycy9kb3ducmV2LnhtbERPTWsCMRC9C/0PYQq9aVYpi6xGKRVbS0WoFfE4bMbN&#10;tpvJkkTd/vtGELzN433OdN7ZRpzJh9qxguEgA0FcOl1zpWD3veyPQYSIrLFxTAr+KMB89tCbYqHd&#10;hb/ovI2VSCEcClRgYmwLKUNpyGIYuJY4cUfnLcYEfSW1x0sKt40cZVkuLdacGgy29Gqo/N2erILa&#10;2/V+83z4MJ/5W9znw5935xZKPT12LxMQkbp4F9/cK53m5yO4PpMu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9t6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8" o:spid="_x0000_s119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zMT8IA&#10;AADcAAAADwAAAGRycy9kb3ducmV2LnhtbERPTWvCQBC9F/oflin0InVjBZHUVUpBSLEgSdr7kB2T&#10;YHY2ZNaY/vuuIPQ2j/c5m93kOjXSIK1nA4t5Aoq48rbl2sB3uX9Zg5KAbLHzTAZ+SWC3fXzYYGr9&#10;lXMai1CrGMKSooEmhD7VWqqGHMrc98SRO/nBYYhwqLUd8BrDXadfk2SlHbYcGxrs6aOh6lxcnIGf&#10;/CD5LONP2X8dikzKca1nR2Oen6b3N1CBpvAvvrszG+evlnB7Jl6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MxP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9" o:spid="_x0000_s119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UO8IA&#10;AADcAAAADwAAAGRycy9kb3ducmV2LnhtbERPTWvCQBC9F/oflin0InVjEZHUVUpBSLEgSdr7kB2T&#10;YHY2ZNaY/vuuIPQ2j/c5m93kOjXSIK1nA4t5Aoq48rbl2sB3uX9Zg5KAbLHzTAZ+SWC3fXzYYGr9&#10;lXMai1CrGMKSooEmhD7VWqqGHMrc98SRO/nBYYhwqLUd8BrDXadfk2SlHbYcGxrs6aOh6lxcnIGf&#10;/CD5LONP2X8dikzKca1nR2Oen6b3N1CBpvAvvrszG+evlnB7Jl6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VQ7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0" o:spid="_x0000_s119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1n8MA&#10;AADcAAAADwAAAGRycy9kb3ducmV2LnhtbERP22oCMRB9L/gPYQTfNKvYpaxGKS1eSkuhKuLjsJlu&#10;tt1MliTq9u+bgtC3OZzrzJedbcSFfKgdKxiPMhDEpdM1VwoO+9XwAUSIyBobx6TghwIsF727ORba&#10;XfmDLrtYiRTCoUAFJsa2kDKUhiyGkWuJE/fpvMWYoK+k9nhN4baRkyzLpcWaU4PBlp4Mld+7s1VQ&#10;e/t2fJ+eXsxrvo7HfPy1ce5ZqUG/e5yBiNTFf/HNvdVpfn4Pf8+k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b1n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1" o:spid="_x0000_s1195" style="position:absolute;left:2860;top:1500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shape id="Text Box 412" o:spid="_x0000_s119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Oc8MA&#10;AADcAAAADwAAAGRycy9kb3ducmV2LnhtbERPTWsCMRC9C/6HMII3zVpkW1ajFKXa0lKoingcNtPN&#10;tpvJkqS6/fdNQfA2j/c582VnG3EmH2rHCibjDARx6XTNlYLD/mn0ACJEZI2NY1LwSwGWi35vjoV2&#10;F/6g8y5WIoVwKFCBibEtpAylIYth7FrixH06bzEm6CupPV5SuG3kXZbl0mLNqcFgSytD5ffuxyqo&#10;vX07vk9PL+Y138RjPvnaOrdWajjoHmcgInXxJr66n3Wan9/D/zPp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jOc8MAAADcAAAADwAAAAAAAAAAAAAAAACYAgAAZHJzL2Rv&#10;d25yZXYueG1sUEsFBgAAAAAEAAQA9QAAAIg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3" o:spid="_x0000_s119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hePsQA&#10;AADcAAAADwAAAGRycy9kb3ducmV2LnhtbESPQUvDQBCF74L/YRmhl2I39VBK7LaIUIhUkKR6H7Jj&#10;EszOhsw2Tf+9cxC8zfDevPfN7jCH3kw0ShfZwXqVgSGuo++4cfB5Pj5uwUhC9thHJgc3Ejjs7+92&#10;mPt45ZKmKjVGQ1hydNCmNOTWSt1SQFnFgVi17zgGTLqOjfUjXjU89PYpyzY2YMfa0OJAry3VP9Ul&#10;OPgqT1IuC36T4/upKuQ8be3yw7nFw/zyDCbRnP7Nf9eFV/yN0uozOoH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Xj7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19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7pcIA&#10;AADcAAAADwAAAGRycy9kb3ducmV2LnhtbERPTWvCQBC9F/oflin0IrppD6LRVaQgpCiURL0P2TEJ&#10;ZmdDZhvTf98VCr3N433Oeju6Vg3US+PZwNssAUVcettwZeB82k8XoCQgW2w9k4EfEthunp/WmFp/&#10;55yGIlQqhrCkaKAOoUu1lrImhzLzHXHkrr53GCLsK217vMdw1+r3JJlrhw3Hhho7+qipvBXfzsAl&#10;P0g+yfhT9sdDkclpWOjJlzGvL+NuBSrQGP7Ff+7MxvnzJTyeiR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Pul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5" o:spid="_x0000_s119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A2sYA&#10;AADcAAAADwAAAGRycy9kb3ducmV2LnhtbESPT0sDMRDF74LfIYzgzWZbZJVt0yIWrWIR+oficdiM&#10;m9XNZEnSdv32zkHwNsN7895vZovBd+pEMbWBDYxHBSjiOtiWGwP73dPNPaiUkS12gcnADyVYzC8v&#10;ZljZcOYNnba5URLCqUIDLue+0jrVjjymUeiJRfsM0WOWNTbaRjxLuO/0pChK7bFlaXDY06Oj+nt7&#10;9Aba6NeH99uPV/dWPudDOf5ahbA05vpqeJiCyjTkf/Pf9YsV/DvBl2dkAj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jA2s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6" o:spid="_x0000_s1200" style="position:absolute;left:2860;top:1536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shape id="Text Box 417" o:spid="_x0000_s1201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b7NsQA&#10;AADcAAAADwAAAGRycy9kb3ducmV2LnhtbERP22oCMRB9L/Qfwgh9q1lFtmU1ilS0LUrBC+LjsBk3&#10;224mS5Lq9u9NodC3OZzrTGadbcSFfKgdKxj0MxDEpdM1VwoO++XjM4gQkTU2jknBDwWYTe/vJlho&#10;d+UtXXaxEimEQ4EKTIxtIWUoDVkMfdcSJ+7svMWYoK+k9nhN4baRwyzLpcWaU4PBll4MlV+7b6ug&#10;9nZz/Bid3s06X8VjPvh8dW6h1EOvm49BROriv/jP/abT/Kch/D6TLp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W+zb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8" o:spid="_x0000_s1202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aksIA&#10;AADcAAAADwAAAGRycy9kb3ducmV2LnhtbERPTWvCQBC9F/oflin0InVjhVaiqxRBSFGQxPY+ZMck&#10;NDsbMtuY/vuuIHibx/uc1WZ0rRqol8azgdk0AUVcettwZeDrtHtZgJKAbLH1TAb+SGCzfnxYYWr9&#10;hXMailCpGMKSooE6hC7VWsqaHMrUd8SRO/veYYiwr7Tt8RLDXatfk+RNO2w4NtTY0bam8qf4dQa+&#10;873kk4w/ZXfYF5mchoWeHI15fho/lqACjeEuvrkzG+e/z+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VqS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9" o:spid="_x0000_s1203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C5sIA&#10;AADcAAAADwAAAGRycy9kb3ducmV2LnhtbERPTWvCQBC9F/oflin0InVjkVaiqxRBSFGQxPY+ZMck&#10;NDsbMtuY/vuuIHibx/uc1WZ0rRqol8azgdk0AUVcettwZeDrtHtZgJKAbLH1TAb+SGCzfnxYYWr9&#10;hXMailCpGMKSooE6hC7VWsqaHMrUd8SRO/veYYiwr7Tt8RLDXatfk+RNO2w4NtTY0bam8qf4dQa+&#10;873kk4w/ZXfYF5mchoWeHI15fho/lqACjeEuvrkzG+e/z+H6TL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MLm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0" o:spid="_x0000_s1204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9jQsQA&#10;AADcAAAADwAAAGRycy9kb3ducmV2LnhtbERPTWsCMRC9F/ofwhS8aVZpV9kaRZTaFqVQLdLjsJlu&#10;VjeTJUl1+++bgtDbPN7nTOedbcSZfKgdKxgOMhDEpdM1Vwo+9k/9CYgQkTU2jknBDwWYz25vplho&#10;d+F3Ou9iJVIIhwIVmBjbQspQGrIYBq4lTtyX8xZjgr6S2uMlhdtGjrIslxZrTg0GW1oaKk+7b6ug&#10;9nZ7eLv/fDWbfB0P+fD47NxKqd5dt3gEEamL/+Kr+0Wn+eMH+HsmXS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/Y0L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1" o:spid="_x0000_s1205" style="position:absolute;left:2860;top:10684;width:8670;height:360" coordorigin="2842,9964" coordsize="867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shape id="Text Box 422" o:spid="_x0000_s1206" type="#_x0000_t202" style="position:absolute;left:2842;top:9964;width:253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FYrsQA&#10;AADcAAAADwAAAGRycy9kb3ducmV2LnhtbERP22oCMRB9L/Qfwgi+adYia1mNIi3alkrBC+LjsBk3&#10;224mS5Lq9u+bgtC3OZzrzBadbcSFfKgdKxgNMxDEpdM1VwoO+9XgEUSIyBobx6TghwIs5vd3Myy0&#10;u/KWLrtYiRTCoUAFJsa2kDKUhiyGoWuJE3d23mJM0FdSe7ymcNvIhyzLpcWaU4PBlp4MlV+7b6ug&#10;9nZz/Bif3sx7vo7HfPT54tyzUv1et5yCiNTFf/HN/arT/MkE/p5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hWK7EAAAA3AAAAA8AAAAAAAAAAAAAAAAAmAIAAGRycy9k&#10;b3ducmV2LnhtbFBLBQYAAAAABAAEAPUAAACJAw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D6675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ああああああああ</w:t>
                            </w:r>
                          </w:p>
                        </w:txbxContent>
                      </v:textbox>
                    </v:shape>
                    <v:shape id="Text Box 423" o:spid="_x0000_s1207" type="#_x0000_t202" style="position:absolute;left:5376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HI48QA&#10;AADcAAAADwAAAGRycy9kb3ducmV2LnhtbESPQUvDQBCF70L/wzIFL8Vu9KAldltKoRCpIEn1PmTH&#10;JJidDZk1jf/eOQjeZnhv3vtmu59DbyYapYvs4H6dgSGuo++4cfB+Od1twEhC9thHJgc/JLDfLW62&#10;mPt45ZKmKjVGQ1hydNCmNOTWSt1SQFnHgVi1zzgGTLqOjfUjXjU89PYhyx5twI61ocWBji3VX9V3&#10;cPBRnqVcFfwip9dzVchl2tjVm3O3y/nwDCbRnP7Nf9eFV/wn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xyOPEAAAA3AAAAA8AAAAAAAAAAAAAAAAAmAIAAGRycy9k&#10;b3ducmV2LnhtbFBLBQYAAAAABAAEAPUAAACJAw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９</w:t>
                            </w:r>
                          </w:p>
                        </w:txbxContent>
                      </v:textbox>
                    </v:shape>
                    <v:shape id="Text Box 424" o:spid="_x0000_s1208" type="#_x0000_t202" style="position:absolute;left:6281;top:9964;width:9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1teMIA&#10;AADcAAAADwAAAGRycy9kb3ducmV2LnhtbERPTWvCQBC9F/oflin0InVjD9ZGVymCkKIgie19yI5J&#10;aHY2ZLYx/fddQfA2j/c5q83oWjVQL41nA7NpAoq49LbhysDXafeyACUB2WLrmQz8kcBm/fiwwtT6&#10;C+c0FKFSMYQlRQN1CF2qtZQ1OZSp74gjd/a9wxBhX2nb4yWGu1a/JslcO2w4NtTY0bam8qf4dQa+&#10;873kk4w/ZXfYF5mchoWeHI15fho/lqACjeEuvrkzG+e/vcP1mXiB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W14wgAAANwAAAAPAAAAAAAAAAAAAAAAAJgCAABkcnMvZG93&#10;bnJldi54bWxQSwUGAAAAAAQABAD1AAAAhwM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９</w:t>
                            </w:r>
                          </w:p>
                        </w:txbxContent>
                      </v:textbox>
                    </v:shape>
                    <v:shape id="Text Box 425" o:spid="_x0000_s1209" type="#_x0000_t202" style="position:absolute;left:7186;top:9964;width:432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w/cYA&#10;AADcAAAADwAAAGRycy9kb3ducmV2LnhtbESPT2sCMRDF7wW/Qxiht5q1lEVWoxRL/9Ei1Ip4HDbj&#10;ZutmsiSpbr9951DobYb35r3fLFaD79SZYmoDG5hOClDEdbAtNwZ2n483M1ApI1vsApOBH0qwWo6u&#10;FljZcOEPOm9zoySEU4UGXM59pXWqHXlMk9ATi3YM0WOWNTbaRrxIuO/0bVGU2mPL0uCwp7Wj+rT9&#10;9gba6N/3m7vDq3srn/K+nH49h/BgzPV4uJ+DyjTkf/Pf9YsV/Jngyz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2w/cYAAADcAAAADwAAAAAAAAAAAAAAAACYAgAAZHJz&#10;L2Rvd25yZXYueG1sUEsFBgAAAAAEAAQA9QAAAIsD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D6675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ああああああああ</w:t>
                            </w:r>
                          </w:p>
                        </w:txbxContent>
                      </v:textbox>
                    </v:shape>
                  </v:group>
                </v:group>
                <v:group id="Group 426" o:spid="_x0000_s1210" style="position:absolute;left:2842;top:2284;width:8688;height:960" coordorigin="2842,2284" coordsize="8688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Text Box 427" o:spid="_x0000_s1211" type="#_x0000_t202" style="position:absolute;left:2842;top:2284;width:253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fLE8EA&#10;AADcAAAADwAAAGRycy9kb3ducmV2LnhtbERPy6rCMBDdX/AfwgjurqldiFSjiA8QBcHei+BuaMa2&#10;2ExKE239eyMI7uZwnjNbdKYSD2pcaVnBaBiBIM6sLjlX8P+3/Z2AcB5ZY2WZFDzJwWLe+5lhom3L&#10;J3qkPhchhF2CCgrv60RKlxVk0A1tTRy4q20M+gCbXOoG2xBuKhlH0VgaLDk0FFjTqqDslt6NAnNb&#10;muv+mMXpxp/H68Ph0h7vF6UG/W45BeGp81/xx73TYf4khvc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XyxPBAAAA3AAAAA8AAAAAAAAAAAAAAAAAmAIAAGRycy9kb3du&#10;cmV2LnhtbFBLBQYAAAAABAAEAPUAAACGAwAAAAA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クラス記号</w:t>
                          </w:r>
                        </w:p>
                      </w:txbxContent>
                    </v:textbox>
                  </v:shape>
                  <v:shape id="Text Box 428" o:spid="_x0000_s1212" type="#_x0000_t202" style="position:absolute;left:6824;top:228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uiMMA&#10;AADcAAAADwAAAGRycy9kb3ducmV2LnhtbERPyWrDMBC9F/oPYgq5NXJdCMG1bEIXKAkE4pRCboM1&#10;Xog1MpYcO38fFQq5zeOtk+az6cSFBtdaVvCyjEAQl1a3XCv4OX49r0E4j6yxs0wKruQgzx4fUky0&#10;nfhAl8LXIoSwS1BB432fSOnKhgy6pe2JA1fZwaAPcKilHnAK4aaTcRStpMGWQ0ODPb03VJ6L0Sgw&#10;542ptvsyLj797+pjtztN+/Gk1OJp3ryB8DT7u/jf/a3D/PUr/D0TLp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uiMMAAADcAAAADwAAAAAAAAAAAAAAAACYAgAAZHJzL2Rv&#10;d25yZXYueG1sUEsFBgAAAAAEAAQA9QAAAIgDAAAAAA=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29" o:spid="_x0000_s1213" type="#_x0000_t202" style="position:absolute;left:9901;top:2284;width:162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2/MMA&#10;AADcAAAADwAAAGRycy9kb3ducmV2LnhtbERPyWrDMBC9F/oPYgq5NXJNCcG1bEIXKAkE4pRCboM1&#10;Xog1MpYcO38fFQq5zeOtk+az6cSFBtdaVvCyjEAQl1a3XCv4OX49r0E4j6yxs0wKruQgzx4fUky0&#10;nfhAl8LXIoSwS1BB432fSOnKhgy6pe2JA1fZwaAPcKilHnAK4aaTcRStpMGWQ0ODPb03VJ6L0Sgw&#10;542ptvsyLj797+pjtztN+/Gk1OJp3ryB8DT7u/jf/a3D/PUr/D0TLp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L2/MMAAADcAAAADwAAAAAAAAAAAAAAAACYAgAAZHJzL2Rv&#10;d25yZXYueG1sUEsFBgAAAAAEAAQA9QAAAIgDAAAAAA=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８</w:t>
                          </w:r>
                        </w:p>
                      </w:txbxContent>
                    </v:textbox>
                  </v:shape>
                  <v:shape id="Text Box 430" o:spid="_x0000_s1214" type="#_x0000_t202" style="position:absolute;left:3566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5TZ8MA&#10;AADcAAAADwAAAGRycy9kb3ducmV2LnhtbERPyWrDMBC9F/oPYgq5NXINDcG1bEIXKAkE4pRCboM1&#10;Xog1MpYcO38fFQq5zeOtk+az6cSFBtdaVvCyjEAQl1a3XCv4OX49r0E4j6yxs0wKruQgzx4fUky0&#10;nfhAl8LXIoSwS1BB432fSOnKhgy6pe2JA1fZwaAPcKilHnAK4aaTcRStpMGWQ0ODPb03VJ6L0Sgw&#10;542ptvsyLj797+pjtztN+/Gk1OJp3ryB8DT7u/jf/a3D/PUr/D0TLp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5TZ8MAAADcAAAADwAAAAAAAAAAAAAAAACYAgAAZHJzL2Rv&#10;d25yZXYueG1sUEsFBgAAAAAEAAQA9QAAAIgDAAAAAA=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1" o:spid="_x0000_s1215" type="#_x0000_t202" style="position:absolute;left:5376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NEMIA&#10;AADcAAAADwAAAGRycy9kb3ducmV2LnhtbERPS4vCMBC+C/sfwizsTdP1UKRrLKIryAqCVRa8Dc30&#10;gc2kNNHWf28Ewdt8fM+Zp4NpxI06V1tW8D2JQBDnVtdcKjgdN+MZCOeRNTaWScGdHKSLj9EcE217&#10;PtAt86UIIewSVFB53yZSurwig25iW+LAFbYz6APsSqk77EO4aeQ0imJpsObQUGFLq4ryS3Y1Csxl&#10;aYq/fT7Nfv1/vN7tzv3+elbq63NY/oDwNPi3+OXe6jB/FsPzmXC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M0QwgAAANwAAAAPAAAAAAAAAAAAAAAAAJgCAABkcnMvZG93&#10;bnJldi54bWxQSwUGAAAAAAQABAD1AAAAhwMAAAAA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2" o:spid="_x0000_s1216" type="#_x0000_t202" style="position:absolute;left:7548;top:2764;width:126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Boi8IA&#10;AADcAAAADwAAAGRycy9kb3ducmV2LnhtbERPS4vCMBC+C/6HMMLeNNWDSm0U8QHLCsLWZcHb0Ewf&#10;2ExKE2333xtB2Nt8fM9JNr2pxYNaV1lWMJ1EIIgzqysuFPxcjuMlCOeRNdaWScEfOdish4MEY207&#10;/qZH6gsRQtjFqKD0vomldFlJBt3ENsSBy21r0AfYFlK32IVwU8tZFM2lwYpDQ4kN7UrKbundKDC3&#10;rcm/ztksPfjf+f50unbn+1Wpj1G/XYHw1Pt/8dv9qcP85QJez4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GiLwgAAANwAAAAPAAAAAAAAAAAAAAAAAJgCAABkcnMvZG93&#10;bnJldi54bWxQSwUGAAAAAAQABAD1AAAAhwMAAAAA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3" o:spid="_x0000_s1217" type="#_x0000_t202" style="position:absolute;left:9901;top:2764;width:9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8+cQA&#10;AADcAAAADwAAAGRycy9kb3ducmV2LnhtbESPQYvCQAyF78L+hyEL3nS6HkSqo4i7C6IgWEXwFjqx&#10;LXYypTPa+u83hwVvCe/lvS+LVe9q9aQ2VJ4NfI0TUMS5txUXBs6n39EMVIjIFmvPZOBFAVbLj8EC&#10;U+s7PtIzi4WSEA4pGihjbFKtQ16SwzD2DbFoN986jLK2hbYtdhLuaj1Jkql2WLE0lNjQpqT8nj2c&#10;AXdfu9vukE+yn3iZfu/31+7wuBoz/OzXc1CR+vg2/19vreDPhF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//PnEAAAA3AAAAA8AAAAAAAAAAAAAAAAAmAIAAGRycy9k&#10;b3ducmV2LnhtbFBLBQYAAAAABAAEAPUAAACJAwAAAAA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8203E" w:rsidRDefault="00E8203E" w:rsidP="00836E4C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Default="00E8203E" w:rsidP="00E8203E"/>
    <w:p w:rsidR="00836E4C" w:rsidRDefault="00836E4C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Pr="00E8203E" w:rsidRDefault="00E8203E" w:rsidP="00E8203E">
      <w:pPr>
        <w:rPr>
          <w:rFonts w:hint="eastAsia"/>
        </w:rPr>
      </w:pPr>
    </w:p>
    <w:sectPr w:rsidR="00E8203E" w:rsidRPr="00E8203E" w:rsidSect="00D667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07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ED5" w:rsidRDefault="001E4ED5" w:rsidP="00273989">
      <w:pPr>
        <w:pStyle w:val="a3"/>
      </w:pPr>
      <w:r>
        <w:separator/>
      </w:r>
    </w:p>
  </w:endnote>
  <w:endnote w:type="continuationSeparator" w:id="0">
    <w:p w:rsidR="001E4ED5" w:rsidRDefault="001E4ED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0" w:rsidRDefault="000C56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BF8" w:rsidRDefault="000C5670" w:rsidP="001C379B">
    <w:pPr>
      <w:pStyle w:val="a4"/>
      <w:jc w:val="right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-3726815</wp:posOffset>
              </wp:positionV>
              <wp:extent cx="6769735" cy="3505200"/>
              <wp:effectExtent l="6985" t="12065" r="5080" b="6985"/>
              <wp:wrapNone/>
              <wp:docPr id="1" name="Group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735" cy="3505200"/>
                        <a:chOff x="851" y="10204"/>
                        <a:chExt cx="10661" cy="5520"/>
                      </a:xfrm>
                    </wpg:grpSpPr>
                    <wps:wsp>
                      <wps:cNvPr id="2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5376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桁位置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7186" y="10204"/>
                          <a:ext cx="432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詳　細　説　明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4" name="Text Box 122"/>
                      <wps:cNvSpPr txBox="1">
                        <a:spLocks noChangeArrowheads="1"/>
                      </wps:cNvSpPr>
                      <wps:spPr bwMode="auto">
                        <a:xfrm>
                          <a:off x="2842" y="1020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区　分　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5" name="Text Box 123"/>
                      <wps:cNvSpPr txBox="1">
                        <a:spLocks noChangeArrowheads="1"/>
                      </wps:cNvSpPr>
                      <wps:spPr bwMode="auto">
                        <a:xfrm>
                          <a:off x="6281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桁　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g:grpSp>
                      <wpg:cNvPr id="6" name="Group 229"/>
                      <wpg:cNvGrpSpPr>
                        <a:grpSpLocks/>
                      </wpg:cNvGrpSpPr>
                      <wpg:grpSpPr bwMode="auto">
                        <a:xfrm>
                          <a:off x="851" y="10204"/>
                          <a:ext cx="1991" cy="5520"/>
                          <a:chOff x="851" y="9484"/>
                          <a:chExt cx="1991" cy="5520"/>
                        </a:xfrm>
                      </wpg:grpSpPr>
                      <wps:wsp>
                        <wps:cNvPr id="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11764"/>
                            <a:ext cx="199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Pr="004368F2" w:rsidRDefault="004368F2" w:rsidP="004368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詳　細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857" y="9484"/>
                            <a:ext cx="1985" cy="55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9" name="Rectangle 257"/>
                      <wps:cNvSpPr>
                        <a:spLocks noChangeArrowheads="1"/>
                      </wps:cNvSpPr>
                      <wps:spPr bwMode="auto">
                        <a:xfrm>
                          <a:off x="2842" y="10684"/>
                          <a:ext cx="8670" cy="50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0" name="Line 258"/>
                      <wps:cNvCnPr>
                        <a:cxnSpLocks noChangeShapeType="1"/>
                      </wps:cNvCnPr>
                      <wps:spPr bwMode="auto">
                        <a:xfrm>
                          <a:off x="2842" y="110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59"/>
                      <wps:cNvCnPr>
                        <a:cxnSpLocks noChangeShapeType="1"/>
                      </wps:cNvCnPr>
                      <wps:spPr bwMode="auto">
                        <a:xfrm>
                          <a:off x="2842" y="114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60"/>
                      <wps:cNvCnPr>
                        <a:cxnSpLocks noChangeShapeType="1"/>
                      </wps:cNvCnPr>
                      <wps:spPr bwMode="auto">
                        <a:xfrm>
                          <a:off x="2842" y="117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61"/>
                      <wps:cNvCnPr>
                        <a:cxnSpLocks noChangeShapeType="1"/>
                      </wps:cNvCnPr>
                      <wps:spPr bwMode="auto">
                        <a:xfrm>
                          <a:off x="2842" y="121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62"/>
                      <wps:cNvCnPr>
                        <a:cxnSpLocks noChangeShapeType="1"/>
                      </wps:cNvCnPr>
                      <wps:spPr bwMode="auto">
                        <a:xfrm>
                          <a:off x="2842" y="124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63"/>
                      <wps:cNvCnPr>
                        <a:cxnSpLocks noChangeShapeType="1"/>
                      </wps:cNvCnPr>
                      <wps:spPr bwMode="auto">
                        <a:xfrm>
                          <a:off x="2842" y="128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64"/>
                      <wps:cNvCnPr>
                        <a:cxnSpLocks noChangeShapeType="1"/>
                      </wps:cNvCnPr>
                      <wps:spPr bwMode="auto">
                        <a:xfrm>
                          <a:off x="2842" y="132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265"/>
                      <wps:cNvCnPr>
                        <a:cxnSpLocks noChangeShapeType="1"/>
                      </wps:cNvCnPr>
                      <wps:spPr bwMode="auto">
                        <a:xfrm>
                          <a:off x="2842" y="135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266"/>
                      <wps:cNvCnPr>
                        <a:cxnSpLocks noChangeShapeType="1"/>
                      </wps:cNvCnPr>
                      <wps:spPr bwMode="auto">
                        <a:xfrm>
                          <a:off x="2842" y="139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7"/>
                      <wps:cNvCnPr>
                        <a:cxnSpLocks noChangeShapeType="1"/>
                      </wps:cNvCnPr>
                      <wps:spPr bwMode="auto">
                        <a:xfrm>
                          <a:off x="2842" y="142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68"/>
                      <wps:cNvCnPr>
                        <a:cxnSpLocks noChangeShapeType="1"/>
                      </wps:cNvCnPr>
                      <wps:spPr bwMode="auto">
                        <a:xfrm>
                          <a:off x="2842" y="146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69"/>
                      <wps:cNvCnPr>
                        <a:cxnSpLocks noChangeShapeType="1"/>
                      </wps:cNvCnPr>
                      <wps:spPr bwMode="auto">
                        <a:xfrm>
                          <a:off x="2842" y="150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70"/>
                      <wps:cNvCnPr>
                        <a:cxnSpLocks noChangeShapeType="1"/>
                      </wps:cNvCnPr>
                      <wps:spPr bwMode="auto">
                        <a:xfrm>
                          <a:off x="2842" y="153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71"/>
                      <wps:cNvCnPr>
                        <a:cxnSpLocks noChangeShapeType="1"/>
                      </wps:cNvCnPr>
                      <wps:spPr bwMode="auto">
                        <a:xfrm>
                          <a:off x="537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72"/>
                      <wps:cNvCnPr>
                        <a:cxnSpLocks noChangeShapeType="1"/>
                      </wps:cNvCnPr>
                      <wps:spPr bwMode="auto">
                        <a:xfrm>
                          <a:off x="6281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73"/>
                      <wps:cNvCnPr>
                        <a:cxnSpLocks noChangeShapeType="1"/>
                      </wps:cNvCnPr>
                      <wps:spPr bwMode="auto">
                        <a:xfrm>
                          <a:off x="718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4" o:spid="_x0000_s1285" style="position:absolute;left:0;text-align:left;margin-left:0;margin-top:-293.45pt;width:533.05pt;height:276pt;z-index:251660288" coordorigin="851,10204" coordsize="10661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286" type="#_x0000_t202" style="position:absolute;left:5376;top:10204;width:9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mQ8UA&#10;AADaAAAADwAAAGRycy9kb3ducmV2LnhtbESPQWvCQBSE74L/YXlCb7qpFJHoJkhFKLSHNgba4zP7&#10;TKLZt2l2G9P+ercgeBxm5htmnQ6mET11rras4HEWgSAurK65VJDvd9MlCOeRNTaWScEvOUiT8WiN&#10;sbYX/qA+86UIEHYxKqi8b2MpXVGRQTezLXHwjrYz6IPsSqk7vAS4aeQ8ihbSYM1hocKWnisqztmP&#10;UfD2+nf+zDP5tO3N8mvxfTgZej8p9TAZNisQngZ/D9/aL1rBHP6vhBs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SZDxQAAANoAAAAPAAAAAAAAAAAAAAAAAJgCAABkcnMv&#10;ZG93bnJldi54bWxQSwUGAAAAAAQABAD1AAAAigMAAAAA&#10;" filled="f" fillcolor="#c9f"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桁位置</w:t>
                      </w:r>
                    </w:p>
                  </w:txbxContent>
                </v:textbox>
              </v:shape>
              <v:shape id="Text Box 117" o:spid="_x0000_s1287" type="#_x0000_t202" style="position:absolute;left:7186;top:10204;width:432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2D2MUA&#10;AADaAAAADwAAAGRycy9kb3ducmV2LnhtbESPT2vCQBTE74LfYXmCN91Yi0jqGkQRBHtoo2CPr9nX&#10;/DH7Ns2uMe2n7xYKPQ4z8xtmlfSmFh21rrSsYDaNQBBnVpecKzif9pMlCOeRNdaWScEXOUjWw8EK&#10;Y23v/Epd6nMRIOxiVFB438RSuqwgg25qG+LgfdjWoA+yzaVu8R7gppYPUbSQBksOCwU2tC0ou6Y3&#10;o+D5+H29nFP5uOvM8m3x+V4ZeqmUGo/6zRMIT73/D/+1D1rBHH6vhBs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YPYxQAAANoAAAAPAAAAAAAAAAAAAAAAAJgCAABkcnMv&#10;ZG93bnJldi54bWxQSwUGAAAAAAQABAD1AAAAigMAAAAA&#10;" filled="f" fillcolor="#c9f"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詳　細　説　明</w:t>
                      </w:r>
                    </w:p>
                  </w:txbxContent>
                </v:textbox>
              </v:shape>
              <v:shape id="Text Box 122" o:spid="_x0000_s1288" type="#_x0000_t202" style="position:absolute;left:2842;top:10204;width:253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brMUA&#10;AADaAAAADwAAAGRycy9kb3ducmV2LnhtbESPQWvCQBSE74L/YXlCb7ppEZHoJkhFKLSHNgba4zP7&#10;TKLZt2l2G9P+ercgeBxm5htmnQ6mET11rras4HEWgSAurK65VJDvd9MlCOeRNTaWScEvOUiT8WiN&#10;sbYX/qA+86UIEHYxKqi8b2MpXVGRQTezLXHwjrYz6IPsSqk7vAS4aeRTFC2kwZrDQoUtPVdUnLMf&#10;o+Dt9e/8mWdyvu3N8mvxfTgZej8p9TAZNisQngZ/D9/aL1rBHP6vhBs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BusxQAAANoAAAAPAAAAAAAAAAAAAAAAAJgCAABkcnMv&#10;ZG93bnJldi54bWxQSwUGAAAAAAQABAD1AAAAigMAAAAA&#10;" filled="f" fillcolor="#c9f"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　分　名</w:t>
                      </w:r>
                    </w:p>
                  </w:txbxContent>
                </v:textbox>
              </v:shape>
              <v:shape id="Text Box 123" o:spid="_x0000_s1289" type="#_x0000_t202" style="position:absolute;left:6281;top:10204;width:9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+N8UA&#10;AADaAAAADwAAAGRycy9kb3ducmV2LnhtbESPT2vCQBTE74LfYXmCN91YrEjqGkQRBHtoo2CPr9nX&#10;/DH7Ns2uMe2n7xYKPQ4z8xtmlfSmFh21rrSsYDaNQBBnVpecKzif9pMlCOeRNdaWScEXOUjWw8EK&#10;Y23v/Epd6nMRIOxiVFB438RSuqwgg25qG+LgfdjWoA+yzaVu8R7gppYPUbSQBksOCwU2tC0ou6Y3&#10;o+D5+H29nFM533Vm+bb4fK8MvVRKjUf95gmEp97/h//aB63gEX6vhBs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L43xQAAANoAAAAPAAAAAAAAAAAAAAAAAJgCAABkcnMv&#10;ZG93bnJldi54bWxQSwUGAAAAAAQABAD1AAAAigMAAAAA&#10;" filled="f" fillcolor="#c9f"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　数</w:t>
                      </w:r>
                    </w:p>
                  </w:txbxContent>
                </v:textbox>
              </v:shape>
              <v:group id="Group 229" o:spid="_x0000_s1290" style="position:absolute;left:851;top:10204;width:1991;height:5520" coordorigin="851,9484" coordsize="1991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Text Box 115" o:spid="_x0000_s1291" type="#_x0000_t202" style="position:absolute;left:851;top:11764;width:1991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b5cIA&#10;AADaAAAADwAAAGRycy9kb3ducmV2LnhtbESPQYvCMBSE74L/ITzBm6brQaUaRVYXFgXBKoK3R/Ns&#10;i81LaaKt/94IgsdhZr5h5svWlOJBtSssK/gZRiCIU6sLzhScjn+DKQjnkTWWlknBkxwsF93OHGNt&#10;Gz7QI/GZCBB2MSrIva9iKV2ak0E3tBVx8K62NuiDrDOpa2wC3JRyFEVjabDgsJBjRb85pbfkbhSY&#10;28pct/t0lGz8ebze7S7N/n5Rqt9rVzMQnlr/DX/a/1rBBN5Xwg2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JvlwgAAANoAAAAPAAAAAAAAAAAAAAAAAJgCAABkcnMvZG93&#10;bnJldi54bWxQSwUGAAAAAAQABAD1AAAAhwMAAAAA&#10;" filled="f" fillcolor="#c9f" stroked="f">
                  <v:textbox inset="0,2.25mm,0,.7pt">
                    <w:txbxContent>
                      <w:p w:rsidR="00D6675E" w:rsidRPr="004368F2" w:rsidRDefault="004368F2" w:rsidP="004368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詳　細</w:t>
                        </w:r>
                      </w:p>
                    </w:txbxContent>
                  </v:textbox>
                </v:shape>
                <v:rect id="Rectangle 228" o:spid="_x0000_s1292" style="position:absolute;left:857;top:9484;width:1985;height:5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IKbsA&#10;AADaAAAADwAAAGRycy9kb3ducmV2LnhtbERPuwrCMBTdBf8hXMFNUx2KVKOIKLgo+BgcL801LTY3&#10;bRO1/r0ZBMfDeS9Wna3Ei1pfOlYwGScgiHOnSzYKrpfdaAbCB2SNlWNS8CEPq2W/t8BMuzef6HUO&#10;RsQQ9hkqKEKoMyl9XpBFP3Y1ceTurrUYImyN1C2+Y7it5DRJUmmx5NhQYE2bgvLH+WkVNMfKlLrB&#10;0y1ctofDtUkNN6lSw0G3noMI1IW/+OfeawVxa7wSb4B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ZByCm7AAAA2gAAAA8AAAAAAAAAAAAAAAAAmAIAAGRycy9kb3ducmV2Lnht&#10;bFBLBQYAAAAABAAEAPUAAACAAwAAAAA=&#10;" filled="f" fillcolor="#c9f">
                  <v:textbox inset="0,2.25mm,0,.7pt"/>
                </v:rect>
              </v:group>
              <v:rect id="Rectangle 257" o:spid="_x0000_s1293" style="position:absolute;left:2842;top:10684;width:8670;height:5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tssIA&#10;AADaAAAADwAAAGRycy9kb3ducmV2LnhtbESPQWvCQBSE74X+h+UVeqsbewgasxGRFnpRSPTg8ZF9&#10;boLZt0l2q+m/7wqCx2FmvmHy9WQ7caXRt44VzGcJCOLa6ZaNguPh+2MBwgdkjZ1jUvBHHtbF60uO&#10;mXY3LulaBSMihH2GCpoQ+kxKXzdk0c9cTxy9sxsthihHI/WItwi3nfxMklRabDkuNNjTtqH6Uv1a&#10;BcO+M60esDyFw9dudxxSw0Oq1PvbtFmBCDSFZ/jR/tEKlnC/Em+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W2ywgAAANoAAAAPAAAAAAAAAAAAAAAAAJgCAABkcnMvZG93&#10;bnJldi54bWxQSwUGAAAAAAQABAD1AAAAhwMAAAAA&#10;" filled="f" fillcolor="#c9f">
                <v:textbox inset="0,2.25mm,0,.7pt"/>
              </v:rect>
              <v:line id="Line 258" o:spid="_x0000_s1294" style="position:absolute;visibility:visible;mso-wrap-style:square" from="2842,11044" to="11512,1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E2c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9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fhNnDAAAA2wAAAA8AAAAAAAAAAAAA&#10;AAAAoQIAAGRycy9kb3ducmV2LnhtbFBLBQYAAAAABAAEAPkAAACRAwAAAAA=&#10;">
                <v:stroke dashstyle="dash"/>
              </v:line>
              <v:line id="Line 259" o:spid="_x0000_s1295" style="position:absolute;visibility:visible;mso-wrap-style:square" from="2842,11404" to="11512,1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<v:stroke dashstyle="dash"/>
              </v:line>
              <v:line id="Line 260" o:spid="_x0000_s1296" style="position:absolute;visibility:visible;mso-wrap-style:square" from="2842,11764" to="11512,1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<v:stroke dashstyle="dash"/>
              </v:line>
              <v:line id="Line 261" o:spid="_x0000_s1297" style="position:absolute;visibility:visible;mso-wrap-style:square" from="2842,12124" to="11512,1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0arsMAAADb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Gq7DAAAA2wAAAA8AAAAAAAAAAAAA&#10;AAAAoQIAAGRycy9kb3ducmV2LnhtbFBLBQYAAAAABAAEAPkAAACRAwAAAAA=&#10;">
                <v:stroke dashstyle="dash"/>
              </v:line>
              <v:line id="Line 262" o:spid="_x0000_s1298" style="position:absolute;visibility:visible;mso-wrap-style:square" from="2842,12484" to="11512,12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<v:stroke dashstyle="dash"/>
              </v:line>
              <v:line id="Line 263" o:spid="_x0000_s1299" style="position:absolute;visibility:visible;mso-wrap-style:square" from="2842,12844" to="11512,1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<v:stroke dashstyle="dash"/>
              </v:line>
              <v:line id="Line 264" o:spid="_x0000_s1300" style="position:absolute;visibility:visible;mso-wrap-style:square" from="2842,13204" to="11512,13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<v:stroke dashstyle="dash"/>
              </v:line>
              <v:line id="Line 265" o:spid="_x0000_s1301" style="position:absolute;visibility:visible;mso-wrap-style:square" from="2842,13564" to="11512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crcQAAADb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ojeP4SB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hytxAAAANsAAAAPAAAAAAAAAAAA&#10;AAAAAKECAABkcnMvZG93bnJldi54bWxQSwUGAAAAAAQABAD5AAAAkgMAAAAA&#10;">
                <v:stroke dashstyle="dash"/>
              </v:line>
              <v:line id="Line 266" o:spid="_x0000_s1302" style="position:absolute;visibility:visible;mso-wrap-style:square" from="2842,13924" to="11512,1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<v:stroke dashstyle="dash"/>
              </v:line>
              <v:line id="Line 267" o:spid="_x0000_s1303" style="position:absolute;visibility:visible;mso-wrap-style:square" from="2842,14284" to="11512,1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<v:stroke dashstyle="dash"/>
              </v:line>
              <v:line id="Line 268" o:spid="_x0000_s1304" style="position:absolute;visibility:visible;mso-wrap-style:square" from="2842,14644" to="11512,14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OZM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Wyx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zTmTAAAAA2wAAAA8AAAAAAAAAAAAAAAAA&#10;oQIAAGRycy9kb3ducmV2LnhtbFBLBQYAAAAABAAEAPkAAACOAwAAAAA=&#10;">
                <v:stroke dashstyle="dash"/>
              </v:line>
              <v:line id="Line 269" o:spid="_x0000_s1305" style="position:absolute;visibility:visible;mso-wrap-style:square" from="2842,15004" to="11512,1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/r/8EAAADbAAAADwAAAGRycy9kb3ducmV2LnhtbESPzYrCMBSF94LvEK7gTlNdiFONIoLg&#10;Qh3UYdaX5tpWm5uaxFrffiIIszycn48zX7amEg05X1pWMBomIIgzq0vOFfycN4MpCB+QNVaWScGL&#10;PCwX3c4cU22ffKTmFHIRR9inqKAIoU6l9FlBBv3Q1sTRu1hnMETpcqkdPuO4qeQ4SSbSYMmRUGBN&#10;64Ky2+lhIjfLd+7+e72128t+t7lz83U4fyvV77WrGYhAbfgPf9pbrWA8gveX+AP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v+v/wQAAANsAAAAPAAAAAAAAAAAAAAAA&#10;AKECAABkcnMvZG93bnJldi54bWxQSwUGAAAAAAQABAD5AAAAjwMAAAAA&#10;">
                <v:stroke dashstyle="dash"/>
              </v:line>
              <v:line id="Line 270" o:spid="_x0000_s1306" style="position:absolute;visibility:visible;mso-wrap-style:square" from="2842,15364" to="11512,15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11iMIAAADbAAAADwAAAGRycy9kb3ducmV2LnhtbESPS4vCMBSF98L8h3AH3Gk6XYhWo8iA&#10;4MIZ8YHrS3Ntq81NTTK18++NILg8nMfHmS06U4uWnK8sK/gaJiCIc6srLhQcD6vBGIQPyBpry6Tg&#10;nzws5h+9GWba3nlH7T4UIo6wz1BBGUKTSenzkgz6oW2Io3e2zmCI0hVSO7zHcVPLNElG0mDFkVBi&#10;Q98l5df9n4ncvNi42+ly7dbnn83qxu3k97BVqv/ZLacgAnXhHX6111pBmsL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11iMIAAADbAAAADwAAAAAAAAAAAAAA&#10;AAChAgAAZHJzL2Rvd25yZXYueG1sUEsFBgAAAAAEAAQA+QAAAJADAAAAAA==&#10;">
                <v:stroke dashstyle="dash"/>
              </v:line>
              <v:line id="Line 271" o:spid="_x0000_s1307" style="position:absolute;visibility:visible;mso-wrap-style:square" from="5376,10684" to="5376,1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<v:line id="Line 272" o:spid="_x0000_s1308" style="position:absolute;visibility:visible;mso-wrap-style:square" from="6281,10684" to="6281,1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<v:line id="Line 273" o:spid="_x0000_s1309" style="position:absolute;visibility:visible;mso-wrap-style:square" from="7186,10684" to="7186,1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/v:group>
          </w:pict>
        </mc:Fallback>
      </mc:AlternateContent>
    </w:r>
    <w:r>
      <w:rPr>
        <w:rFonts w:hint="eastAsia"/>
      </w:rPr>
      <w:t>IH-13A-805 4</w:t>
    </w:r>
    <w:r>
      <w:rPr>
        <w:rFonts w:hint="eastAsia"/>
      </w:rPr>
      <w:t>班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0" w:rsidRDefault="000C56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ED5" w:rsidRDefault="001E4ED5" w:rsidP="00273989">
      <w:pPr>
        <w:pStyle w:val="a3"/>
      </w:pPr>
      <w:r>
        <w:separator/>
      </w:r>
    </w:p>
  </w:footnote>
  <w:footnote w:type="continuationSeparator" w:id="0">
    <w:p w:rsidR="001E4ED5" w:rsidRDefault="001E4ED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0" w:rsidRDefault="000C567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BF8" w:rsidRDefault="000C5670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2000885</wp:posOffset>
              </wp:positionV>
              <wp:extent cx="6796405" cy="1371600"/>
              <wp:effectExtent l="10795" t="12065" r="12700" b="6985"/>
              <wp:wrapNone/>
              <wp:docPr id="83" name="Group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6405" cy="1371600"/>
                        <a:chOff x="827" y="3724"/>
                        <a:chExt cx="10703" cy="2160"/>
                      </a:xfrm>
                    </wpg:grpSpPr>
                    <wpg:grpSp>
                      <wpg:cNvPr id="84" name="Group 94"/>
                      <wpg:cNvGrpSpPr>
                        <a:grpSpLocks/>
                      </wpg:cNvGrpSpPr>
                      <wpg:grpSpPr bwMode="auto">
                        <a:xfrm>
                          <a:off x="827" y="3724"/>
                          <a:ext cx="2015" cy="2160"/>
                          <a:chOff x="827" y="3724"/>
                          <a:chExt cx="2015" cy="192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BF8" w:rsidRDefault="00D97BF8" w:rsidP="00D97BF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コード化目的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87" name="Rectangle 248"/>
                      <wps:cNvSpPr>
                        <a:spLocks noChangeArrowheads="1"/>
                      </wps:cNvSpPr>
                      <wps:spPr bwMode="auto">
                        <a:xfrm>
                          <a:off x="2842" y="3724"/>
                          <a:ext cx="8677" cy="2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88" name="Line 249"/>
                      <wps:cNvCnPr>
                        <a:cxnSpLocks noChangeShapeType="1"/>
                      </wps:cNvCnPr>
                      <wps:spPr bwMode="auto">
                        <a:xfrm>
                          <a:off x="2842" y="408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250"/>
                      <wps:cNvCnPr>
                        <a:cxnSpLocks noChangeShapeType="1"/>
                      </wps:cNvCnPr>
                      <wps:spPr bwMode="auto">
                        <a:xfrm>
                          <a:off x="2842" y="444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251"/>
                      <wps:cNvCnPr>
                        <a:cxnSpLocks noChangeShapeType="1"/>
                      </wps:cNvCnPr>
                      <wps:spPr bwMode="auto">
                        <a:xfrm>
                          <a:off x="2842" y="480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52"/>
                      <wps:cNvCnPr>
                        <a:cxnSpLocks noChangeShapeType="1"/>
                      </wps:cNvCnPr>
                      <wps:spPr bwMode="auto">
                        <a:xfrm>
                          <a:off x="2842" y="516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53"/>
                      <wps:cNvCnPr>
                        <a:cxnSpLocks noChangeShapeType="1"/>
                      </wps:cNvCnPr>
                      <wps:spPr bwMode="auto">
                        <a:xfrm>
                          <a:off x="2842" y="552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4" o:spid="_x0000_s1218" style="position:absolute;left:0;text-align:left;margin-left:-1.2pt;margin-top:157.55pt;width:535.15pt;height:108pt;z-index:251659264" coordorigin="827,3724" coordsize="10703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">
              <v:group id="Group 94" o:spid="_x0000_s1219" style="position:absolute;left:827;top:3724;width:2015;height:2160" coordorigin="827,3724" coordsize="201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8" o:spid="_x0000_s1220" style="position:absolute;left:827;top:3724;width:2015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2aMIA&#10;AADbAAAADwAAAGRycy9kb3ducmV2LnhtbESPT4vCMBTE7wt+h/AEb2uqYJGusSyLghcF/xz2+Gje&#10;pmWbl7aJtX57Iwgeh5n5DbPKB1uLnjpfOVYwmyYgiAunKzYKLuft5xKED8gaa8ek4E4e8vXoY4WZ&#10;djc+Un8KRkQI+wwVlCE0mZS+KMmin7qGOHp/rrMYouyM1B3eItzWcp4kqbRYcVwosaGfkor/09Uq&#10;aA+1qXSLx99w3uz3lzY13KZKTcbD9xeIQEN4h1/tnVawXMD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LZowgAAANsAAAAPAAAAAAAAAAAAAAAAAJgCAABkcnMvZG93&#10;bnJldi54bWxQSwUGAAAAAAQABAD1AAAAhwMAAAAA&#10;" filled="f" fillcolor="#c9f">
                  <v:textbox inset="0,2.25mm,0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221" type="#_x0000_t202" style="position:absolute;left:851;top:444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rosQA&#10;AADbAAAADwAAAGRycy9kb3ducmV2LnhtbESPT4vCMBTE78J+h/AW9qbpeijSNRbRFWQFwSoL3h7N&#10;6x9sXkoTbf32RhA8DjPzG2aeDqYRN+pcbVnB9yQCQZxbXXOp4HTcjGcgnEfW2FgmBXdykC4+RnNM&#10;tO35QLfMlyJA2CWooPK+TaR0eUUG3cS2xMErbGfQB9mVUnfYB7hp5DSKYmmw5rBQYUurivJLdjUK&#10;zGVpir99Ps1+/X+83u3O/f56Vurrc1j+gPA0+Hf41d5qBbM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nK6LEAAAA2wAAAA8AAAAAAAAAAAAAAAAAmAIAAGRycy9k&#10;b3ducmV2LnhtbFBLBQYAAAAABAAEAPUAAACJAwAAAAA=&#10;" filled="f" fillcolor="#c9f" stroked="f">
                  <v:textbox inset="0,2.25mm,0,.7pt">
                    <w:txbxContent>
                      <w:p w:rsidR="00D97BF8" w:rsidRDefault="00D97BF8" w:rsidP="00D97BF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コード化目的</w:t>
                        </w:r>
                      </w:p>
                    </w:txbxContent>
                  </v:textbox>
                </v:shape>
              </v:group>
              <v:rect id="Rectangle 248" o:spid="_x0000_s1222" style="position:absolute;left:2842;top:3724;width:8677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NhMIA&#10;AADbAAAADwAAAGRycy9kb3ducmV2LnhtbESPT4vCMBTE7wt+h/CEva2pHqp0jUVEYS8K/jns8dE8&#10;02Lz0jbZ2v32RhA8DjPzG2aZD7YWPXW+cqxgOklAEBdOV2wUXM67rwUIH5A11o5JwT95yFejjyVm&#10;2t35SP0pGBEh7DNUUIbQZFL6oiSLfuIa4uhdXWcxRNkZqTu8R7it5SxJUmmx4rhQYkObkorb6c8q&#10;aA+1qXSLx99w3u73lzY13KZKfY6H9TeIQEN4h1/tH61gMYf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3o2EwgAAANsAAAAPAAAAAAAAAAAAAAAAAJgCAABkcnMvZG93&#10;bnJldi54bWxQSwUGAAAAAAQABAD1AAAAhwMAAAAA&#10;" filled="f" fillcolor="#c9f">
                <v:textbox inset="0,2.25mm,0,.7pt"/>
              </v:rect>
              <v:line id="Line 249" o:spid="_x0000_s1223" style="position:absolute;visibility:visible;mso-wrap-style:square" from="2842,4084" to="11530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MdWMAAAADbAAAADwAAAGRycy9kb3ducmV2LnhtbERPTWvCQBC9F/wPywi91Y0eiqauUgqC&#10;B7WopechOyap2dm4u8b47zsHwePjfc+XvWtURyHWng2MRxko4sLbmksDP8fV2xRUTMgWG89k4E4R&#10;lovByxxz62+8p+6QSiUhHHM0UKXU5lrHoiKHceRbYuFOPjhMAkOpbcCbhLtGT7LsXTusWRoqbOmr&#10;ouJ8uDrpLcpNuPz+nfv1abtZXbib7Y7fxrwO+88PUIn69BQ/3GtrYCpj5Yv8AL3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jHVjAAAAA2wAAAA8AAAAAAAAAAAAAAAAA&#10;oQIAAGRycy9kb3ducmV2LnhtbFBLBQYAAAAABAAEAPkAAACOAwAAAAA=&#10;">
                <v:stroke dashstyle="dash"/>
              </v:line>
              <v:line id="Line 250" o:spid="_x0000_s1224" style="position:absolute;visibility:visible;mso-wrap-style:square" from="2842,4444" to="11530,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+4w8MAAADbAAAADwAAAGRycy9kb3ducmV2LnhtbESPzWrCQBSF9wXfYbhCd3WiixKjo4gg&#10;ZJG2qKXrS+aaRDN34sw0Sd++IxS6PJyfj7PejqYVPTnfWFYwnyUgiEurG64UfJ4PLykIH5A1tpZJ&#10;wQ952G4mT2vMtB34SP0pVCKOsM9QQR1Cl0npy5oM+pntiKN3sc5giNJVUjsc4rhp5SJJXqXBhiOh&#10;xo72NZW307eJ3LIq3P3rehvzy1txuHO/fD9/KPU8HXcrEIHG8B/+a+daQbqEx5f4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vuMPDAAAA2wAAAA8AAAAAAAAAAAAA&#10;AAAAoQIAAGRycy9kb3ducmV2LnhtbFBLBQYAAAAABAAEAPkAAACRAwAAAAA=&#10;">
                <v:stroke dashstyle="dash"/>
              </v:line>
              <v:line id="Line 251" o:spid="_x0000_s1225" style="position:absolute;visibility:visible;mso-wrap-style:square" from="2842,4804" to="11530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yHg8EAAADbAAAADwAAAGRycy9kb3ducmV2LnhtbERPTWvCQBC9C/6HZYTedKOHUlM3oRQE&#10;D7ZSLT0P2TFJzc7G3W1M/71zKPT4eN+bcnSdGijE1rOB5SIDRVx523Jt4PO0nT+BignZYueZDPxS&#10;hLKYTjaYW3/jDxqOqVYSwjFHA01Kfa51rBpyGBe+Jxbu7IPDJDDU2ga8Sbjr9CrLHrXDlqWhwZ5e&#10;G6ouxx8nvVW9D9ev78u4O7/tt1ce1u+ngzEPs/HlGVSiMf2L/9w7a2At6+WL/AB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IeDwQAAANsAAAAPAAAAAAAAAAAAAAAA&#10;AKECAABkcnMvZG93bnJldi54bWxQSwUGAAAAAAQABAD5AAAAjwMAAAAA&#10;">
                <v:stroke dashstyle="dash"/>
              </v:line>
              <v:line id="Line 252" o:spid="_x0000_s1226" style="position:absolute;visibility:visible;mso-wrap-style:square" from="2842,5164" to="11530,5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AiGMMAAADbAAAADwAAAGRycy9kb3ducmV2LnhtbESPzWrCQBSF9wXfYbiCu2aii1JjRhFB&#10;cJFaqqXrS+aaRDN34syYpG/fKRS6PJyfj5NvRtOKnpxvLCuYJykI4tLqhisFn+f98ysIH5A1tpZJ&#10;wTd52KwnTzlm2g78Qf0pVCKOsM9QQR1Cl0npy5oM+sR2xNG7WGcwROkqqR0Ocdy0cpGmL9Jgw5FQ&#10;Y0e7msrb6WEit6wKd/+63sbD5a3Y37lfHs/vSs2m43YFItAY/sN/7YNWsJzD75f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AIhjDAAAA2wAAAA8AAAAAAAAAAAAA&#10;AAAAoQIAAGRycy9kb3ducmV2LnhtbFBLBQYAAAAABAAEAPkAAACRAwAAAAA=&#10;">
                <v:stroke dashstyle="dash"/>
              </v:line>
              <v:line id="Line 253" o:spid="_x0000_s1227" style="position:absolute;visibility:visible;mso-wrap-style:square" from="2842,5524" to="115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K8b8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IF3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SvG/DAAAA2wAAAA8AAAAAAAAAAAAA&#10;AAAAoQIAAGRycy9kb3ducmV2LnhtbFBLBQYAAAAABAAEAPkAAACRAwAAAAA=&#10;">
                <v:stroke dashstyle="dash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3677285</wp:posOffset>
              </wp:positionV>
              <wp:extent cx="6792595" cy="2133600"/>
              <wp:effectExtent l="5080" t="12065" r="12700" b="6985"/>
              <wp:wrapNone/>
              <wp:docPr id="78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2595" cy="2133600"/>
                        <a:chOff x="833" y="6364"/>
                        <a:chExt cx="10697" cy="3120"/>
                      </a:xfrm>
                    </wpg:grpSpPr>
                    <wpg:grpSp>
                      <wpg:cNvPr id="79" name="Group 104"/>
                      <wpg:cNvGrpSpPr>
                        <a:grpSpLocks/>
                      </wpg:cNvGrpSpPr>
                      <wpg:grpSpPr bwMode="auto">
                        <a:xfrm>
                          <a:off x="833" y="6364"/>
                          <a:ext cx="2015" cy="3120"/>
                          <a:chOff x="827" y="3724"/>
                          <a:chExt cx="2015" cy="1920"/>
                        </a:xfrm>
                      </wpg:grpSpPr>
                      <wps:wsp>
                        <wps:cNvPr id="8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Default="00D6675E" w:rsidP="00D667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コード体系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82" name="Rectangle 111"/>
                      <wps:cNvSpPr>
                        <a:spLocks noChangeArrowheads="1"/>
                      </wps:cNvSpPr>
                      <wps:spPr bwMode="auto">
                        <a:xfrm>
                          <a:off x="2848" y="6364"/>
                          <a:ext cx="8682" cy="31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1" o:spid="_x0000_s1228" style="position:absolute;left:0;text-align:left;margin-left:-.9pt;margin-top:289.55pt;width:534.85pt;height:168pt;z-index:251658240" coordorigin="833,6364" coordsize="10697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">
              <v:group id="Group 104" o:spid="_x0000_s1229" style="position:absolute;left:833;top:6364;width:2015;height:3120" coordorigin="827,3724" coordsize="201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rect id="Rectangle 105" o:spid="_x0000_s1230" style="position:absolute;left:827;top:3724;width:2015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V8LwA&#10;AADbAAAADwAAAGRycy9kb3ducmV2LnhtbERPuwrCMBTdBf8hXMFNUx2KVKOIKLgo+BgcL801LTY3&#10;bRO1/r0ZBMfDeS9Wna3Ei1pfOlYwGScgiHOnSzYKrpfdaAbCB2SNlWNS8CEPq2W/t8BMuzef6HUO&#10;RsQQ9hkqKEKoMyl9XpBFP3Y1ceTurrUYImyN1C2+Y7it5DRJUmmx5NhQYE2bgvLH+WkVNMfKlLrB&#10;0y1ctofDtUkNN6lSw0G3noMI1IW/+OfeawWzuD5+i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3NxXwvAAAANsAAAAPAAAAAAAAAAAAAAAAAJgCAABkcnMvZG93bnJldi54&#10;bWxQSwUGAAAAAAQABAD1AAAAgQMAAAAA&#10;" filled="f" fillcolor="#c9f">
                  <v:textbox inset="0,2.25mm,0,.7pt"/>
                </v:rect>
                <v:shape id="Text Box 106" o:spid="_x0000_s1231" type="#_x0000_t202" style="position:absolute;left:851;top:444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6z1sIA&#10;AADbAAAADwAAAGRycy9kb3ducmV2LnhtbESPzarCMBSE9xd8h3AEd9dUFyLVKOIPiIJgFcHdoTm2&#10;xeakNNHWtzeC4HKYmW+Y6bw1pXhS7QrLCgb9CARxanXBmYLzafM/BuE8ssbSMil4kYP5rPM3xVjb&#10;ho/0THwmAoRdjApy76tYSpfmZND1bUUcvJutDfog60zqGpsAN6UcRtFIGiw4LORY0TKn9J48jAJz&#10;X5jb7pAOk7W/jFb7/bU5PK5K9brtYgLCU+t/4W97qxWMB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rPWwgAAANsAAAAPAAAAAAAAAAAAAAAAAJgCAABkcnMvZG93&#10;bnJldi54bWxQSwUGAAAAAAQABAD1AAAAhwMAAAAA&#10;" filled="f" fillcolor="#c9f" stroked="f">
                  <v:textbox inset="0,2.25mm,0,.7pt">
                    <w:txbxContent>
                      <w:p w:rsidR="00D6675E" w:rsidRDefault="00D6675E" w:rsidP="00D667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コード体系</w:t>
                        </w:r>
                      </w:p>
                    </w:txbxContent>
                  </v:textbox>
                </v:shape>
              </v:group>
              <v:rect id="Rectangle 111" o:spid="_x0000_s1232" style="position:absolute;left:2848;top:6364;width:8682;height:3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uHMMA&#10;AADbAAAADwAAAGRycy9kb3ducmV2LnhtbESPwWrDMBBE74H+g9hCb4kcH4xxophSUsglhdg+5LhY&#10;W9nUWtmWmjh/XxUKPQ4z84bZl4sdxI1m3ztWsN0kIIhbp3s2Cpr6fZ2D8AFZ4+CYFDzIQ3l4Wu2x&#10;0O7OF7pVwYgIYV+ggi6EsZDStx1Z9Bs3Ekfv080WQ5SzkXrGe4TbQaZJkkmLPceFDkd666j9qr6t&#10;guljML2e8HIN9fF8bqbM8JQp9fK8vO5ABFrCf/ivfdIK8hR+v8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kuHMMAAADbAAAADwAAAAAAAAAAAAAAAACYAgAAZHJzL2Rv&#10;d25yZXYueG1sUEsFBgAAAAAEAAQA9QAAAIgDAAAAAA==&#10;" filled="f" fillcolor="#c9f">
                <v:textbox inset="0,2.25mm,0,.7pt"/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1086485</wp:posOffset>
              </wp:positionV>
              <wp:extent cx="6781165" cy="609600"/>
              <wp:effectExtent l="6985" t="12065" r="12700" b="6985"/>
              <wp:wrapNone/>
              <wp:docPr id="61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165" cy="609600"/>
                        <a:chOff x="851" y="2284"/>
                        <a:chExt cx="10679" cy="960"/>
                      </a:xfrm>
                    </wpg:grpSpPr>
                    <wps:wsp>
                      <wps:cNvPr id="6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851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3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5376" y="2284"/>
                          <a:ext cx="1448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コード種別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4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8815" y="228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桁数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2842" y="228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6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6824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7" name="Text Box 73"/>
                      <wps:cNvSpPr txBox="1">
                        <a:spLocks noChangeArrowheads="1"/>
                      </wps:cNvSpPr>
                      <wps:spPr bwMode="auto">
                        <a:xfrm>
                          <a:off x="9901" y="2284"/>
                          <a:ext cx="1629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8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851" y="276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コード化対象件数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9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284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当初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0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65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最大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1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6462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耐久年数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2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8815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伸び率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3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356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4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537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5" name="Text Box 82"/>
                      <wps:cNvSpPr txBox="1">
                        <a:spLocks noChangeArrowheads="1"/>
                      </wps:cNvSpPr>
                      <wps:spPr bwMode="auto">
                        <a:xfrm>
                          <a:off x="7548" y="2764"/>
                          <a:ext cx="1267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6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9901" y="276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7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0806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17434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㌫</w:t>
                            </w:r>
                            <w:r w:rsidR="0017434C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4320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233" style="position:absolute;left:0;text-align:left;margin-left:0;margin-top:85.55pt;width:533.95pt;height:48pt;z-index:251657216" coordorigin="851,2284" coordsize="10679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">
              <v:shape id="Text Box 65" o:spid="_x0000_s1234" type="#_x0000_t202" style="position:absolute;left:851;top:228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bZcUA&#10;AADbAAAADwAAAGRycy9kb3ducmV2LnhtbESPQWvCQBSE7wX/w/KE3upGkSDRVUQRCnrQVNDjM/tM&#10;otm3aXYb0/76rlDocZiZb5jZojOVaKlxpWUFw0EEgjizuuRcwfFj8zYB4TyyxsoyKfgmB4t572WG&#10;ibYPPlCb+lwECLsEFRTe14mULivIoBvYmjh4V9sY9EE2udQNPgLcVHIURbE0WHJYKLCmVUHZPf0y&#10;Cnbbn/vpmMrxujWTc/x5uRna35R67XfLKQhPnf8P/7XftYJ4BM8v4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Ztl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shape>
              <v:shape id="Text Box 66" o:spid="_x0000_s1235" type="#_x0000_t202" style="position:absolute;left:5376;top:2284;width:144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+/sUA&#10;AADbAAAADwAAAGRycy9kb3ducmV2LnhtbESPQWvCQBSE74X+h+UVvNVNVYKkrlJaCoV60DTQHp/Z&#10;ZxLNvo3ZbYz+elcQPA4z8w0zW/SmFh21rrKs4GUYgSDOra64UJD9fD5PQTiPrLG2TApO5GAxf3yY&#10;YaLtkdfUpb4QAcIuQQWl900ipctLMuiGtiEO3ta2Bn2QbSF1i8cAN7UcRVEsDVYcFkps6L2kfJ/+&#10;GwXL7/P+N0vl5KMz07/4sNkZWu2UGjz1b68gPPX+Hr61v7SCeAzXL+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T7+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コード種別</w:t>
                      </w:r>
                    </w:p>
                  </w:txbxContent>
                </v:textbox>
              </v:shape>
              <v:shape id="Text Box 67" o:spid="_x0000_s1236" type="#_x0000_t202" style="position:absolute;left:8815;top:228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misUA&#10;AADbAAAADwAAAGRycy9kb3ducmV2LnhtbESPQWvCQBSE7wX/w/KE3upGkSDRVUQRBHuoqaDHZ/aZ&#10;RLNvY3Yb0/76rlDocZiZb5jZojOVaKlxpWUFw0EEgjizuuRcweFz8zYB4TyyxsoyKfgmB4t572WG&#10;ibYP3lOb+lwECLsEFRTe14mULivIoBvYmjh4F9sY9EE2udQNPgLcVHIURbE0WHJYKLCmVUHZLf0y&#10;Ct53P7fjIZXjdWsmp/h+vhr6uCr12u+WUxCeOv8f/mtvtYJ4DM8v4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KaK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桁数</w:t>
                      </w:r>
                    </w:p>
                  </w:txbxContent>
                </v:textbox>
              </v:shape>
              <v:shape id="Text Box 71" o:spid="_x0000_s1237" type="#_x0000_t202" style="position:absolute;left:2842;top:2284;width:253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DEcUA&#10;AADbAAAADwAAAGRycy9kb3ducmV2LnhtbESPQWvCQBSE74X+h+UVvNVNRYOkrlJaCoV60DTQHp/Z&#10;ZxLNvo3ZbYz+elcQPA4z8w0zW/SmFh21rrKs4GUYgSDOra64UJD9fD5PQTiPrLG2TApO5GAxf3yY&#10;YaLtkdfUpb4QAcIuQQWl900ipctLMuiGtiEO3ta2Bn2QbSF1i8cAN7UcRVEsDVYcFkps6L2kfJ/+&#10;GwXL7/P+N0vl+KMz07/4sNkZWu2UGjz1b68gPPX+Hr61v7SCeALXL+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AMR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2" o:spid="_x0000_s1238" type="#_x0000_t202" style="position:absolute;left:6824;top:228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dZsUA&#10;AADbAAAADwAAAGRycy9kb3ducmV2LnhtbESPT2vCQBTE70K/w/IK3nRTKUFS11BaBKE9tFFoj8/s&#10;M3/Mvo3ZNUY/vVsQehxm5jfMIh1MI3rqXGVZwdM0AkGcW11xoWC7WU3mIJxH1thYJgUXcpAuH0YL&#10;TLQ98zf1mS9EgLBLUEHpfZtI6fKSDLqpbYmDt7edQR9kV0jd4TnATSNnURRLgxWHhRJbeispP2Qn&#10;o+Dz43r42Wby+b0389/4uKsNfdVKjR+H1xcQngb/H76311pBHM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wp1m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3" o:spid="_x0000_s1239" type="#_x0000_t202" style="position:absolute;left:9901;top:2284;width:162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44/cUA&#10;AADbAAAADwAAAGRycy9kb3ducmV2LnhtbESPQWvCQBSE7wX/w/KE3uqmpURJXaUoglAPGgV7fGaf&#10;STT7Ns1uY/TXuwWhx2FmvmHG085UoqXGlZYVvA4iEMSZ1SXnCnbbxcsIhPPIGivLpOBKDqaT3tMY&#10;E20vvKE29bkIEHYJKii8rxMpXVaQQTewNXHwjrYx6INscqkbvAS4qeRbFMXSYMlhocCaZgVl5/TX&#10;KFh93c77XSrf560Zfcc/h5Oh9Ump5373+QHCU+f/w4/2UiuIh/D3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jj9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4" o:spid="_x0000_s1240" type="#_x0000_t202" style="position:absolute;left:851;top:2764;width:199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sj8IA&#10;AADbAAAADwAAAGRycy9kb3ducmV2LnhtbERPTWvCQBC9C/6HZQRvuqlIkOgqUhEK7aHGQHscs2MS&#10;zc7G7Dam/vruoeDx8b5Xm97UoqPWVZYVvEwjEMS51RUXCrLjfrIA4TyyxtoyKfglB5v1cLDCRNs7&#10;H6hLfSFCCLsEFZTeN4mULi/JoJvahjhwZ9sa9AG2hdQt3kO4qeUsimJpsOLQUGJDryXl1/THKPh4&#10;f1y/slTOd51ZfMe308XQ50Wp8ajfLkF46v1T/O9+0wriMDZ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EayPwgAAANsAAAAPAAAAAAAAAAAAAAAAAJgCAABkcnMvZG93&#10;bnJldi54bWxQSwUGAAAAAAQABAD1AAAAhw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コード化対象件数</w:t>
                      </w:r>
                    </w:p>
                  </w:txbxContent>
                </v:textbox>
              </v:shape>
              <v:shape id="Text Box 75" o:spid="_x0000_s1241" type="#_x0000_t202" style="position:absolute;left:2842;top:2764;width:7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JFMUA&#10;AADbAAAADwAAAGRycy9kb3ducmV2LnhtbESPQWvCQBSE70L/w/IK3nTTIsGmrlJaCgU91Bhoj8/s&#10;M4lm36bZNcb+elcQPA4z8w0zW/SmFh21rrKs4GkcgSDOra64UJBtPkdTEM4ja6wtk4IzOVjMHwYz&#10;TLQ98Zq61BciQNglqKD0vkmkdHlJBt3YNsTB29nWoA+yLaRu8RTgppbPURRLgxWHhRIbei8pP6RH&#10;o2C1/D/8ZKmcfHRm+hv/bfeGvvdKDR/7t1cQnnp/D9/aX1pB/ALXL+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QkU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当初</w:t>
                      </w:r>
                    </w:p>
                  </w:txbxContent>
                </v:textbox>
              </v:shape>
              <v:shape id="Text Box 76" o:spid="_x0000_s1242" type="#_x0000_t202" style="position:absolute;left:4652;top:2764;width:7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2VMIA&#10;AADbAAAADwAAAGRycy9kb3ducmV2LnhtbERPTWvCQBC9F/wPywje6kYpKtFViiIU9FBTQY9jdppE&#10;s7Mxu8bUX+8ehB4f73u2aE0pGqpdYVnBoB+BIE6tLjhTsP9Zv09AOI+ssbRMCv7IwWLeeZthrO2d&#10;d9QkPhMhhF2MCnLvq1hKl+Zk0PVtRRy4X1sb9AHWmdQ13kO4KeUwikbSYMGhIceKljmll+RmFGw3&#10;j8thn8iPVWMmx9H1dDb0fVaq120/pyA8tf5f/HJ/aQXjsD58C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jZUwgAAANsAAAAPAAAAAAAAAAAAAAAAAJgCAABkcnMvZG93&#10;bnJldi54bWxQSwUGAAAAAAQABAD1AAAAhw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最大</w:t>
                      </w:r>
                    </w:p>
                  </w:txbxContent>
                </v:textbox>
              </v:shape>
              <v:shape id="Text Box 77" o:spid="_x0000_s1243" type="#_x0000_t202" style="position:absolute;left:6462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Tz8YA&#10;AADbAAAADwAAAGRycy9kb3ducmV2LnhtbESPT2vCQBTE74LfYXlCb7qxFCvRNYhSKNhDmwp6fGaf&#10;+WP2bZpdY9pP3xUKPQ4z8xtmmfSmFh21rrSsYDqJQBBnVpecK9h/voznIJxH1lhbJgXf5CBZDQdL&#10;jLW98Qd1qc9FgLCLUUHhfRNL6bKCDLqJbYiDd7atQR9km0vd4i3ATS0fo2gmDZYcFgpsaFNQdkmv&#10;RsHb7udy2KfyaduZ+XH2daoMvVdKPYz69QKEp97/h//ar1rB8xTu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KTz8YAAADbAAAADwAAAAAAAAAAAAAAAACYAgAAZHJz&#10;L2Rvd25yZXYueG1sUEsFBgAAAAAEAAQA9QAAAIsD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耐久年数</w:t>
                      </w:r>
                    </w:p>
                  </w:txbxContent>
                </v:textbox>
              </v:shape>
              <v:shape id="Text Box 78" o:spid="_x0000_s1244" type="#_x0000_t202" style="position:absolute;left:8815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NuMUA&#10;AADbAAAADwAAAGRycy9kb3ducmV2LnhtbESPQWvCQBSE74X+h+UVvNVNRVSiq0ilUKgHTQU9PrPP&#10;JJp9G7PbGP31riD0OMzMN8xk1ppSNFS7wrKCj24Egji1uuBMweb3630EwnlkjaVlUnAlB7Pp68sE&#10;Y20vvKYm8ZkIEHYxKsi9r2IpXZqTQde1FXHwDrY26IOsM6lrvAS4KWUvigbSYMFhIceKPnNKT8mf&#10;UbD8uZ22m0T2F40Z7Qbn/dHQ6qhU562dj0F4av1/+Nn+1gqGPX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A24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伸び率</w:t>
                      </w:r>
                    </w:p>
                  </w:txbxContent>
                </v:textbox>
              </v:shape>
              <v:shape id="Text Box 80" o:spid="_x0000_s1245" type="#_x0000_t202" style="position:absolute;left:3566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oI8YA&#10;AADbAAAADwAAAGRycy9kb3ducmV2LnhtbESPQWvCQBSE74X+h+UVvDUba1FJXaW0CII9aCro8TX7&#10;TKLZtzG7xtRf7xaEHoeZ+YaZzDpTiZYaV1pW0I9iEMSZ1SXnCjbf8+cxCOeRNVaWScEvOZhNHx8m&#10;mGh74TW1qc9FgLBLUEHhfZ1I6bKCDLrI1sTB29vGoA+yyaVu8BLgppIvcTyUBksOCwXW9FFQdkzP&#10;RsHX8nrcblL5+tma8W54+jkYWh2U6j11728gPHX+P3xvL7SC0QD+vo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yoI8YAAADbAAAADwAAAAAAAAAAAAAAAACYAgAAZHJz&#10;L2Rvd25yZXYueG1sUEsFBgAAAAAEAAQA9QAAAIsD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1" o:spid="_x0000_s1246" type="#_x0000_t202" style="position:absolute;left:5376;top:2764;width:10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wV8YA&#10;AADbAAAADwAAAGRycy9kb3ducmV2LnhtbESPT2vCQBTE70K/w/IKvemmRaxE1yAtQsEebCro8Zl9&#10;5o/ZtzG7xtRP3xUKPQ4z8xtmnvSmFh21rrSs4HkUgSDOrC45V7D9Xg2nIJxH1lhbJgU/5CBZPAzm&#10;GGt75S/qUp+LAGEXo4LC+yaW0mUFGXQj2xAH72hbgz7INpe6xWuAm1q+RNFEGiw5LBTY0FtB2Sm9&#10;GAWf69tpt03l+L0z0/3kfKgMbSqlnh775QyEp97/h//aH1rB6xj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wV8YAAADbAAAADwAAAAAAAAAAAAAAAACYAgAAZHJz&#10;L2Rvd25yZXYueG1sUEsFBgAAAAAEAAQA9QAAAIsD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2" o:spid="_x0000_s1247" type="#_x0000_t202" style="position:absolute;left:7548;top:2764;width:126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VzMYA&#10;AADbAAAADwAAAGRycy9kb3ducmV2LnhtbESPQWvCQBSE74X+h+UVvDUbi1VJXaW0CII9aCro8TX7&#10;TKLZtzG7xtRf7xaEHoeZ+YaZzDpTiZYaV1pW0I9iEMSZ1SXnCjbf8+cxCOeRNVaWScEvOZhNHx8m&#10;mGh74TW1qc9FgLBLUEHhfZ1I6bKCDLrI1sTB29vGoA+yyaVu8BLgppIvcTyUBksOCwXW9FFQdkzP&#10;RsHX8nrcblI5+GzNeDc8/RwMrQ5K9Z669zcQnjr/H763F1rB6BX+vo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mVzMYAAADbAAAADwAAAAAAAAAAAAAAAACYAgAAZHJz&#10;L2Rvd25yZXYueG1sUEsFBgAAAAAEAAQA9QAAAIsD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3" o:spid="_x0000_s1248" type="#_x0000_t202" style="position:absolute;left:9901;top:2764;width:9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Lu8UA&#10;AADbAAAADwAAAGRycy9kb3ducmV2LnhtbESPQWvCQBSE7wX/w/KE3uqmpURJXaUoglAPGgV7fGaf&#10;STT7Ns1uY/TXuwWhx2FmvmHG085UoqXGlZYVvA4iEMSZ1SXnCnbbxcsIhPPIGivLpOBKDqaT3tMY&#10;E20vvKE29bkIEHYJKii8rxMpXVaQQTewNXHwjrYx6INscqkbvAS4qeRbFMXSYMlhocCaZgVl5/TX&#10;KFh93c77XSrf560Zfcc/h5Oh9Ump5373+QHCU+f/w4/2UisYxvD3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wu7xQAAANsAAAAPAAAAAAAAAAAAAAAAAJgCAABkcnMv&#10;ZG93bnJldi54bWxQSwUGAAAAAAQABAD1AAAAigM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4" o:spid="_x0000_s1249" type="#_x0000_t202" style="position:absolute;left:10806;top:2764;width:7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68cIA&#10;AADbAAAADwAAAGRycy9kb3ducmV2LnhtbESPT4vCMBTE78J+h/AWvGm6Kla6RtkVC3r0H3p8NG/b&#10;ss1LaaKt394IgsdhZn7DzJedqcSNGldaVvA1jEAQZ1aXnCs4HtLBDITzyBory6TgTg6Wi4/eHBNt&#10;W97Rbe9zESDsElRQeF8nUrqsIINuaGvi4P3ZxqAPssmlbrANcFPJURRNpcGSw0KBNa0Kyv73V6Mg&#10;bQ+/OkonF6q3Z5+P12k25ZNS/c/u5xuEp86/w6/2RiuIY3h+C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vrxwgAAANsAAAAPAAAAAAAAAAAAAAAAAJgCAABkcnMvZG93&#10;bnJldi54bWxQSwUGAAAAAAQABAD1AAAAhwMAAAAA&#10;" filled="f" fillcolor="#c9f">
                <v:textbox inset="1.2mm,2.25mm,0,.7pt">
                  <w:txbxContent>
                    <w:p w:rsidR="00D97BF8" w:rsidRDefault="00D97BF8" w:rsidP="0017434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㌫</w:t>
                      </w:r>
                      <w:r w:rsidR="0017434C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0" t="635" r="12700" b="13335"/>
              <wp:wrapNone/>
              <wp:docPr id="26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7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28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2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3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C56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0C56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0C56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0C56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0C56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0C56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35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6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C5670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7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9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C567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C567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0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41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2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6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1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BF8" w:rsidRPr="00732F70" w:rsidRDefault="00D97BF8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コード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設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計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52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AD7689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0C5670" w:rsidRDefault="000C5670" w:rsidP="00730FB8">
                                <w:pPr>
                                  <w:jc w:val="left"/>
                                  <w:rPr>
                                    <w:rFonts w:hint="eastAsia"/>
                                    <w:sz w:val="16"/>
                                    <w:szCs w:val="22"/>
                                  </w:rPr>
                                </w:pPr>
                                <w:r w:rsidRPr="000C5670">
                                  <w:rPr>
                                    <w:rFonts w:hint="eastAsia"/>
                                    <w:sz w:val="16"/>
                                    <w:szCs w:val="22"/>
                                  </w:rPr>
                                  <w:t>スグクル社</w:t>
                                </w:r>
                                <w:r w:rsidRPr="000C5670">
                                  <w:rPr>
                                    <w:rFonts w:hint="eastAsia"/>
                                    <w:sz w:val="16"/>
                                    <w:szCs w:val="22"/>
                                  </w:rPr>
                                  <w:t xml:space="preserve"> </w:t>
                                </w:r>
                                <w:r w:rsidRPr="000C5670">
                                  <w:rPr>
                                    <w:rFonts w:hint="eastAsia"/>
                                    <w:sz w:val="16"/>
                                    <w:szCs w:val="22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5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730FB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5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9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250" style="position:absolute;left:0;text-align:left;margin-left:-2.95pt;margin-top:-7.6pt;width:536.9pt;height:73.9pt;z-index:251655168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">
              <v:group id="Group 59" o:spid="_x0000_s1251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6" o:spid="_x0000_s1252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18" o:spid="_x0000_s1253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D97BF8" w:rsidRDefault="00D97BF8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254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255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34" o:spid="_x0000_s1256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<v:textbox inset="5.85pt,.7pt,5.85pt,.7pt">
                      <w:txbxContent>
                        <w:p w:rsidR="00D97BF8" w:rsidRDefault="00D97BF8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C56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0C56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0C56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0C56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0C56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0C56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257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258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8" o:spid="_x0000_s1259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Text Box 39" o:spid="_x0000_s126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0yVcQA&#10;AADbAAAADwAAAGRycy9kb3ducmV2LnhtbESPQWvCQBSE7wX/w/IEL0U3WggaXUWEFj1JVQRvj+wz&#10;CWbfht2Npv31XaHgcZiZb5jFqjO1uJPzlWUF41ECgji3uuJCwen4OZyC8AFZY22ZFPyQh9Wy97bA&#10;TNsHf9P9EAoRIewzVFCG0GRS+rwkg35kG+LoXa0zGKJ0hdQOHxFuajlJklQarDgulNjQpqT8dmiN&#10;gtuuzU17vrjtvj1+7X5TLd+TmVKDfreegwjUhVf4v73VCj5S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NMlXEAAAA2wAAAA8AAAAAAAAAAAAAAAAAmAIAAGRycy9k&#10;b3ducmV2LnhtbFBLBQYAAAAABAAEAPUAAACJAwAAAAA=&#10;">
                      <v:textbox inset="5.85pt,.7pt,5.85pt,.7pt">
                        <w:txbxContent>
                          <w:p w:rsidR="00D97BF8" w:rsidRPr="000B5B01" w:rsidRDefault="00D97BF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C5670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26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nSsEA&#10;AADbAAAADwAAAGRycy9kb3ducmV2LnhtbESPS2vDMBCE74H+B7GF3BL5QZPiRjElEMg1jik9LtbW&#10;NrVWxlL9+PdRINDjMDPfMId8Np0YaXCtZQXxNgJBXFndcq2gvJ037yCcR9bYWSYFCznIjy+rA2ba&#10;TnylsfC1CBB2GSpovO8zKV3VkEG3tT1x8H7sYNAHOdRSDzgFuOlkEkU7abDlsNBgT6eGqt/izyho&#10;lzFxXxbtfnLfsXnDMk3iUqn16/z5AcLT7P/Dz/ZFK0j38PgSfoA8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J0rBAAAA2wAAAA8AAAAAAAAAAAAAAAAAmAIAAGRycy9kb3du&#10;cmV2LnhtbFBLBQYAAAAABAAEAPUAAACGAwAAAAA=&#10;" fillcolor="#c9f"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262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Text Box 42" o:spid="_x0000_s126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mJ8MA&#10;AADbAAAADwAAAGRycy9kb3ducmV2LnhtbESPQYvCMBSE7wv+h/AEL4umqyBajSILip5kVQRvj+bZ&#10;FpuXkqTa3V9vhAWPw8x8w8yXranEnZwvLSv4GiQgiDOrS84VnI7r/gSED8gaK8uk4Jc8LBedjzmm&#10;2j74h+6HkIsIYZ+igiKEOpXSZwUZ9ANbE0fvap3BEKXLpXb4iHBTyWGSjKXBkuNCgTV9F5TdDo1R&#10;cNs1mWnOF7fdN8fN7m+s5WcyVarXbVczEIHa8A7/t7dawWgKry/x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KmJ8MAAADbAAAADwAAAAAAAAAAAAAAAACYAgAAZHJzL2Rv&#10;d25yZXYueG1sUEsFBgAAAAAEAAQA9QAAAIgDAAAAAA==&#10;">
                      <v:textbox inset="5.85pt,.7pt,5.85pt,.7pt">
                        <w:txbxContent>
                          <w:p w:rsidR="00D97BF8" w:rsidRPr="000B5B01" w:rsidRDefault="00D97BF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C567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C567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26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HMQ74A&#10;AADbAAAADwAAAGRycy9kb3ducmV2LnhtbERPy2qDQBTdF/IPww10V0dtmgbrKKFQ6DZWQpcX50al&#10;zh1xJj7+vrModHk477xczSBmmlxvWUESxSCIG6t7bhXUXx9PJxDOI2scLJOCjRyUxe4hx0zbhS80&#10;V74VIYRdhgo678dMStd0ZNBFdiQO3M1OBn2AUyv1hEsIN4NM4/goDfYcGjoc6b2j5qe6GwX9Nqfu&#10;atG+Lu47MS9YP6dJrdTjfj2/gfC0+n/xn/tTKziE9eFL+AGy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xzEO+AAAA2wAAAA8AAAAAAAAAAAAAAAAAmAIAAGRycy9kb3ducmV2&#10;LnhtbFBLBQYAAAAABAAEAPUAAACDAwAAAAA=&#10;" fillcolor="#c9f"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265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group id="Group 8" o:spid="_x0000_s1266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6" o:spid="_x0000_s126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5vsIA&#10;AADbAAAADwAAAGRycy9kb3ducmV2LnhtbESPT2sCMRTE7wW/Q3iF3mq21m5lNYpIFY/1D54fm9fs&#10;4uZlSeK6/fZGEDwOM/MbZrbobSM68qF2rOBjmIEgLp2u2Sg4HtbvExAhImtsHJOCfwqwmA9eZlho&#10;d+UddftoRIJwKFBBFWNbSBnKiiyGoWuJk/fnvMWYpDdSe7wmuG3kKMtyabHmtFBhS6uKyvP+YhXQ&#10;Kt/+nL7KydrU37n57U6e/Eapt9d+OQURqY/P8KO91QrGn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Dm+wgAAANsAAAAPAAAAAAAAAAAAAAAAAJgCAABkcnMvZG93&#10;bnJldi54bWxQSwUGAAAAAAQABAD1AAAAhwMAAAAA&#10;" strokeweight="1pt">
                    <v:textbox inset="5.85pt,.7pt,5.85pt,.7pt"/>
                  </v:rect>
                  <v:shape id="Text Box 7" o:spid="_x0000_s126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//iMIA&#10;AADbAAAADwAAAGRycy9kb3ducmV2LnhtbESPQYvCMBSE7wv+h/AEb2uqyLJUo4giCIJgVwRvj+bZ&#10;FpuX2qS1/fdmQfA4zMw3zGLVmVK0VLvCsoLJOAJBnFpdcKbg/Lf7/gXhPLLG0jIp6MnBajn4WmCs&#10;7ZNP1CY+EwHCLkYFufdVLKVLczLoxrYiDt7N1gZ9kHUmdY3PADelnEbRjzRYcFjIsaJNTuk9aYyC&#10;pr9tN5KqwzHqL+01aWz32O6VGg279RyEp85/wu/2XiuYzeD/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b/+IwgAAANsAAAAPAAAAAAAAAAAAAAAAAJgCAABkcnMvZG93&#10;bnJldi54bWxQSwUGAAAAAAQABAD1AAAAhwMAAAAA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269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10" o:spid="_x0000_s127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aJsIA&#10;AADbAAAADwAAAGRycy9kb3ducmV2LnhtbESPzWrDMBCE74G+g9hCbonc0jjBjWxKaEqO+Sk5L9ZW&#10;NrVWRlId5+2rQCDHYWa+YdbVaDsxkA+tYwUv8wwEce10y0bB92k7W4EIEVlj55gUXClAVT5N1lho&#10;d+EDDcdoRIJwKFBBE2NfSBnqhiyGueuJk/fjvMWYpDdSe7wkuO3ka5bl0mLLaaHBnjYN1b/HP6uA&#10;Nvnu87yoV1vTLnOzH86e/JdS0+fx4x1EpDE+wvf2Tit4y+H2Jf0A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5omwgAAANsAAAAPAAAAAAAAAAAAAAAAAJgCAABkcnMvZG93&#10;bnJldi54bWxQSwUGAAAAAAQABAD1AAAAhwMAAAAA&#10;" strokeweight="1pt">
                    <v:textbox inset="5.85pt,.7pt,5.85pt,.7pt"/>
                  </v:rect>
                  <v:shape id="Text Box 11" o:spid="_x0000_s127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1h/8MA&#10;AADbAAAADwAAAGRycy9kb3ducmV2LnhtbESPQYvCMBSE78L+h/AW9qapi+hSjSKKICwI1kXw9mie&#10;bbF56TZpbf+9EQSPw8x8wyxWnSlFS7UrLCsYjyIQxKnVBWcK/k674Q8I55E1lpZJQU8OVsuPwQJj&#10;be98pDbxmQgQdjEqyL2vYildmpNBN7IVcfCutjbog6wzqWu8B7gp5XcUTaXBgsNCjhVtckpvSWMU&#10;NP11u5FU/R6i/txeksZ2/9u9Ul+f3XoOwlPn3+FXe68VTG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1h/8MAAADbAAAADwAAAAAAAAAAAAAAAACYAgAAZHJzL2Rv&#10;d25yZXYueG1sUEsFBgAAAAAEAAQA9QAAAIgD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272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13" o:spid="_x0000_s127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OVMIA&#10;AADbAAAADwAAAGRycy9kb3ducmV2LnhtbESPT2sCMRTE74V+h/AK3mpWsatdjSJSi0f/FM+PzTO7&#10;uHlZknRdv70pFDwOM/MbZrHqbSM68qF2rGA0zEAQl07XbBT8nLbvMxAhImtsHJOCOwVYLV9fFlho&#10;d+MDdcdoRIJwKFBBFWNbSBnKiiyGoWuJk3dx3mJM0hupPd4S3DZynGW5tFhzWqiwpU1F5fX4axXQ&#10;Jt99nT/K2dbU09zsu7Mn/63U4K1fz0FE6uMz/N/eaQWTT/j7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A5UwgAAANsAAAAPAAAAAAAAAAAAAAAAAJgCAABkcnMvZG93&#10;bnJldi54bWxQSwUGAAAAAAQABAD1AAAAhwMAAAAA&#10;" strokeweight="1pt">
                    <v:textbox inset="5.85pt,.7pt,5.85pt,.7pt"/>
                  </v:rect>
                  <v:shape id="Text Box 14" o:spid="_x0000_s127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1vVsAA&#10;AADbAAAADwAAAGRycy9kb3ducmV2LnhtbERPy4rCMBTdD/gP4QruxnQEB+mYyqAIgiBMFcHdpbl9&#10;MM1NbdLa/r1ZCC4P573eDKYWPbWusqzgax6BIM6srrhQcDnvP1cgnEfWWFsmBSM52CSTjzXG2j74&#10;j/rUFyKEsItRQel9E0vpspIMurltiAOX29agD7AtpG7xEcJNLRdR9C0NVhwaSmxoW1L2n3ZGQTfm&#10;u62k5niKxmt/Szs73HcHpWbT4fcHhKfBv8Uv90ErWIb1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1vVsAAAADbAAAADwAAAAAAAAAAAAAAAACYAgAAZHJzL2Rvd25y&#10;ZXYueG1sUEsFBgAAAAAEAAQA9QAAAIUD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275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Jk8UA&#10;AADbAAAADwAAAGRycy9kb3ducmV2LnhtbESPQWvCQBSE7wX/w/KE3urGQoJEV4mCbfFSmxbx+My+&#10;JqHZtyG7jbG/3hWEHoeZ+YZZrAbTiJ46V1tWMJ1EIIgLq2suFXx9bp9mIJxH1thYJgUXcrBajh4W&#10;mGp75g/qc1+KAGGXooLK+zaV0hUVGXQT2xIH79t2Bn2QXSl1h+cAN418jqJEGqw5LFTY0qai4if/&#10;NQr+ape97t/X/rSOjy/Rfpe4Q5Yo9TgesjkIT4P/D9/bb1pBPIX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wmTxQAAANsAAAAPAAAAAAAAAAAAAAAAAJgCAABkcnMv&#10;ZG93bnJldi54bWxQSwUGAAAAAAQABAD1AAAAigMAAAAA&#10;" filled="f" stroked="f">
                <v:textbox inset="5.85pt,.7pt,5.85pt,.7pt">
                  <w:txbxContent>
                    <w:p w:rsidR="00D97BF8" w:rsidRPr="00732F70" w:rsidRDefault="00D97BF8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コード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設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計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276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277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 Box 27" o:spid="_x0000_s1278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IPsQA&#10;AADbAAAADwAAAGRycy9kb3ducmV2LnhtbESPQWvCQBSE7wX/w/KEXorZtNhiYlYJhUJ68FCr92f2&#10;mcRk36bZrcZ/7xYKHoeZ+YbJ1qPpxJkG11hW8BzFIIhLqxuuFOy+P2YLEM4ja+wsk4IrOVivJg8Z&#10;ptpe+IvOW1+JAGGXooLa+z6V0pU1GXSR7YmDd7SDQR/kUEk94CXATSdf4vhNGmw4LNTY03tNZbv9&#10;NQqe7P6nTT4PRe9O0uicE2c2iVKP0zFfgvA0+nv4v11oBa9z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ciD7EAAAA2wAAAA8AAAAAAAAAAAAAAAAAmAIAAGRycy9k&#10;b3ducmV2LnhtbFBLBQYAAAAABAAEAPUAAACJAwAAAAA=&#10;" fillcolor="#c9f">
                    <v:textbox inset="0,2.05mm,0,.7pt">
                      <w:txbxContent>
                        <w:p w:rsidR="00D97BF8" w:rsidRPr="007E30D0" w:rsidRDefault="00D97BF8" w:rsidP="00AD7689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279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e1cQA&#10;AADbAAAADwAAAGRycy9kb3ducmV2LnhtbESPQWvCQBSE74X+h+UJvZS6MWA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rHtXEAAAA2wAAAA8AAAAAAAAAAAAAAAAAmAIAAGRycy9k&#10;b3ducmV2LnhtbFBLBQYAAAAABAAEAPUAAACJAwAAAAA=&#10;">
                    <v:textbox inset="2mm,2.05mm,0,.7pt">
                      <w:txbxContent>
                        <w:p w:rsidR="00D97BF8" w:rsidRPr="000C5670" w:rsidRDefault="000C5670" w:rsidP="00730FB8">
                          <w:pPr>
                            <w:jc w:val="left"/>
                            <w:rPr>
                              <w:rFonts w:hint="eastAsia"/>
                              <w:sz w:val="16"/>
                              <w:szCs w:val="22"/>
                            </w:rPr>
                          </w:pPr>
                          <w:r w:rsidRPr="000C5670">
                            <w:rPr>
                              <w:rFonts w:hint="eastAsia"/>
                              <w:sz w:val="16"/>
                              <w:szCs w:val="22"/>
                            </w:rPr>
                            <w:t>スグクル社</w:t>
                          </w:r>
                          <w:r w:rsidRPr="000C5670">
                            <w:rPr>
                              <w:rFonts w:hint="eastAsia"/>
                              <w:sz w:val="16"/>
                              <w:szCs w:val="22"/>
                            </w:rPr>
                            <w:t xml:space="preserve"> </w:t>
                          </w:r>
                          <w:r w:rsidRPr="000C5670">
                            <w:rPr>
                              <w:rFonts w:hint="eastAsia"/>
                              <w:sz w:val="16"/>
                              <w:szCs w:val="22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280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Text Box 29" o:spid="_x0000_s1281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4WScQA&#10;AADbAAAADwAAAGRycy9kb3ducmV2LnhtbESPQWvCQBSE7wX/w/KEXorZtGBrYlYJhUJ68FCr92f2&#10;mcRk36bZrcZ/7xYKHoeZ+YbJ1qPpxJkG11hW8BzFIIhLqxuuFOy+P2YLEM4ja+wsk4IrOVivJg8Z&#10;ptpe+IvOW1+JAGGXooLa+z6V0pU1GXSR7YmDd7SDQR/kUEk94CXATSdf4vhVGmw4LNTY03tNZbv9&#10;NQqe7P6nTT4PRe9O0uicE2c2iVKP0zFfgvA0+nv4v11oBfM3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OFknEAAAA2wAAAA8AAAAAAAAAAAAAAAAAmAIAAGRycy9k&#10;b3ducmV2LnhtbFBLBQYAAAAABAAEAPUAAACJAwAAAAA=&#10;" fillcolor="#c9f">
                    <v:textbox inset="0,2.05mm,0,.7pt">
                      <w:txbxContent>
                        <w:p w:rsidR="00D97BF8" w:rsidRPr="007E30D0" w:rsidRDefault="00D97BF8" w:rsidP="00730FB8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282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xS8EA&#10;AADbAAAADwAAAGRycy9kb3ducmV2LnhtbERPTWvCQBC9F/oflhF6KXVjoFKiq0hB8NJS0x48Dtkx&#10;iWZnw+5o4r/vHgSPj/e9XI+uU1cKsfVsYDbNQBFX3rZcG/j73b59gIqCbLHzTAZuFGG9en5aYmH9&#10;wHu6llKrFMKxQAONSF9oHauGHMap74kTd/TBoSQYam0DDincdTrPsrl22HJqaLCnz4aqc3lxBob8&#10;8j0rw+5wO+Sv2/PXSX7CUYx5mYybBSihUR7iu3tnDbyns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qsUvBAAAA2wAAAA8AAAAAAAAAAAAAAAAAmAIAAGRycy9kb3du&#10;cmV2LnhtbFBLBQYAAAAABAAEAPUAAACGAwAAAAA=&#10;">
                    <v:textbox inset="2mm,2.05mm,0,.7pt">
                      <w:txbxContent>
                        <w:p w:rsidR="00D97BF8" w:rsidRPr="007E30D0" w:rsidRDefault="00D97BF8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line id="Line 50" o:spid="_x0000_s1283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ve8IAAADbAAAADwAAAGRycy9kb3ducmV2LnhtbESPzWrDMBCE74W8g9hAbo3chpbWsRxC&#10;g0N6dNrcF2tjO7VWxpL/3j4qFHocZuYbJtlNphEDda62rOBpHYEgLqyuuVTw/ZU9voFwHlljY5kU&#10;zORgly4eEoy1HTmn4exLESDsYlRQed/GUrqiIoNubVvi4F1tZ9AH2ZVSdzgGuGnkcxS9SoM1h4UK&#10;W/qoqPg590aBGS6YHw/7y42GTY/ZWF8/m1mp1XLab0F4mvx/+K990gpe3uH3S/gBMr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ve8IAAADbAAAADwAAAAAAAAAAAAAA&#10;AAChAgAAZHJzL2Rvd25yZXYueG1sUEsFBgAAAAAEAAQA+QAAAJADAAAAAA==&#10;" strokecolor="#333" strokeweight="1.5pt"/>
              <v:line id="Line 51" o:spid="_x0000_s1284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0" w:rsidRDefault="000C56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120"/>
  <w:characterSpacingControl w:val="compressPunctuation"/>
  <w:hdrShapeDefaults>
    <o:shapedefaults v:ext="edit" spidmax="2049" fill="f" fillcolor="#c9f">
      <v:fill color="#c9f" on="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70"/>
    <w:rsid w:val="00082FF2"/>
    <w:rsid w:val="00090879"/>
    <w:rsid w:val="000B5B01"/>
    <w:rsid w:val="000C2399"/>
    <w:rsid w:val="000C5670"/>
    <w:rsid w:val="00133501"/>
    <w:rsid w:val="001529A6"/>
    <w:rsid w:val="00157755"/>
    <w:rsid w:val="0017434C"/>
    <w:rsid w:val="0019221C"/>
    <w:rsid w:val="001C379B"/>
    <w:rsid w:val="001E4ED5"/>
    <w:rsid w:val="001E5F9C"/>
    <w:rsid w:val="001F5C35"/>
    <w:rsid w:val="002432F0"/>
    <w:rsid w:val="00273989"/>
    <w:rsid w:val="00297E7C"/>
    <w:rsid w:val="002B48B3"/>
    <w:rsid w:val="002D4A47"/>
    <w:rsid w:val="00357151"/>
    <w:rsid w:val="00360FA8"/>
    <w:rsid w:val="00367EC5"/>
    <w:rsid w:val="004157CB"/>
    <w:rsid w:val="004368F2"/>
    <w:rsid w:val="00460922"/>
    <w:rsid w:val="00460D7E"/>
    <w:rsid w:val="0047765C"/>
    <w:rsid w:val="0056717A"/>
    <w:rsid w:val="00583C4A"/>
    <w:rsid w:val="00590959"/>
    <w:rsid w:val="00605198"/>
    <w:rsid w:val="00624B81"/>
    <w:rsid w:val="006536E8"/>
    <w:rsid w:val="006A5540"/>
    <w:rsid w:val="006D1278"/>
    <w:rsid w:val="00700D67"/>
    <w:rsid w:val="00730FB8"/>
    <w:rsid w:val="00732F70"/>
    <w:rsid w:val="0078411C"/>
    <w:rsid w:val="007919E1"/>
    <w:rsid w:val="007B68A8"/>
    <w:rsid w:val="007D29A3"/>
    <w:rsid w:val="007E30D0"/>
    <w:rsid w:val="007F0A12"/>
    <w:rsid w:val="008101BF"/>
    <w:rsid w:val="00833821"/>
    <w:rsid w:val="00836E4C"/>
    <w:rsid w:val="008374BA"/>
    <w:rsid w:val="00853C78"/>
    <w:rsid w:val="008C6321"/>
    <w:rsid w:val="009A3A36"/>
    <w:rsid w:val="00A652A9"/>
    <w:rsid w:val="00A97FF0"/>
    <w:rsid w:val="00AD7689"/>
    <w:rsid w:val="00B13BB2"/>
    <w:rsid w:val="00CF7164"/>
    <w:rsid w:val="00D443E0"/>
    <w:rsid w:val="00D6675E"/>
    <w:rsid w:val="00D97BF8"/>
    <w:rsid w:val="00DB48D3"/>
    <w:rsid w:val="00E8203E"/>
    <w:rsid w:val="00E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c9f">
      <v:fill color="#c9f" on="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8D2DED5B-8E65-4FDC-AE80-EE5EB89A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7_&#12467;&#12540;&#12489;&#35373;&#35336;\&#12467;&#12540;&#12489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コード設計.dot</Template>
  <TotalTime>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コード設計</dc:title>
  <dc:subject/>
  <dc:creator>pokota-gackt@outlook.jp</dc:creator>
  <cp:keywords/>
  <dc:description/>
  <cp:lastModifiedBy>川原 千秋</cp:lastModifiedBy>
  <cp:revision>1</cp:revision>
  <cp:lastPrinted>2006-06-21T10:22:00Z</cp:lastPrinted>
  <dcterms:created xsi:type="dcterms:W3CDTF">2018-09-25T06:46:00Z</dcterms:created>
  <dcterms:modified xsi:type="dcterms:W3CDTF">2018-09-25T06:48:00Z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