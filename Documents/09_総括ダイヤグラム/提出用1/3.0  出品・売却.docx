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1EF" w:rsidRDefault="00A5260C" w:rsidP="006051E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3.0 </w:t>
      </w:r>
      <w:r>
        <w:rPr>
          <w:rFonts w:hint="eastAsia"/>
          <w:sz w:val="28"/>
          <w:szCs w:val="28"/>
        </w:rPr>
        <w:t>出品・売却</w:t>
      </w:r>
    </w:p>
    <w:p w:rsidR="006051EF" w:rsidRPr="006051EF" w:rsidRDefault="007A6999" w:rsidP="006051E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6667500</wp:posOffset>
                </wp:positionH>
                <wp:positionV relativeFrom="paragraph">
                  <wp:posOffset>377190</wp:posOffset>
                </wp:positionV>
                <wp:extent cx="1066800" cy="340995"/>
                <wp:effectExtent l="3175" t="3810" r="0" b="0"/>
                <wp:wrapNone/>
                <wp:docPr id="11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278EC" w:rsidRDefault="007A6999" w:rsidP="00B278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7A6999" w:rsidRPr="006051EF" w:rsidRDefault="007A6999" w:rsidP="00B278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必要書類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525pt;margin-top:29.7pt;width:84pt;height:2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" filled="f" stroked="f">
                <v:textbox inset="1mm,.05mm,0,0">
                  <w:txbxContent>
                    <w:p w:rsidR="00B278EC" w:rsidRDefault="007A6999" w:rsidP="00B278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7A6999" w:rsidRPr="006051EF" w:rsidRDefault="007A6999" w:rsidP="00B278E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必要書類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339090</wp:posOffset>
                </wp:positionV>
                <wp:extent cx="1066800" cy="408940"/>
                <wp:effectExtent l="3175" t="3810" r="0" b="0"/>
                <wp:wrapNone/>
                <wp:docPr id="11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Default="007A6999" w:rsidP="006051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6051EF" w:rsidRPr="006051EF" w:rsidRDefault="007A6999" w:rsidP="006051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必要書類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141.75pt;margin-top:26.7pt;width:84pt;height:32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" filled="f" stroked="f">
                <v:textbox inset="1mm,.05mm,0,0">
                  <w:txbxContent>
                    <w:p w:rsidR="007A6999" w:rsidRDefault="007A6999" w:rsidP="006051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6051EF" w:rsidRPr="006051EF" w:rsidRDefault="007A6999" w:rsidP="006051E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必要書類</w:t>
                      </w:r>
                    </w:p>
                  </w:txbxContent>
                </v:textbox>
              </v:shape>
            </w:pict>
          </mc:Fallback>
        </mc:AlternateContent>
      </w:r>
    </w:p>
    <w:p w:rsidR="006051EF" w:rsidRPr="006051EF" w:rsidRDefault="007A6999" w:rsidP="006051E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7649210</wp:posOffset>
                </wp:positionH>
                <wp:positionV relativeFrom="paragraph">
                  <wp:posOffset>249555</wp:posOffset>
                </wp:positionV>
                <wp:extent cx="533400" cy="280035"/>
                <wp:effectExtent l="13335" t="10160" r="5715" b="5080"/>
                <wp:wrapNone/>
                <wp:docPr id="11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1A3783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AutoShape 22" o:spid="_x0000_s1026" type="#_x0000_t133" style="position:absolute;left:0;text-align:left;margin-left:602.3pt;margin-top:19.65pt;width:42pt;height:22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" fillcolor="#ffc" strokeweight=".25pt">
                <v:textbox inset="0,.7pt,0,.7pt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1422400</wp:posOffset>
            </wp:positionH>
            <wp:positionV relativeFrom="paragraph">
              <wp:posOffset>177165</wp:posOffset>
            </wp:positionV>
            <wp:extent cx="533400" cy="314325"/>
            <wp:effectExtent l="0" t="0" r="0" b="0"/>
            <wp:wrapNone/>
            <wp:docPr id="115" name="図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3828415</wp:posOffset>
                </wp:positionH>
                <wp:positionV relativeFrom="paragraph">
                  <wp:posOffset>282575</wp:posOffset>
                </wp:positionV>
                <wp:extent cx="1838960" cy="191135"/>
                <wp:effectExtent l="12065" t="5080" r="6350" b="13335"/>
                <wp:wrapNone/>
                <wp:docPr id="11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11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51EF" w:rsidRPr="006051EF" w:rsidRDefault="007A6999" w:rsidP="006051E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.1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11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51EF" w:rsidRPr="006051EF" w:rsidRDefault="007A6999" w:rsidP="00B278E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必要書類受注管理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8" style="position:absolute;left:0;text-align:left;margin-left:301.45pt;margin-top:22.25pt;width:144.8pt;height:15.05pt;z-index:251653120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">
                <v:shape id="Text Box 4" o:spid="_x0000_s1029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">
                  <v:textbox inset="0,.05mm,0,.7pt">
                    <w:txbxContent>
                      <w:p w:rsidR="006051EF" w:rsidRPr="006051EF" w:rsidRDefault="007A6999" w:rsidP="006051E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>.1</w:t>
                        </w:r>
                      </w:p>
                    </w:txbxContent>
                  </v:textbox>
                </v:shape>
                <v:shape id="Text Box 5" o:spid="_x0000_s1030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">
                  <v:textbox inset="1mm,.05mm,0,0">
                    <w:txbxContent>
                      <w:p w:rsidR="006051EF" w:rsidRPr="006051EF" w:rsidRDefault="007A6999" w:rsidP="00B278EC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必要書類受注管理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051EF" w:rsidRPr="006051EF" w:rsidRDefault="007A6999" w:rsidP="006051EF">
      <w:pPr>
        <w:tabs>
          <w:tab w:val="left" w:pos="3635"/>
        </w:tabs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6992620</wp:posOffset>
                </wp:positionH>
                <wp:positionV relativeFrom="paragraph">
                  <wp:posOffset>938530</wp:posOffset>
                </wp:positionV>
                <wp:extent cx="1897380" cy="258445"/>
                <wp:effectExtent l="4445" t="4445" r="3175" b="3810"/>
                <wp:wrapNone/>
                <wp:docPr id="11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Pr="006051EF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オークション関連書類台帳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31" type="#_x0000_t202" style="position:absolute;left:0;text-align:left;margin-left:550.6pt;margin-top:73.9pt;width:149.4pt;height:20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" filled="f" stroked="f">
                <v:textbox inset="1mm,.05mm,0,0">
                  <w:txbxContent>
                    <w:p w:rsidR="007A6999" w:rsidRPr="006051EF" w:rsidRDefault="007A6999" w:rsidP="007A69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オークション関連書類台帳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6621780</wp:posOffset>
                </wp:positionH>
                <wp:positionV relativeFrom="paragraph">
                  <wp:posOffset>400685</wp:posOffset>
                </wp:positionV>
                <wp:extent cx="1066800" cy="340995"/>
                <wp:effectExtent l="0" t="0" r="4445" b="1905"/>
                <wp:wrapNone/>
                <wp:docPr id="10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スタート希望</w:t>
                            </w:r>
                          </w:p>
                          <w:p w:rsidR="007A6999" w:rsidRPr="006051EF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価格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32" type="#_x0000_t202" style="position:absolute;left:0;text-align:left;margin-left:521.4pt;margin-top:31.55pt;width:84pt;height:26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" filled="f" stroked="f">
                <v:textbox inset="1mm,.05mm,0,0">
                  <w:txbxContent>
                    <w:p w:rsidR="007A6999" w:rsidRDefault="007A6999" w:rsidP="007A69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スタート希望</w:t>
                      </w:r>
                    </w:p>
                    <w:p w:rsidR="007A6999" w:rsidRPr="006051EF" w:rsidRDefault="007A6999" w:rsidP="007A69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価格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5755005</wp:posOffset>
                </wp:positionH>
                <wp:positionV relativeFrom="paragraph">
                  <wp:posOffset>771525</wp:posOffset>
                </wp:positionV>
                <wp:extent cx="1600200" cy="0"/>
                <wp:effectExtent l="5080" t="56515" r="23495" b="57785"/>
                <wp:wrapNone/>
                <wp:docPr id="108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56F4E1" id="Line 40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3.15pt,60.75pt" to="579.1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">
                <v:stroke endarrow="block"/>
              </v:lin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2087880</wp:posOffset>
                </wp:positionH>
                <wp:positionV relativeFrom="paragraph">
                  <wp:posOffset>771525</wp:posOffset>
                </wp:positionV>
                <wp:extent cx="1600200" cy="0"/>
                <wp:effectExtent l="5080" t="56515" r="23495" b="57785"/>
                <wp:wrapNone/>
                <wp:docPr id="107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3FA045" id="Line 39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4pt,60.75pt" to="290.4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">
                <v:stroke endarrow="block"/>
              </v:lin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7603490</wp:posOffset>
                </wp:positionH>
                <wp:positionV relativeFrom="paragraph">
                  <wp:posOffset>645160</wp:posOffset>
                </wp:positionV>
                <wp:extent cx="533400" cy="280035"/>
                <wp:effectExtent l="5715" t="6350" r="13335" b="8890"/>
                <wp:wrapNone/>
                <wp:docPr id="106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B75A3" id="AutoShape 38" o:spid="_x0000_s1026" type="#_x0000_t133" style="position:absolute;left:0;text-align:left;margin-left:598.7pt;margin-top:50.8pt;width:42pt;height:22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" fillcolor="#ffc" strokeweight=".25pt">
                <v:textbox inset="0,.7pt,0,.7pt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1754505</wp:posOffset>
                </wp:positionH>
                <wp:positionV relativeFrom="paragraph">
                  <wp:posOffset>362585</wp:posOffset>
                </wp:positionV>
                <wp:extent cx="1066800" cy="408940"/>
                <wp:effectExtent l="0" t="0" r="4445" b="635"/>
                <wp:wrapNone/>
                <wp:docPr id="10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スタート希望</w:t>
                            </w:r>
                          </w:p>
                          <w:p w:rsidR="007A6999" w:rsidRPr="006051EF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価格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33" type="#_x0000_t202" style="position:absolute;left:0;text-align:left;margin-left:138.15pt;margin-top:28.55pt;width:84pt;height:3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" filled="f" stroked="f">
                <v:textbox inset="1mm,.05mm,0,0">
                  <w:txbxContent>
                    <w:p w:rsidR="007A6999" w:rsidRDefault="007A6999" w:rsidP="007A69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スタート希望</w:t>
                      </w:r>
                    </w:p>
                    <w:p w:rsidR="007A6999" w:rsidRPr="006051EF" w:rsidRDefault="007A6999" w:rsidP="007A69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価格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3825240</wp:posOffset>
                </wp:positionH>
                <wp:positionV relativeFrom="paragraph">
                  <wp:posOffset>678180</wp:posOffset>
                </wp:positionV>
                <wp:extent cx="1838960" cy="191135"/>
                <wp:effectExtent l="8890" t="10795" r="9525" b="7620"/>
                <wp:wrapNone/>
                <wp:docPr id="10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103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6999" w:rsidRPr="006051EF" w:rsidRDefault="007A6999" w:rsidP="007A699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.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104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6999" w:rsidRPr="006051EF" w:rsidRDefault="007A6999" w:rsidP="007A6999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価格設定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34" style="position:absolute;left:0;text-align:left;margin-left:301.2pt;margin-top:53.4pt;width:144.8pt;height:15.05pt;z-index:251665408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">
                <v:shape id="Text Box 35" o:spid="_x0000_s1035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">
                  <v:textbox inset="0,.05mm,0,.7pt">
                    <w:txbxContent>
                      <w:p w:rsidR="007A6999" w:rsidRPr="006051EF" w:rsidRDefault="007A6999" w:rsidP="007A699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_x0000_s1036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">
                  <v:textbox inset="1mm,.05mm,0,0">
                    <w:txbxContent>
                      <w:p w:rsidR="007A6999" w:rsidRPr="006051EF" w:rsidRDefault="007A6999" w:rsidP="007A6999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価格設定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1049020</wp:posOffset>
                </wp:positionH>
                <wp:positionV relativeFrom="paragraph">
                  <wp:posOffset>856615</wp:posOffset>
                </wp:positionV>
                <wp:extent cx="1206500" cy="205105"/>
                <wp:effectExtent l="4445" t="0" r="0" b="0"/>
                <wp:wrapNone/>
                <wp:docPr id="10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Pr="006051EF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希望価格設定画面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37" type="#_x0000_t202" style="position:absolute;left:0;text-align:left;margin-left:82.6pt;margin-top:67.45pt;width:95pt;height:16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" filled="f" stroked="f">
                <v:textbox inset="1mm,.05mm,0,0">
                  <w:txbxContent>
                    <w:p w:rsidR="007A6999" w:rsidRPr="006051EF" w:rsidRDefault="007A6999" w:rsidP="007A69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希望価格設定画面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1076960</wp:posOffset>
                </wp:positionH>
                <wp:positionV relativeFrom="paragraph">
                  <wp:posOffset>157480</wp:posOffset>
                </wp:positionV>
                <wp:extent cx="1206500" cy="205105"/>
                <wp:effectExtent l="3810" t="4445" r="0" b="0"/>
                <wp:wrapNone/>
                <wp:docPr id="10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Pr="006051EF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スキャナー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8" type="#_x0000_t202" style="position:absolute;left:0;text-align:left;margin-left:84.8pt;margin-top:12.4pt;width:95pt;height:1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" filled="f" stroked="f">
                <v:textbox inset="1mm,.05mm,0,0">
                  <w:txbxContent>
                    <w:p w:rsidR="007A6999" w:rsidRPr="006051EF" w:rsidRDefault="007A6999" w:rsidP="007A69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スキャナー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7038340</wp:posOffset>
                </wp:positionH>
                <wp:positionV relativeFrom="paragraph">
                  <wp:posOffset>170815</wp:posOffset>
                </wp:positionV>
                <wp:extent cx="1897380" cy="258445"/>
                <wp:effectExtent l="2540" t="0" r="0" b="0"/>
                <wp:wrapNone/>
                <wp:docPr id="99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278EC" w:rsidRPr="006051EF" w:rsidRDefault="007A6999" w:rsidP="00B278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オークション関連書類台帳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39" type="#_x0000_t202" style="position:absolute;left:0;text-align:left;margin-left:554.2pt;margin-top:13.45pt;width:149.4pt;height:2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" filled="f" stroked="f">
                <v:textbox inset="1mm,.05mm,0,0">
                  <w:txbxContent>
                    <w:p w:rsidR="00B278EC" w:rsidRPr="006051EF" w:rsidRDefault="007A6999" w:rsidP="00B278E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オークション関連書類台帳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3810</wp:posOffset>
                </wp:positionV>
                <wp:extent cx="1600200" cy="0"/>
                <wp:effectExtent l="12700" t="60325" r="15875" b="53975"/>
                <wp:wrapNone/>
                <wp:docPr id="98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CEE03A" id="Line 26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6.75pt,.3pt" to="582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">
                <v:stroke endarrow="block"/>
              </v:lin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3810</wp:posOffset>
                </wp:positionV>
                <wp:extent cx="1600200" cy="0"/>
                <wp:effectExtent l="12700" t="60325" r="15875" b="53975"/>
                <wp:wrapNone/>
                <wp:docPr id="97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3931D" id="Line 2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.3pt" to="294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">
                <v:stroke endarrow="block"/>
              </v:line>
            </w:pict>
          </mc:Fallback>
        </mc:AlternateContent>
      </w:r>
    </w:p>
    <w:p w:rsidR="006051EF" w:rsidRPr="006051EF" w:rsidRDefault="007A6999" w:rsidP="006051EF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1425575</wp:posOffset>
            </wp:positionH>
            <wp:positionV relativeFrom="paragraph">
              <wp:posOffset>78740</wp:posOffset>
            </wp:positionV>
            <wp:extent cx="466725" cy="373380"/>
            <wp:effectExtent l="0" t="0" r="0" b="0"/>
            <wp:wrapNone/>
            <wp:docPr id="95" name="図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3821" w:rsidRDefault="00833821" w:rsidP="00B278EC">
      <w:pPr>
        <w:jc w:val="left"/>
        <w:rPr>
          <w:sz w:val="28"/>
          <w:szCs w:val="28"/>
        </w:rPr>
      </w:pPr>
    </w:p>
    <w:p w:rsidR="00B278EC" w:rsidRDefault="007A6999" w:rsidP="00B278EC">
      <w:pPr>
        <w:jc w:val="lef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6568440</wp:posOffset>
                </wp:positionH>
                <wp:positionV relativeFrom="paragraph">
                  <wp:posOffset>55245</wp:posOffset>
                </wp:positionV>
                <wp:extent cx="1010920" cy="396875"/>
                <wp:effectExtent l="0" t="0" r="0" b="3810"/>
                <wp:wrapNone/>
                <wp:docPr id="9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0920" cy="39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売注残</w:t>
                            </w:r>
                          </w:p>
                          <w:p w:rsidR="007A6999" w:rsidRPr="006051EF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一覧情報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40" type="#_x0000_t202" style="position:absolute;margin-left:517.2pt;margin-top:4.35pt;width:79.6pt;height:3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" filled="f" stroked="f">
                <v:textbox inset="1mm,.05mm,0,0">
                  <w:txbxContent>
                    <w:p w:rsidR="007A6999" w:rsidRDefault="007A6999" w:rsidP="007A69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売注残</w:t>
                      </w:r>
                    </w:p>
                    <w:p w:rsidR="007A6999" w:rsidRPr="006051EF" w:rsidRDefault="007A6999" w:rsidP="007A69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一覧情報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7614285</wp:posOffset>
            </wp:positionH>
            <wp:positionV relativeFrom="paragraph">
              <wp:posOffset>280035</wp:posOffset>
            </wp:positionV>
            <wp:extent cx="466725" cy="373380"/>
            <wp:effectExtent l="0" t="0" r="0" b="0"/>
            <wp:wrapNone/>
            <wp:docPr id="92" name="図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3843020</wp:posOffset>
                </wp:positionH>
                <wp:positionV relativeFrom="paragraph">
                  <wp:posOffset>422910</wp:posOffset>
                </wp:positionV>
                <wp:extent cx="1838960" cy="191135"/>
                <wp:effectExtent l="7620" t="5080" r="10795" b="13335"/>
                <wp:wrapNone/>
                <wp:docPr id="89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90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6999" w:rsidRPr="006051EF" w:rsidRDefault="007A6999" w:rsidP="007A699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.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9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6999" w:rsidRPr="006051EF" w:rsidRDefault="007A6999" w:rsidP="007A6999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売注残一覧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" o:spid="_x0000_s1041" style="position:absolute;margin-left:302.6pt;margin-top:33.3pt;width:144.8pt;height:15.05pt;z-index:251678720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">
                <v:shape id="Text Box 51" o:spid="_x0000_s1042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">
                  <v:textbox inset="0,.05mm,0,.7pt">
                    <w:txbxContent>
                      <w:p w:rsidR="007A6999" w:rsidRPr="006051EF" w:rsidRDefault="007A6999" w:rsidP="007A699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Text Box 52" o:spid="_x0000_s1043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">
                  <v:textbox inset="1mm,.05mm,0,0">
                    <w:txbxContent>
                      <w:p w:rsidR="007A6999" w:rsidRPr="006051EF" w:rsidRDefault="007A6999" w:rsidP="007A6999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売注残一覧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2098675</wp:posOffset>
                </wp:positionH>
                <wp:positionV relativeFrom="paragraph">
                  <wp:posOffset>476885</wp:posOffset>
                </wp:positionV>
                <wp:extent cx="1600200" cy="0"/>
                <wp:effectExtent l="6350" t="59055" r="22225" b="55245"/>
                <wp:wrapNone/>
                <wp:docPr id="88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DD575A" id="Line 48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25pt,37.55pt" to="291.2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">
                <v:stroke endarrow="block"/>
              </v:lin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1351915</wp:posOffset>
                </wp:positionH>
                <wp:positionV relativeFrom="paragraph">
                  <wp:posOffset>280035</wp:posOffset>
                </wp:positionV>
                <wp:extent cx="533400" cy="280035"/>
                <wp:effectExtent l="12065" t="5080" r="6985" b="10160"/>
                <wp:wrapNone/>
                <wp:docPr id="87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8D7FC4" id="AutoShape 46" o:spid="_x0000_s1026" type="#_x0000_t133" style="position:absolute;left:0;text-align:left;margin-left:106.45pt;margin-top:22.05pt;width:42pt;height:22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" fillcolor="#ffc" strokeweight=".25pt">
                <v:textbox inset="0,.7pt,0,.7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6850380</wp:posOffset>
                </wp:positionH>
                <wp:positionV relativeFrom="paragraph">
                  <wp:posOffset>732790</wp:posOffset>
                </wp:positionV>
                <wp:extent cx="1897380" cy="258445"/>
                <wp:effectExtent l="0" t="635" r="2540" b="0"/>
                <wp:wrapNone/>
                <wp:docPr id="86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Pr="006051EF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売注残一覧画面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44" type="#_x0000_t202" style="position:absolute;margin-left:539.4pt;margin-top:57.7pt;width:149.4pt;height:20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" filled="f" stroked="f">
                <v:textbox inset="1mm,.05mm,0,0">
                  <w:txbxContent>
                    <w:p w:rsidR="007A6999" w:rsidRPr="006051EF" w:rsidRDefault="007A6999" w:rsidP="007A69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売注残一覧画面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5815330</wp:posOffset>
                </wp:positionH>
                <wp:positionV relativeFrom="paragraph">
                  <wp:posOffset>523240</wp:posOffset>
                </wp:positionV>
                <wp:extent cx="1600200" cy="0"/>
                <wp:effectExtent l="8255" t="57785" r="20320" b="56515"/>
                <wp:wrapNone/>
                <wp:docPr id="85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6A78F1" id="Line 53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7.9pt,41.2pt" to="583.9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">
                <v:stroke endarrow="block"/>
              </v:lin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1014095</wp:posOffset>
                </wp:positionH>
                <wp:positionV relativeFrom="paragraph">
                  <wp:posOffset>629285</wp:posOffset>
                </wp:positionV>
                <wp:extent cx="1206500" cy="205105"/>
                <wp:effectExtent l="0" t="1905" r="0" b="2540"/>
                <wp:wrapNone/>
                <wp:docPr id="84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Pr="006051EF" w:rsidRDefault="00147AEC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受注管理</w:t>
                            </w:r>
                            <w:r w:rsidR="007A6999">
                              <w:rPr>
                                <w:rFonts w:hint="eastAsia"/>
                              </w:rPr>
                              <w:t>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45" type="#_x0000_t202" style="position:absolute;margin-left:79.85pt;margin-top:49.55pt;width:95pt;height:16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" filled="f" stroked="f">
                <v:textbox inset="1mm,.05mm,0,0">
                  <w:txbxContent>
                    <w:p w:rsidR="007A6999" w:rsidRPr="006051EF" w:rsidRDefault="00147AEC" w:rsidP="007A69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受注管理</w:t>
                      </w:r>
                      <w:r w:rsidR="007A6999">
                        <w:rPr>
                          <w:rFonts w:hint="eastAsia"/>
                        </w:rPr>
                        <w:t>台帳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1953260</wp:posOffset>
                </wp:positionH>
                <wp:positionV relativeFrom="paragraph">
                  <wp:posOffset>78105</wp:posOffset>
                </wp:positionV>
                <wp:extent cx="1066800" cy="386715"/>
                <wp:effectExtent l="3810" t="3175" r="0" b="635"/>
                <wp:wrapNone/>
                <wp:docPr id="83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86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売注残一覧</w:t>
                            </w:r>
                          </w:p>
                          <w:p w:rsidR="007A6999" w:rsidRPr="006051EF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46" type="#_x0000_t202" style="position:absolute;margin-left:153.8pt;margin-top:6.15pt;width:84pt;height:30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" filled="f" stroked="f">
                <v:textbox inset="1mm,.05mm,0,0">
                  <w:txbxContent>
                    <w:p w:rsidR="007A6999" w:rsidRDefault="007A6999" w:rsidP="007A69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売注残一覧</w:t>
                      </w:r>
                    </w:p>
                    <w:p w:rsidR="007A6999" w:rsidRPr="006051EF" w:rsidRDefault="007A6999" w:rsidP="007A69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</w:p>
    <w:p w:rsidR="00B278EC" w:rsidRDefault="00B278EC" w:rsidP="00B278EC">
      <w:pPr>
        <w:jc w:val="left"/>
        <w:rPr>
          <w:sz w:val="28"/>
          <w:szCs w:val="28"/>
        </w:rPr>
      </w:pPr>
    </w:p>
    <w:p w:rsidR="00B278EC" w:rsidRDefault="007A6999" w:rsidP="00B278EC">
      <w:pPr>
        <w:jc w:val="lef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6500495</wp:posOffset>
                </wp:positionH>
                <wp:positionV relativeFrom="paragraph">
                  <wp:posOffset>170180</wp:posOffset>
                </wp:positionV>
                <wp:extent cx="1066800" cy="408940"/>
                <wp:effectExtent l="0" t="1270" r="1905" b="0"/>
                <wp:wrapNone/>
                <wp:docPr id="81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変更希望</w:t>
                            </w:r>
                          </w:p>
                          <w:p w:rsidR="007A6999" w:rsidRPr="006051EF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価格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47" type="#_x0000_t202" style="position:absolute;margin-left:511.85pt;margin-top:13.4pt;width:84pt;height:32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" filled="f" stroked="f">
                <v:textbox inset="1mm,.05mm,0,0">
                  <w:txbxContent>
                    <w:p w:rsidR="007A6999" w:rsidRDefault="007A6999" w:rsidP="007A69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変更希望</w:t>
                      </w:r>
                    </w:p>
                    <w:p w:rsidR="007A6999" w:rsidRPr="006051EF" w:rsidRDefault="007A6999" w:rsidP="007A69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価格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7567295</wp:posOffset>
                </wp:positionH>
                <wp:positionV relativeFrom="paragraph">
                  <wp:posOffset>309880</wp:posOffset>
                </wp:positionV>
                <wp:extent cx="533400" cy="280035"/>
                <wp:effectExtent l="7620" t="7620" r="11430" b="7620"/>
                <wp:wrapNone/>
                <wp:docPr id="80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52E31" id="AutoShape 65" o:spid="_x0000_s1026" type="#_x0000_t133" style="position:absolute;left:0;text-align:left;margin-left:595.85pt;margin-top:24.4pt;width:42pt;height:22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" fillcolor="#ffc" strokeweight=".25pt">
                <v:textbox inset="0,.7pt,0,.7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1899285</wp:posOffset>
                </wp:positionH>
                <wp:positionV relativeFrom="paragraph">
                  <wp:posOffset>180975</wp:posOffset>
                </wp:positionV>
                <wp:extent cx="1066800" cy="408940"/>
                <wp:effectExtent l="0" t="2540" r="2540" b="0"/>
                <wp:wrapNone/>
                <wp:docPr id="79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変更希望</w:t>
                            </w:r>
                          </w:p>
                          <w:p w:rsidR="007A6999" w:rsidRPr="006051EF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価格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48" type="#_x0000_t202" style="position:absolute;margin-left:149.55pt;margin-top:14.25pt;width:84pt;height:32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" filled="f" stroked="f">
                <v:textbox inset="1mm,.05mm,0,0">
                  <w:txbxContent>
                    <w:p w:rsidR="007A6999" w:rsidRDefault="007A6999" w:rsidP="007A69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変更希望</w:t>
                      </w:r>
                    </w:p>
                    <w:p w:rsidR="007A6999" w:rsidRPr="006051EF" w:rsidRDefault="007A6999" w:rsidP="007A69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価格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1502410</wp:posOffset>
            </wp:positionH>
            <wp:positionV relativeFrom="paragraph">
              <wp:posOffset>295910</wp:posOffset>
            </wp:positionV>
            <wp:extent cx="466725" cy="373380"/>
            <wp:effectExtent l="0" t="0" r="0" b="0"/>
            <wp:wrapNone/>
            <wp:docPr id="78" name="図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7052310</wp:posOffset>
                </wp:positionH>
                <wp:positionV relativeFrom="paragraph">
                  <wp:posOffset>693420</wp:posOffset>
                </wp:positionV>
                <wp:extent cx="1897380" cy="258445"/>
                <wp:effectExtent l="0" t="635" r="635" b="0"/>
                <wp:wrapNone/>
                <wp:docPr id="77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Pr="006051EF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オークション関連書類台帳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49" type="#_x0000_t202" style="position:absolute;margin-left:555.3pt;margin-top:54.6pt;width:149.4pt;height:20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" filled="f" stroked="f">
                <v:textbox inset="1mm,.05mm,0,0">
                  <w:txbxContent>
                    <w:p w:rsidR="007A6999" w:rsidRPr="006051EF" w:rsidRDefault="007A6999" w:rsidP="007A69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オークション関連書類台帳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717550</wp:posOffset>
                </wp:positionV>
                <wp:extent cx="1206500" cy="205105"/>
                <wp:effectExtent l="3175" t="0" r="0" b="0"/>
                <wp:wrapNone/>
                <wp:docPr id="76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Pr="006051EF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希望価格変更画面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50" type="#_x0000_t202" style="position:absolute;margin-left:86.25pt;margin-top:56.5pt;width:95pt;height:16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" filled="f" stroked="f">
                <v:textbox inset="1mm,.05mm,0,0">
                  <w:txbxContent>
                    <w:p w:rsidR="007A6999" w:rsidRPr="006051EF" w:rsidRDefault="007A6999" w:rsidP="007A69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希望価格変更画面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5829300</wp:posOffset>
                </wp:positionH>
                <wp:positionV relativeFrom="paragraph">
                  <wp:posOffset>630555</wp:posOffset>
                </wp:positionV>
                <wp:extent cx="1600200" cy="0"/>
                <wp:effectExtent l="12700" t="61595" r="15875" b="52705"/>
                <wp:wrapNone/>
                <wp:docPr id="75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A6096A" id="Line 61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pt,49.65pt" to="58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669290</wp:posOffset>
                </wp:positionV>
                <wp:extent cx="1600200" cy="0"/>
                <wp:effectExtent l="12700" t="52705" r="15875" b="61595"/>
                <wp:wrapNone/>
                <wp:docPr id="74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AE759" id="Line 60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52.7pt" to="294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">
                <v:stroke endarrow="block"/>
              </v:lin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3842385</wp:posOffset>
                </wp:positionH>
                <wp:positionV relativeFrom="paragraph">
                  <wp:posOffset>546100</wp:posOffset>
                </wp:positionV>
                <wp:extent cx="1838960" cy="191135"/>
                <wp:effectExtent l="6985" t="5715" r="11430" b="12700"/>
                <wp:wrapNone/>
                <wp:docPr id="71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72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6999" w:rsidRPr="006051EF" w:rsidRDefault="007A6999" w:rsidP="007A699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.</w:t>
                              </w: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7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6999" w:rsidRPr="006051EF" w:rsidRDefault="007A6999" w:rsidP="007A6999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希望価格変更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7" o:spid="_x0000_s1051" style="position:absolute;margin-left:302.55pt;margin-top:43pt;width:144.8pt;height:15.05pt;z-index:251683840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">
                <v:shape id="Text Box 58" o:spid="_x0000_s1052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">
                  <v:textbox inset="0,.05mm,0,.7pt">
                    <w:txbxContent>
                      <w:p w:rsidR="007A6999" w:rsidRPr="006051EF" w:rsidRDefault="007A6999" w:rsidP="007A699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shape>
                <v:shape id="Text Box 59" o:spid="_x0000_s1053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">
                  <v:textbox inset="1mm,.05mm,0,0">
                    <w:txbxContent>
                      <w:p w:rsidR="007A6999" w:rsidRPr="006051EF" w:rsidRDefault="007A6999" w:rsidP="007A6999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希望価格変更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278EC" w:rsidRDefault="00B278EC" w:rsidP="00B278EC">
      <w:pPr>
        <w:jc w:val="left"/>
        <w:rPr>
          <w:sz w:val="28"/>
          <w:szCs w:val="28"/>
        </w:rPr>
      </w:pPr>
    </w:p>
    <w:p w:rsidR="00B278EC" w:rsidRDefault="00B278EC" w:rsidP="00B278EC">
      <w:pPr>
        <w:jc w:val="left"/>
        <w:rPr>
          <w:sz w:val="28"/>
          <w:szCs w:val="28"/>
        </w:rPr>
      </w:pPr>
    </w:p>
    <w:p w:rsidR="00B278EC" w:rsidRDefault="00B278EC" w:rsidP="00B278EC">
      <w:pPr>
        <w:jc w:val="left"/>
        <w:rPr>
          <w:sz w:val="28"/>
          <w:szCs w:val="28"/>
        </w:rPr>
      </w:pPr>
    </w:p>
    <w:p w:rsidR="007A6999" w:rsidRDefault="007A6999" w:rsidP="00B278EC">
      <w:pPr>
        <w:jc w:val="left"/>
        <w:rPr>
          <w:sz w:val="28"/>
          <w:szCs w:val="28"/>
        </w:rPr>
      </w:pPr>
    </w:p>
    <w:p w:rsidR="007A6999" w:rsidRDefault="007A6999" w:rsidP="00B278EC">
      <w:pPr>
        <w:jc w:val="left"/>
        <w:rPr>
          <w:sz w:val="28"/>
          <w:szCs w:val="28"/>
        </w:rPr>
      </w:pPr>
    </w:p>
    <w:p w:rsidR="007A6999" w:rsidRDefault="007A6999" w:rsidP="00B278EC">
      <w:pPr>
        <w:jc w:val="left"/>
        <w:rPr>
          <w:sz w:val="28"/>
          <w:szCs w:val="28"/>
        </w:rPr>
      </w:pPr>
    </w:p>
    <w:p w:rsidR="007A6999" w:rsidRDefault="007A6999" w:rsidP="00B278EC">
      <w:pPr>
        <w:jc w:val="left"/>
        <w:rPr>
          <w:sz w:val="28"/>
          <w:szCs w:val="28"/>
        </w:rPr>
      </w:pPr>
    </w:p>
    <w:p w:rsidR="007A6999" w:rsidRDefault="007A6999" w:rsidP="00B278EC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1530350</wp:posOffset>
                </wp:positionH>
                <wp:positionV relativeFrom="paragraph">
                  <wp:posOffset>346075</wp:posOffset>
                </wp:positionV>
                <wp:extent cx="1897380" cy="504190"/>
                <wp:effectExtent l="0" t="1270" r="0" b="0"/>
                <wp:wrapNone/>
                <wp:docPr id="69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50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7A6999" w:rsidRPr="006051EF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関連書類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" o:spid="_x0000_s1054" type="#_x0000_t202" style="position:absolute;margin-left:120.5pt;margin-top:27.25pt;width:149.4pt;height:39.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" filled="f" stroked="f">
                <v:textbox inset="1mm,.05mm,0,0">
                  <w:txbxContent>
                    <w:p w:rsidR="007A6999" w:rsidRDefault="007A6999" w:rsidP="007A69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7A6999" w:rsidRPr="006051EF" w:rsidRDefault="007A6999" w:rsidP="007A69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関連書類</w:t>
                      </w:r>
                    </w:p>
                  </w:txbxContent>
                </v:textbox>
              </v:shape>
            </w:pict>
          </mc:Fallback>
        </mc:AlternateContent>
      </w:r>
    </w:p>
    <w:p w:rsidR="007A6999" w:rsidRDefault="007A6999" w:rsidP="00B278EC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2245360</wp:posOffset>
                </wp:positionH>
                <wp:positionV relativeFrom="paragraph">
                  <wp:posOffset>367665</wp:posOffset>
                </wp:positionV>
                <wp:extent cx="1672590" cy="483235"/>
                <wp:effectExtent l="10160" t="13970" r="22225" b="55245"/>
                <wp:wrapNone/>
                <wp:docPr id="68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2590" cy="4832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F415B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101" o:spid="_x0000_s1026" type="#_x0000_t34" style="position:absolute;left:0;text-align:left;margin-left:176.8pt;margin-top:28.95pt;width:131.7pt;height:38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136525</wp:posOffset>
                </wp:positionV>
                <wp:extent cx="533400" cy="280035"/>
                <wp:effectExtent l="12065" t="11430" r="6985" b="13335"/>
                <wp:wrapNone/>
                <wp:docPr id="67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AD948" id="AutoShape 99" o:spid="_x0000_s1026" type="#_x0000_t133" style="position:absolute;left:0;text-align:left;margin-left:125.95pt;margin-top:10.75pt;width:42pt;height:22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" fillcolor="#ffc" strokeweight=".25pt">
                <v:textbox inset="0,.7pt,0,.7pt"/>
              </v:shape>
            </w:pict>
          </mc:Fallback>
        </mc:AlternateContent>
      </w:r>
    </w:p>
    <w:p w:rsidR="007A6999" w:rsidRDefault="007A6999" w:rsidP="00B278EC">
      <w:pPr>
        <w:jc w:val="lef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7762875</wp:posOffset>
            </wp:positionH>
            <wp:positionV relativeFrom="paragraph">
              <wp:posOffset>222885</wp:posOffset>
            </wp:positionV>
            <wp:extent cx="533400" cy="314325"/>
            <wp:effectExtent l="0" t="0" r="0" b="0"/>
            <wp:wrapNone/>
            <wp:docPr id="113" name="図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816610</wp:posOffset>
                </wp:positionH>
                <wp:positionV relativeFrom="paragraph">
                  <wp:posOffset>69850</wp:posOffset>
                </wp:positionV>
                <wp:extent cx="1897380" cy="408940"/>
                <wp:effectExtent l="635" t="2540" r="0" b="0"/>
                <wp:wrapNone/>
                <wp:docPr id="66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オークション関連</w:t>
                            </w:r>
                          </w:p>
                          <w:p w:rsidR="007A6999" w:rsidRPr="006051EF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書類台帳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" o:spid="_x0000_s1055" type="#_x0000_t202" style="position:absolute;margin-left:64.3pt;margin-top:5.5pt;width:149.4pt;height:32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" filled="f" stroked="f">
                <v:textbox inset="1mm,.05mm,0,0">
                  <w:txbxContent>
                    <w:p w:rsidR="007A6999" w:rsidRDefault="007A6999" w:rsidP="007A69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オークション関連</w:t>
                      </w:r>
                    </w:p>
                    <w:p w:rsidR="007A6999" w:rsidRPr="006051EF" w:rsidRDefault="007A6999" w:rsidP="007A69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書類台帳</w:t>
                      </w:r>
                    </w:p>
                  </w:txbxContent>
                </v:textbox>
              </v:shape>
            </w:pict>
          </mc:Fallback>
        </mc:AlternateContent>
      </w:r>
    </w:p>
    <w:p w:rsidR="00B278EC" w:rsidRDefault="007A6999" w:rsidP="00B278EC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7096125</wp:posOffset>
                </wp:positionH>
                <wp:positionV relativeFrom="paragraph">
                  <wp:posOffset>165100</wp:posOffset>
                </wp:positionV>
                <wp:extent cx="1897380" cy="275590"/>
                <wp:effectExtent l="3175" t="3175" r="4445" b="0"/>
                <wp:wrapNone/>
                <wp:docPr id="65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Pr="006051EF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請</w:t>
                            </w:r>
                            <w:r w:rsidR="00F461B4">
                              <w:rPr>
                                <w:rFonts w:hint="eastAsia"/>
                              </w:rPr>
                              <w:t>求書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4" o:spid="_x0000_s1056" type="#_x0000_t202" style="position:absolute;margin-left:558.75pt;margin-top:13pt;width:149.4pt;height:21.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" filled="f" stroked="f">
                <v:textbox inset="1mm,.05mm,0,0">
                  <w:txbxContent>
                    <w:p w:rsidR="007A6999" w:rsidRPr="006051EF" w:rsidRDefault="007A6999" w:rsidP="007A69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請</w:t>
                      </w:r>
                      <w:r w:rsidR="00F461B4">
                        <w:rPr>
                          <w:rFonts w:hint="eastAsia"/>
                        </w:rPr>
                        <w:t>求書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6100445</wp:posOffset>
                </wp:positionH>
                <wp:positionV relativeFrom="paragraph">
                  <wp:posOffset>29845</wp:posOffset>
                </wp:positionV>
                <wp:extent cx="1897380" cy="275590"/>
                <wp:effectExtent l="0" t="1270" r="0" b="0"/>
                <wp:wrapNone/>
                <wp:docPr id="64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Pr="006051EF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請求書情報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" o:spid="_x0000_s1057" type="#_x0000_t202" style="position:absolute;margin-left:480.35pt;margin-top:2.35pt;width:149.4pt;height:21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" filled="f" stroked="f">
                <v:textbox inset="1mm,.05mm,0,0">
                  <w:txbxContent>
                    <w:p w:rsidR="007A6999" w:rsidRPr="006051EF" w:rsidRDefault="007A6999" w:rsidP="007A69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請求書情報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1614170</wp:posOffset>
                </wp:positionH>
                <wp:positionV relativeFrom="paragraph">
                  <wp:posOffset>29845</wp:posOffset>
                </wp:positionV>
                <wp:extent cx="1897380" cy="326390"/>
                <wp:effectExtent l="0" t="1270" r="0" b="0"/>
                <wp:wrapNone/>
                <wp:docPr id="63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Pr="006051EF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顧客情報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" o:spid="_x0000_s1058" type="#_x0000_t202" style="position:absolute;margin-left:127.1pt;margin-top:2.35pt;width:149.4pt;height:25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" filled="f" stroked="f">
                <v:textbox inset="1mm,.05mm,0,0">
                  <w:txbxContent>
                    <w:p w:rsidR="007A6999" w:rsidRPr="006051EF" w:rsidRDefault="007A6999" w:rsidP="007A69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顧客情報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5939790</wp:posOffset>
                </wp:positionH>
                <wp:positionV relativeFrom="paragraph">
                  <wp:posOffset>269875</wp:posOffset>
                </wp:positionV>
                <wp:extent cx="1600200" cy="0"/>
                <wp:effectExtent l="8890" t="60325" r="19685" b="53975"/>
                <wp:wrapNone/>
                <wp:docPr id="62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35C5DC" id="Line 98" o:spid="_x0000_s1026" style="position:absolute;left:0;text-align:lef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7.7pt,21.25pt" to="593.7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">
                <v:stroke endarrow="block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3989705</wp:posOffset>
                </wp:positionH>
                <wp:positionV relativeFrom="paragraph">
                  <wp:posOffset>165100</wp:posOffset>
                </wp:positionV>
                <wp:extent cx="1838960" cy="191135"/>
                <wp:effectExtent l="11430" t="12700" r="6985" b="5715"/>
                <wp:wrapNone/>
                <wp:docPr id="59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60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6999" w:rsidRPr="006051EF" w:rsidRDefault="007A6999" w:rsidP="007A699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.5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61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6999" w:rsidRPr="006051EF" w:rsidRDefault="007A6999" w:rsidP="007A6999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諸経費請求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5" o:spid="_x0000_s1059" style="position:absolute;margin-left:314.15pt;margin-top:13pt;width:144.8pt;height:15.05pt;z-index:251722752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">
                <v:shape id="Text Box 96" o:spid="_x0000_s1060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">
                  <v:textbox inset="0,.05mm,0,.7pt">
                    <w:txbxContent>
                      <w:p w:rsidR="007A6999" w:rsidRPr="006051EF" w:rsidRDefault="007A6999" w:rsidP="007A699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>.5</w:t>
                        </w:r>
                      </w:p>
                    </w:txbxContent>
                  </v:textbox>
                </v:shape>
                <v:shape id="Text Box 97" o:spid="_x0000_s1061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">
                  <v:textbox inset="1mm,.05mm,0,0">
                    <w:txbxContent>
                      <w:p w:rsidR="007A6999" w:rsidRPr="006051EF" w:rsidRDefault="007A6999" w:rsidP="007A6999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諸経費請求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2245360</wp:posOffset>
                </wp:positionH>
                <wp:positionV relativeFrom="paragraph">
                  <wp:posOffset>237490</wp:posOffset>
                </wp:positionV>
                <wp:extent cx="1680210" cy="0"/>
                <wp:effectExtent l="10160" t="56515" r="14605" b="57785"/>
                <wp:wrapNone/>
                <wp:docPr id="58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021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2137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4" o:spid="_x0000_s1026" type="#_x0000_t32" style="position:absolute;left:0;text-align:left;margin-left:176.8pt;margin-top:18.7pt;width:132.3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133350</wp:posOffset>
                </wp:positionV>
                <wp:extent cx="533400" cy="280035"/>
                <wp:effectExtent l="12065" t="9525" r="6985" b="5715"/>
                <wp:wrapNone/>
                <wp:docPr id="57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58358" id="AutoShape 102" o:spid="_x0000_s1026" type="#_x0000_t133" style="position:absolute;left:0;text-align:left;margin-left:125.95pt;margin-top:10.5pt;width:42pt;height:22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" fillcolor="#ffc" strokeweight=".25pt">
                <v:textbox inset="0,.7pt,0,.7pt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1278255</wp:posOffset>
                </wp:positionH>
                <wp:positionV relativeFrom="paragraph">
                  <wp:posOffset>460375</wp:posOffset>
                </wp:positionV>
                <wp:extent cx="1206500" cy="205105"/>
                <wp:effectExtent l="0" t="3175" r="0" b="1270"/>
                <wp:wrapNone/>
                <wp:docPr id="56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Pr="006051EF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顧客情報台帳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62" type="#_x0000_t202" style="position:absolute;margin-left:100.65pt;margin-top:36.25pt;width:95pt;height:16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" filled="f" stroked="f">
                <v:textbox inset="1mm,.05mm,0,0">
                  <w:txbxContent>
                    <w:p w:rsidR="007A6999" w:rsidRPr="006051EF" w:rsidRDefault="007A6999" w:rsidP="007A69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顧客情報台帳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815975</wp:posOffset>
                </wp:positionV>
                <wp:extent cx="533400" cy="280035"/>
                <wp:effectExtent l="12065" t="6350" r="6985" b="8890"/>
                <wp:wrapNone/>
                <wp:docPr id="55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7F4A4" id="AutoShape 105" o:spid="_x0000_s1026" type="#_x0000_t133" style="position:absolute;left:0;text-align:left;margin-left:125.95pt;margin-top:64.25pt;width:42pt;height:22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" fillcolor="#ffc" strokeweight=".25pt">
                <v:textbox inset="0,.7pt,0,.7pt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1261110</wp:posOffset>
                </wp:positionH>
                <wp:positionV relativeFrom="paragraph">
                  <wp:posOffset>1166495</wp:posOffset>
                </wp:positionV>
                <wp:extent cx="1206500" cy="205105"/>
                <wp:effectExtent l="0" t="4445" r="0" b="0"/>
                <wp:wrapNone/>
                <wp:docPr id="54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Pr="006051EF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注文状況管理台帳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" o:spid="_x0000_s1063" type="#_x0000_t202" style="position:absolute;margin-left:99.3pt;margin-top:91.85pt;width:95pt;height:16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" filled="f" stroked="f">
                <v:textbox inset="1mm,.05mm,0,0">
                  <w:txbxContent>
                    <w:p w:rsidR="007A6999" w:rsidRPr="006051EF" w:rsidRDefault="007A6999" w:rsidP="007A69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注文状況管理台帳</w:t>
                      </w:r>
                    </w:p>
                  </w:txbxContent>
                </v:textbox>
              </v:shape>
            </w:pict>
          </mc:Fallback>
        </mc:AlternateContent>
      </w:r>
    </w:p>
    <w:p w:rsidR="007A6999" w:rsidRDefault="007A6999" w:rsidP="00B278EC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269875</wp:posOffset>
                </wp:positionV>
                <wp:extent cx="1897380" cy="419735"/>
                <wp:effectExtent l="2540" t="3810" r="0" b="0"/>
                <wp:wrapNone/>
                <wp:docPr id="53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419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注文状況</w:t>
                            </w:r>
                          </w:p>
                          <w:p w:rsidR="007A6999" w:rsidRPr="006051EF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1" o:spid="_x0000_s1064" type="#_x0000_t202" style="position:absolute;margin-left:125.95pt;margin-top:21.25pt;width:149.4pt;height:33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" filled="f" stroked="f">
                <v:textbox inset="1mm,.05mm,0,0">
                  <w:txbxContent>
                    <w:p w:rsidR="007A6999" w:rsidRDefault="007A6999" w:rsidP="007A69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注文状況</w:t>
                      </w:r>
                    </w:p>
                    <w:p w:rsidR="007A6999" w:rsidRPr="006051EF" w:rsidRDefault="007A6999" w:rsidP="007A69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2216150</wp:posOffset>
                </wp:positionH>
                <wp:positionV relativeFrom="paragraph">
                  <wp:posOffset>41275</wp:posOffset>
                </wp:positionV>
                <wp:extent cx="1701800" cy="570230"/>
                <wp:effectExtent l="9525" t="60960" r="22225" b="6985"/>
                <wp:wrapNone/>
                <wp:docPr id="52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01800" cy="57023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66AA8F" id="AutoShape 108" o:spid="_x0000_s1026" type="#_x0000_t34" style="position:absolute;left:0;text-align:left;margin-left:174.5pt;margin-top:3.25pt;width:134pt;height:44.9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">
                <v:stroke endarrow="block"/>
              </v:shape>
            </w:pict>
          </mc:Fallback>
        </mc:AlternateContent>
      </w:r>
    </w:p>
    <w:p w:rsidR="007A6999" w:rsidRDefault="007A6999" w:rsidP="00B278EC">
      <w:pPr>
        <w:jc w:val="left"/>
        <w:rPr>
          <w:sz w:val="28"/>
          <w:szCs w:val="28"/>
        </w:rPr>
      </w:pPr>
    </w:p>
    <w:p w:rsidR="007A6999" w:rsidRDefault="007A6999" w:rsidP="00B278EC">
      <w:pPr>
        <w:jc w:val="left"/>
        <w:rPr>
          <w:sz w:val="28"/>
          <w:szCs w:val="28"/>
        </w:rPr>
      </w:pPr>
    </w:p>
    <w:p w:rsidR="007A6999" w:rsidRDefault="007A6999" w:rsidP="00B278EC">
      <w:pPr>
        <w:jc w:val="left"/>
        <w:rPr>
          <w:sz w:val="28"/>
          <w:szCs w:val="28"/>
        </w:rPr>
      </w:pPr>
    </w:p>
    <w:p w:rsidR="007A6999" w:rsidRDefault="007A6999" w:rsidP="00B278EC">
      <w:pPr>
        <w:jc w:val="left"/>
        <w:rPr>
          <w:sz w:val="28"/>
          <w:szCs w:val="28"/>
        </w:rPr>
      </w:pPr>
    </w:p>
    <w:p w:rsidR="00B278EC" w:rsidRPr="006051EF" w:rsidRDefault="007A6999" w:rsidP="00B278EC">
      <w:pPr>
        <w:jc w:val="lef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1566545</wp:posOffset>
                </wp:positionH>
                <wp:positionV relativeFrom="paragraph">
                  <wp:posOffset>6376035</wp:posOffset>
                </wp:positionV>
                <wp:extent cx="1266825" cy="210820"/>
                <wp:effectExtent l="0" t="0" r="0" b="0"/>
                <wp:wrapNone/>
                <wp:docPr id="5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6999" w:rsidRPr="006051EF" w:rsidRDefault="007A6999" w:rsidP="007A69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受注状況</w:t>
                            </w:r>
                            <w:r>
                              <w:t>管理</w:t>
                            </w:r>
                            <w:r>
                              <w:rPr>
                                <w:rFonts w:hint="eastAsia"/>
                              </w:rPr>
                              <w:t>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65" type="#_x0000_t202" style="position:absolute;margin-left:123.35pt;margin-top:502.05pt;width:99.75pt;height:16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" filled="f" stroked="f">
                <v:textbox inset="1mm,.05mm,0,0">
                  <w:txbxContent>
                    <w:p w:rsidR="007A6999" w:rsidRPr="006051EF" w:rsidRDefault="007A6999" w:rsidP="007A69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受注状況</w:t>
                      </w:r>
                      <w:r>
                        <w:t>管理</w:t>
                      </w:r>
                      <w:r>
                        <w:rPr>
                          <w:rFonts w:hint="eastAsia"/>
                        </w:rPr>
                        <w:t>台帳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1932305</wp:posOffset>
                </wp:positionH>
                <wp:positionV relativeFrom="paragraph">
                  <wp:posOffset>6094730</wp:posOffset>
                </wp:positionV>
                <wp:extent cx="533400" cy="280035"/>
                <wp:effectExtent l="0" t="0" r="0" b="5715"/>
                <wp:wrapNone/>
                <wp:docPr id="50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E986D" id="AutoShape 53" o:spid="_x0000_s1026" type="#_x0000_t133" style="position:absolute;left:0;text-align:left;margin-left:152.15pt;margin-top:479.9pt;width:42pt;height:22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" fillcolor="#ffc" strokeweight=".25pt">
                <v:textbox inset="0,.7pt,0,.7pt"/>
              </v:shape>
            </w:pict>
          </mc:Fallback>
        </mc:AlternateContent>
      </w:r>
    </w:p>
    <w:sectPr w:rsidR="00B278EC" w:rsidRPr="006051EF" w:rsidSect="00F532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F82" w:rsidRDefault="00B33F82" w:rsidP="00273989">
      <w:pPr>
        <w:pStyle w:val="a3"/>
      </w:pPr>
      <w:r>
        <w:separator/>
      </w:r>
    </w:p>
  </w:endnote>
  <w:endnote w:type="continuationSeparator" w:id="0">
    <w:p w:rsidR="00B33F82" w:rsidRDefault="00B33F82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F39" w:rsidRDefault="00AD6F3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7A6999" w:rsidP="00AD6F39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4445" t="0" r="0" b="635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112" type="#_x0000_t202" style="position:absolute;left:0;text-align:left;margin-left:-1.4pt;margin-top:-2.05pt;width:287.2pt;height:15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83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v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k1f&#10;N/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>
                    <w:bookmarkStart w:id="1" w:name="_GoBack"/>
                    <w:bookmarkEnd w:id="1"/>
                  </w:p>
                </w:txbxContent>
              </v:textbox>
            </v:shape>
          </w:pict>
        </mc:Fallback>
      </mc:AlternateContent>
    </w:r>
    <w:r w:rsidR="00AD6F39">
      <w:t>IH-13A-805 4</w:t>
    </w:r>
    <w:r w:rsidR="00AD6F39">
      <w:rPr>
        <w:rFonts w:hint="eastAsia"/>
      </w:rPr>
      <w:t>班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F39" w:rsidRDefault="00AD6F3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F82" w:rsidRDefault="00B33F82" w:rsidP="00273989">
      <w:pPr>
        <w:pStyle w:val="a3"/>
      </w:pPr>
      <w:r>
        <w:separator/>
      </w:r>
    </w:p>
  </w:footnote>
  <w:footnote w:type="continuationSeparator" w:id="0">
    <w:p w:rsidR="00B33F82" w:rsidRDefault="00B33F82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F39" w:rsidRDefault="00AD6F3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7A6999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6708140"/>
              <wp:effectExtent l="13970" t="12065" r="10160" b="13970"/>
              <wp:wrapNone/>
              <wp:docPr id="2" name="Group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6708140"/>
                        <a:chOff x="712" y="559"/>
                        <a:chExt cx="15397" cy="10564"/>
                      </a:xfrm>
                    </wpg:grpSpPr>
                    <wpg:grpSp>
                      <wpg:cNvPr id="3" name="Group 53"/>
                      <wpg:cNvGrpSpPr>
                        <a:grpSpLocks/>
                      </wpg:cNvGrpSpPr>
                      <wpg:grpSpPr bwMode="auto">
                        <a:xfrm>
                          <a:off x="712" y="559"/>
                          <a:ext cx="15397" cy="1636"/>
                          <a:chOff x="712" y="559"/>
                          <a:chExt cx="15397" cy="1636"/>
                        </a:xfrm>
                      </wpg:grpSpPr>
                      <wpg:grpSp>
                        <wpg:cNvPr id="5" name="Group 15"/>
                        <wpg:cNvGrpSpPr>
                          <a:grpSpLocks/>
                        </wpg:cNvGrpSpPr>
                        <wpg:grpSpPr bwMode="auto">
                          <a:xfrm>
                            <a:off x="13377" y="559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6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8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9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11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2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3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14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5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6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49" y="942"/>
                            <a:ext cx="7118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F5329B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総括ダイアグラム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1608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730FB8" w:rsidRDefault="00273989" w:rsidP="00AD7689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システム名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86" y="1608"/>
                            <a:ext cx="383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A5260C" w:rsidRDefault="00A5260C" w:rsidP="00730FB8">
                              <w:pPr>
                                <w:jc w:val="left"/>
                                <w:rPr>
                                  <w:sz w:val="36"/>
                                  <w:szCs w:val="22"/>
                                </w:rPr>
                              </w:pPr>
                              <w:r w:rsidRPr="00A5260C">
                                <w:rPr>
                                  <w:rFonts w:hint="eastAsia"/>
                                  <w:sz w:val="22"/>
                                  <w:szCs w:val="17"/>
                                </w:rPr>
                                <w:t>スグクル社</w:t>
                              </w:r>
                              <w:r w:rsidRPr="00A5260C">
                                <w:rPr>
                                  <w:sz w:val="22"/>
                                  <w:szCs w:val="17"/>
                                </w:rPr>
                                <w:t xml:space="preserve"> </w:t>
                              </w:r>
                              <w:r w:rsidRPr="00A5260C">
                                <w:rPr>
                                  <w:rFonts w:hint="eastAsia"/>
                                  <w:sz w:val="22"/>
                                  <w:szCs w:val="17"/>
                                </w:rPr>
                                <w:t>車両販売管理システム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s:wsp>
                        <wps:cNvPr id="1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218" y="1608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730FB8" w:rsidRDefault="00273989" w:rsidP="00730FB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業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務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2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67" y="1608"/>
                            <a:ext cx="2564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A5260C" w:rsidRDefault="00A5260C" w:rsidP="00730FB8">
                              <w:pPr>
                                <w:jc w:val="left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2"/>
                                </w:rPr>
                                <w:t>出品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・</w:t>
                              </w:r>
                              <w:r>
                                <w:rPr>
                                  <w:rFonts w:hint="eastAsia"/>
                                  <w:sz w:val="22"/>
                                  <w:szCs w:val="22"/>
                                </w:rPr>
                                <w:t>売却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g:grpSp>
                        <wpg:cNvPr id="21" name="Group 36"/>
                        <wpg:cNvGrpSpPr>
                          <a:grpSpLocks/>
                        </wpg:cNvGrpSpPr>
                        <wpg:grpSpPr bwMode="auto">
                          <a:xfrm>
                            <a:off x="10431" y="1608"/>
                            <a:ext cx="3297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2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A5260C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石田将晃</w:t>
                                  </w:r>
                                  <w:r w:rsidR="0027398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4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6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A5260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A5260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A5260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A5260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A5260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A5260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7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8" name="Group 37"/>
                        <wpg:cNvGrpSpPr>
                          <a:grpSpLocks/>
                        </wpg:cNvGrpSpPr>
                        <wpg:grpSpPr bwMode="auto">
                          <a:xfrm>
                            <a:off x="13728" y="1609"/>
                            <a:ext cx="2381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9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30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A5260C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1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2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33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F461B4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F461B4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4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724" y="1439"/>
                            <a:ext cx="153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712" y="1511"/>
                            <a:ext cx="1539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37" name="Group 71"/>
                      <wpg:cNvGrpSpPr>
                        <a:grpSpLocks/>
                      </wpg:cNvGrpSpPr>
                      <wpg:grpSpPr bwMode="auto">
                        <a:xfrm>
                          <a:off x="736" y="2333"/>
                          <a:ext cx="15373" cy="8790"/>
                          <a:chOff x="736" y="2333"/>
                          <a:chExt cx="15373" cy="8790"/>
                        </a:xfrm>
                      </wpg:grpSpPr>
                      <wpg:grpSp>
                        <wpg:cNvPr id="38" name="Group 59"/>
                        <wpg:cNvGrpSpPr>
                          <a:grpSpLocks/>
                        </wpg:cNvGrpSpPr>
                        <wpg:grpSpPr bwMode="auto">
                          <a:xfrm>
                            <a:off x="736" y="2333"/>
                            <a:ext cx="15373" cy="8790"/>
                            <a:chOff x="736" y="2333"/>
                            <a:chExt cx="15373" cy="8790"/>
                          </a:xfrm>
                        </wpg:grpSpPr>
                        <wps:wsp>
                          <wps:cNvPr id="39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746" y="2333"/>
                              <a:ext cx="15360" cy="8790"/>
                            </a:xfrm>
                            <a:prstGeom prst="rect">
                              <a:avLst/>
                            </a:prstGeom>
                            <a:noFill/>
                            <a:ln w="1905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0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6" y="2922"/>
                              <a:ext cx="1537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1" name="Group 70"/>
                        <wpg:cNvGrpSpPr>
                          <a:grpSpLocks/>
                        </wpg:cNvGrpSpPr>
                        <wpg:grpSpPr bwMode="auto">
                          <a:xfrm>
                            <a:off x="1448" y="2922"/>
                            <a:ext cx="3982" cy="7911"/>
                            <a:chOff x="1448" y="2922"/>
                            <a:chExt cx="3982" cy="7911"/>
                          </a:xfrm>
                        </wpg:grpSpPr>
                        <wps:wsp>
                          <wps:cNvPr id="42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8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3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8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29B" w:rsidRPr="00997637" w:rsidRDefault="00F5329B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INPUT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（入力）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69"/>
                        <wpg:cNvGrpSpPr>
                          <a:grpSpLocks/>
                        </wpg:cNvGrpSpPr>
                        <wpg:grpSpPr bwMode="auto">
                          <a:xfrm>
                            <a:off x="6425" y="2922"/>
                            <a:ext cx="3982" cy="7911"/>
                            <a:chOff x="6425" y="2922"/>
                            <a:chExt cx="3982" cy="7911"/>
                          </a:xfrm>
                        </wpg:grpSpPr>
                        <wps:wsp>
                          <wps:cNvPr id="45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6425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6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25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29B" w:rsidRPr="00997637" w:rsidRDefault="00F5329B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PROCESS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（処理）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68"/>
                        <wpg:cNvGrpSpPr>
                          <a:grpSpLocks/>
                        </wpg:cNvGrpSpPr>
                        <wpg:grpSpPr bwMode="auto">
                          <a:xfrm>
                            <a:off x="11403" y="2922"/>
                            <a:ext cx="3982" cy="7911"/>
                            <a:chOff x="11403" y="2922"/>
                            <a:chExt cx="3982" cy="7911"/>
                          </a:xfrm>
                        </wpg:grpSpPr>
                        <wps:wsp>
                          <wps:cNvPr id="48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03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9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03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29B" w:rsidRPr="00997637" w:rsidRDefault="00F5329B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OUTPUT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（出力）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3" o:spid="_x0000_s1066" style="position:absolute;left:0;text-align:left;margin-left:-9.65pt;margin-top:-.55pt;width:769.85pt;height:528.2pt;z-index:251658240" coordorigin="712,559" coordsize="15397,10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">
              <v:group id="Group 53" o:spid="_x0000_s1067" style="position:absolute;left:712;top:559;width:15397;height:1636" coordorigin="712,559" coordsize="15397,1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15" o:spid="_x0000_s1068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8" o:spid="_x0000_s1069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Rectangle 6" o:spid="_x0000_s1070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  <v:textbox inset="5.85pt,.7pt,5.85pt,.7pt"/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71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72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rect id="Rectangle 10" o:spid="_x0000_s1073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  <v:textbox inset="5.85pt,.7pt,5.85pt,.7pt"/>
                    </v:rect>
                    <v:shape id="Text Box 11" o:spid="_x0000_s1074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  <v:textbox inset="5.85pt,.7pt,5.85pt,.7pt">
                        <w:txbxContent>
                          <w:p w:rsidR="00273989" w:rsidRDefault="00273989" w:rsidP="00AD7689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75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rect id="Rectangle 13" o:spid="_x0000_s107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">
                      <v:textbox inset="5.85pt,.7pt,5.85pt,.7pt"/>
                    </v:rect>
                    <v:shape id="Text Box 14" o:spid="_x0000_s107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vBCwwAAANsAAAAPAAAAZHJzL2Rvd25yZXYueG1sRE9Na8JA&#10;EL0L/odlCl6kbipU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mKrwQsMAAADbAAAADwAA&#10;AAAAAAAAAAAAAAAHAgAAZHJzL2Rvd25yZXYueG1sUEsFBgAAAAADAAMAtwAAAPcCAAAAAA==&#10;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78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" filled="f" stroked="f">
                  <v:textbox inset="5.85pt,.7pt,5.85pt,.7pt">
                    <w:txbxContent>
                      <w:p w:rsidR="00273989" w:rsidRPr="00732F70" w:rsidRDefault="00F5329B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総括ダイアグラム</w:t>
                        </w:r>
                      </w:p>
                    </w:txbxContent>
                  </v:textbox>
                </v:shape>
                <v:shape id="_x0000_s1079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" fillcolor="#c9f">
                  <v:textbox inset="0,2.25mm,0,.7pt">
                    <w:txbxContent>
                      <w:p w:rsidR="00273989" w:rsidRPr="00730FB8" w:rsidRDefault="00273989" w:rsidP="00AD7689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システム名</w:t>
                        </w:r>
                      </w:p>
                    </w:txbxContent>
                  </v:textbox>
                </v:shape>
                <v:shape id="Text Box 28" o:spid="_x0000_s1080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">
                  <v:textbox inset="2mm,2.25mm,0,.7pt">
                    <w:txbxContent>
                      <w:p w:rsidR="00273989" w:rsidRPr="00A5260C" w:rsidRDefault="00A5260C" w:rsidP="00730FB8">
                        <w:pPr>
                          <w:jc w:val="left"/>
                          <w:rPr>
                            <w:sz w:val="36"/>
                            <w:szCs w:val="22"/>
                          </w:rPr>
                        </w:pPr>
                        <w:r w:rsidRPr="00A5260C">
                          <w:rPr>
                            <w:rFonts w:hint="eastAsia"/>
                            <w:sz w:val="22"/>
                            <w:szCs w:val="17"/>
                          </w:rPr>
                          <w:t>スグクル社</w:t>
                        </w:r>
                        <w:r w:rsidRPr="00A5260C">
                          <w:rPr>
                            <w:sz w:val="22"/>
                            <w:szCs w:val="17"/>
                          </w:rPr>
                          <w:t xml:space="preserve"> </w:t>
                        </w:r>
                        <w:r w:rsidRPr="00A5260C">
                          <w:rPr>
                            <w:rFonts w:hint="eastAsia"/>
                            <w:sz w:val="22"/>
                            <w:szCs w:val="17"/>
                          </w:rPr>
                          <w:t>車両販売管理システム</w:t>
                        </w:r>
                      </w:p>
                    </w:txbxContent>
                  </v:textbox>
                </v:shape>
                <v:shape id="Text Box 29" o:spid="_x0000_s1081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" fillcolor="#c9f">
                  <v:textbox inset="0,2.25mm,0,.7pt">
                    <w:txbxContent>
                      <w:p w:rsidR="00273989" w:rsidRPr="00730FB8" w:rsidRDefault="00273989" w:rsidP="00730FB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業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務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30" o:spid="_x0000_s1082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">
                  <v:textbox inset="2mm,2.25mm,0,.7pt">
                    <w:txbxContent>
                      <w:p w:rsidR="00273989" w:rsidRPr="00A5260C" w:rsidRDefault="00A5260C" w:rsidP="00730FB8">
                        <w:pPr>
                          <w:jc w:val="lef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出品</w:t>
                        </w:r>
                        <w:r>
                          <w:rPr>
                            <w:sz w:val="22"/>
                            <w:szCs w:val="22"/>
                          </w:rPr>
                          <w:t>・</w:t>
                        </w: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売却</w:t>
                        </w:r>
                      </w:p>
                    </w:txbxContent>
                  </v:textbox>
                </v:shape>
                <v:group id="Group 36" o:spid="_x0000_s1083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group id="Group 32" o:spid="_x0000_s1084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shape id="Text Box 18" o:spid="_x0000_s108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  <v:textbox inset="5.85pt,.7pt,5.85pt,.7pt">
                        <w:txbxContent>
                          <w:p w:rsidR="00273989" w:rsidRDefault="00A5260C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石田将晃</w:t>
                            </w:r>
                            <w:r w:rsidR="00273989">
                              <w:br/>
                            </w:r>
                          </w:p>
                        </w:txbxContent>
                      </v:textbox>
                    </v:shape>
                    <v:shape id="_x0000_s108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33" o:spid="_x0000_s1087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shape id="Text Box 34" o:spid="_x0000_s108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A5260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A5260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A5260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A5260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A5260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A5260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8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</v:group>
                <v:group id="Group 37" o:spid="_x0000_s1090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group id="Group 38" o:spid="_x0000_s1091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shape id="Text Box 39" o:spid="_x0000_s1092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  <v:textbox inset="5.85pt,.7pt,5.85pt,.7pt">
                        <w:txbxContent>
                          <w:p w:rsidR="00273989" w:rsidRPr="000B5B01" w:rsidRDefault="00273989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A5260C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093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094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shape id="_x0000_s109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">
                      <v:textbox inset="5.85pt,.7pt,5.85pt,.7pt">
                        <w:txbxContent>
                          <w:p w:rsidR="00273989" w:rsidRPr="000B5B01" w:rsidRDefault="00273989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F461B4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F461B4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09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97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" strokecolor="#333" strokeweight="1.5pt"/>
                <v:line id="Line 51" o:spid="_x0000_s1098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Xh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pDH6/xB8gly8AAAD//wMAUEsBAi0AFAAGAAgAAAAhANvh9svuAAAAhQEAABMAAAAAAAAAAAAA&#10;AAAAAAAAAFtDb250ZW50X1R5cGVzXS54bWxQSwECLQAUAAYACAAAACEAWvQsW78AAAAVAQAACwAA&#10;AAAAAAAAAAAAAAAfAQAAX3JlbHMvLnJlbHNQSwECLQAUAAYACAAAACEApTV14cMAAADbAAAADwAA&#10;AAAAAAAAAAAAAAAHAgAAZHJzL2Rvd25yZXYueG1sUEsFBgAAAAADAAMAtwAAAPcCAAAAAA==&#10;" strokeweight="1.5pt"/>
              </v:group>
              <v:group id="Group 71" o:spid="_x0000_s1099" style="position:absolute;left:736;top:2333;width:15373;height:8790" coordorigin="736,2333" coordsize="15373,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group id="Group 59" o:spid="_x0000_s1100" style="position:absolute;left:736;top:2333;width:15373;height:8790" coordorigin="736,2333" coordsize="15373,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57" o:spid="_x0000_s1101" style="position:absolute;left:746;top:2333;width:15360;height:8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" filled="f" strokeweight="1.5pt">
                    <v:textbox inset="0,.7pt,0,.7pt"/>
                  </v:rect>
                  <v:line id="Line 58" o:spid="_x0000_s1102" style="position:absolute;visibility:visible;mso-wrap-style:square" from="736,2922" to="16109,2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" strokeweight="1.5pt"/>
                </v:group>
                <v:group id="Group 70" o:spid="_x0000_s1103" style="position:absolute;left:1448;top:2922;width:3982;height:7911" coordorigin="1448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rect id="Rectangle 62" o:spid="_x0000_s1104" style="position:absolute;left:1448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" filled="f">
                    <v:textbox inset="0,.7pt,0,.7pt"/>
                  </v:rect>
                  <v:shape id="Text Box 65" o:spid="_x0000_s1105" type="#_x0000_t202" style="position:absolute;left:1448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" filled="f" stroked="f">
                    <v:textbox inset="0,2.05mm,0,.7pt">
                      <w:txbxContent>
                        <w:p w:rsidR="00F5329B" w:rsidRPr="00997637" w:rsidRDefault="00F5329B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INPUT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（入力）</w:t>
                          </w:r>
                        </w:p>
                      </w:txbxContent>
                    </v:textbox>
                  </v:shape>
                </v:group>
                <v:group id="Group 69" o:spid="_x0000_s1106" style="position:absolute;left:6425;top:2922;width:3982;height:7911" coordorigin="6425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rect id="Rectangle 63" o:spid="_x0000_s1107" style="position:absolute;left:6425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" filled="f">
                    <v:textbox inset="0,.7pt,0,.7pt"/>
                  </v:rect>
                  <v:shape id="_x0000_s1108" type="#_x0000_t202" style="position:absolute;left:6425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" filled="f" stroked="f">
                    <v:textbox inset="0,2.05mm,0,.7pt">
                      <w:txbxContent>
                        <w:p w:rsidR="00F5329B" w:rsidRPr="00997637" w:rsidRDefault="00F5329B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PROCESS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（処理）</w:t>
                          </w:r>
                        </w:p>
                      </w:txbxContent>
                    </v:textbox>
                  </v:shape>
                </v:group>
                <v:group id="Group 68" o:spid="_x0000_s1109" style="position:absolute;left:11403;top:2922;width:3982;height:7911" coordorigin="11403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rect id="Rectangle 64" o:spid="_x0000_s1110" style="position:absolute;left:11403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" filled="f">
                    <v:textbox inset="0,.7pt,0,.7pt"/>
                  </v:rect>
                  <v:shape id="_x0000_s1111" type="#_x0000_t202" style="position:absolute;left:11403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" filled="f" stroked="f">
                    <v:textbox inset="0,2.05mm,0,.7pt">
                      <w:txbxContent>
                        <w:p w:rsidR="00F5329B" w:rsidRPr="00997637" w:rsidRDefault="00F5329B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OUTPUT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（出力）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F39" w:rsidRDefault="00AD6F3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60C"/>
    <w:rsid w:val="000B5B01"/>
    <w:rsid w:val="000E03F1"/>
    <w:rsid w:val="00140D1E"/>
    <w:rsid w:val="00147AEC"/>
    <w:rsid w:val="001529A6"/>
    <w:rsid w:val="001C379B"/>
    <w:rsid w:val="00213DBA"/>
    <w:rsid w:val="00273989"/>
    <w:rsid w:val="002D4A47"/>
    <w:rsid w:val="00345F2A"/>
    <w:rsid w:val="00360FA8"/>
    <w:rsid w:val="003915B0"/>
    <w:rsid w:val="003F37C3"/>
    <w:rsid w:val="0056717A"/>
    <w:rsid w:val="005C5806"/>
    <w:rsid w:val="006051EF"/>
    <w:rsid w:val="006536E8"/>
    <w:rsid w:val="0071453F"/>
    <w:rsid w:val="00730FB8"/>
    <w:rsid w:val="00732F70"/>
    <w:rsid w:val="00744655"/>
    <w:rsid w:val="007A6999"/>
    <w:rsid w:val="007B68A8"/>
    <w:rsid w:val="007F0A12"/>
    <w:rsid w:val="00833821"/>
    <w:rsid w:val="008374BA"/>
    <w:rsid w:val="00976CEA"/>
    <w:rsid w:val="0098594D"/>
    <w:rsid w:val="00997637"/>
    <w:rsid w:val="00A5260C"/>
    <w:rsid w:val="00AD6F39"/>
    <w:rsid w:val="00AD7689"/>
    <w:rsid w:val="00AE20B6"/>
    <w:rsid w:val="00AF4CC2"/>
    <w:rsid w:val="00B278EC"/>
    <w:rsid w:val="00B33F82"/>
    <w:rsid w:val="00B50AD2"/>
    <w:rsid w:val="00BD41FD"/>
    <w:rsid w:val="00C152FA"/>
    <w:rsid w:val="00CB438A"/>
    <w:rsid w:val="00DE1FDA"/>
    <w:rsid w:val="00E30B5E"/>
    <w:rsid w:val="00F461B4"/>
    <w:rsid w:val="00F5329B"/>
    <w:rsid w:val="00FE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  <o:colormru v:ext="edit" colors="#ffc"/>
    </o:shapedefaults>
    <o:shapelayout v:ext="edit">
      <o:idmap v:ext="edit" data="1"/>
    </o:shapelayout>
  </w:shapeDefaults>
  <w:decimalSymbol w:val="."/>
  <w:listSeparator w:val=","/>
  <w14:docId w14:val="0FA780B4"/>
  <w15:chartTrackingRefBased/>
  <w15:docId w15:val="{A96E0E6D-B4DD-49AB-BB00-91E4EBDD1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2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09_&#32207;&#25324;&#12480;&#12452;&#12516;&#12464;&#12521;&#12512;\&#32207;&#25324;&#12480;&#12452;&#12516;&#12464;&#12521;&#1251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総括ダイヤグラム.dot</Template>
  <TotalTime>740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総括ダイヤグラム</vt:lpstr>
      <vt:lpstr>９</vt:lpstr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総括ダイヤグラム</dc:title>
  <dc:subject/>
  <dc:creator>Windows ユーザー</dc:creator>
  <cp:keywords/>
  <dc:description/>
  <cp:lastModifiedBy>Windows ユーザー</cp:lastModifiedBy>
  <cp:revision>5</cp:revision>
  <cp:lastPrinted>2006-06-21T09:45:00Z</cp:lastPrinted>
  <dcterms:created xsi:type="dcterms:W3CDTF">2018-07-18T11:56:00Z</dcterms:created>
  <dcterms:modified xsi:type="dcterms:W3CDTF">2018-09-07T02:58:00Z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