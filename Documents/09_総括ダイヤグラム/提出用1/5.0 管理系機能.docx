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1EF" w:rsidRDefault="007F224A" w:rsidP="006051E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管理系機能</w:t>
      </w:r>
    </w:p>
    <w:p w:rsidR="006051EF" w:rsidRPr="006051EF" w:rsidRDefault="006051EF" w:rsidP="006051EF">
      <w:pPr>
        <w:rPr>
          <w:sz w:val="28"/>
          <w:szCs w:val="28"/>
        </w:rPr>
      </w:pPr>
    </w:p>
    <w:p w:rsidR="006051EF" w:rsidRPr="006051EF" w:rsidRDefault="007F224A" w:rsidP="006051E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B4F22C" wp14:editId="26BB5681">
                <wp:simplePos x="0" y="0"/>
                <wp:positionH relativeFrom="column">
                  <wp:posOffset>6657729</wp:posOffset>
                </wp:positionH>
                <wp:positionV relativeFrom="paragraph">
                  <wp:posOffset>135255</wp:posOffset>
                </wp:positionV>
                <wp:extent cx="1066800" cy="263857"/>
                <wp:effectExtent l="0" t="0" r="0" b="3175"/>
                <wp:wrapNone/>
                <wp:docPr id="6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63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F224A" w:rsidRPr="006051EF" w:rsidRDefault="007F224A" w:rsidP="007F22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営業車担当情報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B4F22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524.25pt;margin-top:10.65pt;width:84pt;height:2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" filled="f" stroked="f">
                <v:textbox inset="1mm,.05mm,0,0">
                  <w:txbxContent>
                    <w:p w:rsidR="007F224A" w:rsidRPr="006051EF" w:rsidRDefault="007F224A" w:rsidP="007F22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営業車担当情報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BF26881" wp14:editId="1DA00E4F">
                <wp:simplePos x="0" y="0"/>
                <wp:positionH relativeFrom="column">
                  <wp:posOffset>1800035</wp:posOffset>
                </wp:positionH>
                <wp:positionV relativeFrom="paragraph">
                  <wp:posOffset>106186</wp:posOffset>
                </wp:positionV>
                <wp:extent cx="1066800" cy="263857"/>
                <wp:effectExtent l="0" t="0" r="0" b="3175"/>
                <wp:wrapNone/>
                <wp:docPr id="5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63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051EF" w:rsidRPr="006051EF" w:rsidRDefault="007F224A" w:rsidP="006051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営業車担当情報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26881" id="_x0000_s1027" type="#_x0000_t202" style="position:absolute;left:0;text-align:left;margin-left:141.75pt;margin-top:8.35pt;width:84pt;height:20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" filled="f" stroked="f">
                <v:textbox inset="1mm,.05mm,0,0">
                  <w:txbxContent>
                    <w:p w:rsidR="006051EF" w:rsidRPr="006051EF" w:rsidRDefault="007F224A" w:rsidP="006051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営業車担当情報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168" behindDoc="0" locked="0" layoutInCell="1" allowOverlap="1" wp14:anchorId="2051A07A" wp14:editId="76862F80">
            <wp:simplePos x="0" y="0"/>
            <wp:positionH relativeFrom="column">
              <wp:posOffset>7722339</wp:posOffset>
            </wp:positionH>
            <wp:positionV relativeFrom="paragraph">
              <wp:posOffset>175478</wp:posOffset>
            </wp:positionV>
            <wp:extent cx="466725" cy="373380"/>
            <wp:effectExtent l="0" t="0" r="0" b="0"/>
            <wp:wrapNone/>
            <wp:docPr id="57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4D930C5" wp14:editId="6B30C55D">
                <wp:simplePos x="0" y="0"/>
                <wp:positionH relativeFrom="column">
                  <wp:posOffset>1349659</wp:posOffset>
                </wp:positionH>
                <wp:positionV relativeFrom="paragraph">
                  <wp:posOffset>174426</wp:posOffset>
                </wp:positionV>
                <wp:extent cx="533400" cy="280035"/>
                <wp:effectExtent l="0" t="0" r="19050" b="24765"/>
                <wp:wrapNone/>
                <wp:docPr id="4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537360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AutoShape 22" o:spid="_x0000_s1026" type="#_x0000_t133" style="position:absolute;left:0;text-align:left;margin-left:106.25pt;margin-top:13.75pt;width:42pt;height:22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" fillcolor="#ffc" strokeweight=".25pt">
                <v:textbox inset="0,.7pt,0,.7pt"/>
              </v:shape>
            </w:pict>
          </mc:Fallback>
        </mc:AlternateContent>
      </w:r>
      <w:r w:rsidR="00344CCA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9106BC8" wp14:editId="1603C02F">
                <wp:simplePos x="0" y="0"/>
                <wp:positionH relativeFrom="column">
                  <wp:posOffset>3828415</wp:posOffset>
                </wp:positionH>
                <wp:positionV relativeFrom="paragraph">
                  <wp:posOffset>282575</wp:posOffset>
                </wp:positionV>
                <wp:extent cx="1838960" cy="191135"/>
                <wp:effectExtent l="12065" t="5080" r="6350" b="13335"/>
                <wp:wrapNone/>
                <wp:docPr id="5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5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1EF" w:rsidRPr="006051EF" w:rsidRDefault="007F224A" w:rsidP="006051E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  <w:r>
                                <w:t>.1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5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1EF" w:rsidRPr="006051EF" w:rsidRDefault="007F224A" w:rsidP="00B278E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売上管理（売上状況）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106BC8" id="Group 6" o:spid="_x0000_s1028" style="position:absolute;left:0;text-align:left;margin-left:301.45pt;margin-top:22.25pt;width:144.8pt;height:15.05pt;z-index:251653120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">
                <v:shape id="Text Box 4" o:spid="_x0000_s1029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">
                  <v:textbox inset="0,.05mm,0,.7pt">
                    <w:txbxContent>
                      <w:p w:rsidR="006051EF" w:rsidRPr="006051EF" w:rsidRDefault="007F224A" w:rsidP="006051E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.1</w:t>
                        </w:r>
                      </w:p>
                    </w:txbxContent>
                  </v:textbox>
                </v:shape>
                <v:shape id="Text Box 5" o:spid="_x0000_s1030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">
                  <v:textbox inset="1mm,.05mm,0,0">
                    <w:txbxContent>
                      <w:p w:rsidR="006051EF" w:rsidRPr="006051EF" w:rsidRDefault="007F224A" w:rsidP="00B278E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売上管理（売上状況）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051EF" w:rsidRPr="006051EF" w:rsidRDefault="007F224A" w:rsidP="006051EF">
      <w:pPr>
        <w:tabs>
          <w:tab w:val="left" w:pos="3635"/>
        </w:tabs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F08D76" wp14:editId="2F6FBF29">
                <wp:simplePos x="0" y="0"/>
                <wp:positionH relativeFrom="column">
                  <wp:posOffset>7436561</wp:posOffset>
                </wp:positionH>
                <wp:positionV relativeFrom="paragraph">
                  <wp:posOffset>184453</wp:posOffset>
                </wp:positionV>
                <wp:extent cx="1066800" cy="436729"/>
                <wp:effectExtent l="0" t="0" r="0" b="1905"/>
                <wp:wrapNone/>
                <wp:docPr id="5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367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F224A" w:rsidRDefault="007F224A" w:rsidP="00B278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営業担当者用</w:t>
                            </w:r>
                          </w:p>
                          <w:p w:rsidR="00B278EC" w:rsidRPr="006051EF" w:rsidRDefault="007F224A" w:rsidP="00B278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マイページ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08D76" id="Text Box 31" o:spid="_x0000_s1031" type="#_x0000_t202" style="position:absolute;left:0;text-align:left;margin-left:585.55pt;margin-top:14.5pt;width:84pt;height:3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" filled="f" stroked="f">
                <v:textbox inset="1mm,.05mm,0,0">
                  <w:txbxContent>
                    <w:p w:rsidR="007F224A" w:rsidRDefault="007F224A" w:rsidP="00B278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営業担当者用</w:t>
                      </w:r>
                    </w:p>
                    <w:p w:rsidR="00B278EC" w:rsidRPr="006051EF" w:rsidRDefault="007F224A" w:rsidP="00B278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マイページ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0552D2" wp14:editId="004734B5">
                <wp:simplePos x="0" y="0"/>
                <wp:positionH relativeFrom="column">
                  <wp:posOffset>1048376</wp:posOffset>
                </wp:positionH>
                <wp:positionV relativeFrom="paragraph">
                  <wp:posOffset>159716</wp:posOffset>
                </wp:positionV>
                <wp:extent cx="1066800" cy="182245"/>
                <wp:effectExtent l="3175" t="635" r="0" b="0"/>
                <wp:wrapNone/>
                <wp:docPr id="5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278EC" w:rsidRPr="006051EF" w:rsidRDefault="007F224A" w:rsidP="00B278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従業員台帳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552D2" id="Text Box 27" o:spid="_x0000_s1032" type="#_x0000_t202" style="position:absolute;left:0;text-align:left;margin-left:82.55pt;margin-top:12.6pt;width:84pt;height:1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XQT+QIAAIU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" filled="f" stroked="f">
                <v:textbox inset="1mm,.05mm,0,0">
                  <w:txbxContent>
                    <w:p w:rsidR="00B278EC" w:rsidRPr="006051EF" w:rsidRDefault="007F224A" w:rsidP="00B278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従業員台帳</w:t>
                      </w:r>
                    </w:p>
                  </w:txbxContent>
                </v:textbox>
              </v:shape>
            </w:pict>
          </mc:Fallback>
        </mc:AlternateContent>
      </w:r>
      <w:r w:rsidR="00344CCA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DC551" wp14:editId="79478BCA">
                <wp:simplePos x="0" y="0"/>
                <wp:positionH relativeFrom="column">
                  <wp:posOffset>5800725</wp:posOffset>
                </wp:positionH>
                <wp:positionV relativeFrom="paragraph">
                  <wp:posOffset>3810</wp:posOffset>
                </wp:positionV>
                <wp:extent cx="1600200" cy="0"/>
                <wp:effectExtent l="12700" t="60325" r="15875" b="53975"/>
                <wp:wrapNone/>
                <wp:docPr id="5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0004B6" id="Line 26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6.75pt,.3pt" to="582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">
                <v:stroke endarrow="block"/>
              </v:line>
            </w:pict>
          </mc:Fallback>
        </mc:AlternateContent>
      </w:r>
      <w:r w:rsidR="00344CCA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CACB07" wp14:editId="26DBB51E">
                <wp:simplePos x="0" y="0"/>
                <wp:positionH relativeFrom="column">
                  <wp:posOffset>2133600</wp:posOffset>
                </wp:positionH>
                <wp:positionV relativeFrom="paragraph">
                  <wp:posOffset>3810</wp:posOffset>
                </wp:positionV>
                <wp:extent cx="1600200" cy="0"/>
                <wp:effectExtent l="12700" t="60325" r="15875" b="53975"/>
                <wp:wrapNone/>
                <wp:docPr id="4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993AEB" id="Line 2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.3pt" to="29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">
                <v:stroke endarrow="block"/>
              </v:line>
            </w:pict>
          </mc:Fallback>
        </mc:AlternateContent>
      </w:r>
    </w:p>
    <w:p w:rsidR="006051EF" w:rsidRPr="006051EF" w:rsidRDefault="006051EF" w:rsidP="006051EF">
      <w:pPr>
        <w:rPr>
          <w:sz w:val="28"/>
          <w:szCs w:val="28"/>
        </w:rPr>
      </w:pPr>
    </w:p>
    <w:p w:rsidR="00833821" w:rsidRDefault="00A01800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72EAB9" wp14:editId="5DA3871C">
                <wp:simplePos x="0" y="0"/>
                <wp:positionH relativeFrom="column">
                  <wp:posOffset>1911122</wp:posOffset>
                </wp:positionH>
                <wp:positionV relativeFrom="paragraph">
                  <wp:posOffset>261336</wp:posOffset>
                </wp:positionV>
                <wp:extent cx="1066800" cy="231529"/>
                <wp:effectExtent l="0" t="0" r="0" b="16510"/>
                <wp:wrapNone/>
                <wp:docPr id="7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315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1800" w:rsidRPr="006051EF" w:rsidRDefault="00A01800" w:rsidP="00A018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顧客一覧情報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2EAB9" id="_x0000_s1033" type="#_x0000_t202" style="position:absolute;margin-left:150.5pt;margin-top:20.6pt;width:84pt;height: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" filled="f" stroked="f">
                <v:textbox inset="1mm,.05mm,0,0">
                  <w:txbxContent>
                    <w:p w:rsidR="00A01800" w:rsidRPr="006051EF" w:rsidRDefault="00A01800" w:rsidP="00A018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顧客一覧情報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831715" wp14:editId="71197FA1">
                <wp:simplePos x="0" y="0"/>
                <wp:positionH relativeFrom="column">
                  <wp:posOffset>6586874</wp:posOffset>
                </wp:positionH>
                <wp:positionV relativeFrom="paragraph">
                  <wp:posOffset>210185</wp:posOffset>
                </wp:positionV>
                <wp:extent cx="1066800" cy="231529"/>
                <wp:effectExtent l="0" t="0" r="0" b="16510"/>
                <wp:wrapNone/>
                <wp:docPr id="6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315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1800" w:rsidRPr="006051EF" w:rsidRDefault="00A01800" w:rsidP="00A018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顧客詳細情報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31715" id="_x0000_s1034" type="#_x0000_t202" style="position:absolute;margin-left:518.65pt;margin-top:16.55pt;width:84pt;height:1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" filled="f" stroked="f">
                <v:textbox inset="1mm,.05mm,0,0">
                  <w:txbxContent>
                    <w:p w:rsidR="00A01800" w:rsidRPr="006051EF" w:rsidRDefault="00A01800" w:rsidP="00A018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顧客詳細情報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A423F1E" wp14:editId="5A7C5703">
            <wp:simplePos x="0" y="0"/>
            <wp:positionH relativeFrom="column">
              <wp:posOffset>7710501</wp:posOffset>
            </wp:positionH>
            <wp:positionV relativeFrom="paragraph">
              <wp:posOffset>232941</wp:posOffset>
            </wp:positionV>
            <wp:extent cx="466725" cy="373380"/>
            <wp:effectExtent l="0" t="0" r="0" b="0"/>
            <wp:wrapNone/>
            <wp:docPr id="67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F22E454" wp14:editId="289E6D58">
                <wp:simplePos x="0" y="0"/>
                <wp:positionH relativeFrom="page">
                  <wp:align>center</wp:align>
                </wp:positionH>
                <wp:positionV relativeFrom="paragraph">
                  <wp:posOffset>326987</wp:posOffset>
                </wp:positionV>
                <wp:extent cx="1838960" cy="191135"/>
                <wp:effectExtent l="0" t="0" r="27940" b="18415"/>
                <wp:wrapNone/>
                <wp:docPr id="6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6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01800" w:rsidRPr="006051EF" w:rsidRDefault="00A01800" w:rsidP="00A0180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  <w:r>
                                <w:t>.2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6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01800" w:rsidRPr="006051EF" w:rsidRDefault="00A01800" w:rsidP="00A01800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顧客情報管理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22E454" id="_x0000_s1035" style="position:absolute;margin-left:0;margin-top:25.75pt;width:144.8pt;height:15.05pt;z-index:251666432;mso-position-horizontal:center;mso-position-horizontal-relative:page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">
                <v:shape id="Text Box 4" o:spid="_x0000_s1036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">
                  <v:textbox inset="0,.05mm,0,.7pt">
                    <w:txbxContent>
                      <w:p w:rsidR="00A01800" w:rsidRPr="006051EF" w:rsidRDefault="00A01800" w:rsidP="00A018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.2</w:t>
                        </w:r>
                      </w:p>
                    </w:txbxContent>
                  </v:textbox>
                </v:shape>
                <v:shape id="Text Box 5" o:spid="_x0000_s1037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">
                  <v:textbox inset="1mm,.05mm,0,0">
                    <w:txbxContent>
                      <w:p w:rsidR="00A01800" w:rsidRPr="006051EF" w:rsidRDefault="00A01800" w:rsidP="00A01800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顧客情報管理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D58223" wp14:editId="79EE6941">
                <wp:simplePos x="0" y="0"/>
                <wp:positionH relativeFrom="column">
                  <wp:posOffset>1374737</wp:posOffset>
                </wp:positionH>
                <wp:positionV relativeFrom="paragraph">
                  <wp:posOffset>285750</wp:posOffset>
                </wp:positionV>
                <wp:extent cx="533400" cy="259308"/>
                <wp:effectExtent l="0" t="0" r="19050" b="26670"/>
                <wp:wrapNone/>
                <wp:docPr id="6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59308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E433A" id="AutoShape 22" o:spid="_x0000_s1026" type="#_x0000_t133" style="position:absolute;left:0;text-align:left;margin-left:108.25pt;margin-top:22.5pt;width:42pt;height:2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" fillcolor="#ffc" strokeweight=".25pt">
                <v:textbox inset="0,.7pt,0,.7pt"/>
              </v:shape>
            </w:pict>
          </mc:Fallback>
        </mc:AlternateContent>
      </w:r>
    </w:p>
    <w:p w:rsidR="00B278EC" w:rsidRDefault="00A01800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CE5CB6" wp14:editId="5EC79146">
                <wp:simplePos x="0" y="0"/>
                <wp:positionH relativeFrom="column">
                  <wp:posOffset>2113935</wp:posOffset>
                </wp:positionH>
                <wp:positionV relativeFrom="paragraph">
                  <wp:posOffset>200887</wp:posOffset>
                </wp:positionV>
                <wp:extent cx="1600200" cy="518502"/>
                <wp:effectExtent l="0" t="76200" r="0" b="34290"/>
                <wp:wrapNone/>
                <wp:docPr id="74" name="カギ線コネクタ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518502"/>
                        </a:xfrm>
                        <a:prstGeom prst="bentConnector3">
                          <a:avLst>
                            <a:gd name="adj1" fmla="val 684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BC60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74" o:spid="_x0000_s1026" type="#_x0000_t34" style="position:absolute;left:0;text-align:left;margin-left:166.45pt;margin-top:15.8pt;width:126pt;height:40.8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" adj="14778" strokecolor="black [3200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1D1E7F" wp14:editId="5D27AF79">
                <wp:simplePos x="0" y="0"/>
                <wp:positionH relativeFrom="column">
                  <wp:posOffset>1092248</wp:posOffset>
                </wp:positionH>
                <wp:positionV relativeFrom="paragraph">
                  <wp:posOffset>257147</wp:posOffset>
                </wp:positionV>
                <wp:extent cx="1066800" cy="182245"/>
                <wp:effectExtent l="0" t="0" r="0" b="8255"/>
                <wp:wrapNone/>
                <wp:docPr id="7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1800" w:rsidRPr="006051EF" w:rsidRDefault="00A01800" w:rsidP="00A018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顧客台帳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1D1E7F" id="_x0000_s1038" type="#_x0000_t202" style="position:absolute;margin-left:86pt;margin-top:20.25pt;width:84pt;height:14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" filled="f" stroked="f">
                <v:textbox inset="1mm,.05mm,0,0">
                  <w:txbxContent>
                    <w:p w:rsidR="00A01800" w:rsidRPr="006051EF" w:rsidRDefault="00A01800" w:rsidP="00A018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顧客台帳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839DC8" wp14:editId="1248DFEB">
                <wp:simplePos x="0" y="0"/>
                <wp:positionH relativeFrom="column">
                  <wp:posOffset>7438409</wp:posOffset>
                </wp:positionH>
                <wp:positionV relativeFrom="paragraph">
                  <wp:posOffset>311984</wp:posOffset>
                </wp:positionV>
                <wp:extent cx="1066800" cy="436729"/>
                <wp:effectExtent l="0" t="0" r="0" b="1905"/>
                <wp:wrapNone/>
                <wp:docPr id="6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367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1800" w:rsidRPr="006051EF" w:rsidRDefault="00A01800" w:rsidP="00A018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顧客詳細画面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39DC8" id="_x0000_s1039" type="#_x0000_t202" style="position:absolute;margin-left:585.7pt;margin-top:24.55pt;width:84pt;height:34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" filled="f" stroked="f">
                <v:textbox inset="1mm,.05mm,0,0">
                  <w:txbxContent>
                    <w:p w:rsidR="00A01800" w:rsidRPr="006051EF" w:rsidRDefault="00A01800" w:rsidP="00A018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顧客詳細画面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C3012E" wp14:editId="24110E24">
                <wp:simplePos x="0" y="0"/>
                <wp:positionH relativeFrom="column">
                  <wp:posOffset>5801094</wp:posOffset>
                </wp:positionH>
                <wp:positionV relativeFrom="paragraph">
                  <wp:posOffset>66315</wp:posOffset>
                </wp:positionV>
                <wp:extent cx="1600200" cy="0"/>
                <wp:effectExtent l="12700" t="60325" r="15875" b="53975"/>
                <wp:wrapNone/>
                <wp:docPr id="66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3CFB70" id="Line 26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6.8pt,5.2pt" to="582.8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">
                <v:stroke endarrow="block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58390B" wp14:editId="7C913D26">
                <wp:simplePos x="0" y="0"/>
                <wp:positionH relativeFrom="column">
                  <wp:posOffset>2118474</wp:posOffset>
                </wp:positionH>
                <wp:positionV relativeFrom="paragraph">
                  <wp:posOffset>66315</wp:posOffset>
                </wp:positionV>
                <wp:extent cx="1600200" cy="0"/>
                <wp:effectExtent l="12700" t="60325" r="15875" b="53975"/>
                <wp:wrapNone/>
                <wp:docPr id="65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18005D" id="Line 25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8pt,5.2pt" to="292.8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">
                <v:stroke endarrow="block"/>
              </v:line>
            </w:pict>
          </mc:Fallback>
        </mc:AlternateContent>
      </w:r>
    </w:p>
    <w:p w:rsidR="00B278EC" w:rsidRDefault="00A01800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E3D90E" wp14:editId="420AF0D6">
                <wp:simplePos x="0" y="0"/>
                <wp:positionH relativeFrom="column">
                  <wp:posOffset>1910715</wp:posOffset>
                </wp:positionH>
                <wp:positionV relativeFrom="paragraph">
                  <wp:posOffset>144809</wp:posOffset>
                </wp:positionV>
                <wp:extent cx="1066800" cy="231140"/>
                <wp:effectExtent l="0" t="0" r="0" b="16510"/>
                <wp:wrapNone/>
                <wp:docPr id="7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1800" w:rsidRPr="006051EF" w:rsidRDefault="00A01800" w:rsidP="00A018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社員情報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3D90E" id="_x0000_s1040" type="#_x0000_t202" style="position:absolute;margin-left:150.45pt;margin-top:11.4pt;width:84pt;height:18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" filled="f" stroked="f">
                <v:textbox inset="1mm,.05mm,0,0">
                  <w:txbxContent>
                    <w:p w:rsidR="00A01800" w:rsidRPr="006051EF" w:rsidRDefault="00A01800" w:rsidP="00A018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社員情報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C61A3C" wp14:editId="22E93721">
                <wp:simplePos x="0" y="0"/>
                <wp:positionH relativeFrom="column">
                  <wp:posOffset>1392592</wp:posOffset>
                </wp:positionH>
                <wp:positionV relativeFrom="paragraph">
                  <wp:posOffset>185458</wp:posOffset>
                </wp:positionV>
                <wp:extent cx="533400" cy="280035"/>
                <wp:effectExtent l="0" t="0" r="19050" b="24765"/>
                <wp:wrapNone/>
                <wp:docPr id="7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B197E" id="AutoShape 22" o:spid="_x0000_s1026" type="#_x0000_t133" style="position:absolute;left:0;text-align:left;margin-left:109.65pt;margin-top:14.6pt;width:42pt;height:22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" fillcolor="#ffc" strokeweight=".25pt">
                <v:textbox inset="0,.7pt,0,.7pt"/>
              </v:shape>
            </w:pict>
          </mc:Fallback>
        </mc:AlternateContent>
      </w:r>
    </w:p>
    <w:p w:rsidR="00B278EC" w:rsidRDefault="00A01800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F4C3D4" wp14:editId="340989DD">
                <wp:simplePos x="0" y="0"/>
                <wp:positionH relativeFrom="column">
                  <wp:posOffset>1076306</wp:posOffset>
                </wp:positionH>
                <wp:positionV relativeFrom="paragraph">
                  <wp:posOffset>194310</wp:posOffset>
                </wp:positionV>
                <wp:extent cx="1066800" cy="182245"/>
                <wp:effectExtent l="3175" t="635" r="0" b="0"/>
                <wp:wrapNone/>
                <wp:docPr id="7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1800" w:rsidRPr="006051EF" w:rsidRDefault="00A01800" w:rsidP="00A018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従業員台帳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4C3D4" id="_x0000_s1041" type="#_x0000_t202" style="position:absolute;margin-left:84.75pt;margin-top:15.3pt;width:84pt;height:14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" filled="f" stroked="f">
                <v:textbox inset="1mm,.05mm,0,0">
                  <w:txbxContent>
                    <w:p w:rsidR="00A01800" w:rsidRPr="006051EF" w:rsidRDefault="00A01800" w:rsidP="00A018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従業員台帳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A01800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0FFD00" wp14:editId="1169B08F">
                <wp:simplePos x="0" y="0"/>
                <wp:positionH relativeFrom="column">
                  <wp:posOffset>6511280</wp:posOffset>
                </wp:positionH>
                <wp:positionV relativeFrom="paragraph">
                  <wp:posOffset>262207</wp:posOffset>
                </wp:positionV>
                <wp:extent cx="1242989" cy="217492"/>
                <wp:effectExtent l="0" t="0" r="14605" b="11430"/>
                <wp:wrapNone/>
                <wp:docPr id="8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989" cy="2174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1800" w:rsidRPr="006051EF" w:rsidRDefault="00A01800" w:rsidP="00A018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未提出書類情報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0FFD00" id="_x0000_s1042" type="#_x0000_t202" style="position:absolute;margin-left:512.7pt;margin-top:20.65pt;width:97.85pt;height:17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" filled="f" stroked="f">
                <v:textbox inset="1mm,.05mm,0,0">
                  <w:txbxContent>
                    <w:p w:rsidR="00A01800" w:rsidRPr="006051EF" w:rsidRDefault="00A01800" w:rsidP="00A018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未提出書類情報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1EA72356" wp14:editId="0D03555D">
            <wp:simplePos x="0" y="0"/>
            <wp:positionH relativeFrom="column">
              <wp:posOffset>7697716</wp:posOffset>
            </wp:positionH>
            <wp:positionV relativeFrom="paragraph">
              <wp:posOffset>137131</wp:posOffset>
            </wp:positionV>
            <wp:extent cx="466725" cy="373380"/>
            <wp:effectExtent l="0" t="0" r="0" b="0"/>
            <wp:wrapNone/>
            <wp:docPr id="85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EE9053" wp14:editId="02239B32">
                <wp:simplePos x="0" y="0"/>
                <wp:positionH relativeFrom="column">
                  <wp:posOffset>1813683</wp:posOffset>
                </wp:positionH>
                <wp:positionV relativeFrom="paragraph">
                  <wp:posOffset>271913</wp:posOffset>
                </wp:positionV>
                <wp:extent cx="1242989" cy="217492"/>
                <wp:effectExtent l="0" t="0" r="14605" b="11430"/>
                <wp:wrapNone/>
                <wp:docPr id="8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989" cy="2174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1800" w:rsidRPr="006051EF" w:rsidRDefault="00A01800" w:rsidP="00A018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関係書類情報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EE9053" id="_x0000_s1043" type="#_x0000_t202" style="position:absolute;margin-left:142.8pt;margin-top:21.4pt;width:97.85pt;height:17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" filled="f" stroked="f">
                <v:textbox inset="1mm,.05mm,0,0">
                  <w:txbxContent>
                    <w:p w:rsidR="00A01800" w:rsidRPr="006051EF" w:rsidRDefault="00A01800" w:rsidP="00A018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関係書類情報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A01800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0574E1" wp14:editId="0B61998F">
                <wp:simplePos x="0" y="0"/>
                <wp:positionH relativeFrom="column">
                  <wp:posOffset>7423785</wp:posOffset>
                </wp:positionH>
                <wp:positionV relativeFrom="paragraph">
                  <wp:posOffset>242542</wp:posOffset>
                </wp:positionV>
                <wp:extent cx="1066800" cy="436729"/>
                <wp:effectExtent l="0" t="0" r="0" b="1905"/>
                <wp:wrapNone/>
                <wp:docPr id="8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367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1800" w:rsidRDefault="00A01800" w:rsidP="00A018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未提出書類</w:t>
                            </w:r>
                          </w:p>
                          <w:p w:rsidR="00A01800" w:rsidRPr="006051EF" w:rsidRDefault="00A01800" w:rsidP="00A018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警告画面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574E1" id="_x0000_s1044" type="#_x0000_t202" style="position:absolute;margin-left:584.55pt;margin-top:19.1pt;width:84pt;height:34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" filled="f" stroked="f">
                <v:textbox inset="1mm,.05mm,0,0">
                  <w:txbxContent>
                    <w:p w:rsidR="00A01800" w:rsidRDefault="00A01800" w:rsidP="00A018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未提出書類</w:t>
                      </w:r>
                    </w:p>
                    <w:p w:rsidR="00A01800" w:rsidRPr="006051EF" w:rsidRDefault="00A01800" w:rsidP="00A018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警告画面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4CC7CF" wp14:editId="2E9A2744">
                <wp:simplePos x="0" y="0"/>
                <wp:positionH relativeFrom="column">
                  <wp:posOffset>5814742</wp:posOffset>
                </wp:positionH>
                <wp:positionV relativeFrom="paragraph">
                  <wp:posOffset>92871</wp:posOffset>
                </wp:positionV>
                <wp:extent cx="1600200" cy="0"/>
                <wp:effectExtent l="12700" t="60325" r="15875" b="53975"/>
                <wp:wrapNone/>
                <wp:docPr id="8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73DCE2" id="Line 26" o:spid="_x0000_s1026" style="position:absolute;left:0;text-align:lef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7.85pt,7.3pt" to="583.8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">
                <v:stroke endarrow="block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E13816" wp14:editId="5D31A2C5">
                <wp:simplePos x="0" y="0"/>
                <wp:positionH relativeFrom="column">
                  <wp:posOffset>2159408</wp:posOffset>
                </wp:positionH>
                <wp:positionV relativeFrom="paragraph">
                  <wp:posOffset>120167</wp:posOffset>
                </wp:positionV>
                <wp:extent cx="1600200" cy="0"/>
                <wp:effectExtent l="12700" t="60325" r="15875" b="53975"/>
                <wp:wrapNone/>
                <wp:docPr id="81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9EAA40" id="Line 25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05pt,9.45pt" to="296.0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43E464B" wp14:editId="741B8635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1838960" cy="191135"/>
                <wp:effectExtent l="0" t="0" r="27940" b="18415"/>
                <wp:wrapNone/>
                <wp:docPr id="7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7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01800" w:rsidRPr="006051EF" w:rsidRDefault="00A01800" w:rsidP="00A0180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  <w:r>
                                <w:t>.3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8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01800" w:rsidRPr="006051EF" w:rsidRDefault="00A01800" w:rsidP="00A01800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納期管理・警告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3E464B" id="_x0000_s1045" style="position:absolute;margin-left:0;margin-top:1.15pt;width:144.8pt;height:15.05pt;z-index:251695104;mso-position-horizontal:center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">
                <v:shape id="Text Box 4" o:spid="_x0000_s1046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">
                  <v:textbox inset="0,.05mm,0,.7pt">
                    <w:txbxContent>
                      <w:p w:rsidR="00A01800" w:rsidRPr="006051EF" w:rsidRDefault="00A01800" w:rsidP="00A018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.3</w:t>
                        </w:r>
                      </w:p>
                    </w:txbxContent>
                  </v:textbox>
                </v:shape>
                <v:shape id="Text Box 5" o:spid="_x0000_s1047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">
                  <v:textbox inset="1mm,.05mm,0,0">
                    <w:txbxContent>
                      <w:p w:rsidR="00A01800" w:rsidRPr="006051EF" w:rsidRDefault="00A01800" w:rsidP="00A01800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納期管理・警告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0180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F88CB9" wp14:editId="003B7D96">
                <wp:simplePos x="0" y="0"/>
                <wp:positionH relativeFrom="column">
                  <wp:posOffset>1387409</wp:posOffset>
                </wp:positionH>
                <wp:positionV relativeFrom="paragraph">
                  <wp:posOffset>22206</wp:posOffset>
                </wp:positionV>
                <wp:extent cx="533400" cy="259308"/>
                <wp:effectExtent l="0" t="0" r="19050" b="26670"/>
                <wp:wrapNone/>
                <wp:docPr id="7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59308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0419B" id="AutoShape 22" o:spid="_x0000_s1026" type="#_x0000_t133" style="position:absolute;left:0;text-align:left;margin-left:109.25pt;margin-top:1.75pt;width:42pt;height:20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" fillcolor="#ffc" strokeweight=".25pt">
                <v:textbox inset="0,.7pt,0,.7pt"/>
              </v:shape>
            </w:pict>
          </mc:Fallback>
        </mc:AlternateContent>
      </w:r>
    </w:p>
    <w:p w:rsidR="00B278EC" w:rsidRDefault="00A01800" w:rsidP="00B278EC">
      <w:pPr>
        <w:jc w:val="left"/>
        <w:rPr>
          <w:sz w:val="28"/>
          <w:szCs w:val="28"/>
        </w:rPr>
      </w:pPr>
      <w:r w:rsidRPr="00A0180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C26639" wp14:editId="0AD8722D">
                <wp:simplePos x="0" y="0"/>
                <wp:positionH relativeFrom="column">
                  <wp:posOffset>994410</wp:posOffset>
                </wp:positionH>
                <wp:positionV relativeFrom="paragraph">
                  <wp:posOffset>17780</wp:posOffset>
                </wp:positionV>
                <wp:extent cx="1337310" cy="436245"/>
                <wp:effectExtent l="0" t="0" r="15240" b="1905"/>
                <wp:wrapNone/>
                <wp:docPr id="7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1800" w:rsidRDefault="00A01800" w:rsidP="00A018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オークション関連</w:t>
                            </w:r>
                          </w:p>
                          <w:p w:rsidR="00A01800" w:rsidRPr="006051EF" w:rsidRDefault="00A01800" w:rsidP="00A018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書類台帳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26639" id="_x0000_s1048" type="#_x0000_t202" style="position:absolute;margin-left:78.3pt;margin-top:1.4pt;width:105.3pt;height:34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" filled="f" stroked="f">
                <v:textbox inset="1mm,.05mm,0,0">
                  <w:txbxContent>
                    <w:p w:rsidR="00A01800" w:rsidRDefault="00A01800" w:rsidP="00A018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オークション関連</w:t>
                      </w:r>
                    </w:p>
                    <w:p w:rsidR="00A01800" w:rsidRPr="006051EF" w:rsidRDefault="00A01800" w:rsidP="00A018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書類台帳</w:t>
                      </w:r>
                    </w:p>
                  </w:txbxContent>
                </v:textbox>
              </v:shape>
            </w:pict>
          </mc:Fallback>
        </mc:AlternateContent>
      </w:r>
    </w:p>
    <w:p w:rsidR="00C55822" w:rsidRDefault="00C55822" w:rsidP="00B278EC">
      <w:pPr>
        <w:jc w:val="left"/>
        <w:rPr>
          <w:sz w:val="28"/>
          <w:szCs w:val="28"/>
        </w:rPr>
      </w:pPr>
    </w:p>
    <w:p w:rsidR="00C55822" w:rsidRDefault="00C55822" w:rsidP="00B278EC">
      <w:pPr>
        <w:jc w:val="left"/>
        <w:rPr>
          <w:sz w:val="28"/>
          <w:szCs w:val="28"/>
        </w:rPr>
      </w:pPr>
    </w:p>
    <w:p w:rsidR="00C55822" w:rsidRDefault="00C55822" w:rsidP="00B278EC">
      <w:pPr>
        <w:jc w:val="left"/>
        <w:rPr>
          <w:sz w:val="28"/>
          <w:szCs w:val="28"/>
        </w:rPr>
      </w:pPr>
    </w:p>
    <w:p w:rsidR="00C55822" w:rsidRDefault="00C55822" w:rsidP="00B278EC">
      <w:pPr>
        <w:jc w:val="left"/>
        <w:rPr>
          <w:sz w:val="28"/>
          <w:szCs w:val="28"/>
        </w:rPr>
      </w:pPr>
    </w:p>
    <w:p w:rsidR="00C55822" w:rsidRDefault="00C55822" w:rsidP="00B278EC">
      <w:pPr>
        <w:jc w:val="left"/>
        <w:rPr>
          <w:sz w:val="28"/>
          <w:szCs w:val="28"/>
        </w:rPr>
      </w:pPr>
    </w:p>
    <w:p w:rsidR="00B278EC" w:rsidRDefault="00C55822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7738C0" wp14:editId="6AC8D904">
                <wp:simplePos x="0" y="0"/>
                <wp:positionH relativeFrom="column">
                  <wp:posOffset>1808362</wp:posOffset>
                </wp:positionH>
                <wp:positionV relativeFrom="paragraph">
                  <wp:posOffset>113665</wp:posOffset>
                </wp:positionV>
                <wp:extent cx="1242989" cy="217492"/>
                <wp:effectExtent l="0" t="0" r="14605" b="11430"/>
                <wp:wrapNone/>
                <wp:docPr id="9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989" cy="2174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1800" w:rsidRPr="006051EF" w:rsidRDefault="00A01800" w:rsidP="00A018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スキャン情報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738C0" id="_x0000_s1049" type="#_x0000_t202" style="position:absolute;margin-left:142.4pt;margin-top:8.95pt;width:97.85pt;height:17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" filled="f" stroked="f">
                <v:textbox inset="1mm,.05mm,0,0">
                  <w:txbxContent>
                    <w:p w:rsidR="00A01800" w:rsidRPr="006051EF" w:rsidRDefault="00A01800" w:rsidP="00A018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スキャン情報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192" behindDoc="0" locked="0" layoutInCell="1" allowOverlap="1" wp14:anchorId="363A624B" wp14:editId="78D9AA30">
            <wp:simplePos x="0" y="0"/>
            <wp:positionH relativeFrom="column">
              <wp:posOffset>1411889</wp:posOffset>
            </wp:positionH>
            <wp:positionV relativeFrom="paragraph">
              <wp:posOffset>197173</wp:posOffset>
            </wp:positionV>
            <wp:extent cx="533400" cy="314325"/>
            <wp:effectExtent l="0" t="0" r="0" b="0"/>
            <wp:wrapNone/>
            <wp:docPr id="56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62F690" wp14:editId="5C99C75B">
                <wp:simplePos x="0" y="0"/>
                <wp:positionH relativeFrom="column">
                  <wp:posOffset>2158744</wp:posOffset>
                </wp:positionH>
                <wp:positionV relativeFrom="paragraph">
                  <wp:posOffset>317604</wp:posOffset>
                </wp:positionV>
                <wp:extent cx="1600200" cy="0"/>
                <wp:effectExtent l="12700" t="60325" r="15875" b="53975"/>
                <wp:wrapNone/>
                <wp:docPr id="8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76C8D9" id="Line 25" o:spid="_x0000_s1026" style="position:absolute;left:0;text-align:lef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pt,25pt" to="296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">
                <v:stroke endarrow="block"/>
              </v:line>
            </w:pict>
          </mc:Fallback>
        </mc:AlternateContent>
      </w:r>
      <w:r w:rsidRPr="00A0180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81CE1F" wp14:editId="18CD297F">
                <wp:simplePos x="0" y="0"/>
                <wp:positionH relativeFrom="column">
                  <wp:posOffset>7704806</wp:posOffset>
                </wp:positionH>
                <wp:positionV relativeFrom="paragraph">
                  <wp:posOffset>249858</wp:posOffset>
                </wp:positionV>
                <wp:extent cx="533400" cy="259308"/>
                <wp:effectExtent l="0" t="0" r="19050" b="26670"/>
                <wp:wrapNone/>
                <wp:docPr id="8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59308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9ABA8F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AutoShape 22" o:spid="_x0000_s1026" type="#_x0000_t133" style="position:absolute;left:0;text-align:left;margin-left:606.7pt;margin-top:19.65pt;width:42pt;height:20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" fillcolor="#ffc" strokeweight=".25pt">
                <v:textbox inset="0,.7pt,0,.7pt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11BDA363" wp14:editId="3331D3EC">
                <wp:simplePos x="0" y="0"/>
                <wp:positionH relativeFrom="margin">
                  <wp:align>center</wp:align>
                </wp:positionH>
                <wp:positionV relativeFrom="paragraph">
                  <wp:posOffset>222288</wp:posOffset>
                </wp:positionV>
                <wp:extent cx="1838960" cy="191135"/>
                <wp:effectExtent l="0" t="0" r="27940" b="18415"/>
                <wp:wrapNone/>
                <wp:docPr id="9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9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01800" w:rsidRPr="006051EF" w:rsidRDefault="00A01800" w:rsidP="00A0180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  <w:r>
                                <w:t>.4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9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01800" w:rsidRPr="006051EF" w:rsidRDefault="00A01800" w:rsidP="00A01800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書類管理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BDA363" id="_x0000_s1050" style="position:absolute;margin-left:0;margin-top:17.5pt;width:144.8pt;height:15.05pt;z-index:251714560;mso-position-horizontal:center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">
                <v:shape id="Text Box 4" o:spid="_x0000_s1051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">
                  <v:textbox inset="0,.05mm,0,.7pt">
                    <w:txbxContent>
                      <w:p w:rsidR="00A01800" w:rsidRPr="006051EF" w:rsidRDefault="00A01800" w:rsidP="00A018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.4</w:t>
                        </w:r>
                      </w:p>
                    </w:txbxContent>
                  </v:textbox>
                </v:shape>
                <v:shape id="Text Box 5" o:spid="_x0000_s1052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">
                  <v:textbox inset="1mm,.05mm,0,0">
                    <w:txbxContent>
                      <w:p w:rsidR="00A01800" w:rsidRPr="006051EF" w:rsidRDefault="00A01800" w:rsidP="00A01800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書類管理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9BDF1A" wp14:editId="0BCA9E2C">
                <wp:simplePos x="0" y="0"/>
                <wp:positionH relativeFrom="column">
                  <wp:posOffset>5855373</wp:posOffset>
                </wp:positionH>
                <wp:positionV relativeFrom="paragraph">
                  <wp:posOffset>331499</wp:posOffset>
                </wp:positionV>
                <wp:extent cx="1600200" cy="0"/>
                <wp:effectExtent l="12700" t="60325" r="15875" b="53975"/>
                <wp:wrapNone/>
                <wp:docPr id="93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DB9657" id="Line 26" o:spid="_x0000_s1026" style="position:absolute;left:0;text-align:lef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1.05pt,26.1pt" to="587.0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">
                <v:stroke endarrow="block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22BA86" wp14:editId="0A5A9DE5">
                <wp:simplePos x="0" y="0"/>
                <wp:positionH relativeFrom="column">
                  <wp:posOffset>6345612</wp:posOffset>
                </wp:positionH>
                <wp:positionV relativeFrom="paragraph">
                  <wp:posOffset>139700</wp:posOffset>
                </wp:positionV>
                <wp:extent cx="1242989" cy="217492"/>
                <wp:effectExtent l="0" t="0" r="14605" b="11430"/>
                <wp:wrapNone/>
                <wp:docPr id="9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989" cy="2174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1800" w:rsidRPr="006051EF" w:rsidRDefault="00A01800" w:rsidP="00A018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書類情報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2BA86" id="_x0000_s1053" type="#_x0000_t202" style="position:absolute;margin-left:499.65pt;margin-top:11pt;width:97.85pt;height:17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" filled="f" stroked="f">
                <v:textbox inset="1mm,.05mm,0,0">
                  <w:txbxContent>
                    <w:p w:rsidR="00A01800" w:rsidRPr="006051EF" w:rsidRDefault="00A01800" w:rsidP="00A018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書類情報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Pr="006051EF" w:rsidRDefault="00C55822" w:rsidP="00B278EC">
      <w:pPr>
        <w:jc w:val="left"/>
        <w:rPr>
          <w:sz w:val="28"/>
          <w:szCs w:val="28"/>
        </w:rPr>
      </w:pPr>
      <w:bookmarkStart w:id="0" w:name="_GoBack"/>
      <w:bookmarkEnd w:id="0"/>
      <w:r w:rsidRPr="00A0180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195C7DE" wp14:editId="1A217ED8">
                <wp:simplePos x="0" y="0"/>
                <wp:positionH relativeFrom="column">
                  <wp:posOffset>7295072</wp:posOffset>
                </wp:positionH>
                <wp:positionV relativeFrom="paragraph">
                  <wp:posOffset>1103157</wp:posOffset>
                </wp:positionV>
                <wp:extent cx="1337310" cy="436245"/>
                <wp:effectExtent l="0" t="0" r="15240" b="1905"/>
                <wp:wrapNone/>
                <wp:docPr id="9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55822" w:rsidRPr="006051EF" w:rsidRDefault="00C55822" w:rsidP="00C5582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車両情報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5C7DE" id="_x0000_s1054" type="#_x0000_t202" style="position:absolute;margin-left:574.4pt;margin-top:86.85pt;width:105.3pt;height:34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" filled="f" stroked="f">
                <v:textbox inset="1mm,.05mm,0,0">
                  <w:txbxContent>
                    <w:p w:rsidR="00C55822" w:rsidRPr="006051EF" w:rsidRDefault="00C55822" w:rsidP="00C5582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車両情報</w:t>
                      </w:r>
                    </w:p>
                  </w:txbxContent>
                </v:textbox>
              </v:shape>
            </w:pict>
          </mc:Fallback>
        </mc:AlternateContent>
      </w:r>
      <w:r w:rsidRPr="00A0180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8B4EF2A" wp14:editId="50480702">
                <wp:simplePos x="0" y="0"/>
                <wp:positionH relativeFrom="column">
                  <wp:posOffset>7711174</wp:posOffset>
                </wp:positionH>
                <wp:positionV relativeFrom="paragraph">
                  <wp:posOffset>806022</wp:posOffset>
                </wp:positionV>
                <wp:extent cx="533400" cy="259308"/>
                <wp:effectExtent l="0" t="0" r="19050" b="26670"/>
                <wp:wrapNone/>
                <wp:docPr id="5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59308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C7891" id="AutoShape 22" o:spid="_x0000_s1026" type="#_x0000_t133" style="position:absolute;left:0;text-align:left;margin-left:607.2pt;margin-top:63.45pt;width:42pt;height:20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" fillcolor="#ffc" strokeweight=".25pt">
                <v:textbox inset="0,.7pt,0,.7pt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641AF2A" wp14:editId="50E9DD7C">
                <wp:simplePos x="0" y="0"/>
                <wp:positionH relativeFrom="column">
                  <wp:posOffset>5900553</wp:posOffset>
                </wp:positionH>
                <wp:positionV relativeFrom="paragraph">
                  <wp:posOffset>37184</wp:posOffset>
                </wp:positionV>
                <wp:extent cx="1531088" cy="1041991"/>
                <wp:effectExtent l="0" t="0" r="69215" b="101600"/>
                <wp:wrapNone/>
                <wp:docPr id="1" name="カギ線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088" cy="1041991"/>
                        </a:xfrm>
                        <a:prstGeom prst="bentConnector3">
                          <a:avLst>
                            <a:gd name="adj1" fmla="val 416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6A3A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1" o:spid="_x0000_s1026" type="#_x0000_t34" style="position:absolute;left:0;text-align:left;margin-left:464.6pt;margin-top:2.95pt;width:120.55pt;height:82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" adj="8999" strokecolor="black [3200]" strokeweight=".5pt">
                <v:stroke endarrow="block"/>
              </v:shape>
            </w:pict>
          </mc:Fallback>
        </mc:AlternateContent>
      </w:r>
      <w:r w:rsidRPr="00A0180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E2C85F" wp14:editId="352DB4B0">
                <wp:simplePos x="0" y="0"/>
                <wp:positionH relativeFrom="column">
                  <wp:posOffset>998087</wp:posOffset>
                </wp:positionH>
                <wp:positionV relativeFrom="paragraph">
                  <wp:posOffset>178642</wp:posOffset>
                </wp:positionV>
                <wp:extent cx="1337310" cy="436245"/>
                <wp:effectExtent l="0" t="0" r="15240" b="1905"/>
                <wp:wrapNone/>
                <wp:docPr id="9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1800" w:rsidRPr="006051EF" w:rsidRDefault="00A01800" w:rsidP="00A018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スキャン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2C85F" id="_x0000_s1055" type="#_x0000_t202" style="position:absolute;margin-left:78.6pt;margin-top:14.05pt;width:105.3pt;height:34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" filled="f" stroked="f">
                <v:textbox inset="1mm,.05mm,0,0">
                  <w:txbxContent>
                    <w:p w:rsidR="00A01800" w:rsidRPr="006051EF" w:rsidRDefault="00A01800" w:rsidP="00A018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スキャン</w:t>
                      </w:r>
                    </w:p>
                  </w:txbxContent>
                </v:textbox>
              </v:shape>
            </w:pict>
          </mc:Fallback>
        </mc:AlternateContent>
      </w:r>
      <w:r w:rsidR="00A01800" w:rsidRPr="00A0180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E59F1B" wp14:editId="3815AD4B">
                <wp:simplePos x="0" y="0"/>
                <wp:positionH relativeFrom="column">
                  <wp:posOffset>7299676</wp:posOffset>
                </wp:positionH>
                <wp:positionV relativeFrom="paragraph">
                  <wp:posOffset>192708</wp:posOffset>
                </wp:positionV>
                <wp:extent cx="1337310" cy="436245"/>
                <wp:effectExtent l="0" t="0" r="15240" b="1905"/>
                <wp:wrapNone/>
                <wp:docPr id="8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01800" w:rsidRDefault="00A01800" w:rsidP="00A018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オークション関連</w:t>
                            </w:r>
                          </w:p>
                          <w:p w:rsidR="00A01800" w:rsidRPr="006051EF" w:rsidRDefault="00A01800" w:rsidP="00A018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書類台帳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59F1B" id="_x0000_s1056" type="#_x0000_t202" style="position:absolute;margin-left:574.8pt;margin-top:15.15pt;width:105.3pt;height:34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" filled="f" stroked="f">
                <v:textbox inset="1mm,.05mm,0,0">
                  <w:txbxContent>
                    <w:p w:rsidR="00A01800" w:rsidRDefault="00A01800" w:rsidP="00A018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オークション関連</w:t>
                      </w:r>
                    </w:p>
                    <w:p w:rsidR="00A01800" w:rsidRPr="006051EF" w:rsidRDefault="00A01800" w:rsidP="00A018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書類台帳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278EC" w:rsidRPr="006051EF" w:rsidSect="00F5329B">
      <w:headerReference w:type="default" r:id="rId8"/>
      <w:footerReference w:type="default" r:id="rId9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FA7" w:rsidRDefault="003F6FA7" w:rsidP="00273989">
      <w:pPr>
        <w:pStyle w:val="a3"/>
      </w:pPr>
      <w:r>
        <w:separator/>
      </w:r>
    </w:p>
  </w:endnote>
  <w:endnote w:type="continuationSeparator" w:id="0">
    <w:p w:rsidR="003F6FA7" w:rsidRDefault="003F6FA7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885B34" w:rsidP="001C379B">
    <w:pPr>
      <w:pStyle w:val="a4"/>
      <w:jc w:val="right"/>
    </w:pPr>
    <w:r>
      <w:t>IH-13A-805 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FA7" w:rsidRDefault="003F6FA7" w:rsidP="00273989">
      <w:pPr>
        <w:pStyle w:val="a3"/>
      </w:pPr>
      <w:r>
        <w:separator/>
      </w:r>
    </w:p>
  </w:footnote>
  <w:footnote w:type="continuationSeparator" w:id="0">
    <w:p w:rsidR="003F6FA7" w:rsidRDefault="003F6FA7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344CCA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6708140"/>
              <wp:effectExtent l="13970" t="12065" r="10160" b="13970"/>
              <wp:wrapNone/>
              <wp:docPr id="2" name="Group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6708140"/>
                        <a:chOff x="712" y="559"/>
                        <a:chExt cx="15397" cy="10564"/>
                      </a:xfrm>
                    </wpg:grpSpPr>
                    <wpg:grpSp>
                      <wpg:cNvPr id="3" name="Group 53"/>
                      <wpg:cNvGrpSpPr>
                        <a:grpSpLocks/>
                      </wpg:cNvGrpSpPr>
                      <wpg:grpSpPr bwMode="auto">
                        <a:xfrm>
                          <a:off x="712" y="559"/>
                          <a:ext cx="15397" cy="1636"/>
                          <a:chOff x="712" y="559"/>
                          <a:chExt cx="15397" cy="1636"/>
                        </a:xfrm>
                      </wpg:grpSpPr>
                      <wpg:grpSp>
                        <wpg:cNvPr id="4" name="Group 15"/>
                        <wpg:cNvGrpSpPr>
                          <a:grpSpLocks/>
                        </wpg:cNvGrpSpPr>
                        <wpg:grpSpPr bwMode="auto">
                          <a:xfrm>
                            <a:off x="13377" y="559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5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6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9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12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3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49" y="942"/>
                            <a:ext cx="7118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F5329B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総括ダイアグラム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1608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730FB8" w:rsidRDefault="00273989" w:rsidP="00AD7689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システム名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86" y="1608"/>
                            <a:ext cx="383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7F224A" w:rsidRDefault="007F224A" w:rsidP="00730FB8">
                              <w:pPr>
                                <w:jc w:val="left"/>
                                <w:rPr>
                                  <w:sz w:val="22"/>
                                </w:rPr>
                              </w:pPr>
                              <w:r w:rsidRPr="007F224A">
                                <w:rPr>
                                  <w:rFonts w:hint="eastAsia"/>
                                  <w:sz w:val="22"/>
                                </w:rPr>
                                <w:t>スグクル社</w:t>
                              </w:r>
                              <w:r w:rsidRPr="007F224A">
                                <w:rPr>
                                  <w:rFonts w:hint="eastAsia"/>
                                  <w:sz w:val="22"/>
                                </w:rPr>
                                <w:t xml:space="preserve"> </w:t>
                              </w:r>
                              <w:r w:rsidRPr="007F224A">
                                <w:rPr>
                                  <w:rFonts w:hint="eastAsia"/>
                                  <w:sz w:val="22"/>
                                </w:rPr>
                                <w:t>車両販売管理システム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s:wsp>
                        <wps:cNvPr id="17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218" y="1608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730FB8" w:rsidRDefault="00273989" w:rsidP="00730FB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業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務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1608"/>
                            <a:ext cx="2564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AD7689" w:rsidRDefault="007F224A" w:rsidP="00730FB8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管理系機能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g:grpSp>
                        <wpg:cNvPr id="19" name="Group 36"/>
                        <wpg:cNvGrpSpPr>
                          <a:grpSpLocks/>
                        </wpg:cNvGrpSpPr>
                        <wpg:grpSpPr bwMode="auto">
                          <a:xfrm>
                            <a:off x="10431" y="1608"/>
                            <a:ext cx="3297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0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1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7F224A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石田将晃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2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4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344CCA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344CCA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344CCA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344CCA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344CCA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344CCA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5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6" name="Group 37"/>
                        <wpg:cNvGrpSpPr>
                          <a:grpSpLocks/>
                        </wpg:cNvGrpSpPr>
                        <wpg:grpSpPr bwMode="auto">
                          <a:xfrm>
                            <a:off x="13728" y="1609"/>
                            <a:ext cx="2381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7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8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344CCA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9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0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1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C55822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C55822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2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724" y="1439"/>
                            <a:ext cx="153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12" y="1511"/>
                            <a:ext cx="1539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5" name="Group 71"/>
                      <wpg:cNvGrpSpPr>
                        <a:grpSpLocks/>
                      </wpg:cNvGrpSpPr>
                      <wpg:grpSpPr bwMode="auto">
                        <a:xfrm>
                          <a:off x="736" y="2333"/>
                          <a:ext cx="15373" cy="8790"/>
                          <a:chOff x="736" y="2333"/>
                          <a:chExt cx="15373" cy="8790"/>
                        </a:xfrm>
                      </wpg:grpSpPr>
                      <wpg:grpSp>
                        <wpg:cNvPr id="36" name="Group 59"/>
                        <wpg:cNvGrpSpPr>
                          <a:grpSpLocks/>
                        </wpg:cNvGrpSpPr>
                        <wpg:grpSpPr bwMode="auto">
                          <a:xfrm>
                            <a:off x="736" y="2333"/>
                            <a:ext cx="15373" cy="8790"/>
                            <a:chOff x="736" y="2333"/>
                            <a:chExt cx="15373" cy="8790"/>
                          </a:xfrm>
                        </wpg:grpSpPr>
                        <wps:wsp>
                          <wps:cNvPr id="37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746" y="2333"/>
                              <a:ext cx="15360" cy="8790"/>
                            </a:xfrm>
                            <a:prstGeom prst="rect">
                              <a:avLst/>
                            </a:prstGeom>
                            <a:noFill/>
                            <a:ln w="1905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38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6" y="2922"/>
                              <a:ext cx="1537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9" name="Group 70"/>
                        <wpg:cNvGrpSpPr>
                          <a:grpSpLocks/>
                        </wpg:cNvGrpSpPr>
                        <wpg:grpSpPr bwMode="auto">
                          <a:xfrm>
                            <a:off x="1448" y="2922"/>
                            <a:ext cx="3982" cy="7911"/>
                            <a:chOff x="1448" y="2922"/>
                            <a:chExt cx="3982" cy="7911"/>
                          </a:xfrm>
                        </wpg:grpSpPr>
                        <wps:wsp>
                          <wps:cNvPr id="40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8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1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8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29B" w:rsidRPr="00997637" w:rsidRDefault="00F5329B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INPUT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（入力）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69"/>
                        <wpg:cNvGrpSpPr>
                          <a:grpSpLocks/>
                        </wpg:cNvGrpSpPr>
                        <wpg:grpSpPr bwMode="auto">
                          <a:xfrm>
                            <a:off x="6425" y="2922"/>
                            <a:ext cx="3982" cy="7911"/>
                            <a:chOff x="6425" y="2922"/>
                            <a:chExt cx="3982" cy="7911"/>
                          </a:xfrm>
                        </wpg:grpSpPr>
                        <wps:wsp>
                          <wps:cNvPr id="43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6425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4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25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29B" w:rsidRPr="00997637" w:rsidRDefault="00F5329B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PROCESS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（処理）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68"/>
                        <wpg:cNvGrpSpPr>
                          <a:grpSpLocks/>
                        </wpg:cNvGrpSpPr>
                        <wpg:grpSpPr bwMode="auto">
                          <a:xfrm>
                            <a:off x="11403" y="2922"/>
                            <a:ext cx="3982" cy="7911"/>
                            <a:chOff x="11403" y="2922"/>
                            <a:chExt cx="3982" cy="7911"/>
                          </a:xfrm>
                        </wpg:grpSpPr>
                        <wps:wsp>
                          <wps:cNvPr id="46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03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7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03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29B" w:rsidRPr="00997637" w:rsidRDefault="00F5329B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OUTPUT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（出力）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3" o:spid="_x0000_s1057" style="position:absolute;left:0;text-align:left;margin-left:-9.65pt;margin-top:-.55pt;width:769.85pt;height:528.2pt;z-index:251658240" coordorigin="712,559" coordsize="15397,10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">
              <v:group id="Group 53" o:spid="_x0000_s1058" style="position:absolute;left:712;top:559;width:15397;height:1636" coordorigin="712,559" coordsize="15397,1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15" o:spid="_x0000_s1059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8" o:spid="_x0000_s1060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6" o:spid="_x0000_s1061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BO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XN4Xgk3QK4fAAAA//8DAFBLAQItABQABgAIAAAAIQDb4fbL7gAAAIUBAAATAAAAAAAAAAAAAAAA&#10;AAAAAABbQ29udGVudF9UeXBlc10ueG1sUEsBAi0AFAAGAAgAAAAhAFr0LFu/AAAAFQEAAAsAAAAA&#10;AAAAAAAAAAAAHwEAAF9yZWxzLy5yZWxzUEsBAi0AFAAGAAgAAAAhAJV5QE7BAAAA2gAAAA8AAAAA&#10;AAAAAAAAAAAABwIAAGRycy9kb3ducmV2LnhtbFBLBQYAAAAAAwADALcAAAD1AgAAAAA=&#10;">
                      <v:textbox inset="5.85pt,.7pt,5.85pt,.7pt"/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62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63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ect id="Rectangle 10" o:spid="_x0000_s1064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">
                      <v:textbox inset="5.85pt,.7pt,5.85pt,.7pt"/>
                    </v:rect>
                    <v:shape id="Text Box 11" o:spid="_x0000_s1065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Pa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vfwiA+jVAwAA//8DAFBLAQItABQABgAIAAAAIQDb4fbL7gAAAIUBAAATAAAAAAAAAAAA&#10;AAAAAAAAAABbQ29udGVudF9UeXBlc10ueG1sUEsBAi0AFAAGAAgAAAAhAFr0LFu/AAAAFQEAAAsA&#10;AAAAAAAAAAAAAAAAHwEAAF9yZWxzLy5yZWxzUEsBAi0AFAAGAAgAAAAhAIjdU9rEAAAA2wAAAA8A&#10;AAAAAAAAAAAAAAAABwIAAGRycy9kb3ducmV2LnhtbFBLBQYAAAAAAwADALcAAAD4AgAAAAA=&#10;">
                      <v:textbox inset="5.85pt,.7pt,5.85pt,.7pt">
                        <w:txbxContent>
                          <w:p w:rsidR="00273989" w:rsidRDefault="00273989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66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rect id="Rectangle 13" o:spid="_x0000_s1067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">
                      <v:textbox inset="5.85pt,.7pt,5.85pt,.7pt"/>
                    </v:rect>
                    <v:shape id="Text Box 14" o:spid="_x0000_s1068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82twwAAANsAAAAPAAAAZHJzL2Rvd25yZXYueG1sRE9Na8JA&#10;EL0L/odlCl6kbmpB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eA/NrcMAAADbAAAADwAA&#10;AAAAAAAAAAAAAAAHAgAAZHJzL2Rvd25yZXYueG1sUEsFBgAAAAADAAMAtwAAAPcCAAAAAA==&#10;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69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hPLwwAAANsAAAAPAAAAZHJzL2Rvd25yZXYueG1sRE9La8JA&#10;EL4X/A/LCN50o9g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6Q4Ty8MAAADbAAAADwAA&#10;AAAAAAAAAAAAAAAHAgAAZHJzL2Rvd25yZXYueG1sUEsFBgAAAAADAAMAtwAAAPcCAAAAAA==&#10;" filled="f" stroked="f">
                  <v:textbox inset="5.85pt,.7pt,5.85pt,.7pt">
                    <w:txbxContent>
                      <w:p w:rsidR="00273989" w:rsidRPr="00732F70" w:rsidRDefault="00F5329B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総括ダイアグラム</w:t>
                        </w:r>
                      </w:p>
                    </w:txbxContent>
                  </v:textbox>
                </v:shape>
                <v:shape id="_x0000_s1070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JwsvwAAANsAAAAPAAAAZHJzL2Rvd25yZXYueG1sRE9Li8Iw&#10;EL4v+B/CCN7WVE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B11JwsvwAAANsAAAAPAAAAAAAA&#10;AAAAAAAAAAcCAABkcnMvZG93bnJldi54bWxQSwUGAAAAAAMAAwC3AAAA8wIAAAAA&#10;" fillcolor="#c9f">
                  <v:textbox inset="0,2.25mm,0,.7pt">
                    <w:txbxContent>
                      <w:p w:rsidR="00273989" w:rsidRPr="00730FB8" w:rsidRDefault="00273989" w:rsidP="00AD7689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システム名</w:t>
                        </w:r>
                      </w:p>
                    </w:txbxContent>
                  </v:textbox>
                </v:shape>
                <v:shape id="Text Box 28" o:spid="_x0000_s1071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">
                  <v:textbox inset="2mm,2.25mm,0,.7pt">
                    <w:txbxContent>
                      <w:p w:rsidR="00273989" w:rsidRPr="007F224A" w:rsidRDefault="007F224A" w:rsidP="00730FB8">
                        <w:pPr>
                          <w:jc w:val="left"/>
                          <w:rPr>
                            <w:sz w:val="22"/>
                          </w:rPr>
                        </w:pPr>
                        <w:r w:rsidRPr="007F224A">
                          <w:rPr>
                            <w:rFonts w:hint="eastAsia"/>
                            <w:sz w:val="22"/>
                          </w:rPr>
                          <w:t>スグクル社</w:t>
                        </w:r>
                        <w:r w:rsidRPr="007F224A">
                          <w:rPr>
                            <w:rFonts w:hint="eastAsia"/>
                            <w:sz w:val="22"/>
                          </w:rPr>
                          <w:t xml:space="preserve"> </w:t>
                        </w:r>
                        <w:r w:rsidRPr="007F224A">
                          <w:rPr>
                            <w:rFonts w:hint="eastAsia"/>
                            <w:sz w:val="22"/>
                          </w:rPr>
                          <w:t>車両販売管理システム</w:t>
                        </w:r>
                      </w:p>
                    </w:txbxContent>
                  </v:textbox>
                </v:shape>
                <v:shape id="Text Box 29" o:spid="_x0000_s1072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  <v:textbox inset="0,2.25mm,0,.7pt">
                    <w:txbxContent>
                      <w:p w:rsidR="00273989" w:rsidRPr="00730FB8" w:rsidRDefault="00273989" w:rsidP="00730FB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業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務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30" o:spid="_x0000_s1073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  <v:textbox inset="2mm,2.25mm,0,.7pt">
                    <w:txbxContent>
                      <w:p w:rsidR="00273989" w:rsidRPr="00AD7689" w:rsidRDefault="007F224A" w:rsidP="00730FB8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管理系機能</w:t>
                        </w:r>
                      </w:p>
                    </w:txbxContent>
                  </v:textbox>
                </v:shape>
                <v:group id="Group 36" o:spid="_x0000_s1074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32" o:spid="_x0000_s1075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Text Box 18" o:spid="_x0000_s1076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">
                      <v:textbox inset="5.85pt,.7pt,5.85pt,.7pt">
                        <w:txbxContent>
                          <w:p w:rsidR="00273989" w:rsidRDefault="007F224A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石田将晃</w:t>
                            </w:r>
                          </w:p>
                        </w:txbxContent>
                      </v:textbox>
                    </v:shape>
                    <v:shape id="_x0000_s1077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33" o:spid="_x0000_s1078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Text Box 34" o:spid="_x0000_s1079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p9kxQAAANsAAAAPAAAAZHJzL2Rvd25yZXYueG1sRI9Ba8JA&#10;FITvBf/D8oReitlUS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A5ip9kxQAAANsAAAAP&#10;AAAAAAAAAAAAAAAAAAcCAABkcnMvZG93bnJldi54bWxQSwUGAAAAAAMAAwC3AAAA+QIAAAAA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344CCA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344CCA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344CCA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344CCA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344CCA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344CCA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80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</v:group>
                <v:group id="Group 37" o:spid="_x0000_s1081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oup 38" o:spid="_x0000_s1082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 id="Text Box 39" o:spid="_x0000_s1083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5Vh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Wx8Uv8ATJ/AgAA//8DAFBLAQItABQABgAIAAAAIQDb4fbL7gAAAIUBAAATAAAAAAAAAAAAAAAA&#10;AAAAAABbQ29udGVudF9UeXBlc10ueG1sUEsBAi0AFAAGAAgAAAAhAFr0LFu/AAAAFQEAAAsAAAAA&#10;AAAAAAAAAAAAHwEAAF9yZWxzLy5yZWxzUEsBAi0AFAAGAAgAAAAhALjHlWHBAAAA2wAAAA8AAAAA&#10;AAAAAAAAAAAABwIAAGRycy9kb3ducmV2LnhtbFBLBQYAAAAAAwADALcAAAD1AgAAAAA=&#10;">
                      <v:textbox inset="5.85pt,.7pt,5.85pt,.7pt">
                        <w:txbxContent>
                          <w:p w:rsidR="00273989" w:rsidRPr="000B5B01" w:rsidRDefault="00273989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344CCA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084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085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Text Box 42" o:spid="_x0000_s1086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">
                      <v:textbox inset="5.85pt,.7pt,5.85pt,.7pt">
                        <w:txbxContent>
                          <w:p w:rsidR="00273989" w:rsidRPr="000B5B01" w:rsidRDefault="00273989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C55822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C55822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087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YTS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SuDvS/gBMnsBAAD//wMAUEsBAi0AFAAGAAgAAAAhANvh9svuAAAAhQEAABMAAAAAAAAAAAAAAAAA&#10;AAAAAFtDb250ZW50X1R5cGVzXS54bWxQSwECLQAUAAYACAAAACEAWvQsW78AAAAVAQAACwAAAAAA&#10;AAAAAAAAAAAfAQAAX3JlbHMvLnJlbHNQSwECLQAUAAYACAAAACEAICmE0sAAAADbAAAADwAAAAAA&#10;AAAAAAAAAAAHAgAAZHJzL2Rvd25yZXYueG1sUEsFBgAAAAADAAMAtwAAAPQC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88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" strokecolor="#333" strokeweight="1.5pt"/>
                <v:line id="Line 51" o:spid="_x0000_s1089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/v:group>
              <v:group id="Group 71" o:spid="_x0000_s1090" style="position:absolute;left:736;top:2333;width:15373;height:8790" coordorigin="736,2333" coordsize="15373,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group id="Group 59" o:spid="_x0000_s1091" style="position:absolute;left:736;top:2333;width:15373;height:8790" coordorigin="736,2333" coordsize="15373,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Rectangle 57" o:spid="_x0000_s1092" style="position:absolute;left:746;top:2333;width:15360;height:8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" filled="f" strokeweight="1.5pt">
                    <v:textbox inset="0,.7pt,0,.7pt"/>
                  </v:rect>
                  <v:line id="Line 58" o:spid="_x0000_s1093" style="position:absolute;visibility:visible;mso-wrap-style:square" from="736,2922" to="16109,2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kQI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" strokeweight="1.5pt"/>
                </v:group>
                <v:group id="Group 70" o:spid="_x0000_s1094" style="position:absolute;left:1448;top:2922;width:3982;height:7911" coordorigin="1448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Rectangle 62" o:spid="_x0000_s1095" style="position:absolute;left:1448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" filled="f">
                    <v:textbox inset="0,.7pt,0,.7pt"/>
                  </v:rect>
                  <v:shape id="Text Box 65" o:spid="_x0000_s1096" type="#_x0000_t202" style="position:absolute;left:1448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" filled="f" stroked="f">
                    <v:textbox inset="0,2.05mm,0,.7pt">
                      <w:txbxContent>
                        <w:p w:rsidR="00F5329B" w:rsidRPr="00997637" w:rsidRDefault="00F5329B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INPUT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（入力）</w:t>
                          </w:r>
                        </w:p>
                      </w:txbxContent>
                    </v:textbox>
                  </v:shape>
                </v:group>
                <v:group id="Group 69" o:spid="_x0000_s1097" style="position:absolute;left:6425;top:2922;width:3982;height:7911" coordorigin="6425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Rectangle 63" o:spid="_x0000_s1098" style="position:absolute;left:6425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" filled="f">
                    <v:textbox inset="0,.7pt,0,.7pt"/>
                  </v:rect>
                  <v:shape id="Text Box 66" o:spid="_x0000_s1099" type="#_x0000_t202" style="position:absolute;left:6425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" filled="f" stroked="f">
                    <v:textbox inset="0,2.05mm,0,.7pt">
                      <w:txbxContent>
                        <w:p w:rsidR="00F5329B" w:rsidRPr="00997637" w:rsidRDefault="00F5329B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PROCESS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（処理）</w:t>
                          </w:r>
                        </w:p>
                      </w:txbxContent>
                    </v:textbox>
                  </v:shape>
                </v:group>
                <v:group id="Group 68" o:spid="_x0000_s1100" style="position:absolute;left:11403;top:2922;width:3982;height:7911" coordorigin="11403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64" o:spid="_x0000_s1101" style="position:absolute;left:11403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" filled="f">
                    <v:textbox inset="0,.7pt,0,.7pt"/>
                  </v:rect>
                  <v:shape id="Text Box 67" o:spid="_x0000_s1102" type="#_x0000_t202" style="position:absolute;left:11403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" filled="f" stroked="f">
                    <v:textbox inset="0,2.05mm,0,.7pt">
                      <w:txbxContent>
                        <w:p w:rsidR="00F5329B" w:rsidRPr="00997637" w:rsidRDefault="00F5329B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OUTPUT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（出力）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CCA"/>
    <w:rsid w:val="000B5B01"/>
    <w:rsid w:val="000E03F1"/>
    <w:rsid w:val="001529A6"/>
    <w:rsid w:val="001C379B"/>
    <w:rsid w:val="00213DBA"/>
    <w:rsid w:val="002421B5"/>
    <w:rsid w:val="00273989"/>
    <w:rsid w:val="002D4A47"/>
    <w:rsid w:val="00344CCA"/>
    <w:rsid w:val="00360FA8"/>
    <w:rsid w:val="003915B0"/>
    <w:rsid w:val="003F6FA7"/>
    <w:rsid w:val="0056717A"/>
    <w:rsid w:val="005C5806"/>
    <w:rsid w:val="006051EF"/>
    <w:rsid w:val="006536E8"/>
    <w:rsid w:val="0071453F"/>
    <w:rsid w:val="00730FB8"/>
    <w:rsid w:val="00732F70"/>
    <w:rsid w:val="00744655"/>
    <w:rsid w:val="007B68A8"/>
    <w:rsid w:val="007F0A12"/>
    <w:rsid w:val="007F224A"/>
    <w:rsid w:val="00833821"/>
    <w:rsid w:val="008374BA"/>
    <w:rsid w:val="00885B34"/>
    <w:rsid w:val="00976CEA"/>
    <w:rsid w:val="0098594D"/>
    <w:rsid w:val="00997637"/>
    <w:rsid w:val="00A01800"/>
    <w:rsid w:val="00AD7689"/>
    <w:rsid w:val="00AF4CC2"/>
    <w:rsid w:val="00B278EC"/>
    <w:rsid w:val="00B50AD2"/>
    <w:rsid w:val="00B61441"/>
    <w:rsid w:val="00BD41FD"/>
    <w:rsid w:val="00BF3840"/>
    <w:rsid w:val="00C152FA"/>
    <w:rsid w:val="00C55822"/>
    <w:rsid w:val="00CB438A"/>
    <w:rsid w:val="00DE1FDA"/>
    <w:rsid w:val="00F5329B"/>
    <w:rsid w:val="00FE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  <o:colormru v:ext="edit" colors="#ffc"/>
    </o:shapedefaults>
    <o:shapelayout v:ext="edit">
      <o:idmap v:ext="edit" data="1"/>
    </o:shapelayout>
  </w:shapeDefaults>
  <w:decimalSymbol w:val="."/>
  <w:listSeparator w:val=","/>
  <w14:docId w14:val="4D44CA5F"/>
  <w15:chartTrackingRefBased/>
  <w15:docId w15:val="{4EC7DB64-8CBD-4331-A85D-DA4123E5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09_&#32207;&#25324;&#12480;&#12452;&#12516;&#12464;&#12521;&#12512;\&#32207;&#25324;&#12480;&#12452;&#12516;&#12464;&#12521;&#1251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総括ダイヤグラム.dot</Template>
  <TotalTime>76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総括ダイヤグラム</vt:lpstr>
      <vt:lpstr>９</vt:lpstr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総括ダイヤグラム</dc:title>
  <dc:subject/>
  <dc:creator>Windows ユーザー</dc:creator>
  <cp:keywords/>
  <dc:description/>
  <cp:lastModifiedBy>Windows ユーザー</cp:lastModifiedBy>
  <cp:revision>5</cp:revision>
  <cp:lastPrinted>2006-06-21T09:45:00Z</cp:lastPrinted>
  <dcterms:created xsi:type="dcterms:W3CDTF">2018-07-19T13:42:00Z</dcterms:created>
  <dcterms:modified xsi:type="dcterms:W3CDTF">2018-09-07T02:41:00Z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