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274DB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受注管理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5052C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DDED6" wp14:editId="1E0AADC2">
                <wp:simplePos x="0" y="0"/>
                <wp:positionH relativeFrom="column">
                  <wp:posOffset>7829055</wp:posOffset>
                </wp:positionH>
                <wp:positionV relativeFrom="paragraph">
                  <wp:posOffset>202449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E112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6.45pt;margin-top:15.9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A240" wp14:editId="3835429F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5052C0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A24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5052C0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49B1A3" wp14:editId="1C30BF4A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002B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B1A3"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002B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noProof/>
        </w:rPr>
        <w:drawing>
          <wp:anchor distT="0" distB="0" distL="114300" distR="114300" simplePos="0" relativeHeight="251655168" behindDoc="0" locked="0" layoutInCell="1" allowOverlap="1" wp14:anchorId="15274424" wp14:editId="1E6DCCC8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B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55D4DE" wp14:editId="78D43C0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Default="00524805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24805" w:rsidRPr="006051EF" w:rsidRDefault="00524805" w:rsidP="006051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EC7874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受注内容</w:t>
                              </w:r>
                              <w:r w:rsidR="005052C0">
                                <w:rPr>
                                  <w:rFonts w:hint="eastAsia"/>
                                </w:rPr>
                                <w:t>記述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D4DE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Default="00524805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24805" w:rsidRPr="006051EF" w:rsidRDefault="00524805" w:rsidP="006051E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EC7874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受</w:t>
                        </w:r>
                        <w:r>
                          <w:rPr>
                            <w:rFonts w:hint="eastAsia"/>
                          </w:rPr>
                          <w:t>注内容</w:t>
                        </w:r>
                        <w:r w:rsidR="005052C0">
                          <w:rPr>
                            <w:rFonts w:hint="eastAsia"/>
                          </w:rPr>
                          <w:t>記述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5052C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1AFC" wp14:editId="61E7F6CF">
                <wp:simplePos x="0" y="0"/>
                <wp:positionH relativeFrom="column">
                  <wp:posOffset>7581191</wp:posOffset>
                </wp:positionH>
                <wp:positionV relativeFrom="paragraph">
                  <wp:posOffset>193667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AFC" id="_x0000_s1031" type="#_x0000_t202" style="position:absolute;left:0;text-align:left;margin-left:596.95pt;margin-top:15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+v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5248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450F" wp14:editId="280A17EF">
                <wp:simplePos x="0" y="0"/>
                <wp:positionH relativeFrom="column">
                  <wp:posOffset>897749</wp:posOffset>
                </wp:positionH>
                <wp:positionV relativeFrom="paragraph">
                  <wp:posOffset>214630</wp:posOffset>
                </wp:positionV>
                <wp:extent cx="1365663" cy="194120"/>
                <wp:effectExtent l="0" t="0" r="6350" b="158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4805" w:rsidRPr="006051EF" w:rsidRDefault="00524805" w:rsidP="0052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フォーマ</w:t>
                            </w:r>
                            <w:r>
                              <w:rPr>
                                <w:rFonts w:hint="eastAsia"/>
                              </w:rPr>
                              <w:t>ト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50F" id="_x0000_s1032" type="#_x0000_t202" style="position:absolute;left:0;text-align:left;margin-left:70.7pt;margin-top:16.9pt;width:107.55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5/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" filled="f" stroked="f">
                <v:textbox inset="1mm,.05mm,0,0">
                  <w:txbxContent>
                    <w:p w:rsidR="00524805" w:rsidRPr="006051EF" w:rsidRDefault="00524805" w:rsidP="0052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フォーマ</w:t>
                      </w:r>
                      <w:r>
                        <w:rPr>
                          <w:rFonts w:hint="eastAsia"/>
                        </w:rPr>
                        <w:t>ト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A3E" wp14:editId="3CDB0BC3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AB9A8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F1D5E" wp14:editId="6DF67DB5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A77E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5052C0" w:rsidP="00B278EC">
      <w:pPr>
        <w:jc w:val="left"/>
        <w:rPr>
          <w:sz w:val="28"/>
          <w:szCs w:val="28"/>
        </w:rPr>
      </w:pPr>
      <w:r w:rsidRPr="005052C0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416B70" wp14:editId="7CC363B4">
            <wp:simplePos x="0" y="0"/>
            <wp:positionH relativeFrom="column">
              <wp:posOffset>7870033</wp:posOffset>
            </wp:positionH>
            <wp:positionV relativeFrom="paragraph">
              <wp:posOffset>17293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4DD2F" wp14:editId="77364A62">
                <wp:simplePos x="0" y="0"/>
                <wp:positionH relativeFrom="column">
                  <wp:posOffset>5818505</wp:posOffset>
                </wp:positionH>
                <wp:positionV relativeFrom="paragraph">
                  <wp:posOffset>295275</wp:posOffset>
                </wp:positionV>
                <wp:extent cx="1600200" cy="0"/>
                <wp:effectExtent l="12700" t="60325" r="15875" b="53975"/>
                <wp:wrapNone/>
                <wp:docPr id="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D0465" id="Line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23.25pt" to="58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0f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brE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08A9C" wp14:editId="736269FF">
                <wp:simplePos x="0" y="0"/>
                <wp:positionH relativeFrom="column">
                  <wp:posOffset>6685808</wp:posOffset>
                </wp:positionH>
                <wp:positionV relativeFrom="paragraph">
                  <wp:posOffset>23701</wp:posOffset>
                </wp:positionV>
                <wp:extent cx="1066800" cy="182245"/>
                <wp:effectExtent l="3175" t="635" r="0" b="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8A9C" id="_x0000_s1033" type="#_x0000_t202" style="position:absolute;margin-left:526.45pt;margin-top:1.85pt;width:84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ZJ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89480F" wp14:editId="2A9E3AFF">
                <wp:simplePos x="0" y="0"/>
                <wp:positionH relativeFrom="margin">
                  <wp:align>center</wp:align>
                </wp:positionH>
                <wp:positionV relativeFrom="paragraph">
                  <wp:posOffset>156714</wp:posOffset>
                </wp:positionV>
                <wp:extent cx="1838960" cy="191135"/>
                <wp:effectExtent l="0" t="0" r="27940" b="1841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Default="005052C0" w:rsidP="005052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2</w:t>
                              </w:r>
                            </w:p>
                            <w:p w:rsidR="005052C0" w:rsidRPr="006051EF" w:rsidRDefault="005052C0" w:rsidP="005052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Pr="006051EF" w:rsidRDefault="005052C0" w:rsidP="005052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内容共有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9480F" id="_x0000_s1034" style="position:absolute;margin-left:0;margin-top:12.35pt;width:144.8pt;height:15.05pt;z-index:25167462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">
                <v:shape id="Text Box 4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5052C0" w:rsidRDefault="005052C0" w:rsidP="005052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</w:p>
                      <w:p w:rsidR="005052C0" w:rsidRPr="006051EF" w:rsidRDefault="005052C0" w:rsidP="005052C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5052C0" w:rsidRPr="006051EF" w:rsidRDefault="005052C0" w:rsidP="005052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内容共有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106C" wp14:editId="1B64B32A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066800" cy="182245"/>
                <wp:effectExtent l="3175" t="1905" r="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106C" id="_x0000_s1037" type="#_x0000_t202" style="position:absolute;margin-left:145.75pt;margin-top:1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+W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FG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0104" wp14:editId="2945B71E">
                <wp:simplePos x="0" y="0"/>
                <wp:positionH relativeFrom="column">
                  <wp:posOffset>2184813</wp:posOffset>
                </wp:positionH>
                <wp:positionV relativeFrom="paragraph">
                  <wp:posOffset>253555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0C4A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05pt,19.95pt" to="298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ECA5F" wp14:editId="6AF686FF">
                <wp:simplePos x="0" y="0"/>
                <wp:positionH relativeFrom="column">
                  <wp:posOffset>1315085</wp:posOffset>
                </wp:positionH>
                <wp:positionV relativeFrom="paragraph">
                  <wp:posOffset>28146</wp:posOffset>
                </wp:positionV>
                <wp:extent cx="533400" cy="280035"/>
                <wp:effectExtent l="12700" t="5080" r="6350" b="10160"/>
                <wp:wrapNone/>
                <wp:docPr id="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E274" id="AutoShape 22" o:spid="_x0000_s1026" type="#_x0000_t133" style="position:absolute;left:0;text-align:left;margin-left:103.55pt;margin-top:2.2pt;width:42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0H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5052C0" w:rsidP="00B278EC">
      <w:pPr>
        <w:jc w:val="left"/>
        <w:rPr>
          <w:sz w:val="28"/>
          <w:szCs w:val="28"/>
        </w:rPr>
      </w:pP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5DD33" wp14:editId="0C23AB0C">
                <wp:simplePos x="0" y="0"/>
                <wp:positionH relativeFrom="column">
                  <wp:posOffset>7433788</wp:posOffset>
                </wp:positionH>
                <wp:positionV relativeFrom="paragraph">
                  <wp:posOffset>42693</wp:posOffset>
                </wp:positionV>
                <wp:extent cx="1365663" cy="194120"/>
                <wp:effectExtent l="0" t="0" r="6350" b="1587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DD33" id="_x0000_s1038" type="#_x0000_t202" style="position:absolute;margin-left:585.35pt;margin-top:3.35pt;width:107.5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情報確認画面</w:t>
                      </w: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A3B4" wp14:editId="09462103">
                <wp:simplePos x="0" y="0"/>
                <wp:positionH relativeFrom="column">
                  <wp:posOffset>1066800</wp:posOffset>
                </wp:positionH>
                <wp:positionV relativeFrom="paragraph">
                  <wp:posOffset>14811</wp:posOffset>
                </wp:positionV>
                <wp:extent cx="1066800" cy="182245"/>
                <wp:effectExtent l="3175" t="635" r="0" b="0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A3B4" id="_x0000_s1039" type="#_x0000_t202" style="position:absolute;margin-left:84pt;margin-top:1.15pt;width:84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1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9C8DF" wp14:editId="2A3BEDC0">
                <wp:simplePos x="0" y="0"/>
                <wp:positionH relativeFrom="margin">
                  <wp:align>center</wp:align>
                </wp:positionH>
                <wp:positionV relativeFrom="paragraph">
                  <wp:posOffset>376292</wp:posOffset>
                </wp:positionV>
                <wp:extent cx="1838960" cy="191135"/>
                <wp:effectExtent l="0" t="0" r="27940" b="18415"/>
                <wp:wrapNone/>
                <wp:docPr id="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3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8DF" id="_x0000_s1040" style="position:absolute;margin-left:0;margin-top:29.65pt;width:144.8pt;height:15.05pt;z-index:25168793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3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B750" wp14:editId="60B16CB9">
                <wp:simplePos x="0" y="0"/>
                <wp:positionH relativeFrom="column">
                  <wp:posOffset>7805569</wp:posOffset>
                </wp:positionH>
                <wp:positionV relativeFrom="paragraph">
                  <wp:posOffset>174576</wp:posOffset>
                </wp:positionV>
                <wp:extent cx="533400" cy="280035"/>
                <wp:effectExtent l="12700" t="5080" r="6350" b="10160"/>
                <wp:wrapNone/>
                <wp:docPr id="8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8487" id="AutoShape 22" o:spid="_x0000_s1026" type="#_x0000_t133" style="position:absolute;left:0;text-align:left;margin-left:614.6pt;margin-top:13.75pt;width:42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4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TzF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4EE4B" wp14:editId="7F567B19">
                <wp:simplePos x="0" y="0"/>
                <wp:positionH relativeFrom="column">
                  <wp:posOffset>6301138</wp:posOffset>
                </wp:positionH>
                <wp:positionV relativeFrom="paragraph">
                  <wp:posOffset>175112</wp:posOffset>
                </wp:positionV>
                <wp:extent cx="1423060" cy="205995"/>
                <wp:effectExtent l="0" t="0" r="5715" b="381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E4B" id="_x0000_s1043" type="#_x0000_t202" style="position:absolute;margin-left:496.15pt;margin-top:13.8pt;width:112.0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Q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7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EAF55" wp14:editId="73191137">
                <wp:simplePos x="0" y="0"/>
                <wp:positionH relativeFrom="column">
                  <wp:posOffset>1899920</wp:posOffset>
                </wp:positionH>
                <wp:positionV relativeFrom="paragraph">
                  <wp:posOffset>171450</wp:posOffset>
                </wp:positionV>
                <wp:extent cx="1066800" cy="182245"/>
                <wp:effectExtent l="3175" t="1905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EAF55" id="_x0000_s1044" type="#_x0000_t202" style="position:absolute;margin-left:149.6pt;margin-top:13.5pt;width:84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mb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lGnHRQo3t60GgpDigx6Rl6lYLWXQ96+gDHUGYbqupvRflVIS7yhvAtXUgphoaSCuD55qV7&#10;8XS0o4yRzfBBVOCG7LSwhg617EzuIBsIrEOZHs6lMVB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53CF" wp14:editId="24B9E42C">
                <wp:simplePos x="0" y="0"/>
                <wp:positionH relativeFrom="column">
                  <wp:posOffset>1317064</wp:posOffset>
                </wp:positionH>
                <wp:positionV relativeFrom="paragraph">
                  <wp:posOffset>245877</wp:posOffset>
                </wp:positionV>
                <wp:extent cx="533400" cy="280035"/>
                <wp:effectExtent l="12700" t="5080" r="6350" b="10160"/>
                <wp:wrapNone/>
                <wp:docPr id="7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71A5" id="AutoShape 22" o:spid="_x0000_s1026" type="#_x0000_t133" style="position:absolute;left:0;text-align:left;margin-left:103.7pt;margin-top:19.35pt;width:42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k0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E0A" wp14:editId="52C2F900">
                <wp:simplePos x="0" y="0"/>
                <wp:positionH relativeFrom="column">
                  <wp:posOffset>2139034</wp:posOffset>
                </wp:positionH>
                <wp:positionV relativeFrom="paragraph">
                  <wp:posOffset>98425</wp:posOffset>
                </wp:positionV>
                <wp:extent cx="1600200" cy="0"/>
                <wp:effectExtent l="0" t="76200" r="19050" b="95250"/>
                <wp:wrapNone/>
                <wp:docPr id="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DC88" id="Line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7.75pt" to="2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+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zD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4819" wp14:editId="1F78C498">
                <wp:simplePos x="0" y="0"/>
                <wp:positionH relativeFrom="column">
                  <wp:posOffset>2156650</wp:posOffset>
                </wp:positionH>
                <wp:positionV relativeFrom="paragraph">
                  <wp:posOffset>194887</wp:posOffset>
                </wp:positionV>
                <wp:extent cx="1588324" cy="581891"/>
                <wp:effectExtent l="0" t="76200" r="0" b="27940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324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12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6" o:spid="_x0000_s1026" type="#_x0000_t34" style="position:absolute;left:0;text-align:left;margin-left:169.8pt;margin-top:15.35pt;width:125.05pt;height:45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AC911" wp14:editId="59A086D0">
                <wp:simplePos x="0" y="0"/>
                <wp:positionH relativeFrom="column">
                  <wp:posOffset>7557284</wp:posOffset>
                </wp:positionH>
                <wp:positionV relativeFrom="paragraph">
                  <wp:posOffset>161241</wp:posOffset>
                </wp:positionV>
                <wp:extent cx="1066800" cy="182245"/>
                <wp:effectExtent l="3175" t="635" r="0" b="0"/>
                <wp:wrapNone/>
                <wp:docPr id="8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C911" id="_x0000_s1045" type="#_x0000_t202" style="position:absolute;margin-left:595.05pt;margin-top:12.7pt;width:84pt;height:1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Ig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1F402D"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0BA4B" wp14:editId="5FD7BC31">
                <wp:simplePos x="0" y="0"/>
                <wp:positionH relativeFrom="column">
                  <wp:posOffset>5826925</wp:posOffset>
                </wp:positionH>
                <wp:positionV relativeFrom="paragraph">
                  <wp:posOffset>73775</wp:posOffset>
                </wp:positionV>
                <wp:extent cx="1600200" cy="0"/>
                <wp:effectExtent l="12700" t="60325" r="15875" b="53975"/>
                <wp:wrapNone/>
                <wp:docPr id="8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7140" id="Line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5.8pt" to="58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af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19DF2" wp14:editId="065516F2">
                <wp:simplePos x="0" y="0"/>
                <wp:positionH relativeFrom="column">
                  <wp:posOffset>1068779</wp:posOffset>
                </wp:positionH>
                <wp:positionV relativeFrom="paragraph">
                  <wp:posOffset>228097</wp:posOffset>
                </wp:positionV>
                <wp:extent cx="1066800" cy="182245"/>
                <wp:effectExtent l="3175" t="635" r="0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9DF2" id="_x0000_s1046" type="#_x0000_t202" style="position:absolute;margin-left:84.15pt;margin-top:17.95pt;width:84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df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H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E0714" wp14:editId="7742307A">
                <wp:simplePos x="0" y="0"/>
                <wp:positionH relativeFrom="column">
                  <wp:posOffset>1892861</wp:posOffset>
                </wp:positionH>
                <wp:positionV relativeFrom="paragraph">
                  <wp:posOffset>188446</wp:posOffset>
                </wp:positionV>
                <wp:extent cx="1066800" cy="182245"/>
                <wp:effectExtent l="3175" t="1905" r="0" b="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0714" id="_x0000_s1047" type="#_x0000_t202" style="position:absolute;margin-left:149.05pt;margin-top:14.85pt;width:84pt;height:1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Tw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4AAA96" wp14:editId="687F167B">
            <wp:simplePos x="0" y="0"/>
            <wp:positionH relativeFrom="column">
              <wp:posOffset>1331109</wp:posOffset>
            </wp:positionH>
            <wp:positionV relativeFrom="paragraph">
              <wp:posOffset>188892</wp:posOffset>
            </wp:positionV>
            <wp:extent cx="466725" cy="373380"/>
            <wp:effectExtent l="0" t="0" r="0" b="1270"/>
            <wp:wrapNone/>
            <wp:docPr id="8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E4C4A" wp14:editId="6411AA64">
                <wp:simplePos x="0" y="0"/>
                <wp:positionH relativeFrom="column">
                  <wp:posOffset>1074610</wp:posOffset>
                </wp:positionH>
                <wp:positionV relativeFrom="paragraph">
                  <wp:posOffset>232410</wp:posOffset>
                </wp:positionV>
                <wp:extent cx="1066800" cy="182245"/>
                <wp:effectExtent l="0" t="0" r="0" b="8255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4C4A" id="_x0000_s1048" type="#_x0000_t202" style="position:absolute;margin-left:84.6pt;margin-top:18.3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9B4C94" w:rsidP="00B278EC">
      <w:pPr>
        <w:jc w:val="left"/>
        <w:rPr>
          <w:sz w:val="28"/>
          <w:szCs w:val="28"/>
        </w:rPr>
      </w:pPr>
      <w:r w:rsidRPr="009B4C94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57DDBCA" wp14:editId="0865ADA0">
            <wp:simplePos x="0" y="0"/>
            <wp:positionH relativeFrom="column">
              <wp:posOffset>7857745</wp:posOffset>
            </wp:positionH>
            <wp:positionV relativeFrom="paragraph">
              <wp:posOffset>214086</wp:posOffset>
            </wp:positionV>
            <wp:extent cx="466725" cy="373380"/>
            <wp:effectExtent l="0" t="0" r="0" b="0"/>
            <wp:wrapNone/>
            <wp:docPr id="9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2936A" wp14:editId="269E1D81">
                <wp:simplePos x="0" y="0"/>
                <wp:positionH relativeFrom="column">
                  <wp:posOffset>6329572</wp:posOffset>
                </wp:positionH>
                <wp:positionV relativeFrom="paragraph">
                  <wp:posOffset>256597</wp:posOffset>
                </wp:positionV>
                <wp:extent cx="1423060" cy="205995"/>
                <wp:effectExtent l="0" t="0" r="5715" b="3810"/>
                <wp:wrapNone/>
                <wp:docPr id="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9B4C94" w:rsidRPr="006051EF" w:rsidRDefault="009B4C94" w:rsidP="009B4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936A" id="_x0000_s1049" type="#_x0000_t202" style="position:absolute;margin-left:498.4pt;margin-top:20.2pt;width:112.0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S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" filled="f" stroked="f">
                <v:textbox inset="1mm,.05mm,0,0">
                  <w:txbxContent>
                    <w:p w:rsidR="009B4C94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9B4C94" w:rsidRPr="006051EF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EA918" wp14:editId="6B09BF47">
                <wp:simplePos x="0" y="0"/>
                <wp:positionH relativeFrom="column">
                  <wp:posOffset>1971304</wp:posOffset>
                </wp:positionH>
                <wp:positionV relativeFrom="paragraph">
                  <wp:posOffset>175375</wp:posOffset>
                </wp:positionV>
                <wp:extent cx="1066800" cy="182245"/>
                <wp:effectExtent l="3175" t="1905" r="0" b="0"/>
                <wp:wrapNone/>
                <wp:docPr id="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A918" id="_x0000_s1050" type="#_x0000_t202" style="position:absolute;margin-left:155.2pt;margin-top:13.8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Zi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C0485" wp14:editId="32465ABA">
                <wp:simplePos x="0" y="0"/>
                <wp:positionH relativeFrom="column">
                  <wp:posOffset>7433178</wp:posOffset>
                </wp:positionH>
                <wp:positionV relativeFrom="paragraph">
                  <wp:posOffset>287020</wp:posOffset>
                </wp:positionV>
                <wp:extent cx="1365663" cy="194120"/>
                <wp:effectExtent l="0" t="0" r="6350" b="15875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Pr="006051EF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0485" id="_x0000_s1051" type="#_x0000_t202" style="position:absolute;margin-left:585.3pt;margin-top:22.6pt;width:107.55pt;height: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" filled="f" stroked="f">
                <v:textbox inset="1mm,.05mm,0,0">
                  <w:txbxContent>
                    <w:p w:rsidR="009B4C94" w:rsidRPr="006051EF" w:rsidRDefault="009B4C94" w:rsidP="009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9B4C94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9E500" wp14:editId="5A83121B">
                <wp:simplePos x="0" y="0"/>
                <wp:positionH relativeFrom="column">
                  <wp:posOffset>5855227</wp:posOffset>
                </wp:positionH>
                <wp:positionV relativeFrom="paragraph">
                  <wp:posOffset>215957</wp:posOffset>
                </wp:positionV>
                <wp:extent cx="1600200" cy="0"/>
                <wp:effectExtent l="12700" t="60325" r="15875" b="53975"/>
                <wp:wrapNone/>
                <wp:docPr id="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BFDA3" id="Line 2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17pt" to="58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NZ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j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5A7F3B" wp14:editId="37CFEA14">
                <wp:simplePos x="0" y="0"/>
                <wp:positionH relativeFrom="margin">
                  <wp:align>center</wp:align>
                </wp:positionH>
                <wp:positionV relativeFrom="paragraph">
                  <wp:posOffset>57818</wp:posOffset>
                </wp:positionV>
                <wp:extent cx="1838960" cy="191135"/>
                <wp:effectExtent l="0" t="0" r="27940" b="18415"/>
                <wp:wrapNone/>
                <wp:docPr id="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4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車両</w:t>
                              </w:r>
                              <w: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7F3B" id="_x0000_s1052" style="position:absolute;margin-left:0;margin-top:4.55pt;width:144.8pt;height:15.05pt;z-index:25171046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">
                <v:shape id="Text Box 4" o:spid="_x0000_s105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4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5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車両</w:t>
                        </w:r>
                        <w:r>
                          <w:t>検索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3CD9E" wp14:editId="300403C3">
                <wp:simplePos x="0" y="0"/>
                <wp:positionH relativeFrom="column">
                  <wp:posOffset>2221494</wp:posOffset>
                </wp:positionH>
                <wp:positionV relativeFrom="paragraph">
                  <wp:posOffset>160770</wp:posOffset>
                </wp:positionV>
                <wp:extent cx="1600200" cy="0"/>
                <wp:effectExtent l="12700" t="60325" r="15875" b="53975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4652" id="Line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12.65pt" to="30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r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10FC1" wp14:editId="1A9636A2">
                <wp:simplePos x="0" y="0"/>
                <wp:positionH relativeFrom="column">
                  <wp:posOffset>1366520</wp:posOffset>
                </wp:positionH>
                <wp:positionV relativeFrom="paragraph">
                  <wp:posOffset>19685</wp:posOffset>
                </wp:positionV>
                <wp:extent cx="533400" cy="280035"/>
                <wp:effectExtent l="12700" t="5080" r="6350" b="1016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5806" id="AutoShape 22" o:spid="_x0000_s1026" type="#_x0000_t133" style="position:absolute;left:0;text-align:left;margin-left:107.6pt;margin-top:1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FCMo&#10;nd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A9E53" wp14:editId="055895D8">
                <wp:simplePos x="0" y="0"/>
                <wp:positionH relativeFrom="column">
                  <wp:posOffset>1118259</wp:posOffset>
                </wp:positionH>
                <wp:positionV relativeFrom="paragraph">
                  <wp:posOffset>370081</wp:posOffset>
                </wp:positionV>
                <wp:extent cx="1066800" cy="182245"/>
                <wp:effectExtent l="3175" t="635" r="0" b="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9E53" id="_x0000_s1055" type="#_x0000_t202" style="position:absolute;margin-left:88.05pt;margin-top:29.1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n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B4C94" w:rsidRDefault="009B4C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Pr="006051EF" w:rsidRDefault="00017DD2" w:rsidP="00B278EC">
      <w:pPr>
        <w:jc w:val="left"/>
        <w:rPr>
          <w:sz w:val="28"/>
          <w:szCs w:val="28"/>
        </w:rPr>
      </w:pPr>
      <w:bookmarkStart w:id="0" w:name="_GoBack"/>
      <w:bookmarkEnd w:id="0"/>
      <w:r w:rsidRPr="009B4C94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3DCC05" wp14:editId="17C88627">
                <wp:simplePos x="0" y="0"/>
                <wp:positionH relativeFrom="column">
                  <wp:posOffset>6349852</wp:posOffset>
                </wp:positionH>
                <wp:positionV relativeFrom="paragraph">
                  <wp:posOffset>3527440</wp:posOffset>
                </wp:positionV>
                <wp:extent cx="1423060" cy="205995"/>
                <wp:effectExtent l="0" t="0" r="5715" b="3810"/>
                <wp:wrapNone/>
                <wp:docPr id="9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7DD2" w:rsidRDefault="00017DD2" w:rsidP="00017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落札日</w:t>
                            </w:r>
                          </w:p>
                          <w:p w:rsidR="00017DD2" w:rsidRPr="006051EF" w:rsidRDefault="00017DD2" w:rsidP="00017D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DCC05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500pt;margin-top:277.75pt;width:112.05pt;height:1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jk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wk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" filled="f" stroked="f">
                <v:textbox inset="1mm,.05mm,0,0">
                  <w:txbxContent>
                    <w:p w:rsidR="00017DD2" w:rsidRDefault="00017DD2" w:rsidP="00017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落札日</w:t>
                      </w:r>
                    </w:p>
                    <w:p w:rsidR="00017DD2" w:rsidRPr="006051EF" w:rsidRDefault="00017DD2" w:rsidP="00017D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F89383" wp14:editId="053FD8D8">
                <wp:simplePos x="0" y="0"/>
                <wp:positionH relativeFrom="column">
                  <wp:posOffset>5836758</wp:posOffset>
                </wp:positionH>
                <wp:positionV relativeFrom="paragraph">
                  <wp:posOffset>2961049</wp:posOffset>
                </wp:positionV>
                <wp:extent cx="1795174" cy="786810"/>
                <wp:effectExtent l="0" t="0" r="71755" b="8953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74" cy="786810"/>
                        </a:xfrm>
                        <a:prstGeom prst="bentConnector3">
                          <a:avLst>
                            <a:gd name="adj1" fmla="val 38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81A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6" o:spid="_x0000_s1026" type="#_x0000_t34" style="position:absolute;left:0;text-align:left;margin-left:459.6pt;margin-top:233.15pt;width:141.35pt;height:61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" adj="8241" strokecolor="black [3200]" strokeweight=".5pt">
                <v:stroke endarrow="block"/>
              </v:shape>
            </w:pict>
          </mc:Fallback>
        </mc:AlternateContent>
      </w:r>
      <w:r w:rsidRPr="00017DD2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6E782F" wp14:editId="1205993D">
                <wp:simplePos x="0" y="0"/>
                <wp:positionH relativeFrom="column">
                  <wp:posOffset>7706995</wp:posOffset>
                </wp:positionH>
                <wp:positionV relativeFrom="paragraph">
                  <wp:posOffset>3609340</wp:posOffset>
                </wp:positionV>
                <wp:extent cx="533400" cy="280035"/>
                <wp:effectExtent l="12700" t="5080" r="6350" b="10160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A9DAE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85pt;margin-top:284.2pt;width:42pt;height:22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017DD2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D47DDE" wp14:editId="21ED9D25">
                <wp:simplePos x="0" y="0"/>
                <wp:positionH relativeFrom="column">
                  <wp:posOffset>7458740</wp:posOffset>
                </wp:positionH>
                <wp:positionV relativeFrom="paragraph">
                  <wp:posOffset>3950512</wp:posOffset>
                </wp:positionV>
                <wp:extent cx="1066800" cy="182245"/>
                <wp:effectExtent l="3175" t="635" r="0" b="0"/>
                <wp:wrapNone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7DD2" w:rsidRPr="006051EF" w:rsidRDefault="00017DD2" w:rsidP="00017D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47DDE" id="_x0000_s1057" type="#_x0000_t202" style="position:absolute;margin-left:587.3pt;margin-top:311.05pt;width:84pt;height:1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PF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w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" filled="f" stroked="f">
                <v:textbox inset="1mm,.05mm,0,0">
                  <w:txbxContent>
                    <w:p w:rsidR="00017DD2" w:rsidRPr="006051EF" w:rsidRDefault="00017DD2" w:rsidP="00017D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3F0759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12DDAF" wp14:editId="07CF6A0E">
                <wp:simplePos x="0" y="0"/>
                <wp:positionH relativeFrom="column">
                  <wp:posOffset>6222572</wp:posOffset>
                </wp:positionH>
                <wp:positionV relativeFrom="paragraph">
                  <wp:posOffset>2645278</wp:posOffset>
                </wp:positionV>
                <wp:extent cx="1423060" cy="205995"/>
                <wp:effectExtent l="0" t="0" r="5715" b="3810"/>
                <wp:wrapNone/>
                <wp:docPr id="1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消込情報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A659" id="_x0000_s1056" type="#_x0000_t202" style="position:absolute;margin-left:489.95pt;margin-top:208.3pt;width:112.0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O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h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消込情報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59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240BCF" wp14:editId="22E5BEA5">
                <wp:simplePos x="0" y="0"/>
                <wp:positionH relativeFrom="column">
                  <wp:posOffset>5861080</wp:posOffset>
                </wp:positionH>
                <wp:positionV relativeFrom="paragraph">
                  <wp:posOffset>2889915</wp:posOffset>
                </wp:positionV>
                <wp:extent cx="1600200" cy="0"/>
                <wp:effectExtent l="12700" t="60325" r="15875" b="53975"/>
                <wp:wrapNone/>
                <wp:docPr id="1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D633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5pt,227.55pt" to="587.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CF8D7E" wp14:editId="4F73F489">
                <wp:simplePos x="0" y="0"/>
                <wp:positionH relativeFrom="column">
                  <wp:posOffset>7690485</wp:posOffset>
                </wp:positionH>
                <wp:positionV relativeFrom="paragraph">
                  <wp:posOffset>2842260</wp:posOffset>
                </wp:positionV>
                <wp:extent cx="533400" cy="280035"/>
                <wp:effectExtent l="12700" t="5080" r="6350" b="10160"/>
                <wp:wrapNone/>
                <wp:docPr id="1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B147" id="AutoShape 22" o:spid="_x0000_s1026" type="#_x0000_t133" style="position:absolute;left:0;text-align:left;margin-left:605.55pt;margin-top:223.8pt;width:42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3J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d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791CD6" wp14:editId="77541B40">
                <wp:simplePos x="0" y="0"/>
                <wp:positionH relativeFrom="column">
                  <wp:posOffset>7442790</wp:posOffset>
                </wp:positionH>
                <wp:positionV relativeFrom="paragraph">
                  <wp:posOffset>3179032</wp:posOffset>
                </wp:positionV>
                <wp:extent cx="1066800" cy="182245"/>
                <wp:effectExtent l="3175" t="635" r="0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9D" id="_x0000_s1057" type="#_x0000_t202" style="position:absolute;margin-left:586.05pt;margin-top:250.3pt;width:84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+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8ww4qSDIt3Tg0ZLcUBwBA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8BE0F3" wp14:editId="0841C1B7">
                <wp:simplePos x="0" y="0"/>
                <wp:positionH relativeFrom="column">
                  <wp:posOffset>1177925</wp:posOffset>
                </wp:positionH>
                <wp:positionV relativeFrom="paragraph">
                  <wp:posOffset>2997835</wp:posOffset>
                </wp:positionV>
                <wp:extent cx="1066800" cy="182245"/>
                <wp:effectExtent l="3175" t="635" r="0" b="0"/>
                <wp:wrapNone/>
                <wp:docPr id="1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C666" id="_x0000_s1058" type="#_x0000_t202" style="position:absolute;margin-left:92.75pt;margin-top:236.05pt;width:84pt;height:1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1O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B1517C" wp14:editId="768FF13D">
                <wp:simplePos x="0" y="0"/>
                <wp:positionH relativeFrom="column">
                  <wp:posOffset>1426727</wp:posOffset>
                </wp:positionH>
                <wp:positionV relativeFrom="paragraph">
                  <wp:posOffset>2652586</wp:posOffset>
                </wp:positionV>
                <wp:extent cx="533400" cy="280035"/>
                <wp:effectExtent l="12700" t="5080" r="6350" b="10160"/>
                <wp:wrapNone/>
                <wp:docPr id="1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DA1B3" id="AutoShape 22" o:spid="_x0000_s1026" type="#_x0000_t133" style="position:absolute;left:0;text-align:left;margin-left:112.35pt;margin-top:208.85pt;width:42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PZ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hQjRToo0nLrdLgbwRxk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3F0759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CB626" wp14:editId="21649C03">
                <wp:simplePos x="0" y="0"/>
                <wp:positionH relativeFrom="column">
                  <wp:posOffset>2192788</wp:posOffset>
                </wp:positionH>
                <wp:positionV relativeFrom="paragraph">
                  <wp:posOffset>2613335</wp:posOffset>
                </wp:positionV>
                <wp:extent cx="1066800" cy="182245"/>
                <wp:effectExtent l="3175" t="1905" r="0" b="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B626" id="_x0000_s1060" type="#_x0000_t202" style="position:absolute;margin-left:172.65pt;margin-top:205.75pt;width:84pt;height:1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Nn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Bjx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59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C6B5B" wp14:editId="210F4280">
                <wp:simplePos x="0" y="0"/>
                <wp:positionH relativeFrom="column">
                  <wp:posOffset>2192714</wp:posOffset>
                </wp:positionH>
                <wp:positionV relativeFrom="paragraph">
                  <wp:posOffset>2868635</wp:posOffset>
                </wp:positionV>
                <wp:extent cx="1600200" cy="0"/>
                <wp:effectExtent l="12700" t="60325" r="15875" b="53975"/>
                <wp:wrapNone/>
                <wp:docPr id="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407C" id="Line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225.9pt" to="298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W2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N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">
                <v:stroke endarrow="block"/>
              </v:line>
            </w:pict>
          </mc:Fallback>
        </mc:AlternateContent>
      </w:r>
      <w:r w:rsidR="003F0759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76E411" wp14:editId="29184987">
                <wp:simplePos x="0" y="0"/>
                <wp:positionH relativeFrom="margin">
                  <wp:align>center</wp:align>
                </wp:positionH>
                <wp:positionV relativeFrom="paragraph">
                  <wp:posOffset>2762132</wp:posOffset>
                </wp:positionV>
                <wp:extent cx="1838960" cy="191135"/>
                <wp:effectExtent l="0" t="0" r="27940" b="18415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Default="003F0759" w:rsidP="003F07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6</w:t>
                              </w:r>
                            </w:p>
                            <w:p w:rsidR="003F0759" w:rsidRPr="006051EF" w:rsidRDefault="003F0759" w:rsidP="003F0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Pr="006051EF" w:rsidRDefault="003F0759" w:rsidP="003F075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6E411" id="_x0000_s1061" style="position:absolute;margin-left:0;margin-top:217.5pt;width:144.8pt;height:15.05pt;z-index:25173811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">
                <v:shape id="Text Box 4" o:spid="_x0000_s106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">
                  <v:textbox inset="0,.05mm,0,.7pt">
                    <w:txbxContent>
                      <w:p w:rsidR="003F0759" w:rsidRDefault="003F0759" w:rsidP="003F075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6</w:t>
                        </w:r>
                      </w:p>
                      <w:p w:rsidR="003F0759" w:rsidRPr="006051EF" w:rsidRDefault="003F0759" w:rsidP="003F075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">
                  <v:textbox inset="1mm,.05mm,0,0">
                    <w:txbxContent>
                      <w:p w:rsidR="003F0759" w:rsidRPr="006051EF" w:rsidRDefault="003F0759" w:rsidP="003F075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3C9825B" wp14:editId="049AAD63">
            <wp:simplePos x="0" y="0"/>
            <wp:positionH relativeFrom="column">
              <wp:posOffset>7729220</wp:posOffset>
            </wp:positionH>
            <wp:positionV relativeFrom="paragraph">
              <wp:posOffset>1167130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A57A7" wp14:editId="6B016D58">
                <wp:simplePos x="0" y="0"/>
                <wp:positionH relativeFrom="column">
                  <wp:posOffset>7304464</wp:posOffset>
                </wp:positionH>
                <wp:positionV relativeFrom="paragraph">
                  <wp:posOffset>1612325</wp:posOffset>
                </wp:positionV>
                <wp:extent cx="1365250" cy="193675"/>
                <wp:effectExtent l="0" t="0" r="6350" b="15875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57A7" id="_x0000_s1064" type="#_x0000_t202" style="position:absolute;margin-left:575.15pt;margin-top:126.95pt;width:107.5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kO+QIAAIYGAAAOAAAAZHJzL2Uyb0RvYy54bWysVd1umzAUvp+0d7B8T4FA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2EDAA" wp14:editId="0A944C4E">
                <wp:simplePos x="0" y="0"/>
                <wp:positionH relativeFrom="column">
                  <wp:posOffset>6211822</wp:posOffset>
                </wp:positionH>
                <wp:positionV relativeFrom="paragraph">
                  <wp:posOffset>1199235</wp:posOffset>
                </wp:positionV>
                <wp:extent cx="1423060" cy="205995"/>
                <wp:effectExtent l="0" t="0" r="5715" b="381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一致した車両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EDAA" id="_x0000_s1065" type="#_x0000_t202" style="position:absolute;margin-left:489.1pt;margin-top:94.45pt;width:112.0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5S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+gB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一致した車両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96DB" wp14:editId="3F381CE3">
                <wp:simplePos x="0" y="0"/>
                <wp:positionH relativeFrom="column">
                  <wp:posOffset>5797461</wp:posOffset>
                </wp:positionH>
                <wp:positionV relativeFrom="paragraph">
                  <wp:posOffset>1443738</wp:posOffset>
                </wp:positionV>
                <wp:extent cx="1600200" cy="0"/>
                <wp:effectExtent l="12700" t="60325" r="15875" b="53975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A6FA" id="Line 2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113.7pt" to="582.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O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AB58AB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368356" wp14:editId="655948FD">
                <wp:simplePos x="0" y="0"/>
                <wp:positionH relativeFrom="margin">
                  <wp:posOffset>3880883</wp:posOffset>
                </wp:positionH>
                <wp:positionV relativeFrom="paragraph">
                  <wp:posOffset>1360968</wp:posOffset>
                </wp:positionV>
                <wp:extent cx="1838960" cy="191135"/>
                <wp:effectExtent l="0" t="0" r="27940" b="18415"/>
                <wp:wrapNone/>
                <wp:docPr id="1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Default="00AB58AB" w:rsidP="00AB58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5</w:t>
                              </w:r>
                            </w:p>
                            <w:p w:rsidR="00AB58AB" w:rsidRPr="006051EF" w:rsidRDefault="00AB58AB" w:rsidP="00AB5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Pr="006051EF" w:rsidRDefault="00AB58AB" w:rsidP="00AB58A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マッチング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8356" id="_x0000_s1066" style="position:absolute;margin-left:305.6pt;margin-top:107.15pt;width:144.8pt;height:15.05pt;z-index:2517288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">
                <v:shape id="Text Box 4" o:spid="_x0000_s106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G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Zn&#10;C/h9Jl0g1z8AAAD//wMAUEsBAi0AFAAGAAgAAAAhANvh9svuAAAAhQEAABMAAAAAAAAAAAAAAAAA&#10;AAAAAFtDb250ZW50X1R5cGVzXS54bWxQSwECLQAUAAYACAAAACEAWvQsW78AAAAVAQAACwAAAAAA&#10;AAAAAAAAAAAfAQAAX3JlbHMvLnJlbHNQSwECLQAUAAYACAAAACEAxAoiRsAAAADcAAAADwAAAAAA&#10;AAAAAAAAAAAHAgAAZHJzL2Rvd25yZXYueG1sUEsFBgAAAAADAAMAtwAAAPQCAAAAAA==&#10;">
                  <v:textbox inset="0,.05mm,0,.7pt">
                    <w:txbxContent>
                      <w:p w:rsidR="00AB58AB" w:rsidRDefault="00AB58AB" w:rsidP="00AB58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5</w:t>
                        </w:r>
                      </w:p>
                      <w:p w:rsidR="00AB58AB" w:rsidRPr="006051EF" w:rsidRDefault="00AB58AB" w:rsidP="00AB5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">
                  <v:textbox inset="1mm,.05mm,0,0">
                    <w:txbxContent>
                      <w:p w:rsidR="00AB58AB" w:rsidRPr="006051EF" w:rsidRDefault="00AB58AB" w:rsidP="00AB58AB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マッチング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0E71" wp14:editId="4000DA8B">
                <wp:simplePos x="0" y="0"/>
                <wp:positionH relativeFrom="column">
                  <wp:posOffset>2210140</wp:posOffset>
                </wp:positionH>
                <wp:positionV relativeFrom="paragraph">
                  <wp:posOffset>1403616</wp:posOffset>
                </wp:positionV>
                <wp:extent cx="1600200" cy="0"/>
                <wp:effectExtent l="12700" t="60325" r="15875" b="53975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1DC8" id="Line 2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110.5pt" to="300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xQnw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">
                <v:stroke endarrow="block"/>
              </v:lin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CE9FF" wp14:editId="7F39E43A">
                <wp:simplePos x="0" y="0"/>
                <wp:positionH relativeFrom="column">
                  <wp:posOffset>1962785</wp:posOffset>
                </wp:positionH>
                <wp:positionV relativeFrom="paragraph">
                  <wp:posOffset>1826260</wp:posOffset>
                </wp:positionV>
                <wp:extent cx="1066800" cy="182245"/>
                <wp:effectExtent l="3175" t="1905" r="0" b="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E9FF" id="_x0000_s1069" type="#_x0000_t202" style="position:absolute;margin-left:154.55pt;margin-top:143.8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d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58A5E" wp14:editId="68CA1761">
                <wp:simplePos x="0" y="0"/>
                <wp:positionH relativeFrom="column">
                  <wp:posOffset>2226945</wp:posOffset>
                </wp:positionH>
                <wp:positionV relativeFrom="paragraph">
                  <wp:posOffset>1534795</wp:posOffset>
                </wp:positionV>
                <wp:extent cx="1588135" cy="581660"/>
                <wp:effectExtent l="0" t="76200" r="0" b="27940"/>
                <wp:wrapNone/>
                <wp:docPr id="104" name="カギ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C8A" id="カギ線コネクタ 104" o:spid="_x0000_s1026" type="#_x0000_t34" style="position:absolute;left:0;text-align:left;margin-left:175.35pt;margin-top:120.85pt;width:125.05pt;height:4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FDF59" wp14:editId="2C581D85">
                <wp:simplePos x="0" y="0"/>
                <wp:positionH relativeFrom="column">
                  <wp:posOffset>1144905</wp:posOffset>
                </wp:positionH>
                <wp:positionV relativeFrom="paragraph">
                  <wp:posOffset>2240915</wp:posOffset>
                </wp:positionV>
                <wp:extent cx="1066800" cy="182245"/>
                <wp:effectExtent l="0" t="0" r="0" b="8255"/>
                <wp:wrapNone/>
                <wp:docPr id="10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DF59" id="_x0000_s1070" type="#_x0000_t202" style="position:absolute;margin-left:90.15pt;margin-top:176.45pt;width:84pt;height:1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Fg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4B713608" wp14:editId="5132AC05">
            <wp:simplePos x="0" y="0"/>
            <wp:positionH relativeFrom="column">
              <wp:posOffset>1401445</wp:posOffset>
            </wp:positionH>
            <wp:positionV relativeFrom="paragraph">
              <wp:posOffset>1824990</wp:posOffset>
            </wp:positionV>
            <wp:extent cx="466725" cy="373380"/>
            <wp:effectExtent l="0" t="0" r="0" b="1270"/>
            <wp:wrapNone/>
            <wp:docPr id="10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E10DD" wp14:editId="70D9A7FA">
                <wp:simplePos x="0" y="0"/>
                <wp:positionH relativeFrom="column">
                  <wp:posOffset>1970405</wp:posOffset>
                </wp:positionH>
                <wp:positionV relativeFrom="paragraph">
                  <wp:posOffset>1065530</wp:posOffset>
                </wp:positionV>
                <wp:extent cx="1066800" cy="182245"/>
                <wp:effectExtent l="3175" t="1905" r="0" b="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10DD" id="_x0000_s1071" type="#_x0000_t202" style="position:absolute;margin-left:155.15pt;margin-top:83.9pt;width:84pt;height:1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2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egB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2115A" wp14:editId="79405DFE">
                <wp:simplePos x="0" y="0"/>
                <wp:positionH relativeFrom="column">
                  <wp:posOffset>1139190</wp:posOffset>
                </wp:positionH>
                <wp:positionV relativeFrom="paragraph">
                  <wp:posOffset>1492885</wp:posOffset>
                </wp:positionV>
                <wp:extent cx="1066800" cy="182245"/>
                <wp:effectExtent l="3175" t="635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115A" id="_x0000_s1072" type="#_x0000_t202" style="position:absolute;margin-left:89.7pt;margin-top:117.55pt;width:84pt;height:1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B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/kYcdJBke7pQaOlOKBgZh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2D13C" wp14:editId="2B01BD4B">
                <wp:simplePos x="0" y="0"/>
                <wp:positionH relativeFrom="column">
                  <wp:posOffset>1387664</wp:posOffset>
                </wp:positionH>
                <wp:positionV relativeFrom="paragraph">
                  <wp:posOffset>1143099</wp:posOffset>
                </wp:positionV>
                <wp:extent cx="533400" cy="280035"/>
                <wp:effectExtent l="12700" t="5080" r="6350" b="10160"/>
                <wp:wrapNone/>
                <wp:docPr id="1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FB" id="AutoShape 22" o:spid="_x0000_s1026" type="#_x0000_t133" style="position:absolute;left:0;text-align:left;margin-left:109.25pt;margin-top:90pt;width:42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q/uQ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B2" w:rsidRDefault="00515AB2" w:rsidP="00273989">
      <w:pPr>
        <w:pStyle w:val="a3"/>
      </w:pPr>
      <w:r>
        <w:separator/>
      </w:r>
    </w:p>
  </w:endnote>
  <w:endnote w:type="continuationSeparator" w:id="0">
    <w:p w:rsidR="00515AB2" w:rsidRDefault="00515AB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25AB2" w:rsidP="00E473D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9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E473D7">
      <w:t xml:space="preserve">IH-13A-805 </w:t>
    </w:r>
    <w:r w:rsidR="00E473D7">
      <w:rPr>
        <w:rFonts w:hint="eastAsia"/>
      </w:rPr>
      <w:t>4</w:t>
    </w:r>
    <w:r w:rsidR="00E473D7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B2" w:rsidRDefault="00515AB2" w:rsidP="00273989">
      <w:pPr>
        <w:pStyle w:val="a3"/>
      </w:pPr>
      <w:r>
        <w:separator/>
      </w:r>
    </w:p>
  </w:footnote>
  <w:footnote w:type="continuationSeparator" w:id="0">
    <w:p w:rsidR="00515AB2" w:rsidRDefault="00515AB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25A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9B4C94" w:rsidRDefault="009B4C9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9B4C94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B4C94">
                                <w:rPr>
                                  <w:sz w:val="22"/>
                                </w:rPr>
                                <w:t>車両販売</w:t>
                              </w: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管理</w:t>
                              </w:r>
                              <w:r w:rsidRPr="009B4C94">
                                <w:rPr>
                                  <w:sz w:val="22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9B4C9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9B4C9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17DD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17DD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74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75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7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7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7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8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8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8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8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8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9B4C94" w:rsidRDefault="009B4C9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9B4C9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9B4C94">
                          <w:rPr>
                            <w:sz w:val="22"/>
                          </w:rPr>
                          <w:t xml:space="preserve"> </w:t>
                        </w:r>
                        <w:r w:rsidRPr="009B4C94">
                          <w:rPr>
                            <w:sz w:val="22"/>
                          </w:rPr>
                          <w:t>車両販売</w:t>
                        </w:r>
                        <w:r w:rsidRPr="009B4C94">
                          <w:rPr>
                            <w:rFonts w:hint="eastAsia"/>
                            <w:sz w:val="22"/>
                          </w:rPr>
                          <w:t>管理</w:t>
                        </w:r>
                        <w:r w:rsidRPr="009B4C94">
                          <w:rPr>
                            <w:sz w:val="22"/>
                          </w:rPr>
                          <w:t>システム</w:t>
                        </w:r>
                      </w:p>
                    </w:txbxContent>
                  </v:textbox>
                </v:shape>
                <v:shape id="Text Box 29" o:spid="_x0000_s108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9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9B4C9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  <v:group id="Group 36" o:spid="_x0000_s109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9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9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9B4C9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 xml:space="preserve"> </w:t>
                            </w:r>
                            <w:r>
                              <w:t>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9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9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9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10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0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0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17DD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17DD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0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0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08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09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10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11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12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13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4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15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16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7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18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19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B"/>
    <w:rsid w:val="00017DD2"/>
    <w:rsid w:val="000A52FD"/>
    <w:rsid w:val="000B5B01"/>
    <w:rsid w:val="000E03F1"/>
    <w:rsid w:val="00117B50"/>
    <w:rsid w:val="00123EFE"/>
    <w:rsid w:val="001529A6"/>
    <w:rsid w:val="001C379B"/>
    <w:rsid w:val="001F402D"/>
    <w:rsid w:val="00213DBA"/>
    <w:rsid w:val="00273989"/>
    <w:rsid w:val="002D4A47"/>
    <w:rsid w:val="00360FA8"/>
    <w:rsid w:val="003915B0"/>
    <w:rsid w:val="003F0759"/>
    <w:rsid w:val="003F1325"/>
    <w:rsid w:val="00484477"/>
    <w:rsid w:val="005052C0"/>
    <w:rsid w:val="00515AB2"/>
    <w:rsid w:val="00524805"/>
    <w:rsid w:val="00525AB2"/>
    <w:rsid w:val="0056717A"/>
    <w:rsid w:val="005C5806"/>
    <w:rsid w:val="006051EF"/>
    <w:rsid w:val="006536E8"/>
    <w:rsid w:val="007002B9"/>
    <w:rsid w:val="0071453F"/>
    <w:rsid w:val="00730FB8"/>
    <w:rsid w:val="00732F70"/>
    <w:rsid w:val="00744655"/>
    <w:rsid w:val="007B68A8"/>
    <w:rsid w:val="007E3AE5"/>
    <w:rsid w:val="007F0A12"/>
    <w:rsid w:val="008274DB"/>
    <w:rsid w:val="00833821"/>
    <w:rsid w:val="008374BA"/>
    <w:rsid w:val="00976CEA"/>
    <w:rsid w:val="00981566"/>
    <w:rsid w:val="0098594D"/>
    <w:rsid w:val="00997637"/>
    <w:rsid w:val="009B4C94"/>
    <w:rsid w:val="00AB58AB"/>
    <w:rsid w:val="00AD7689"/>
    <w:rsid w:val="00AF4CC2"/>
    <w:rsid w:val="00B278EC"/>
    <w:rsid w:val="00B50AD2"/>
    <w:rsid w:val="00BD41FD"/>
    <w:rsid w:val="00BE3B56"/>
    <w:rsid w:val="00C152FA"/>
    <w:rsid w:val="00C87FA0"/>
    <w:rsid w:val="00CA05AE"/>
    <w:rsid w:val="00CB438A"/>
    <w:rsid w:val="00D451ED"/>
    <w:rsid w:val="00DE1FDA"/>
    <w:rsid w:val="00E473D7"/>
    <w:rsid w:val="00EC7874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7A068612"/>
  <w15:chartTrackingRefBased/>
  <w15:docId w15:val="{D52D17D7-7BDA-499B-A6B0-D7043EE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573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11</cp:revision>
  <cp:lastPrinted>2006-06-21T09:45:00Z</cp:lastPrinted>
  <dcterms:created xsi:type="dcterms:W3CDTF">2018-07-12T13:07:00Z</dcterms:created>
  <dcterms:modified xsi:type="dcterms:W3CDTF">2018-09-07T02:12:00Z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