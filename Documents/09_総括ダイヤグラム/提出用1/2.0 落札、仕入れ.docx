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1EF" w:rsidRDefault="00F649A6" w:rsidP="006051E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 w:rsidR="006051EF">
        <w:rPr>
          <w:rFonts w:hint="eastAsia"/>
          <w:sz w:val="28"/>
          <w:szCs w:val="28"/>
        </w:rPr>
        <w:t xml:space="preserve">　</w:t>
      </w:r>
      <w:r>
        <w:rPr>
          <w:rFonts w:hint="eastAsia"/>
          <w:sz w:val="28"/>
          <w:szCs w:val="28"/>
        </w:rPr>
        <w:t>落札・仕入れ</w:t>
      </w:r>
    </w:p>
    <w:p w:rsidR="006051EF" w:rsidRPr="006051EF" w:rsidRDefault="006051EF" w:rsidP="006051EF">
      <w:pPr>
        <w:rPr>
          <w:sz w:val="28"/>
          <w:szCs w:val="28"/>
        </w:rPr>
      </w:pPr>
    </w:p>
    <w:p w:rsidR="006051EF" w:rsidRPr="006051EF" w:rsidRDefault="00CF71A8" w:rsidP="006051E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6667500</wp:posOffset>
                </wp:positionH>
                <wp:positionV relativeFrom="paragraph">
                  <wp:posOffset>131445</wp:posOffset>
                </wp:positionV>
                <wp:extent cx="1066800" cy="182245"/>
                <wp:effectExtent l="3175" t="0" r="0" b="1905"/>
                <wp:wrapNone/>
                <wp:docPr id="8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278EC" w:rsidRPr="006051EF" w:rsidRDefault="00D148B6" w:rsidP="00B278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買注残情報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525pt;margin-top:10.35pt;width:84pt;height:1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3l9gIAAH4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" filled="f" stroked="f">
                <v:textbox inset="1mm,.05mm,0,0">
                  <w:txbxContent>
                    <w:p w:rsidR="00B278EC" w:rsidRPr="006051EF" w:rsidRDefault="00D148B6" w:rsidP="00B278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買注残情報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1906270</wp:posOffset>
                </wp:positionH>
                <wp:positionV relativeFrom="paragraph">
                  <wp:posOffset>193675</wp:posOffset>
                </wp:positionV>
                <wp:extent cx="1066800" cy="182245"/>
                <wp:effectExtent l="4445" t="1905" r="0" b="0"/>
                <wp:wrapNone/>
                <wp:docPr id="8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051EF" w:rsidRPr="006051EF" w:rsidRDefault="00F649A6" w:rsidP="006051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150.1pt;margin-top:15.25pt;width:84pt;height:14.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lLA+AIAAIQ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" filled="f" stroked="f">
                <v:textbox inset="1mm,.05mm,0,0">
                  <w:txbxContent>
                    <w:p w:rsidR="006051EF" w:rsidRPr="006051EF" w:rsidRDefault="00F649A6" w:rsidP="006051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7800975</wp:posOffset>
            </wp:positionH>
            <wp:positionV relativeFrom="paragraph">
              <wp:posOffset>64135</wp:posOffset>
            </wp:positionV>
            <wp:extent cx="466725" cy="373380"/>
            <wp:effectExtent l="0" t="0" r="0" b="0"/>
            <wp:wrapNone/>
            <wp:docPr id="82" name="図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1433195</wp:posOffset>
                </wp:positionH>
                <wp:positionV relativeFrom="paragraph">
                  <wp:posOffset>210820</wp:posOffset>
                </wp:positionV>
                <wp:extent cx="533400" cy="280035"/>
                <wp:effectExtent l="7620" t="9525" r="11430" b="5715"/>
                <wp:wrapNone/>
                <wp:docPr id="81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B5309A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AutoShape 32" o:spid="_x0000_s1026" type="#_x0000_t133" style="position:absolute;left:0;text-align:left;margin-left:112.85pt;margin-top:16.6pt;width:42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" fillcolor="#ffc" strokeweight=".25pt">
                <v:textbox inset="0,.7pt,0,.7pt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3828415</wp:posOffset>
                </wp:positionH>
                <wp:positionV relativeFrom="paragraph">
                  <wp:posOffset>282575</wp:posOffset>
                </wp:positionV>
                <wp:extent cx="1838960" cy="191135"/>
                <wp:effectExtent l="12065" t="5080" r="6350" b="13335"/>
                <wp:wrapNone/>
                <wp:docPr id="7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7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1EF" w:rsidRPr="006051EF" w:rsidRDefault="00F649A6" w:rsidP="006051E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2.1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8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51EF" w:rsidRPr="006051EF" w:rsidRDefault="00F649A6" w:rsidP="00B278E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買注残検索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8" style="position:absolute;left:0;text-align:left;margin-left:301.45pt;margin-top:22.25pt;width:144.8pt;height:15.05pt;z-index:251653120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">
                <v:shape id="Text Box 4" o:spid="_x0000_s1029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">
                  <v:textbox inset="0,.05mm,0,.7pt">
                    <w:txbxContent>
                      <w:p w:rsidR="006051EF" w:rsidRPr="006051EF" w:rsidRDefault="00F649A6" w:rsidP="006051E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2.1</w:t>
                        </w:r>
                      </w:p>
                    </w:txbxContent>
                  </v:textbox>
                </v:shape>
                <v:shape id="Text Box 5" o:spid="_x0000_s1030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">
                  <v:textbox inset="1mm,.05mm,0,0">
                    <w:txbxContent>
                      <w:p w:rsidR="006051EF" w:rsidRPr="006051EF" w:rsidRDefault="00F649A6" w:rsidP="00B278E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買注残検索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051EF" w:rsidRPr="006051EF" w:rsidRDefault="00CF71A8" w:rsidP="006051EF">
      <w:pPr>
        <w:tabs>
          <w:tab w:val="left" w:pos="3635"/>
        </w:tabs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7400925</wp:posOffset>
                </wp:positionH>
                <wp:positionV relativeFrom="paragraph">
                  <wp:posOffset>133350</wp:posOffset>
                </wp:positionV>
                <wp:extent cx="1172845" cy="200660"/>
                <wp:effectExtent l="3175" t="0" r="0" b="0"/>
                <wp:wrapNone/>
                <wp:docPr id="7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2845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278EC" w:rsidRPr="006051EF" w:rsidRDefault="00D148B6" w:rsidP="00B278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買注残情報一覧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31" type="#_x0000_t202" style="position:absolute;left:0;text-align:left;margin-left:582.75pt;margin-top:10.5pt;width:92.35pt;height:1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" filled="f" stroked="f">
                <v:textbox inset="1mm,.05mm,0,0">
                  <w:txbxContent>
                    <w:p w:rsidR="00B278EC" w:rsidRPr="006051EF" w:rsidRDefault="00D148B6" w:rsidP="00B278E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買注残情報一覧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1197610</wp:posOffset>
                </wp:positionH>
                <wp:positionV relativeFrom="paragraph">
                  <wp:posOffset>229235</wp:posOffset>
                </wp:positionV>
                <wp:extent cx="1066800" cy="182245"/>
                <wp:effectExtent l="635" t="0" r="0" b="0"/>
                <wp:wrapNone/>
                <wp:docPr id="7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649A6" w:rsidRPr="006051EF" w:rsidRDefault="00F649A6" w:rsidP="00F649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受注管理台帳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2" type="#_x0000_t202" style="position:absolute;left:0;text-align:left;margin-left:94.3pt;margin-top:18.05pt;width:84pt;height:14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EM0+gIAAIU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" filled="f" stroked="f">
                <v:textbox inset="1mm,.05mm,0,0">
                  <w:txbxContent>
                    <w:p w:rsidR="00F649A6" w:rsidRPr="006051EF" w:rsidRDefault="00F649A6" w:rsidP="00F649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受注管理台帳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3810</wp:posOffset>
                </wp:positionV>
                <wp:extent cx="1600200" cy="0"/>
                <wp:effectExtent l="12700" t="60325" r="15875" b="53975"/>
                <wp:wrapNone/>
                <wp:docPr id="75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71E4C9" id="Line 26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6.75pt,.3pt" to="582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">
                <v:stroke endarrow="block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3810</wp:posOffset>
                </wp:positionV>
                <wp:extent cx="1600200" cy="0"/>
                <wp:effectExtent l="12700" t="60325" r="15875" b="53975"/>
                <wp:wrapNone/>
                <wp:docPr id="7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B40E41" id="Line 2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.3pt" to="29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">
                <v:stroke endarrow="block"/>
              </v:line>
            </w:pict>
          </mc:Fallback>
        </mc:AlternateContent>
      </w:r>
    </w:p>
    <w:p w:rsidR="006051EF" w:rsidRPr="006051EF" w:rsidRDefault="00CF71A8" w:rsidP="006051E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7751445</wp:posOffset>
            </wp:positionH>
            <wp:positionV relativeFrom="paragraph">
              <wp:posOffset>99695</wp:posOffset>
            </wp:positionV>
            <wp:extent cx="466725" cy="373380"/>
            <wp:effectExtent l="0" t="0" r="0" b="0"/>
            <wp:wrapNone/>
            <wp:docPr id="73" name="図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6649720</wp:posOffset>
                </wp:positionH>
                <wp:positionV relativeFrom="paragraph">
                  <wp:posOffset>177800</wp:posOffset>
                </wp:positionV>
                <wp:extent cx="1066800" cy="182245"/>
                <wp:effectExtent l="4445" t="0" r="0" b="1905"/>
                <wp:wrapNone/>
                <wp:docPr id="72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2F2B" w:rsidRPr="006051EF" w:rsidRDefault="00AB2F2B" w:rsidP="00AB2F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買注残情報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33" type="#_x0000_t202" style="position:absolute;left:0;text-align:left;margin-left:523.6pt;margin-top:14pt;width:84pt;height:14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rfS+QIAAIU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" filled="f" stroked="f">
                <v:textbox inset="1mm,.05mm,0,0">
                  <w:txbxContent>
                    <w:p w:rsidR="00AB2F2B" w:rsidRPr="006051EF" w:rsidRDefault="00AB2F2B" w:rsidP="00AB2F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買注残情報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1920875</wp:posOffset>
                </wp:positionH>
                <wp:positionV relativeFrom="paragraph">
                  <wp:posOffset>260350</wp:posOffset>
                </wp:positionV>
                <wp:extent cx="1066800" cy="182245"/>
                <wp:effectExtent l="0" t="3175" r="0" b="0"/>
                <wp:wrapNone/>
                <wp:docPr id="7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2F2B" w:rsidRPr="006051EF" w:rsidRDefault="00AB2F2B" w:rsidP="00AB2F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34" type="#_x0000_t202" style="position:absolute;left:0;text-align:left;margin-left:151.25pt;margin-top:20.5pt;width:8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" filled="f" stroked="f">
                <v:textbox inset="1mm,.05mm,0,0">
                  <w:txbxContent>
                    <w:p w:rsidR="00AB2F2B" w:rsidRPr="006051EF" w:rsidRDefault="00AB2F2B" w:rsidP="00AB2F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295910</wp:posOffset>
                </wp:positionV>
                <wp:extent cx="533400" cy="280035"/>
                <wp:effectExtent l="13970" t="10160" r="5080" b="5080"/>
                <wp:wrapNone/>
                <wp:docPr id="70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C4AEA" id="AutoShape 35" o:spid="_x0000_s1026" type="#_x0000_t133" style="position:absolute;left:0;text-align:left;margin-left:111.1pt;margin-top:23.3pt;width:42pt;height:2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" fillcolor="#ffc" strokeweight=".25pt">
                <v:textbox inset="0,.7pt,0,.7pt"/>
              </v:shape>
            </w:pict>
          </mc:Fallback>
        </mc:AlternateContent>
      </w:r>
    </w:p>
    <w:p w:rsidR="00833821" w:rsidRDefault="00CF71A8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9616E3" wp14:editId="5AF8C2C1">
                <wp:simplePos x="0" y="0"/>
                <wp:positionH relativeFrom="column">
                  <wp:posOffset>7352030</wp:posOffset>
                </wp:positionH>
                <wp:positionV relativeFrom="paragraph">
                  <wp:posOffset>189865</wp:posOffset>
                </wp:positionV>
                <wp:extent cx="1353820" cy="189865"/>
                <wp:effectExtent l="1905" t="0" r="0" b="635"/>
                <wp:wrapNone/>
                <wp:docPr id="6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82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63C9D" w:rsidRDefault="00263C9D" w:rsidP="00263C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オークション検索</w:t>
                            </w:r>
                          </w:p>
                          <w:p w:rsidR="00263C9D" w:rsidRPr="006051EF" w:rsidRDefault="00263C9D" w:rsidP="00263C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616E3" id="Text Box 49" o:spid="_x0000_s1035" type="#_x0000_t202" style="position:absolute;margin-left:578.9pt;margin-top:14.95pt;width:106.6pt;height:14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" filled="f" stroked="f">
                <v:textbox inset="1mm,.05mm,0,0">
                  <w:txbxContent>
                    <w:p w:rsidR="00263C9D" w:rsidRDefault="00263C9D" w:rsidP="00263C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オークション検索</w:t>
                      </w:r>
                    </w:p>
                    <w:p w:rsidR="00263C9D" w:rsidRPr="006051EF" w:rsidRDefault="00263C9D" w:rsidP="00263C9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543A1C" wp14:editId="7E460F65">
                <wp:simplePos x="0" y="0"/>
                <wp:positionH relativeFrom="column">
                  <wp:posOffset>5814695</wp:posOffset>
                </wp:positionH>
                <wp:positionV relativeFrom="paragraph">
                  <wp:posOffset>35560</wp:posOffset>
                </wp:positionV>
                <wp:extent cx="1600200" cy="0"/>
                <wp:effectExtent l="7620" t="55245" r="20955" b="59055"/>
                <wp:wrapNone/>
                <wp:docPr id="68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AA5891" id="Line 44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7.85pt,2.8pt" to="583.8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">
                <v:stroke endarrow="block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C9A3FB" wp14:editId="32A4ABA0">
                <wp:simplePos x="0" y="0"/>
                <wp:positionH relativeFrom="column">
                  <wp:posOffset>2179955</wp:posOffset>
                </wp:positionH>
                <wp:positionV relativeFrom="paragraph">
                  <wp:posOffset>100965</wp:posOffset>
                </wp:positionV>
                <wp:extent cx="1600200" cy="0"/>
                <wp:effectExtent l="11430" t="53975" r="17145" b="60325"/>
                <wp:wrapNone/>
                <wp:docPr id="67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A2F958" id="Line 43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65pt,7.95pt" to="297.6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">
                <v:stroke endarrow="block"/>
              </v:lin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258F1FD" wp14:editId="59486115">
                <wp:simplePos x="0" y="0"/>
                <wp:positionH relativeFrom="column">
                  <wp:posOffset>3853180</wp:posOffset>
                </wp:positionH>
                <wp:positionV relativeFrom="paragraph">
                  <wp:posOffset>12700</wp:posOffset>
                </wp:positionV>
                <wp:extent cx="1838960" cy="191135"/>
                <wp:effectExtent l="8255" t="13335" r="10160" b="5080"/>
                <wp:wrapNone/>
                <wp:docPr id="64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65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B2F2B" w:rsidRPr="006051EF" w:rsidRDefault="00AB2F2B" w:rsidP="00AB2F2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2.2</w:t>
                              </w: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66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B2F2B" w:rsidRPr="006051EF" w:rsidRDefault="00AB2F2B" w:rsidP="00AB2F2B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再検索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58F1FD" id="Group 37" o:spid="_x0000_s1036" style="position:absolute;margin-left:303.4pt;margin-top:1pt;width:144.8pt;height:15.05pt;z-index:251668480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">
                <v:shape id="Text Box 38" o:spid="_x0000_s1037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">
                  <v:textbox inset="0,.05mm,0,.7pt">
                    <w:txbxContent>
                      <w:p w:rsidR="00AB2F2B" w:rsidRPr="006051EF" w:rsidRDefault="00AB2F2B" w:rsidP="00AB2F2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2.2</w:t>
                        </w:r>
                      </w:p>
                    </w:txbxContent>
                  </v:textbox>
                </v:shape>
                <v:shape id="Text Box 39" o:spid="_x0000_s1038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">
                  <v:textbox inset="1mm,.05mm,0,0">
                    <w:txbxContent>
                      <w:p w:rsidR="00AB2F2B" w:rsidRPr="006051EF" w:rsidRDefault="00AB2F2B" w:rsidP="00AB2F2B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再検索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C14B4E" wp14:editId="3A72BFA9">
                <wp:simplePos x="0" y="0"/>
                <wp:positionH relativeFrom="column">
                  <wp:posOffset>1183005</wp:posOffset>
                </wp:positionH>
                <wp:positionV relativeFrom="paragraph">
                  <wp:posOffset>274955</wp:posOffset>
                </wp:positionV>
                <wp:extent cx="1066800" cy="182245"/>
                <wp:effectExtent l="0" t="0" r="4445" b="0"/>
                <wp:wrapNone/>
                <wp:docPr id="6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148B6" w:rsidRPr="006051EF" w:rsidRDefault="00D148B6" w:rsidP="00D148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受注管理台帳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14B4E" id="Text Box 36" o:spid="_x0000_s1039" type="#_x0000_t202" style="position:absolute;margin-left:93.15pt;margin-top:21.65pt;width:84pt;height:14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Cy3+gIAAIY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" filled="f" stroked="f">
                <v:textbox inset="1mm,.05mm,0,0">
                  <w:txbxContent>
                    <w:p w:rsidR="00D148B6" w:rsidRPr="006051EF" w:rsidRDefault="00D148B6" w:rsidP="00D148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受注管理台帳</w:t>
                      </w:r>
                    </w:p>
                  </w:txbxContent>
                </v:textbox>
              </v:shape>
            </w:pict>
          </mc:Fallback>
        </mc:AlternateContent>
      </w:r>
    </w:p>
    <w:p w:rsidR="00B278EC" w:rsidRDefault="00BA4955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2F8571" wp14:editId="3D1F3218">
                <wp:simplePos x="0" y="0"/>
                <wp:positionH relativeFrom="column">
                  <wp:posOffset>6372225</wp:posOffset>
                </wp:positionH>
                <wp:positionV relativeFrom="paragraph">
                  <wp:posOffset>105410</wp:posOffset>
                </wp:positionV>
                <wp:extent cx="1704754" cy="373631"/>
                <wp:effectExtent l="0" t="0" r="10160" b="7620"/>
                <wp:wrapNone/>
                <wp:docPr id="8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754" cy="373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4955" w:rsidRDefault="00BA4955" w:rsidP="00BA49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変更済み</w:t>
                            </w:r>
                          </w:p>
                          <w:p w:rsidR="00BA4955" w:rsidRPr="006051EF" w:rsidRDefault="00BA4955" w:rsidP="00BA49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受注</w:t>
                            </w:r>
                            <w:r>
                              <w:t>管理デ</w:t>
                            </w:r>
                            <w:r>
                              <w:rPr>
                                <w:rFonts w:hint="eastAsia"/>
                              </w:rPr>
                              <w:t>ー</w:t>
                            </w:r>
                            <w:r>
                              <w:t>タ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F8571" id="_x0000_s1040" type="#_x0000_t202" style="position:absolute;margin-left:501.75pt;margin-top:8.3pt;width:134.25pt;height:29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" filled="f" stroked="f">
                <v:textbox inset="1mm,.05mm,0,0">
                  <w:txbxContent>
                    <w:p w:rsidR="00BA4955" w:rsidRDefault="00BA4955" w:rsidP="00BA49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変更済み</w:t>
                      </w:r>
                    </w:p>
                    <w:p w:rsidR="00BA4955" w:rsidRPr="006051EF" w:rsidRDefault="00BA4955" w:rsidP="00BA495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受注</w:t>
                      </w:r>
                      <w:r>
                        <w:t>管理デ</w:t>
                      </w:r>
                      <w:r>
                        <w:rPr>
                          <w:rFonts w:hint="eastAsia"/>
                        </w:rPr>
                        <w:t>ー</w:t>
                      </w:r>
                      <w:r>
                        <w:t>タ</w:t>
                      </w:r>
                    </w:p>
                  </w:txbxContent>
                </v:textbox>
              </v:shape>
            </w:pict>
          </mc:Fallback>
        </mc:AlternateContent>
      </w:r>
      <w:r w:rsidR="00CF71A8"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70D187BA" wp14:editId="3150CF93">
            <wp:simplePos x="0" y="0"/>
            <wp:positionH relativeFrom="column">
              <wp:posOffset>1454150</wp:posOffset>
            </wp:positionH>
            <wp:positionV relativeFrom="paragraph">
              <wp:posOffset>337185</wp:posOffset>
            </wp:positionV>
            <wp:extent cx="466725" cy="373380"/>
            <wp:effectExtent l="0" t="0" r="0" b="0"/>
            <wp:wrapNone/>
            <wp:docPr id="62" name="図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78EC" w:rsidRDefault="00BA4955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34342C" wp14:editId="38C2474A">
                <wp:simplePos x="0" y="0"/>
                <wp:positionH relativeFrom="column">
                  <wp:posOffset>7725410</wp:posOffset>
                </wp:positionH>
                <wp:positionV relativeFrom="paragraph">
                  <wp:posOffset>51170</wp:posOffset>
                </wp:positionV>
                <wp:extent cx="533400" cy="280035"/>
                <wp:effectExtent l="5080" t="10795" r="13970" b="13970"/>
                <wp:wrapNone/>
                <wp:docPr id="8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4558C2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AutoShape 22" o:spid="_x0000_s1026" type="#_x0000_t133" style="position:absolute;left:0;text-align:left;margin-left:608.3pt;margin-top:4.05pt;width:42pt;height:22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" fillcolor="#ffc" strokeweight=".25pt">
                <v:textbox inset="0,.7pt,0,.7pt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35B5E1" wp14:editId="778F43F7">
                <wp:simplePos x="0" y="0"/>
                <wp:positionH relativeFrom="column">
                  <wp:posOffset>5814695</wp:posOffset>
                </wp:positionH>
                <wp:positionV relativeFrom="paragraph">
                  <wp:posOffset>299085</wp:posOffset>
                </wp:positionV>
                <wp:extent cx="1600200" cy="0"/>
                <wp:effectExtent l="7620" t="53340" r="20955" b="60960"/>
                <wp:wrapNone/>
                <wp:docPr id="61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AC420F" id="Line 61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7.85pt,23.55pt" to="583.8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">
                <v:stroke endarrow="block"/>
              </v:line>
            </w:pict>
          </mc:Fallback>
        </mc:AlternateContent>
      </w:r>
      <w:r w:rsidR="00CF71A8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2F42A8" wp14:editId="061CFE7A">
                <wp:simplePos x="0" y="0"/>
                <wp:positionH relativeFrom="column">
                  <wp:posOffset>1766570</wp:posOffset>
                </wp:positionH>
                <wp:positionV relativeFrom="paragraph">
                  <wp:posOffset>27940</wp:posOffset>
                </wp:positionV>
                <wp:extent cx="1353820" cy="189865"/>
                <wp:effectExtent l="0" t="1270" r="635" b="0"/>
                <wp:wrapNone/>
                <wp:docPr id="60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82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F71A8" w:rsidRDefault="00CF71A8" w:rsidP="00CF71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予算変更点</w:t>
                            </w:r>
                          </w:p>
                          <w:p w:rsidR="00CF71A8" w:rsidRPr="006051EF" w:rsidRDefault="00CF71A8" w:rsidP="00CF71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F42A8" id="Text Box 59" o:spid="_x0000_s1041" type="#_x0000_t202" style="position:absolute;margin-left:139.1pt;margin-top:2.2pt;width:106.6pt;height:14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" filled="f" stroked="f">
                <v:textbox inset="1mm,.05mm,0,0">
                  <w:txbxContent>
                    <w:p w:rsidR="00CF71A8" w:rsidRDefault="00CF71A8" w:rsidP="00CF71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予算変更点</w:t>
                      </w:r>
                    </w:p>
                    <w:p w:rsidR="00CF71A8" w:rsidRPr="006051EF" w:rsidRDefault="00CF71A8" w:rsidP="00CF71A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F71A8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5B40D3" wp14:editId="44D2A276">
                <wp:simplePos x="0" y="0"/>
                <wp:positionH relativeFrom="column">
                  <wp:posOffset>2194560</wp:posOffset>
                </wp:positionH>
                <wp:positionV relativeFrom="paragraph">
                  <wp:posOffset>260350</wp:posOffset>
                </wp:positionV>
                <wp:extent cx="1600200" cy="0"/>
                <wp:effectExtent l="6985" t="52705" r="21590" b="61595"/>
                <wp:wrapNone/>
                <wp:docPr id="59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B5F016" id="Line 58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8pt,20.5pt" to="298.8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">
                <v:stroke endarrow="block"/>
              </v:line>
            </w:pict>
          </mc:Fallback>
        </mc:AlternateContent>
      </w:r>
      <w:r w:rsidR="00BA7271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208CC6" wp14:editId="62C53AE1">
                <wp:simplePos x="0" y="0"/>
                <wp:positionH relativeFrom="column">
                  <wp:posOffset>2098675</wp:posOffset>
                </wp:positionH>
                <wp:positionV relativeFrom="paragraph">
                  <wp:posOffset>363855</wp:posOffset>
                </wp:positionV>
                <wp:extent cx="1717675" cy="481330"/>
                <wp:effectExtent l="6350" t="60960" r="19050" b="10160"/>
                <wp:wrapNone/>
                <wp:docPr id="58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17675" cy="481330"/>
                        </a:xfrm>
                        <a:prstGeom prst="bentConnector3">
                          <a:avLst>
                            <a:gd name="adj1" fmla="val 49981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1BEB7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57" o:spid="_x0000_s1026" type="#_x0000_t34" style="position:absolute;left:0;text-align:left;margin-left:165.25pt;margin-top:28.65pt;width:135.25pt;height:37.9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" adj="10796">
                <v:stroke endarrow="block"/>
              </v:shape>
            </w:pict>
          </mc:Fallback>
        </mc:AlternateContent>
      </w:r>
      <w:r w:rsidR="00CF71A8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2812FA" wp14:editId="1E6CFDA7">
                <wp:simplePos x="0" y="0"/>
                <wp:positionH relativeFrom="column">
                  <wp:posOffset>1029335</wp:posOffset>
                </wp:positionH>
                <wp:positionV relativeFrom="paragraph">
                  <wp:posOffset>363855</wp:posOffset>
                </wp:positionV>
                <wp:extent cx="1353820" cy="189865"/>
                <wp:effectExtent l="3810" t="3810" r="4445" b="0"/>
                <wp:wrapNone/>
                <wp:docPr id="57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82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63C9D" w:rsidRDefault="00263C9D" w:rsidP="00263C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依頼情報編集画面</w:t>
                            </w:r>
                          </w:p>
                          <w:p w:rsidR="00263C9D" w:rsidRPr="006051EF" w:rsidRDefault="00263C9D" w:rsidP="00263C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812FA" id="Text Box 55" o:spid="_x0000_s1042" type="#_x0000_t202" style="position:absolute;margin-left:81.05pt;margin-top:28.65pt;width:106.6pt;height:14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" filled="f" stroked="f">
                <v:textbox inset="1mm,.05mm,0,0">
                  <w:txbxContent>
                    <w:p w:rsidR="00263C9D" w:rsidRDefault="00263C9D" w:rsidP="00263C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依頼情報編集画面</w:t>
                      </w:r>
                    </w:p>
                    <w:p w:rsidR="00263C9D" w:rsidRPr="006051EF" w:rsidRDefault="00263C9D" w:rsidP="00263C9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F71A8"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64BBAAC" wp14:editId="32452B82">
                <wp:simplePos x="0" y="0"/>
                <wp:positionH relativeFrom="column">
                  <wp:posOffset>3877945</wp:posOffset>
                </wp:positionH>
                <wp:positionV relativeFrom="paragraph">
                  <wp:posOffset>217805</wp:posOffset>
                </wp:positionV>
                <wp:extent cx="1838960" cy="191135"/>
                <wp:effectExtent l="13970" t="10160" r="13970" b="8255"/>
                <wp:wrapNone/>
                <wp:docPr id="54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55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3C9D" w:rsidRDefault="00263C9D" w:rsidP="00263C9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2.3</w:t>
                              </w:r>
                            </w:p>
                            <w:p w:rsidR="00263C9D" w:rsidRPr="006051EF" w:rsidRDefault="00263C9D" w:rsidP="00263C9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56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63C9D" w:rsidRPr="006051EF" w:rsidRDefault="00263C9D" w:rsidP="00263C9D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予算変更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4BBAAC" id="Group 50" o:spid="_x0000_s1043" style="position:absolute;margin-left:305.35pt;margin-top:17.15pt;width:144.8pt;height:15.05pt;z-index:251675648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">
                <v:shape id="Text Box 51" o:spid="_x0000_s1044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">
                  <v:textbox inset="0,.05mm,0,.7pt">
                    <w:txbxContent>
                      <w:p w:rsidR="00263C9D" w:rsidRDefault="00263C9D" w:rsidP="00263C9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2.3</w:t>
                        </w:r>
                      </w:p>
                      <w:p w:rsidR="00263C9D" w:rsidRPr="006051EF" w:rsidRDefault="00263C9D" w:rsidP="00263C9D">
                        <w:pPr>
                          <w:jc w:val="center"/>
                        </w:pPr>
                      </w:p>
                    </w:txbxContent>
                  </v:textbox>
                </v:shape>
                <v:shape id="Text Box 52" o:spid="_x0000_s1045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">
                  <v:textbox inset="1mm,.05mm,0,0">
                    <w:txbxContent>
                      <w:p w:rsidR="00263C9D" w:rsidRPr="006051EF" w:rsidRDefault="00263C9D" w:rsidP="00263C9D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予算変更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278EC" w:rsidRDefault="00BA4955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6E043E" wp14:editId="70A5834F">
                <wp:simplePos x="0" y="0"/>
                <wp:positionH relativeFrom="column">
                  <wp:posOffset>7425055</wp:posOffset>
                </wp:positionH>
                <wp:positionV relativeFrom="paragraph">
                  <wp:posOffset>92740</wp:posOffset>
                </wp:positionV>
                <wp:extent cx="1066800" cy="182245"/>
                <wp:effectExtent l="4445" t="0" r="0" b="1905"/>
                <wp:wrapNone/>
                <wp:docPr id="87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4955" w:rsidRPr="006051EF" w:rsidRDefault="00BA4955" w:rsidP="00BA49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受付管理</w:t>
                            </w:r>
                            <w: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E043E" id="_x0000_s1046" type="#_x0000_t202" style="position:absolute;margin-left:584.65pt;margin-top:7.3pt;width:84pt;height:14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" filled="f" stroked="f">
                <v:textbox inset="1mm,.05mm,0,0">
                  <w:txbxContent>
                    <w:p w:rsidR="00BA4955" w:rsidRPr="006051EF" w:rsidRDefault="00BA4955" w:rsidP="00BA495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受付管理</w:t>
                      </w:r>
                      <w: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  <w:r w:rsidR="00CF71A8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AB54CE" wp14:editId="7FE113E9">
                <wp:simplePos x="0" y="0"/>
                <wp:positionH relativeFrom="column">
                  <wp:posOffset>1745615</wp:posOffset>
                </wp:positionH>
                <wp:positionV relativeFrom="paragraph">
                  <wp:posOffset>222885</wp:posOffset>
                </wp:positionV>
                <wp:extent cx="1353820" cy="189865"/>
                <wp:effectExtent l="0" t="0" r="2540" b="3810"/>
                <wp:wrapNone/>
                <wp:docPr id="53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82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F71A8" w:rsidRDefault="00CF71A8" w:rsidP="00CF71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依頼情報</w:t>
                            </w:r>
                          </w:p>
                          <w:p w:rsidR="00CF71A8" w:rsidRDefault="00CF71A8" w:rsidP="00CF71A8">
                            <w:pPr>
                              <w:jc w:val="center"/>
                            </w:pPr>
                          </w:p>
                          <w:p w:rsidR="00CF71A8" w:rsidRPr="006051EF" w:rsidRDefault="00CF71A8" w:rsidP="00CF71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B54CE" id="Text Box 60" o:spid="_x0000_s1047" type="#_x0000_t202" style="position:absolute;margin-left:137.45pt;margin-top:17.55pt;width:106.6pt;height:14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" filled="f" stroked="f">
                <v:textbox inset="1mm,.05mm,0,0">
                  <w:txbxContent>
                    <w:p w:rsidR="00CF71A8" w:rsidRDefault="00CF71A8" w:rsidP="00CF71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依頼情報</w:t>
                      </w:r>
                    </w:p>
                    <w:p w:rsidR="00CF71A8" w:rsidRDefault="00CF71A8" w:rsidP="00CF71A8">
                      <w:pPr>
                        <w:jc w:val="center"/>
                      </w:pPr>
                    </w:p>
                    <w:p w:rsidR="00CF71A8" w:rsidRPr="006051EF" w:rsidRDefault="00CF71A8" w:rsidP="00CF71A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F71A8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C5D0DF" wp14:editId="57EAE555">
                <wp:simplePos x="0" y="0"/>
                <wp:positionH relativeFrom="column">
                  <wp:posOffset>1433195</wp:posOffset>
                </wp:positionH>
                <wp:positionV relativeFrom="paragraph">
                  <wp:posOffset>321310</wp:posOffset>
                </wp:positionV>
                <wp:extent cx="533400" cy="280035"/>
                <wp:effectExtent l="7620" t="9525" r="11430" b="5715"/>
                <wp:wrapNone/>
                <wp:docPr id="52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FB2FF3" id="AutoShape 53" o:spid="_x0000_s1026" type="#_x0000_t133" style="position:absolute;left:0;text-align:left;margin-left:112.85pt;margin-top:25.3pt;width:42pt;height:22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" fillcolor="#ffc" strokeweight=".25pt">
                <v:textbox inset="0,.7pt,0,.7pt"/>
              </v:shape>
            </w:pict>
          </mc:Fallback>
        </mc:AlternateContent>
      </w:r>
    </w:p>
    <w:p w:rsidR="00B278EC" w:rsidRDefault="00BA7271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89CA6D" wp14:editId="7227AD28">
                <wp:simplePos x="0" y="0"/>
                <wp:positionH relativeFrom="column">
                  <wp:posOffset>1061085</wp:posOffset>
                </wp:positionH>
                <wp:positionV relativeFrom="paragraph">
                  <wp:posOffset>288925</wp:posOffset>
                </wp:positionV>
                <wp:extent cx="1353820" cy="189865"/>
                <wp:effectExtent l="0" t="0" r="1270" b="3810"/>
                <wp:wrapNone/>
                <wp:docPr id="5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82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63C9D" w:rsidRDefault="00263C9D" w:rsidP="00263C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受注管理台帳</w:t>
                            </w:r>
                          </w:p>
                          <w:p w:rsidR="00263C9D" w:rsidRPr="006051EF" w:rsidRDefault="00263C9D" w:rsidP="00263C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9CA6D" id="Text Box 56" o:spid="_x0000_s1048" type="#_x0000_t202" style="position:absolute;margin-left:83.55pt;margin-top:22.75pt;width:106.6pt;height:14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" filled="f" stroked="f">
                <v:textbox inset="1mm,.05mm,0,0">
                  <w:txbxContent>
                    <w:p w:rsidR="00263C9D" w:rsidRDefault="00263C9D" w:rsidP="00263C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受注管理台帳</w:t>
                      </w:r>
                    </w:p>
                    <w:p w:rsidR="00263C9D" w:rsidRPr="006051EF" w:rsidRDefault="00263C9D" w:rsidP="00263C9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278EC" w:rsidRDefault="00B278EC" w:rsidP="00B278EC">
      <w:pPr>
        <w:jc w:val="left"/>
        <w:rPr>
          <w:sz w:val="28"/>
          <w:szCs w:val="28"/>
        </w:rPr>
      </w:pPr>
    </w:p>
    <w:p w:rsidR="00B278EC" w:rsidRDefault="00B278EC" w:rsidP="00B278EC">
      <w:pPr>
        <w:jc w:val="left"/>
        <w:rPr>
          <w:sz w:val="28"/>
          <w:szCs w:val="28"/>
        </w:rPr>
      </w:pPr>
    </w:p>
    <w:p w:rsidR="00B278EC" w:rsidRDefault="00B278EC" w:rsidP="00B278EC">
      <w:pPr>
        <w:jc w:val="left"/>
        <w:rPr>
          <w:sz w:val="28"/>
          <w:szCs w:val="28"/>
        </w:rPr>
      </w:pPr>
    </w:p>
    <w:p w:rsidR="00BA7271" w:rsidRDefault="00BA7271" w:rsidP="00B278EC">
      <w:pPr>
        <w:jc w:val="left"/>
        <w:rPr>
          <w:sz w:val="28"/>
          <w:szCs w:val="28"/>
        </w:rPr>
      </w:pPr>
    </w:p>
    <w:p w:rsidR="00BA7271" w:rsidRDefault="00BA7271" w:rsidP="00B278EC">
      <w:pPr>
        <w:jc w:val="left"/>
        <w:rPr>
          <w:sz w:val="28"/>
          <w:szCs w:val="28"/>
        </w:rPr>
      </w:pPr>
    </w:p>
    <w:p w:rsidR="00BA7271" w:rsidRDefault="00BA7271" w:rsidP="00B278EC">
      <w:pPr>
        <w:jc w:val="left"/>
        <w:rPr>
          <w:sz w:val="28"/>
          <w:szCs w:val="28"/>
        </w:rPr>
      </w:pPr>
    </w:p>
    <w:p w:rsidR="00BA7271" w:rsidRDefault="00BA7271" w:rsidP="00B278EC">
      <w:pPr>
        <w:jc w:val="left"/>
        <w:rPr>
          <w:sz w:val="28"/>
          <w:szCs w:val="28"/>
        </w:rPr>
      </w:pPr>
    </w:p>
    <w:p w:rsidR="00BA7271" w:rsidRDefault="00245B7D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D40602" wp14:editId="0DF72DC2">
                <wp:simplePos x="0" y="0"/>
                <wp:positionH relativeFrom="column">
                  <wp:posOffset>1966506</wp:posOffset>
                </wp:positionH>
                <wp:positionV relativeFrom="paragraph">
                  <wp:posOffset>302969</wp:posOffset>
                </wp:positionV>
                <wp:extent cx="1701210" cy="457200"/>
                <wp:effectExtent l="0" t="0" r="51435" b="95250"/>
                <wp:wrapNone/>
                <wp:docPr id="99" name="カギ線コネクタ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10" cy="457200"/>
                        </a:xfrm>
                        <a:prstGeom prst="bentConnector3">
                          <a:avLst>
                            <a:gd name="adj1" fmla="val 647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9E80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99" o:spid="_x0000_s1026" type="#_x0000_t34" style="position:absolute;left:0;text-align:left;margin-left:154.85pt;margin-top:23.85pt;width:133.95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" adj="13993" strokecolor="black [3200]" strokeweight=".5pt">
                <v:stroke endarrow="block"/>
              </v:shape>
            </w:pict>
          </mc:Fallback>
        </mc:AlternateContent>
      </w:r>
      <w:r w:rsidR="00BA7271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799EAE" wp14:editId="31C92BA4">
                <wp:simplePos x="0" y="0"/>
                <wp:positionH relativeFrom="column">
                  <wp:posOffset>1771502</wp:posOffset>
                </wp:positionH>
                <wp:positionV relativeFrom="paragraph">
                  <wp:posOffset>126394</wp:posOffset>
                </wp:positionV>
                <wp:extent cx="1066800" cy="182245"/>
                <wp:effectExtent l="0" t="0" r="4445" b="0"/>
                <wp:wrapNone/>
                <wp:docPr id="10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7271" w:rsidRPr="006051EF" w:rsidRDefault="00BA7271" w:rsidP="00BA72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799EAE" id="_x0000_t202" coordsize="21600,21600" o:spt="202" path="m,l,21600r21600,l21600,xe">
                <v:stroke joinstyle="miter"/>
                <v:path gradientshapeok="t" o:connecttype="rect"/>
              </v:shapetype>
              <v:shape id="_x0000_s1049" type="#_x0000_t202" style="position:absolute;margin-left:139.5pt;margin-top:9.95pt;width:84pt;height:14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" filled="f" stroked="f">
                <v:textbox inset="1mm,.05mm,0,0">
                  <w:txbxContent>
                    <w:p w:rsidR="00BA7271" w:rsidRPr="006051EF" w:rsidRDefault="00BA7271" w:rsidP="00BA72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依頼情報</w:t>
                      </w:r>
                    </w:p>
                  </w:txbxContent>
                </v:textbox>
              </v:shape>
            </w:pict>
          </mc:Fallback>
        </mc:AlternateContent>
      </w:r>
      <w:r w:rsidR="00BA7271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9BEF6D" wp14:editId="323CD418">
                <wp:simplePos x="0" y="0"/>
                <wp:positionH relativeFrom="column">
                  <wp:posOffset>1274105</wp:posOffset>
                </wp:positionH>
                <wp:positionV relativeFrom="paragraph">
                  <wp:posOffset>126882</wp:posOffset>
                </wp:positionV>
                <wp:extent cx="533400" cy="280035"/>
                <wp:effectExtent l="7620" t="9525" r="11430" b="5715"/>
                <wp:wrapNone/>
                <wp:docPr id="92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C95106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AutoShape 53" o:spid="_x0000_s1026" type="#_x0000_t133" style="position:absolute;left:0;text-align:left;margin-left:100.3pt;margin-top:10pt;width:42pt;height:22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" fillcolor="#ffc" strokeweight=".25pt">
                <v:textbox inset="0,.7pt,0,.7pt"/>
              </v:shape>
            </w:pict>
          </mc:Fallback>
        </mc:AlternateContent>
      </w:r>
      <w:r w:rsidR="00BA7271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A17458" wp14:editId="66F9516F">
                <wp:simplePos x="0" y="0"/>
                <wp:positionH relativeFrom="column">
                  <wp:posOffset>1884045</wp:posOffset>
                </wp:positionH>
                <wp:positionV relativeFrom="paragraph">
                  <wp:posOffset>701675</wp:posOffset>
                </wp:positionV>
                <wp:extent cx="1066800" cy="182245"/>
                <wp:effectExtent l="0" t="0" r="4445" b="0"/>
                <wp:wrapNone/>
                <wp:docPr id="10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7271" w:rsidRPr="006051EF" w:rsidRDefault="00BA7271" w:rsidP="00BA72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顧客</w:t>
                            </w:r>
                            <w:r>
                              <w:t>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17458" id="_x0000_s1050" type="#_x0000_t202" style="position:absolute;margin-left:148.35pt;margin-top:55.25pt;width:84pt;height:14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" filled="f" stroked="f">
                <v:textbox inset="1mm,.05mm,0,0">
                  <w:txbxContent>
                    <w:p w:rsidR="00BA7271" w:rsidRPr="006051EF" w:rsidRDefault="00BA7271" w:rsidP="00BA72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顧客</w:t>
                      </w:r>
                      <w: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</w:p>
    <w:p w:rsidR="00BA7271" w:rsidRDefault="00E00333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5237FD" wp14:editId="043A8A4E">
                <wp:simplePos x="0" y="0"/>
                <wp:positionH relativeFrom="column">
                  <wp:posOffset>6487160</wp:posOffset>
                </wp:positionH>
                <wp:positionV relativeFrom="paragraph">
                  <wp:posOffset>241300</wp:posOffset>
                </wp:positionV>
                <wp:extent cx="1066800" cy="182245"/>
                <wp:effectExtent l="0" t="0" r="4445" b="0"/>
                <wp:wrapNone/>
                <wp:docPr id="10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7271" w:rsidRPr="006051EF" w:rsidRDefault="00BA7271" w:rsidP="00BA72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納品情報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237FD" id="_x0000_s1051" type="#_x0000_t202" style="position:absolute;margin-left:510.8pt;margin-top:19pt;width:84pt;height:14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" filled="f" stroked="f">
                <v:textbox inset="1mm,.05mm,0,0">
                  <w:txbxContent>
                    <w:p w:rsidR="00BA7271" w:rsidRPr="006051EF" w:rsidRDefault="00BA7271" w:rsidP="00BA72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納品情報</w:t>
                      </w:r>
                    </w:p>
                  </w:txbxContent>
                </v:textbox>
              </v:shape>
            </w:pict>
          </mc:Fallback>
        </mc:AlternateContent>
      </w:r>
      <w:r w:rsidR="00CF7FF4">
        <w:rPr>
          <w:noProof/>
        </w:rPr>
        <w:drawing>
          <wp:anchor distT="0" distB="0" distL="114300" distR="114300" simplePos="0" relativeHeight="251710464" behindDoc="0" locked="0" layoutInCell="1" allowOverlap="1" wp14:anchorId="7AFC43D3" wp14:editId="3AC2F854">
            <wp:simplePos x="0" y="0"/>
            <wp:positionH relativeFrom="column">
              <wp:posOffset>7712075</wp:posOffset>
            </wp:positionH>
            <wp:positionV relativeFrom="paragraph">
              <wp:posOffset>258445</wp:posOffset>
            </wp:positionV>
            <wp:extent cx="533400" cy="314325"/>
            <wp:effectExtent l="0" t="0" r="0" b="0"/>
            <wp:wrapNone/>
            <wp:docPr id="106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7271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8FE165" wp14:editId="1FC6D64E">
                <wp:simplePos x="0" y="0"/>
                <wp:positionH relativeFrom="column">
                  <wp:posOffset>982522</wp:posOffset>
                </wp:positionH>
                <wp:positionV relativeFrom="paragraph">
                  <wp:posOffset>73852</wp:posOffset>
                </wp:positionV>
                <wp:extent cx="1066800" cy="182245"/>
                <wp:effectExtent l="0" t="0" r="4445" b="0"/>
                <wp:wrapNone/>
                <wp:docPr id="9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7271" w:rsidRPr="006051EF" w:rsidRDefault="00BA7271" w:rsidP="00BA72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受注管理台帳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8FE165" id="_x0000_s1052" type="#_x0000_t202" style="position:absolute;margin-left:77.35pt;margin-top:5.8pt;width:84pt;height:14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" filled="f" stroked="f">
                <v:textbox inset="1mm,.05mm,0,0">
                  <w:txbxContent>
                    <w:p w:rsidR="00BA7271" w:rsidRPr="006051EF" w:rsidRDefault="00BA7271" w:rsidP="00BA72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受注管理台帳</w:t>
                      </w:r>
                    </w:p>
                  </w:txbxContent>
                </v:textbox>
              </v:shape>
            </w:pict>
          </mc:Fallback>
        </mc:AlternateContent>
      </w:r>
    </w:p>
    <w:p w:rsidR="00BA7271" w:rsidRDefault="00CF7FF4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19614BF" wp14:editId="45A6A027">
                <wp:simplePos x="0" y="0"/>
                <wp:positionH relativeFrom="column">
                  <wp:posOffset>7397750</wp:posOffset>
                </wp:positionH>
                <wp:positionV relativeFrom="paragraph">
                  <wp:posOffset>276225</wp:posOffset>
                </wp:positionV>
                <wp:extent cx="1066800" cy="182245"/>
                <wp:effectExtent l="0" t="0" r="4445" b="0"/>
                <wp:wrapNone/>
                <wp:docPr id="15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F7FF4" w:rsidRPr="006051EF" w:rsidRDefault="00CF7FF4" w:rsidP="00CF7FF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納</w:t>
                            </w:r>
                            <w:r w:rsidR="00AB7962">
                              <w:rPr>
                                <w:rFonts w:hint="eastAsia"/>
                              </w:rPr>
                              <w:t>品書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9614BF" id="_x0000_t202" coordsize="21600,21600" o:spt="202" path="m,l,21600r21600,l21600,xe">
                <v:stroke joinstyle="miter"/>
                <v:path gradientshapeok="t" o:connecttype="rect"/>
              </v:shapetype>
              <v:shape id="_x0000_s1053" type="#_x0000_t202" style="position:absolute;margin-left:582.5pt;margin-top:21.75pt;width:84pt;height:14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" filled="f" stroked="f">
                <v:textbox inset="1mm,.05mm,0,0">
                  <w:txbxContent>
                    <w:p w:rsidR="00CF7FF4" w:rsidRPr="006051EF" w:rsidRDefault="00CF7FF4" w:rsidP="00CF7FF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納</w:t>
                      </w:r>
                      <w:r w:rsidR="00AB7962">
                        <w:rPr>
                          <w:rFonts w:hint="eastAsia"/>
                        </w:rPr>
                        <w:t>品書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45ADDEC" wp14:editId="4D0073D6">
                <wp:simplePos x="0" y="0"/>
                <wp:positionH relativeFrom="page">
                  <wp:align>center</wp:align>
                </wp:positionH>
                <wp:positionV relativeFrom="paragraph">
                  <wp:posOffset>9525</wp:posOffset>
                </wp:positionV>
                <wp:extent cx="1838960" cy="191135"/>
                <wp:effectExtent l="0" t="0" r="27940" b="18415"/>
                <wp:wrapNone/>
                <wp:docPr id="89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90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A7271" w:rsidRDefault="00BA7271" w:rsidP="00BA727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2.</w:t>
                              </w:r>
                              <w:r>
                                <w:t>4</w:t>
                              </w:r>
                            </w:p>
                            <w:p w:rsidR="00BA7271" w:rsidRPr="006051EF" w:rsidRDefault="00BA7271" w:rsidP="00BA727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9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A7271" w:rsidRDefault="00BA7271" w:rsidP="00BA7271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納品</w:t>
                              </w:r>
                              <w:r>
                                <w:t>書</w:t>
                              </w:r>
                              <w:r>
                                <w:rPr>
                                  <w:rFonts w:hint="eastAsia"/>
                                </w:rPr>
                                <w:t>発行</w:t>
                              </w:r>
                            </w:p>
                            <w:p w:rsidR="00BA7271" w:rsidRPr="006051EF" w:rsidRDefault="00BA7271" w:rsidP="00BA7271">
                              <w:pPr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5E3CAB" id="_x0000_s1054" style="position:absolute;margin-left:0;margin-top:.75pt;width:144.8pt;height:15.05pt;z-index:251695104;mso-position-horizontal:center;mso-position-horizontal-relative:page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">
                <v:shape id="Text Box 51" o:spid="_x0000_s1055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">
                  <v:textbox inset="0,.05mm,0,.7pt">
                    <w:txbxContent>
                      <w:p w:rsidR="00BA7271" w:rsidRDefault="00BA7271" w:rsidP="00BA727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</w:t>
                        </w:r>
                        <w:r>
                          <w:t>4</w:t>
                        </w:r>
                      </w:p>
                      <w:p w:rsidR="00BA7271" w:rsidRPr="006051EF" w:rsidRDefault="00BA7271" w:rsidP="00BA7271">
                        <w:pPr>
                          <w:jc w:val="center"/>
                        </w:pPr>
                      </w:p>
                    </w:txbxContent>
                  </v:textbox>
                </v:shape>
                <v:shape id="Text Box 52" o:spid="_x0000_s1056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">
                  <v:textbox inset="1mm,.05mm,0,0">
                    <w:txbxContent>
                      <w:p w:rsidR="00BA7271" w:rsidRDefault="00BA7271" w:rsidP="00BA7271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納品</w:t>
                        </w:r>
                        <w:r>
                          <w:t>書</w:t>
                        </w:r>
                        <w:r>
                          <w:rPr>
                            <w:rFonts w:hint="eastAsia"/>
                          </w:rPr>
                          <w:t>発行</w:t>
                        </w:r>
                      </w:p>
                      <w:p w:rsidR="00BA7271" w:rsidRPr="006051EF" w:rsidRDefault="00BA7271" w:rsidP="00BA7271">
                        <w:pPr>
                          <w:jc w:val="left"/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A7271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68AF10" wp14:editId="3C10B5E1">
                <wp:simplePos x="0" y="0"/>
                <wp:positionH relativeFrom="column">
                  <wp:posOffset>5861050</wp:posOffset>
                </wp:positionH>
                <wp:positionV relativeFrom="paragraph">
                  <wp:posOffset>83820</wp:posOffset>
                </wp:positionV>
                <wp:extent cx="1711649" cy="0"/>
                <wp:effectExtent l="0" t="76200" r="22225" b="95250"/>
                <wp:wrapNone/>
                <wp:docPr id="107" name="直線矢印コネクタ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16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AC0F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07" o:spid="_x0000_s1026" type="#_x0000_t32" style="position:absolute;left:0;text-align:left;margin-left:461.5pt;margin-top:6.6pt;width:134.8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245B7D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1E5400" wp14:editId="6E8966FA">
                <wp:simplePos x="0" y="0"/>
                <wp:positionH relativeFrom="column">
                  <wp:posOffset>1987550</wp:posOffset>
                </wp:positionH>
                <wp:positionV relativeFrom="paragraph">
                  <wp:posOffset>163933</wp:posOffset>
                </wp:positionV>
                <wp:extent cx="1711649" cy="0"/>
                <wp:effectExtent l="0" t="76200" r="22225" b="95250"/>
                <wp:wrapNone/>
                <wp:docPr id="105" name="直線矢印コネクタ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16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152FF" id="直線矢印コネクタ 105" o:spid="_x0000_s1026" type="#_x0000_t32" style="position:absolute;left:0;text-align:left;margin-left:156.5pt;margin-top:12.9pt;width:134.8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BA7271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408300" wp14:editId="4DEE6C58">
                <wp:simplePos x="0" y="0"/>
                <wp:positionH relativeFrom="column">
                  <wp:posOffset>1966505</wp:posOffset>
                </wp:positionH>
                <wp:positionV relativeFrom="paragraph">
                  <wp:posOffset>349147</wp:posOffset>
                </wp:positionV>
                <wp:extent cx="1733107" cy="559568"/>
                <wp:effectExtent l="0" t="76200" r="0" b="31115"/>
                <wp:wrapNone/>
                <wp:docPr id="101" name="カギ線コネクタ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107" cy="559568"/>
                        </a:xfrm>
                        <a:prstGeom prst="bentConnector3">
                          <a:avLst>
                            <a:gd name="adj1" fmla="val 634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B970B" id="カギ線コネクタ 101" o:spid="_x0000_s1026" type="#_x0000_t34" style="position:absolute;left:0;text-align:left;margin-left:154.85pt;margin-top:27.5pt;width:136.45pt;height:44.0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" adj="13714" strokecolor="black [3200]" strokeweight=".5pt">
                <v:stroke endarrow="block"/>
              </v:shape>
            </w:pict>
          </mc:Fallback>
        </mc:AlternateContent>
      </w:r>
      <w:r w:rsidR="00BA7271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BF4189" wp14:editId="1A420F3F">
                <wp:simplePos x="0" y="0"/>
                <wp:positionH relativeFrom="column">
                  <wp:posOffset>1224782</wp:posOffset>
                </wp:positionH>
                <wp:positionV relativeFrom="paragraph">
                  <wp:posOffset>64903</wp:posOffset>
                </wp:positionV>
                <wp:extent cx="533400" cy="280035"/>
                <wp:effectExtent l="7620" t="9525" r="11430" b="5715"/>
                <wp:wrapNone/>
                <wp:docPr id="93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F9F50" id="AutoShape 53" o:spid="_x0000_s1026" type="#_x0000_t133" style="position:absolute;left:0;text-align:left;margin-left:96.45pt;margin-top:5.1pt;width:42pt;height:22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" fillcolor="#ffc" strokeweight=".25pt">
                <v:textbox inset="0,.7pt,0,.7pt"/>
              </v:shape>
            </w:pict>
          </mc:Fallback>
        </mc:AlternateContent>
      </w:r>
    </w:p>
    <w:p w:rsidR="00BA7271" w:rsidRDefault="00AB2B09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DF8AA42" wp14:editId="07A88597">
                <wp:simplePos x="0" y="0"/>
                <wp:positionH relativeFrom="column">
                  <wp:posOffset>1977140</wp:posOffset>
                </wp:positionH>
                <wp:positionV relativeFrom="paragraph">
                  <wp:posOffset>81264</wp:posOffset>
                </wp:positionV>
                <wp:extent cx="1690532" cy="930083"/>
                <wp:effectExtent l="0" t="76200" r="0" b="22860"/>
                <wp:wrapNone/>
                <wp:docPr id="22" name="カギ線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0532" cy="930083"/>
                        </a:xfrm>
                        <a:prstGeom prst="bentConnector3">
                          <a:avLst>
                            <a:gd name="adj1" fmla="val 710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E7F1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22" o:spid="_x0000_s1026" type="#_x0000_t34" style="position:absolute;left:0;text-align:left;margin-left:155.7pt;margin-top:6.4pt;width:133.1pt;height:73.2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" adj="15343" strokecolor="black [3200]" strokeweight=".5pt">
                <v:stroke endarrow="block"/>
              </v:shape>
            </w:pict>
          </mc:Fallback>
        </mc:AlternateContent>
      </w:r>
      <w:r w:rsidR="00BA7271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199CA3" wp14:editId="5C9B0E8D">
                <wp:simplePos x="0" y="0"/>
                <wp:positionH relativeFrom="column">
                  <wp:posOffset>7544952</wp:posOffset>
                </wp:positionH>
                <wp:positionV relativeFrom="paragraph">
                  <wp:posOffset>5272</wp:posOffset>
                </wp:positionV>
                <wp:extent cx="1066800" cy="182245"/>
                <wp:effectExtent l="0" t="0" r="4445" b="0"/>
                <wp:wrapNone/>
                <wp:docPr id="10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7271" w:rsidRPr="006051EF" w:rsidRDefault="00BA7271" w:rsidP="00BA72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99CA3" id="_x0000_s1057" type="#_x0000_t202" style="position:absolute;margin-left:594.1pt;margin-top:.4pt;width:84pt;height:14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" filled="f" stroked="f">
                <v:textbox inset="1mm,.05mm,0,0">
                  <w:txbxContent>
                    <w:p w:rsidR="00BA7271" w:rsidRPr="006051EF" w:rsidRDefault="00BA7271" w:rsidP="00BA727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A7271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8A224C" wp14:editId="255286BE">
                <wp:simplePos x="0" y="0"/>
                <wp:positionH relativeFrom="column">
                  <wp:posOffset>900902</wp:posOffset>
                </wp:positionH>
                <wp:positionV relativeFrom="paragraph">
                  <wp:posOffset>7428</wp:posOffset>
                </wp:positionV>
                <wp:extent cx="1066800" cy="182245"/>
                <wp:effectExtent l="0" t="0" r="4445" b="0"/>
                <wp:wrapNone/>
                <wp:docPr id="9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7271" w:rsidRPr="006051EF" w:rsidRDefault="00BA7271" w:rsidP="00BA72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顧客情報</w:t>
                            </w:r>
                            <w: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823C2F" id="_x0000_s1058" type="#_x0000_t202" style="position:absolute;margin-left:70.95pt;margin-top:.6pt;width:84pt;height:14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" filled="f" stroked="f">
                <v:textbox inset="1mm,.05mm,0,0">
                  <w:txbxContent>
                    <w:p w:rsidR="00BA7271" w:rsidRPr="006051EF" w:rsidRDefault="00BA7271" w:rsidP="00BA72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顧客情報</w:t>
                      </w:r>
                      <w: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  <w:r w:rsidR="00BA7271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07E549" wp14:editId="4BF41F8C">
                <wp:simplePos x="0" y="0"/>
                <wp:positionH relativeFrom="column">
                  <wp:posOffset>1789430</wp:posOffset>
                </wp:positionH>
                <wp:positionV relativeFrom="paragraph">
                  <wp:posOffset>292100</wp:posOffset>
                </wp:positionV>
                <wp:extent cx="1066800" cy="182245"/>
                <wp:effectExtent l="0" t="0" r="4445" b="0"/>
                <wp:wrapNone/>
                <wp:docPr id="10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7271" w:rsidRPr="006051EF" w:rsidRDefault="00BA7271" w:rsidP="00BA72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陸送業者情報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FBAE2" id="_x0000_s1059" type="#_x0000_t202" style="position:absolute;margin-left:140.9pt;margin-top:23pt;width:84pt;height:14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" filled="f" stroked="f">
                <v:textbox inset="1mm,.05mm,0,0">
                  <w:txbxContent>
                    <w:p w:rsidR="00BA7271" w:rsidRPr="006051EF" w:rsidRDefault="00BA7271" w:rsidP="00BA72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陸送業者情報</w:t>
                      </w:r>
                    </w:p>
                  </w:txbxContent>
                </v:textbox>
              </v:shape>
            </w:pict>
          </mc:Fallback>
        </mc:AlternateContent>
      </w:r>
    </w:p>
    <w:p w:rsidR="00BA7271" w:rsidRDefault="00BA7271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6B2BA0" wp14:editId="7D759D4C">
                <wp:simplePos x="0" y="0"/>
                <wp:positionH relativeFrom="column">
                  <wp:posOffset>1054735</wp:posOffset>
                </wp:positionH>
                <wp:positionV relativeFrom="paragraph">
                  <wp:posOffset>314857</wp:posOffset>
                </wp:positionV>
                <wp:extent cx="1066800" cy="182245"/>
                <wp:effectExtent l="0" t="0" r="4445" b="0"/>
                <wp:wrapNone/>
                <wp:docPr id="9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A7271" w:rsidRPr="006051EF" w:rsidRDefault="00BA7271" w:rsidP="00BA72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陸送</w:t>
                            </w:r>
                            <w:r>
                              <w:t>業者</w:t>
                            </w:r>
                            <w:r>
                              <w:rPr>
                                <w:rFonts w:hint="eastAsia"/>
                              </w:rP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B2BA0" id="_x0000_s1060" type="#_x0000_t202" style="position:absolute;margin-left:83.05pt;margin-top:24.8pt;width:84pt;height:14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" filled="f" stroked="f">
                <v:textbox inset="1mm,.05mm,0,0">
                  <w:txbxContent>
                    <w:p w:rsidR="00BA7271" w:rsidRPr="006051EF" w:rsidRDefault="00BA7271" w:rsidP="00BA72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陸送</w:t>
                      </w:r>
                      <w:r>
                        <w:t>業者</w:t>
                      </w:r>
                      <w:r>
                        <w:rPr>
                          <w:rFonts w:hint="eastAsia"/>
                        </w:rP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205656" wp14:editId="079CE01C">
                <wp:simplePos x="0" y="0"/>
                <wp:positionH relativeFrom="column">
                  <wp:posOffset>1296035</wp:posOffset>
                </wp:positionH>
                <wp:positionV relativeFrom="paragraph">
                  <wp:posOffset>19907</wp:posOffset>
                </wp:positionV>
                <wp:extent cx="533400" cy="280035"/>
                <wp:effectExtent l="7620" t="9525" r="11430" b="5715"/>
                <wp:wrapNone/>
                <wp:docPr id="94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7B4D2" id="AutoShape 53" o:spid="_x0000_s1026" type="#_x0000_t133" style="position:absolute;left:0;text-align:left;margin-left:102.05pt;margin-top:1.55pt;width:42pt;height:22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" fillcolor="#ffc" strokeweight=".25pt">
                <v:textbox inset="0,.7pt,0,.7pt"/>
              </v:shape>
            </w:pict>
          </mc:Fallback>
        </mc:AlternateContent>
      </w:r>
    </w:p>
    <w:p w:rsidR="00BA7271" w:rsidRDefault="00AB2B09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5F3519E" wp14:editId="528EF955">
                <wp:simplePos x="0" y="0"/>
                <wp:positionH relativeFrom="column">
                  <wp:posOffset>1969917</wp:posOffset>
                </wp:positionH>
                <wp:positionV relativeFrom="paragraph">
                  <wp:posOffset>61787</wp:posOffset>
                </wp:positionV>
                <wp:extent cx="1066800" cy="182245"/>
                <wp:effectExtent l="0" t="0" r="4445" b="0"/>
                <wp:wrapNone/>
                <wp:docPr id="2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2B09" w:rsidRPr="006051EF" w:rsidRDefault="00AB2B09" w:rsidP="00AB2B0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車両</w:t>
                            </w:r>
                            <w:r>
                              <w:rPr>
                                <w:rFonts w:hint="eastAsia"/>
                              </w:rPr>
                              <w:t>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F3519E" id="_x0000_s1061" type="#_x0000_t202" style="position:absolute;margin-left:155.1pt;margin-top:4.85pt;width:84pt;height:14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Cz6+gIAAIY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" filled="f" stroked="f">
                <v:textbox inset="1mm,.05mm,0,0">
                  <w:txbxContent>
                    <w:p w:rsidR="00AB2B09" w:rsidRPr="006051EF" w:rsidRDefault="00AB2B09" w:rsidP="00AB2B0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車両</w:t>
                      </w:r>
                      <w:r>
                        <w:rPr>
                          <w:rFonts w:hint="eastAsia"/>
                        </w:rP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001109" wp14:editId="679A7A55">
                <wp:simplePos x="0" y="0"/>
                <wp:positionH relativeFrom="column">
                  <wp:posOffset>1310212</wp:posOffset>
                </wp:positionH>
                <wp:positionV relativeFrom="paragraph">
                  <wp:posOffset>120222</wp:posOffset>
                </wp:positionV>
                <wp:extent cx="533400" cy="280035"/>
                <wp:effectExtent l="7620" t="9525" r="11430" b="5715"/>
                <wp:wrapNone/>
                <wp:docPr id="20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F819D3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AutoShape 53" o:spid="_x0000_s1026" type="#_x0000_t133" style="position:absolute;left:0;text-align:left;margin-left:103.15pt;margin-top:9.45pt;width:42pt;height:22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" fillcolor="#ffc" strokeweight=".25pt">
                <v:textbox inset="0,.7pt,0,.7pt"/>
              </v:shape>
            </w:pict>
          </mc:Fallback>
        </mc:AlternateContent>
      </w:r>
    </w:p>
    <w:p w:rsidR="00BA7271" w:rsidRDefault="00AB2B09" w:rsidP="00B278EC">
      <w:pPr>
        <w:jc w:val="left"/>
        <w:rPr>
          <w:sz w:val="28"/>
          <w:szCs w:val="28"/>
        </w:rPr>
      </w:pPr>
      <w:bookmarkStart w:id="0" w:name="_GoBack"/>
      <w:bookmarkEnd w:id="0"/>
      <w:r w:rsidRPr="00A01800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C53F695" wp14:editId="2C277498">
                <wp:simplePos x="0" y="0"/>
                <wp:positionH relativeFrom="column">
                  <wp:posOffset>903251</wp:posOffset>
                </wp:positionH>
                <wp:positionV relativeFrom="paragraph">
                  <wp:posOffset>16067</wp:posOffset>
                </wp:positionV>
                <wp:extent cx="1337310" cy="425612"/>
                <wp:effectExtent l="0" t="0" r="15240" b="12700"/>
                <wp:wrapNone/>
                <wp:docPr id="2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4256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2B09" w:rsidRPr="006051EF" w:rsidRDefault="00AB2B09" w:rsidP="00AB2B0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車両情報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3F695" id="_x0000_s1062" type="#_x0000_t202" style="position:absolute;margin-left:71.1pt;margin-top:1.25pt;width:105.3pt;height:33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" filled="f" stroked="f">
                <v:textbox inset="1mm,.05mm,0,0">
                  <w:txbxContent>
                    <w:p w:rsidR="00AB2B09" w:rsidRPr="006051EF" w:rsidRDefault="00AB2B09" w:rsidP="00AB2B0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車両情報</w:t>
                      </w:r>
                    </w:p>
                  </w:txbxContent>
                </v:textbox>
              </v:shape>
            </w:pict>
          </mc:Fallback>
        </mc:AlternateContent>
      </w:r>
      <w:r w:rsidRPr="00E0033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B0A31F" wp14:editId="136E7CB5">
                <wp:simplePos x="0" y="0"/>
                <wp:positionH relativeFrom="column">
                  <wp:posOffset>1313815</wp:posOffset>
                </wp:positionH>
                <wp:positionV relativeFrom="paragraph">
                  <wp:posOffset>252730</wp:posOffset>
                </wp:positionV>
                <wp:extent cx="533400" cy="280035"/>
                <wp:effectExtent l="7620" t="9525" r="11430" b="5715"/>
                <wp:wrapNone/>
                <wp:docPr id="2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BA2A0" id="AutoShape 53" o:spid="_x0000_s1026" type="#_x0000_t133" style="position:absolute;left:0;text-align:left;margin-left:103.45pt;margin-top:19.9pt;width:42pt;height:22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" fillcolor="#ffc" strokeweight=".25pt">
                <v:textbox inset="0,.7pt,0,.7pt"/>
              </v:shape>
            </w:pict>
          </mc:Fallback>
        </mc:AlternateContent>
      </w:r>
      <w:r w:rsidR="00E00333" w:rsidRPr="00E0033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B2F82F" wp14:editId="3CE7EC8B">
                <wp:simplePos x="0" y="0"/>
                <wp:positionH relativeFrom="column">
                  <wp:posOffset>2049145</wp:posOffset>
                </wp:positionH>
                <wp:positionV relativeFrom="paragraph">
                  <wp:posOffset>1101090</wp:posOffset>
                </wp:positionV>
                <wp:extent cx="1711325" cy="0"/>
                <wp:effectExtent l="0" t="76200" r="22225" b="95250"/>
                <wp:wrapNone/>
                <wp:docPr id="13" name="直線矢印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1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F9DA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3" o:spid="_x0000_s1026" type="#_x0000_t32" style="position:absolute;left:0;text-align:left;margin-left:161.35pt;margin-top:86.7pt;width:134.7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E00333" w:rsidRPr="00E0033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86A5AF0" wp14:editId="132F8175">
                <wp:simplePos x="0" y="0"/>
                <wp:positionH relativeFrom="column">
                  <wp:posOffset>1832610</wp:posOffset>
                </wp:positionH>
                <wp:positionV relativeFrom="paragraph">
                  <wp:posOffset>243205</wp:posOffset>
                </wp:positionV>
                <wp:extent cx="1066800" cy="182245"/>
                <wp:effectExtent l="0" t="0" r="4445" b="0"/>
                <wp:wrapNone/>
                <wp:docPr id="1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00333" w:rsidRPr="006051EF" w:rsidRDefault="00E00333" w:rsidP="00E003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依頼情報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A5AF0" id="_x0000_s1063" type="#_x0000_t202" style="position:absolute;margin-left:144.3pt;margin-top:19.15pt;width:84pt;height:14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rQ+gIAAIY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" filled="f" stroked="f">
                <v:textbox inset="1mm,.05mm,0,0">
                  <w:txbxContent>
                    <w:p w:rsidR="00E00333" w:rsidRPr="006051EF" w:rsidRDefault="00E00333" w:rsidP="00E003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依頼情報</w:t>
                      </w:r>
                    </w:p>
                  </w:txbxContent>
                </v:textbox>
              </v:shape>
            </w:pict>
          </mc:Fallback>
        </mc:AlternateContent>
      </w:r>
      <w:r w:rsidR="00E00333" w:rsidRPr="00E0033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08617EF" wp14:editId="5350E8AA">
                <wp:simplePos x="0" y="0"/>
                <wp:positionH relativeFrom="column">
                  <wp:posOffset>2027555</wp:posOffset>
                </wp:positionH>
                <wp:positionV relativeFrom="paragraph">
                  <wp:posOffset>419735</wp:posOffset>
                </wp:positionV>
                <wp:extent cx="1701165" cy="457200"/>
                <wp:effectExtent l="0" t="0" r="51435" b="95250"/>
                <wp:wrapNone/>
                <wp:docPr id="8" name="カギ線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165" cy="457200"/>
                        </a:xfrm>
                        <a:prstGeom prst="bentConnector3">
                          <a:avLst>
                            <a:gd name="adj1" fmla="val 647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D291C" id="カギ線コネクタ 8" o:spid="_x0000_s1026" type="#_x0000_t34" style="position:absolute;left:0;text-align:left;margin-left:159.65pt;margin-top:33.05pt;width:133.95pt;height:3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" adj="13993" strokecolor="black [3200]" strokeweight=".5pt">
                <v:stroke endarrow="block"/>
              </v:shape>
            </w:pict>
          </mc:Fallback>
        </mc:AlternateContent>
      </w:r>
      <w:r w:rsidR="00E00333" w:rsidRPr="00E0033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FAAE7A" wp14:editId="69046DA9">
                <wp:simplePos x="0" y="0"/>
                <wp:positionH relativeFrom="column">
                  <wp:posOffset>962025</wp:posOffset>
                </wp:positionH>
                <wp:positionV relativeFrom="paragraph">
                  <wp:posOffset>1240155</wp:posOffset>
                </wp:positionV>
                <wp:extent cx="1066800" cy="182245"/>
                <wp:effectExtent l="0" t="0" r="4445" b="0"/>
                <wp:wrapNone/>
                <wp:docPr id="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00333" w:rsidRPr="006051EF" w:rsidRDefault="00E00333" w:rsidP="00E003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顧客情報</w:t>
                            </w:r>
                            <w:r>
                              <w:t>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AAE7A" id="_x0000_s1064" type="#_x0000_t202" style="position:absolute;margin-left:75.75pt;margin-top:97.65pt;width:84pt;height:14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tYI+gIAAIU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" filled="f" stroked="f">
                <v:textbox inset="1mm,.05mm,0,0">
                  <w:txbxContent>
                    <w:p w:rsidR="00E00333" w:rsidRPr="006051EF" w:rsidRDefault="00E00333" w:rsidP="00E003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顧客情報</w:t>
                      </w:r>
                      <w:r>
                        <w:t>台帳</w:t>
                      </w:r>
                    </w:p>
                  </w:txbxContent>
                </v:textbox>
              </v:shape>
            </w:pict>
          </mc:Fallback>
        </mc:AlternateContent>
      </w:r>
      <w:r w:rsidR="00E00333" w:rsidRPr="00E0033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EFE973" wp14:editId="33DBC0B0">
                <wp:simplePos x="0" y="0"/>
                <wp:positionH relativeFrom="column">
                  <wp:posOffset>1043940</wp:posOffset>
                </wp:positionH>
                <wp:positionV relativeFrom="paragraph">
                  <wp:posOffset>562610</wp:posOffset>
                </wp:positionV>
                <wp:extent cx="1066800" cy="182245"/>
                <wp:effectExtent l="0" t="0" r="4445" b="0"/>
                <wp:wrapNone/>
                <wp:docPr id="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00333" w:rsidRPr="006051EF" w:rsidRDefault="00E00333" w:rsidP="00E003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受注管理台帳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FE973" id="_x0000_s1065" type="#_x0000_t202" style="position:absolute;margin-left:82.2pt;margin-top:44.3pt;width:84pt;height:14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" filled="f" stroked="f">
                <v:textbox inset="1mm,.05mm,0,0">
                  <w:txbxContent>
                    <w:p w:rsidR="00E00333" w:rsidRPr="006051EF" w:rsidRDefault="00E00333" w:rsidP="00E003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受注管理台帳</w:t>
                      </w:r>
                    </w:p>
                  </w:txbxContent>
                </v:textbox>
              </v:shape>
            </w:pict>
          </mc:Fallback>
        </mc:AlternateContent>
      </w:r>
      <w:r w:rsidR="00E00333" w:rsidRPr="00E0033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07BE699" wp14:editId="7C4A3A12">
                <wp:simplePos x="0" y="0"/>
                <wp:positionH relativeFrom="column">
                  <wp:posOffset>1285875</wp:posOffset>
                </wp:positionH>
                <wp:positionV relativeFrom="paragraph">
                  <wp:posOffset>935355</wp:posOffset>
                </wp:positionV>
                <wp:extent cx="533400" cy="280035"/>
                <wp:effectExtent l="7620" t="9525" r="11430" b="5715"/>
                <wp:wrapNone/>
                <wp:docPr id="3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ECD73" id="AutoShape 53" o:spid="_x0000_s1026" type="#_x0000_t133" style="position:absolute;left:0;text-align:left;margin-left:101.25pt;margin-top:73.65pt;width:42pt;height:22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" fillcolor="#ffc" strokeweight=".25pt">
                <v:textbox inset="0,.7pt,0,.7pt"/>
              </v:shape>
            </w:pict>
          </mc:Fallback>
        </mc:AlternateContent>
      </w:r>
    </w:p>
    <w:p w:rsidR="00B278EC" w:rsidRPr="006051EF" w:rsidRDefault="00AB2B09" w:rsidP="00B278EC">
      <w:pPr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9CF4557" wp14:editId="2FA3FEF0">
                <wp:simplePos x="0" y="0"/>
                <wp:positionH relativeFrom="column">
                  <wp:posOffset>1945787</wp:posOffset>
                </wp:positionH>
                <wp:positionV relativeFrom="paragraph">
                  <wp:posOffset>1146545</wp:posOffset>
                </wp:positionV>
                <wp:extent cx="1066800" cy="182245"/>
                <wp:effectExtent l="0" t="0" r="4445" b="0"/>
                <wp:wrapNone/>
                <wp:docPr id="2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2B09" w:rsidRPr="006051EF" w:rsidRDefault="00AB2B09" w:rsidP="00AB2B0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車両情報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F4557" id="_x0000_s1066" type="#_x0000_t202" style="position:absolute;margin-left:153.2pt;margin-top:90.3pt;width:84pt;height:14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gM8+gIAAIY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" filled="f" stroked="f">
                <v:textbox inset="1mm,.05mm,0,0">
                  <w:txbxContent>
                    <w:p w:rsidR="00AB2B09" w:rsidRPr="006051EF" w:rsidRDefault="00AB2B09" w:rsidP="00AB2B0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車両情報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11698C3" wp14:editId="1AEF4091">
                <wp:simplePos x="0" y="0"/>
                <wp:positionH relativeFrom="column">
                  <wp:posOffset>2051567</wp:posOffset>
                </wp:positionH>
                <wp:positionV relativeFrom="paragraph">
                  <wp:posOffset>909230</wp:posOffset>
                </wp:positionV>
                <wp:extent cx="1647530" cy="408645"/>
                <wp:effectExtent l="0" t="76200" r="0" b="29845"/>
                <wp:wrapNone/>
                <wp:docPr id="25" name="カギ線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530" cy="408645"/>
                        </a:xfrm>
                        <a:prstGeom prst="bentConnector3">
                          <a:avLst>
                            <a:gd name="adj1" fmla="val 639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99080" id="カギ線コネクタ 25" o:spid="_x0000_s1026" type="#_x0000_t34" style="position:absolute;left:0;text-align:left;margin-left:161.55pt;margin-top:71.6pt;width:129.75pt;height:32.2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" adj="13806" strokecolor="black [3200]" strokeweight=".5pt">
                <v:stroke endarrow="block"/>
              </v:shape>
            </w:pict>
          </mc:Fallback>
        </mc:AlternateContent>
      </w:r>
      <w:r w:rsidRPr="00AB2B09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494C4B4" wp14:editId="0A4B35D7">
                <wp:simplePos x="0" y="0"/>
                <wp:positionH relativeFrom="column">
                  <wp:posOffset>882015</wp:posOffset>
                </wp:positionH>
                <wp:positionV relativeFrom="paragraph">
                  <wp:posOffset>1404620</wp:posOffset>
                </wp:positionV>
                <wp:extent cx="1337310" cy="425450"/>
                <wp:effectExtent l="0" t="0" r="15240" b="12700"/>
                <wp:wrapNone/>
                <wp:docPr id="2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B2B09" w:rsidRPr="006051EF" w:rsidRDefault="00AB2B09" w:rsidP="00AB2B0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車両情報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4C4B4" id="_x0000_s1067" type="#_x0000_t202" style="position:absolute;margin-left:69.45pt;margin-top:110.6pt;width:105.3pt;height:33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" filled="f" stroked="f">
                <v:textbox inset="1mm,.05mm,0,0">
                  <w:txbxContent>
                    <w:p w:rsidR="00AB2B09" w:rsidRPr="006051EF" w:rsidRDefault="00AB2B09" w:rsidP="00AB2B0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車両情報</w:t>
                      </w:r>
                    </w:p>
                  </w:txbxContent>
                </v:textbox>
              </v:shape>
            </w:pict>
          </mc:Fallback>
        </mc:AlternateContent>
      </w:r>
      <w:r w:rsidRPr="00AB2B09"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29ADC4B" wp14:editId="3A022F12">
                <wp:simplePos x="0" y="0"/>
                <wp:positionH relativeFrom="column">
                  <wp:posOffset>1289537</wp:posOffset>
                </wp:positionH>
                <wp:positionV relativeFrom="paragraph">
                  <wp:posOffset>1146633</wp:posOffset>
                </wp:positionV>
                <wp:extent cx="533400" cy="280035"/>
                <wp:effectExtent l="7620" t="9525" r="11430" b="5715"/>
                <wp:wrapNone/>
                <wp:docPr id="23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80035"/>
                        </a:xfrm>
                        <a:prstGeom prst="flowChartMagneticDrum">
                          <a:avLst/>
                        </a:prstGeom>
                        <a:solidFill>
                          <a:srgbClr val="FFFFCC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A9FE5" id="AutoShape 53" o:spid="_x0000_s1026" type="#_x0000_t133" style="position:absolute;left:0;text-align:left;margin-left:101.55pt;margin-top:90.3pt;width:42pt;height:22.0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" fillcolor="#ffc" strokeweight=".25pt">
                <v:textbox inset="0,.7pt,0,.7pt"/>
              </v:shape>
            </w:pict>
          </mc:Fallback>
        </mc:AlternateContent>
      </w:r>
      <w:r w:rsidR="00E00333" w:rsidRPr="00E0033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07EBA6" wp14:editId="53E7F507">
                <wp:simplePos x="0" y="0"/>
                <wp:positionH relativeFrom="column">
                  <wp:posOffset>1945640</wp:posOffset>
                </wp:positionH>
                <wp:positionV relativeFrom="paragraph">
                  <wp:posOffset>513080</wp:posOffset>
                </wp:positionV>
                <wp:extent cx="1066800" cy="182245"/>
                <wp:effectExtent l="0" t="0" r="4445" b="0"/>
                <wp:wrapNone/>
                <wp:docPr id="1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00333" w:rsidRPr="006051EF" w:rsidRDefault="00E00333" w:rsidP="00E003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顧客</w:t>
                            </w:r>
                            <w:r>
                              <w:t>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7EBA6" id="_x0000_s1068" type="#_x0000_t202" style="position:absolute;margin-left:153.2pt;margin-top:40.4pt;width:84pt;height:14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wLi+gIAAIY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" filled="f" stroked="f">
                <v:textbox inset="1mm,.05mm,0,0">
                  <w:txbxContent>
                    <w:p w:rsidR="00E00333" w:rsidRPr="006051EF" w:rsidRDefault="00E00333" w:rsidP="00E003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顧客</w:t>
                      </w:r>
                      <w: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 w:rsidR="00E00333" w:rsidRPr="00E0033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4AFF074" wp14:editId="6CA83C9F">
                <wp:simplePos x="0" y="0"/>
                <wp:positionH relativeFrom="column">
                  <wp:posOffset>6534150</wp:posOffset>
                </wp:positionH>
                <wp:positionV relativeFrom="paragraph">
                  <wp:posOffset>481330</wp:posOffset>
                </wp:positionV>
                <wp:extent cx="1066800" cy="182245"/>
                <wp:effectExtent l="0" t="0" r="4445" b="0"/>
                <wp:wrapNone/>
                <wp:docPr id="1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00333" w:rsidRPr="006051EF" w:rsidRDefault="00E00333" w:rsidP="00E003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経費情報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FF074" id="_x0000_s1067" type="#_x0000_t202" style="position:absolute;margin-left:514.5pt;margin-top:37.9pt;width:84pt;height:14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ZnH+gIAAIY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" filled="f" stroked="f">
                <v:textbox inset="1mm,.05mm,0,0">
                  <w:txbxContent>
                    <w:p w:rsidR="00E00333" w:rsidRPr="006051EF" w:rsidRDefault="00E00333" w:rsidP="00E003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経費</w:t>
                      </w:r>
                      <w:r>
                        <w:rPr>
                          <w:rFonts w:hint="eastAsia"/>
                        </w:rP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 w:rsidR="00E0033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D2A9F98" wp14:editId="37393933">
                <wp:simplePos x="0" y="0"/>
                <wp:positionH relativeFrom="column">
                  <wp:posOffset>7378700</wp:posOffset>
                </wp:positionH>
                <wp:positionV relativeFrom="paragraph">
                  <wp:posOffset>977900</wp:posOffset>
                </wp:positionV>
                <wp:extent cx="1066800" cy="182245"/>
                <wp:effectExtent l="0" t="0" r="4445" b="0"/>
                <wp:wrapNone/>
                <wp:docPr id="1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82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00333" w:rsidRPr="006051EF" w:rsidRDefault="00E00333" w:rsidP="00E0033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経費請求書</w:t>
                            </w:r>
                          </w:p>
                        </w:txbxContent>
                      </wps:txbx>
                      <wps:bodyPr rot="0" vert="horz" wrap="square" lIns="36000" tIns="180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2A9F98" id="_x0000_s1070" type="#_x0000_t202" style="position:absolute;margin-left:581pt;margin-top:77pt;width:84pt;height:14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" filled="f" stroked="f">
                <v:textbox inset="1mm,.05mm,0,0">
                  <w:txbxContent>
                    <w:p w:rsidR="00E00333" w:rsidRPr="006051EF" w:rsidRDefault="00E00333" w:rsidP="00E0033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経費請求書</w:t>
                      </w:r>
                    </w:p>
                  </w:txbxContent>
                </v:textbox>
              </v:shape>
            </w:pict>
          </mc:Fallback>
        </mc:AlternateContent>
      </w:r>
      <w:r w:rsidR="00E00333" w:rsidRPr="00E00333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542F19" wp14:editId="1D9F9632">
                <wp:simplePos x="0" y="0"/>
                <wp:positionH relativeFrom="column">
                  <wp:posOffset>5793740</wp:posOffset>
                </wp:positionH>
                <wp:positionV relativeFrom="paragraph">
                  <wp:posOffset>734060</wp:posOffset>
                </wp:positionV>
                <wp:extent cx="1711325" cy="0"/>
                <wp:effectExtent l="0" t="76200" r="22225" b="95250"/>
                <wp:wrapNone/>
                <wp:docPr id="17" name="直線矢印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1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89704" id="直線矢印コネクタ 17" o:spid="_x0000_s1026" type="#_x0000_t32" style="position:absolute;left:0;text-align:left;margin-left:456.2pt;margin-top:57.8pt;width:134.7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E00333">
        <w:rPr>
          <w:noProof/>
        </w:rPr>
        <w:drawing>
          <wp:anchor distT="0" distB="0" distL="114300" distR="114300" simplePos="0" relativeHeight="251656192" behindDoc="0" locked="0" layoutInCell="1" allowOverlap="1" wp14:anchorId="0E51B3EA" wp14:editId="6F6FD0E0">
            <wp:simplePos x="0" y="0"/>
            <wp:positionH relativeFrom="column">
              <wp:posOffset>7606665</wp:posOffset>
            </wp:positionH>
            <wp:positionV relativeFrom="paragraph">
              <wp:posOffset>619125</wp:posOffset>
            </wp:positionV>
            <wp:extent cx="533400" cy="314325"/>
            <wp:effectExtent l="0" t="0" r="0" b="0"/>
            <wp:wrapNone/>
            <wp:docPr id="50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333"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2FAD1C69" wp14:editId="1F27A583">
                <wp:simplePos x="0" y="0"/>
                <wp:positionH relativeFrom="page">
                  <wp:align>center</wp:align>
                </wp:positionH>
                <wp:positionV relativeFrom="paragraph">
                  <wp:posOffset>596900</wp:posOffset>
                </wp:positionV>
                <wp:extent cx="1838960" cy="191135"/>
                <wp:effectExtent l="0" t="0" r="27940" b="18415"/>
                <wp:wrapNone/>
                <wp:docPr id="14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8960" cy="191135"/>
                          <a:chOff x="6878" y="4387"/>
                          <a:chExt cx="2896" cy="301"/>
                        </a:xfrm>
                      </wpg:grpSpPr>
                      <wps:wsp>
                        <wps:cNvPr id="15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6878" y="4387"/>
                            <a:ext cx="724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00333" w:rsidRDefault="00E00333" w:rsidP="00E003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2.</w:t>
                              </w:r>
                              <w:r>
                                <w:t>5</w:t>
                              </w:r>
                            </w:p>
                            <w:p w:rsidR="00E00333" w:rsidRPr="006051EF" w:rsidRDefault="00E00333" w:rsidP="00E0033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800" rIns="0" bIns="8890" anchor="t" anchorCtr="0" upright="1">
                          <a:noAutofit/>
                        </wps:bodyPr>
                      </wps:wsp>
                      <wps:wsp>
                        <wps:cNvPr id="16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7602" y="4387"/>
                            <a:ext cx="2172" cy="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00333" w:rsidRPr="006051EF" w:rsidRDefault="00E00333" w:rsidP="00E00333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経費請求</w:t>
                              </w:r>
                            </w:p>
                          </w:txbxContent>
                        </wps:txbx>
                        <wps:bodyPr rot="0" vert="horz" wrap="square" lIns="36000" tIns="1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D1C69" id="_x0000_s1069" style="position:absolute;margin-left:0;margin-top:47pt;width:144.8pt;height:15.05pt;z-index:251734016;mso-position-horizontal:center;mso-position-horizontal-relative:page" coordorigin="6878,4387" coordsize="2896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">
                <v:shape id="Text Box 51" o:spid="_x0000_s1070" type="#_x0000_t202" style="position:absolute;left:6878;top:4387;width:724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">
                  <v:textbox inset="0,.05mm,0,.7pt">
                    <w:txbxContent>
                      <w:p w:rsidR="00E00333" w:rsidRDefault="00E00333" w:rsidP="00E0033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2.</w:t>
                        </w:r>
                        <w:r>
                          <w:t>5</w:t>
                        </w:r>
                      </w:p>
                      <w:p w:rsidR="00E00333" w:rsidRPr="006051EF" w:rsidRDefault="00E00333" w:rsidP="00E00333">
                        <w:pPr>
                          <w:jc w:val="center"/>
                        </w:pPr>
                      </w:p>
                    </w:txbxContent>
                  </v:textbox>
                </v:shape>
                <v:shape id="Text Box 52" o:spid="_x0000_s1071" type="#_x0000_t202" style="position:absolute;left:7602;top:4387;width:2172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">
                  <v:textbox inset="1mm,.05mm,0,0">
                    <w:txbxContent>
                      <w:p w:rsidR="00E00333" w:rsidRPr="006051EF" w:rsidRDefault="00E00333" w:rsidP="00E00333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経費請求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sectPr w:rsidR="00B278EC" w:rsidRPr="006051EF" w:rsidSect="00F5329B">
      <w:headerReference w:type="default" r:id="rId8"/>
      <w:footerReference w:type="default" r:id="rId9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58A" w:rsidRDefault="0022258A" w:rsidP="00273989">
      <w:pPr>
        <w:pStyle w:val="a3"/>
      </w:pPr>
      <w:r>
        <w:separator/>
      </w:r>
    </w:p>
  </w:endnote>
  <w:endnote w:type="continuationSeparator" w:id="0">
    <w:p w:rsidR="0022258A" w:rsidRDefault="0022258A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CF71A8" w:rsidP="00CF7FF4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4445" t="0" r="0" b="635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107" type="#_x0000_t202" style="position:absolute;left:0;text-align:left;margin-left:-1.4pt;margin-top:-2.05pt;width:287.2pt;height:15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83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v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k1f&#10;N/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r w:rsidR="00CF7FF4">
      <w:rPr>
        <w:rFonts w:hint="eastAsia"/>
      </w:rPr>
      <w:t>IH-13A-805 4</w:t>
    </w:r>
    <w:r w:rsidR="00CF7FF4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58A" w:rsidRDefault="0022258A" w:rsidP="00273989">
      <w:pPr>
        <w:pStyle w:val="a3"/>
      </w:pPr>
      <w:r>
        <w:separator/>
      </w:r>
    </w:p>
  </w:footnote>
  <w:footnote w:type="continuationSeparator" w:id="0">
    <w:p w:rsidR="0022258A" w:rsidRDefault="0022258A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E0033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A7630D8" wp14:editId="333CBCB0">
              <wp:simplePos x="0" y="0"/>
              <wp:positionH relativeFrom="margin">
                <wp:posOffset>-69850</wp:posOffset>
              </wp:positionH>
              <wp:positionV relativeFrom="paragraph">
                <wp:posOffset>-92710</wp:posOffset>
              </wp:positionV>
              <wp:extent cx="9777095" cy="6708140"/>
              <wp:effectExtent l="0" t="0" r="33655" b="16510"/>
              <wp:wrapNone/>
              <wp:docPr id="113" name="Group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6708140"/>
                        <a:chOff x="712" y="559"/>
                        <a:chExt cx="15397" cy="10564"/>
                      </a:xfrm>
                    </wpg:grpSpPr>
                    <wpg:grpSp>
                      <wpg:cNvPr id="114" name="Group 53"/>
                      <wpg:cNvGrpSpPr>
                        <a:grpSpLocks/>
                      </wpg:cNvGrpSpPr>
                      <wpg:grpSpPr bwMode="auto">
                        <a:xfrm>
                          <a:off x="712" y="559"/>
                          <a:ext cx="15397" cy="1636"/>
                          <a:chOff x="712" y="559"/>
                          <a:chExt cx="15397" cy="1636"/>
                        </a:xfrm>
                      </wpg:grpSpPr>
                      <wpg:grpSp>
                        <wpg:cNvPr id="115" name="Group 15"/>
                        <wpg:cNvGrpSpPr>
                          <a:grpSpLocks/>
                        </wpg:cNvGrpSpPr>
                        <wpg:grpSpPr bwMode="auto">
                          <a:xfrm>
                            <a:off x="13377" y="559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16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117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18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7FF4" w:rsidRDefault="00CF7FF4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9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120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21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7FF4" w:rsidRDefault="00CF7FF4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2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123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24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7FF4" w:rsidRDefault="00CF7FF4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2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49" y="942"/>
                            <a:ext cx="7118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7FF4" w:rsidRPr="00732F70" w:rsidRDefault="00CF7FF4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総括ダイアグラム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2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1608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F7FF4" w:rsidRPr="00730FB8" w:rsidRDefault="00CF7FF4" w:rsidP="00AD7689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システム名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2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86" y="1608"/>
                            <a:ext cx="383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F7FF4" w:rsidRPr="00B27182" w:rsidRDefault="00B27182" w:rsidP="00730FB8">
                              <w:pPr>
                                <w:jc w:val="left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/>
                                  <w:sz w:val="17"/>
                                  <w:szCs w:val="17"/>
                                </w:rPr>
                                <w:t>スグクル社</w:t>
                              </w:r>
                              <w:r>
                                <w:rPr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7"/>
                                  <w:szCs w:val="17"/>
                                </w:rPr>
                                <w:t>車両販売管理システム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s:wsp>
                        <wps:cNvPr id="12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218" y="1608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F7FF4" w:rsidRPr="00730FB8" w:rsidRDefault="00CF7FF4" w:rsidP="00730FB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業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務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2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1608"/>
                            <a:ext cx="2564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F7FF4" w:rsidRPr="00AD7689" w:rsidRDefault="00B27182" w:rsidP="00730FB8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落札・仕入れ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g:grpSp>
                        <wpg:cNvPr id="130" name="Group 36"/>
                        <wpg:cNvGrpSpPr>
                          <a:grpSpLocks/>
                        </wpg:cNvGrpSpPr>
                        <wpg:grpSpPr bwMode="auto">
                          <a:xfrm>
                            <a:off x="10431" y="1608"/>
                            <a:ext cx="3297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131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132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7FF4" w:rsidRDefault="00B27182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石田</w:t>
                                  </w:r>
                                  <w:r>
                                    <w:t>将晃</w:t>
                                  </w:r>
                                  <w:r w:rsidR="00CF7FF4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33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7FF4" w:rsidRPr="007F0A12" w:rsidRDefault="00CF7FF4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4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135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7FF4" w:rsidRDefault="00CF7FF4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36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7FF4" w:rsidRPr="007F0A12" w:rsidRDefault="00CF7FF4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37" name="Group 37"/>
                        <wpg:cNvGrpSpPr>
                          <a:grpSpLocks/>
                        </wpg:cNvGrpSpPr>
                        <wpg:grpSpPr bwMode="auto">
                          <a:xfrm>
                            <a:off x="13728" y="1609"/>
                            <a:ext cx="2381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138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139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7FF4" w:rsidRPr="000B5B01" w:rsidRDefault="00CF7FF4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40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7FF4" w:rsidRPr="007F0A12" w:rsidRDefault="00CF7FF4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1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142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7FF4" w:rsidRPr="000B5B01" w:rsidRDefault="00CF7FF4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AB2B09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AB2B09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43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7FF4" w:rsidRPr="007F0A12" w:rsidRDefault="00CF7FF4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44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724" y="1439"/>
                            <a:ext cx="153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12" y="1511"/>
                            <a:ext cx="1539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146" name="Group 71"/>
                      <wpg:cNvGrpSpPr>
                        <a:grpSpLocks/>
                      </wpg:cNvGrpSpPr>
                      <wpg:grpSpPr bwMode="auto">
                        <a:xfrm>
                          <a:off x="736" y="2333"/>
                          <a:ext cx="15373" cy="8790"/>
                          <a:chOff x="736" y="2333"/>
                          <a:chExt cx="15373" cy="8790"/>
                        </a:xfrm>
                      </wpg:grpSpPr>
                      <wpg:grpSp>
                        <wpg:cNvPr id="147" name="Group 59"/>
                        <wpg:cNvGrpSpPr>
                          <a:grpSpLocks/>
                        </wpg:cNvGrpSpPr>
                        <wpg:grpSpPr bwMode="auto">
                          <a:xfrm>
                            <a:off x="736" y="2333"/>
                            <a:ext cx="15373" cy="8790"/>
                            <a:chOff x="736" y="2333"/>
                            <a:chExt cx="15373" cy="8790"/>
                          </a:xfrm>
                        </wpg:grpSpPr>
                        <wps:wsp>
                          <wps:cNvPr id="148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746" y="2333"/>
                              <a:ext cx="15360" cy="8790"/>
                            </a:xfrm>
                            <a:prstGeom prst="rect">
                              <a:avLst/>
                            </a:prstGeom>
                            <a:noFill/>
                            <a:ln w="1905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149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6" y="2922"/>
                              <a:ext cx="15373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50" name="Group 70"/>
                        <wpg:cNvGrpSpPr>
                          <a:grpSpLocks/>
                        </wpg:cNvGrpSpPr>
                        <wpg:grpSpPr bwMode="auto">
                          <a:xfrm>
                            <a:off x="1448" y="2922"/>
                            <a:ext cx="3982" cy="7911"/>
                            <a:chOff x="1448" y="2922"/>
                            <a:chExt cx="3982" cy="7911"/>
                          </a:xfrm>
                        </wpg:grpSpPr>
                        <wps:wsp>
                          <wps:cNvPr id="151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8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152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8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F7FF4" w:rsidRPr="00997637" w:rsidRDefault="00CF7FF4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INPUT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（入力）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153" name="Group 69"/>
                        <wpg:cNvGrpSpPr>
                          <a:grpSpLocks/>
                        </wpg:cNvGrpSpPr>
                        <wpg:grpSpPr bwMode="auto">
                          <a:xfrm>
                            <a:off x="6425" y="2922"/>
                            <a:ext cx="3982" cy="7911"/>
                            <a:chOff x="6425" y="2922"/>
                            <a:chExt cx="3982" cy="7911"/>
                          </a:xfrm>
                        </wpg:grpSpPr>
                        <wps:wsp>
                          <wps:cNvPr id="154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6425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155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25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F7FF4" w:rsidRPr="00997637" w:rsidRDefault="00CF7FF4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PROCESS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（処理）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156" name="Group 68"/>
                        <wpg:cNvGrpSpPr>
                          <a:grpSpLocks/>
                        </wpg:cNvGrpSpPr>
                        <wpg:grpSpPr bwMode="auto">
                          <a:xfrm>
                            <a:off x="11403" y="2922"/>
                            <a:ext cx="3982" cy="7911"/>
                            <a:chOff x="11403" y="2922"/>
                            <a:chExt cx="3982" cy="7911"/>
                          </a:xfrm>
                        </wpg:grpSpPr>
                        <wps:wsp>
                          <wps:cNvPr id="157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03" y="3508"/>
                              <a:ext cx="3982" cy="7325"/>
                            </a:xfrm>
                            <a:prstGeom prst="rect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8890" rIns="0" bIns="8890" anchor="t" anchorCtr="0" upright="1">
                            <a:noAutofit/>
                          </wps:bodyPr>
                        </wps:wsp>
                        <wps:wsp>
                          <wps:cNvPr id="158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03" y="2922"/>
                              <a:ext cx="3982" cy="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F7FF4" w:rsidRPr="00997637" w:rsidRDefault="00CF7FF4" w:rsidP="00F5329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OUTPUT</w:t>
                                </w:r>
                                <w:r w:rsidRPr="00997637">
                                  <w:rPr>
                                    <w:rFonts w:hint="eastAsia"/>
                                    <w:sz w:val="28"/>
                                    <w:szCs w:val="28"/>
                                  </w:rPr>
                                  <w:t>（出力）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7630D8" id="Group 73" o:spid="_x0000_s1074" style="position:absolute;left:0;text-align:left;margin-left:-5.5pt;margin-top:-7.3pt;width:769.85pt;height:528.2pt;z-index:251660288;mso-position-horizontal-relative:margin" coordorigin="712,559" coordsize="15397,10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">
              <v:group id="Group 53" o:spid="_x0000_s1075" style="position:absolute;left:712;top:559;width:15397;height:1636" coordorigin="712,559" coordsize="15397,1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group id="Group 15" o:spid="_x0000_s1076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group id="Group 8" o:spid="_x0000_s1077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<v:rect id="Rectangle 6" o:spid="_x0000_s1078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">
                      <v:textbox inset="5.85pt,.7pt,5.85pt,.7pt"/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79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">
                      <v:textbox inset="5.85pt,.7pt,5.85pt,.7pt">
                        <w:txbxContent>
                          <w:p w:rsidR="00CF7FF4" w:rsidRDefault="00CF7FF4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80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<v:rect id="Rectangle 10" o:spid="_x0000_s1081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">
                      <v:textbox inset="5.85pt,.7pt,5.85pt,.7pt"/>
                    </v:rect>
                    <v:shape id="Text Box 11" o:spid="_x0000_s1082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">
                      <v:textbox inset="5.85pt,.7pt,5.85pt,.7pt">
                        <w:txbxContent>
                          <w:p w:rsidR="00CF7FF4" w:rsidRDefault="00CF7FF4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83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<v:rect id="Rectangle 13" o:spid="_x0000_s1084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">
                      <v:textbox inset="5.85pt,.7pt,5.85pt,.7pt"/>
                    </v:rect>
                    <v:shape id="Text Box 14" o:spid="_x0000_s1085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">
                      <v:textbox inset="5.85pt,.7pt,5.85pt,.7pt">
                        <w:txbxContent>
                          <w:p w:rsidR="00CF7FF4" w:rsidRDefault="00CF7FF4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86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" filled="f" stroked="f">
                  <v:textbox inset="5.85pt,.7pt,5.85pt,.7pt">
                    <w:txbxContent>
                      <w:p w:rsidR="00CF7FF4" w:rsidRPr="00732F70" w:rsidRDefault="00CF7FF4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総括ダイアグラム</w:t>
                        </w:r>
                      </w:p>
                    </w:txbxContent>
                  </v:textbox>
                </v:shape>
                <v:shape id="_x0000_s1087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" fillcolor="#c9f">
                  <v:textbox inset="0,2.25mm,0,.7pt">
                    <w:txbxContent>
                      <w:p w:rsidR="00CF7FF4" w:rsidRPr="00730FB8" w:rsidRDefault="00CF7FF4" w:rsidP="00AD7689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システム名</w:t>
                        </w:r>
                      </w:p>
                    </w:txbxContent>
                  </v:textbox>
                </v:shape>
                <v:shape id="Text Box 28" o:spid="_x0000_s1088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">
                  <v:textbox inset="2mm,2.25mm,0,.7pt">
                    <w:txbxContent>
                      <w:p w:rsidR="00CF7FF4" w:rsidRPr="00B27182" w:rsidRDefault="00B27182" w:rsidP="00730FB8">
                        <w:pPr>
                          <w:jc w:val="lef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17"/>
                            <w:szCs w:val="17"/>
                          </w:rPr>
                          <w:t>スグクル社</w:t>
                        </w:r>
                        <w:r>
                          <w:rPr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7"/>
                            <w:szCs w:val="17"/>
                          </w:rPr>
                          <w:t>車両販売管理システム</w:t>
                        </w:r>
                      </w:p>
                    </w:txbxContent>
                  </v:textbox>
                </v:shape>
                <v:shape id="Text Box 29" o:spid="_x0000_s1089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" fillcolor="#c9f">
                  <v:textbox inset="0,2.25mm,0,.7pt">
                    <w:txbxContent>
                      <w:p w:rsidR="00CF7FF4" w:rsidRPr="00730FB8" w:rsidRDefault="00CF7FF4" w:rsidP="00730FB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業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務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30" o:spid="_x0000_s1090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">
                  <v:textbox inset="2mm,2.25mm,0,.7pt">
                    <w:txbxContent>
                      <w:p w:rsidR="00CF7FF4" w:rsidRPr="00AD7689" w:rsidRDefault="00B27182" w:rsidP="00730FB8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落札・仕入れ</w:t>
                        </w:r>
                      </w:p>
                    </w:txbxContent>
                  </v:textbox>
                </v:shape>
                <v:group id="Group 36" o:spid="_x0000_s1091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<v:group id="Group 32" o:spid="_x0000_s1092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  <v:shape id="Text Box 18" o:spid="_x0000_s1093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">
                      <v:textbox inset="5.85pt,.7pt,5.85pt,.7pt">
                        <w:txbxContent>
                          <w:p w:rsidR="00CF7FF4" w:rsidRDefault="00B27182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石田</w:t>
                            </w:r>
                            <w:r>
                              <w:t>将晃</w:t>
                            </w:r>
                            <w:r w:rsidR="00CF7FF4">
                              <w:br/>
                            </w:r>
                          </w:p>
                        </w:txbxContent>
                      </v:textbox>
                    </v:shape>
                    <v:shape id="_x0000_s1094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" fillcolor="#c9f">
                      <v:textbox inset="5.85pt,.7pt,5.85pt,.7pt">
                        <w:txbxContent>
                          <w:p w:rsidR="00CF7FF4" w:rsidRPr="007F0A12" w:rsidRDefault="00CF7FF4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33" o:spid="_x0000_s1095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<v:shape id="Text Box 34" o:spid="_x0000_s1096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">
                      <v:textbox inset="5.85pt,.7pt,5.85pt,.7pt">
                        <w:txbxContent>
                          <w:p w:rsidR="00CF7FF4" w:rsidRDefault="00CF7FF4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97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" fillcolor="#c9f">
                      <v:textbox inset="5.85pt,.7pt,5.85pt,.7pt">
                        <w:txbxContent>
                          <w:p w:rsidR="00CF7FF4" w:rsidRPr="007F0A12" w:rsidRDefault="00CF7FF4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</v:group>
                <v:group id="_x0000_s1098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group id="Group 38" o:spid="_x0000_s1099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<v:shape id="Text Box 39" o:spid="_x0000_s110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">
                      <v:textbox inset="5.85pt,.7pt,5.85pt,.7pt">
                        <w:txbxContent>
                          <w:p w:rsidR="00CF7FF4" w:rsidRPr="000B5B01" w:rsidRDefault="00CF7FF4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10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" fillcolor="#c9f">
                      <v:textbox inset="5.85pt,.7pt,5.85pt,.7pt">
                        <w:txbxContent>
                          <w:p w:rsidR="00CF7FF4" w:rsidRPr="007F0A12" w:rsidRDefault="00CF7FF4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102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<v:shape id="Text Box 42" o:spid="_x0000_s1103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">
                      <v:textbox inset="5.85pt,.7pt,5.85pt,.7pt">
                        <w:txbxContent>
                          <w:p w:rsidR="00CF7FF4" w:rsidRPr="000B5B01" w:rsidRDefault="00CF7FF4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AB2B09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AB2B09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104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" fillcolor="#c9f">
                      <v:textbox inset="5.85pt,.7pt,5.85pt,.7pt">
                        <w:txbxContent>
                          <w:p w:rsidR="00CF7FF4" w:rsidRPr="007F0A12" w:rsidRDefault="00CF7FF4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105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" strokecolor="#333" strokeweight="1.5pt"/>
                <v:line id="Line 51" o:spid="_x0000_s1106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" strokeweight="1.5pt"/>
              </v:group>
              <v:group id="Group 71" o:spid="_x0000_s1107" style="position:absolute;left:736;top:2333;width:15373;height:8790" coordorigin="736,2333" coordsize="15373,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<v:group id="Group 59" o:spid="_x0000_s1108" style="position:absolute;left:736;top:2333;width:15373;height:8790" coordorigin="736,2333" coordsize="15373,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<v:rect id="Rectangle 57" o:spid="_x0000_s1109" style="position:absolute;left:746;top:2333;width:15360;height:8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" filled="f" strokeweight="1.5pt">
                    <v:textbox inset="0,.7pt,0,.7pt"/>
                  </v:rect>
                  <v:line id="Line 58" o:spid="_x0000_s1110" style="position:absolute;visibility:visible;mso-wrap-style:square" from="736,2922" to="16109,2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" strokeweight="1.5pt"/>
                </v:group>
                <v:group id="Group 70" o:spid="_x0000_s1111" style="position:absolute;left:1448;top:2922;width:3982;height:7911" coordorigin="1448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<v:rect id="Rectangle 62" o:spid="_x0000_s1112" style="position:absolute;left:1448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" filled="f">
                    <v:textbox inset="0,.7pt,0,.7pt"/>
                  </v:rect>
                  <v:shape id="Text Box 65" o:spid="_x0000_s1113" type="#_x0000_t202" style="position:absolute;left:1448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" filled="f" stroked="f">
                    <v:textbox inset="0,2.05mm,0,.7pt">
                      <w:txbxContent>
                        <w:p w:rsidR="00CF7FF4" w:rsidRPr="00997637" w:rsidRDefault="00CF7FF4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INPUT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（入力）</w:t>
                          </w:r>
                        </w:p>
                      </w:txbxContent>
                    </v:textbox>
                  </v:shape>
                </v:group>
                <v:group id="Group 69" o:spid="_x0000_s1114" style="position:absolute;left:6425;top:2922;width:3982;height:7911" coordorigin="6425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rect id="Rectangle 63" o:spid="_x0000_s1115" style="position:absolute;left:6425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" filled="f">
                    <v:textbox inset="0,.7pt,0,.7pt"/>
                  </v:rect>
                  <v:shape id="Text Box 66" o:spid="_x0000_s1116" type="#_x0000_t202" style="position:absolute;left:6425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" filled="f" stroked="f">
                    <v:textbox inset="0,2.05mm,0,.7pt">
                      <w:txbxContent>
                        <w:p w:rsidR="00CF7FF4" w:rsidRPr="00997637" w:rsidRDefault="00CF7FF4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PROCESS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（処理）</w:t>
                          </w:r>
                        </w:p>
                      </w:txbxContent>
                    </v:textbox>
                  </v:shape>
                </v:group>
                <v:group id="Group 68" o:spid="_x0000_s1117" style="position:absolute;left:11403;top:2922;width:3982;height:7911" coordorigin="11403,2922" coordsize="3982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<v:rect id="Rectangle 64" o:spid="_x0000_s1118" style="position:absolute;left:11403;top:3508;width:3982;height: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" filled="f">
                    <v:textbox inset="0,.7pt,0,.7pt"/>
                  </v:rect>
                  <v:shape id="Text Box 67" o:spid="_x0000_s1119" type="#_x0000_t202" style="position:absolute;left:11403;top:2922;width:39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" filled="f" stroked="f">
                    <v:textbox inset="0,2.05mm,0,.7pt">
                      <w:txbxContent>
                        <w:p w:rsidR="00CF7FF4" w:rsidRPr="00997637" w:rsidRDefault="00CF7FF4" w:rsidP="00F5329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OUTPUT</w:t>
                          </w:r>
                          <w:r w:rsidRPr="00997637">
                            <w:rPr>
                              <w:rFonts w:hint="eastAsia"/>
                              <w:sz w:val="28"/>
                              <w:szCs w:val="28"/>
                            </w:rPr>
                            <w:t>（出力）</w:t>
                          </w:r>
                        </w:p>
                      </w:txbxContent>
                    </v:textbox>
                  </v:shape>
                </v:group>
              </v:group>
              <w10:wrap anchorx="margin"/>
            </v:group>
          </w:pict>
        </mc:Fallback>
      </mc:AlternateContent>
    </w:r>
  </w:p>
  <w:p w:rsidR="00CF7FF4" w:rsidRDefault="00CF7FF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9A6"/>
    <w:rsid w:val="0004261C"/>
    <w:rsid w:val="000850AA"/>
    <w:rsid w:val="000B5B01"/>
    <w:rsid w:val="000E03F1"/>
    <w:rsid w:val="001529A6"/>
    <w:rsid w:val="001C379B"/>
    <w:rsid w:val="00213DBA"/>
    <w:rsid w:val="0022258A"/>
    <w:rsid w:val="00245B7D"/>
    <w:rsid w:val="00263C9D"/>
    <w:rsid w:val="00273989"/>
    <w:rsid w:val="002D4A47"/>
    <w:rsid w:val="00360FA8"/>
    <w:rsid w:val="003915B0"/>
    <w:rsid w:val="0056717A"/>
    <w:rsid w:val="005C5806"/>
    <w:rsid w:val="006051EF"/>
    <w:rsid w:val="006536E8"/>
    <w:rsid w:val="006D6D8D"/>
    <w:rsid w:val="0071453F"/>
    <w:rsid w:val="00730FB8"/>
    <w:rsid w:val="00732F70"/>
    <w:rsid w:val="00744655"/>
    <w:rsid w:val="007B68A8"/>
    <w:rsid w:val="007F0A12"/>
    <w:rsid w:val="00833821"/>
    <w:rsid w:val="008374BA"/>
    <w:rsid w:val="00963352"/>
    <w:rsid w:val="00976CEA"/>
    <w:rsid w:val="0098594D"/>
    <w:rsid w:val="00997637"/>
    <w:rsid w:val="009B7037"/>
    <w:rsid w:val="00AB2B09"/>
    <w:rsid w:val="00AB2F2B"/>
    <w:rsid w:val="00AB7962"/>
    <w:rsid w:val="00AD7689"/>
    <w:rsid w:val="00AF4CC2"/>
    <w:rsid w:val="00B27182"/>
    <w:rsid w:val="00B278EC"/>
    <w:rsid w:val="00B50AD2"/>
    <w:rsid w:val="00BA4955"/>
    <w:rsid w:val="00BA7271"/>
    <w:rsid w:val="00BD41FD"/>
    <w:rsid w:val="00C152FA"/>
    <w:rsid w:val="00CB438A"/>
    <w:rsid w:val="00CF71A8"/>
    <w:rsid w:val="00CF7FF4"/>
    <w:rsid w:val="00D148B6"/>
    <w:rsid w:val="00DE1FDA"/>
    <w:rsid w:val="00E00333"/>
    <w:rsid w:val="00F5329B"/>
    <w:rsid w:val="00F649A6"/>
    <w:rsid w:val="00FE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  <o:colormru v:ext="edit" colors="#ffc"/>
    </o:shapedefaults>
    <o:shapelayout v:ext="edit">
      <o:idmap v:ext="edit" data="1"/>
    </o:shapelayout>
  </w:shapeDefaults>
  <w:decimalSymbol w:val="."/>
  <w:listSeparator w:val=","/>
  <w14:docId w14:val="70C7CC15"/>
  <w15:chartTrackingRefBased/>
  <w15:docId w15:val="{4E29EBA2-B12D-4F4A-9AF7-DA87E5A2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09_&#32207;&#25324;&#12480;&#12452;&#12516;&#12464;&#12521;&#12512;\&#32207;&#25324;&#12480;&#12452;&#12516;&#12464;&#12521;&#1251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総括ダイヤグラム.dot</Template>
  <TotalTime>281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総括ダイヤグラム</vt:lpstr>
      <vt:lpstr>９</vt:lpstr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総括ダイヤグラム</dc:title>
  <dc:subject/>
  <dc:creator>Windows ユーザー</dc:creator>
  <cp:keywords/>
  <dc:description/>
  <cp:lastModifiedBy>Windows ユーザー</cp:lastModifiedBy>
  <cp:revision>6</cp:revision>
  <cp:lastPrinted>2006-06-21T09:45:00Z</cp:lastPrinted>
  <dcterms:created xsi:type="dcterms:W3CDTF">2018-07-18T06:22:00Z</dcterms:created>
  <dcterms:modified xsi:type="dcterms:W3CDTF">2018-09-07T02:43:00Z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