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1EF" w:rsidRDefault="003938E7" w:rsidP="006051EF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請求・支払・回収</w:t>
      </w:r>
    </w:p>
    <w:p w:rsidR="006051EF" w:rsidRPr="006051EF" w:rsidRDefault="009641C7" w:rsidP="006051E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375285</wp:posOffset>
                </wp:positionV>
                <wp:extent cx="1066800" cy="372745"/>
                <wp:effectExtent l="3175" t="1905" r="0" b="0"/>
                <wp:wrapNone/>
                <wp:docPr id="6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C20AD" w:rsidRDefault="005C20AD" w:rsidP="006051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5C20AD" w:rsidRPr="006051EF" w:rsidRDefault="005C20AD" w:rsidP="006051E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計算書情報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41.75pt;margin-top:29.55pt;width:84pt;height:29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J69wIAAH0GAAAOAAAAZHJzL2Uyb0RvYy54bWysVdtu2zAMfR+wfxD07tpOHN9Qp0iceBjQ&#10;XYB2H6DYcizMljxJidMN+/dRcpKm7QYM6/wgUBJF8pCH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" filled="f" stroked="f">
                <v:textbox inset="1mm,.05mm,0,0">
                  <w:txbxContent>
                    <w:p w:rsidR="005C20AD" w:rsidRDefault="005C20AD" w:rsidP="006051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5C20AD" w:rsidRPr="006051EF" w:rsidRDefault="005C20AD" w:rsidP="006051E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計算書情報</w:t>
                      </w:r>
                    </w:p>
                  </w:txbxContent>
                </v:textbox>
              </v:shape>
            </w:pict>
          </mc:Fallback>
        </mc:AlternateContent>
      </w:r>
    </w:p>
    <w:p w:rsidR="006051EF" w:rsidRPr="006051EF" w:rsidRDefault="009641C7" w:rsidP="006051E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7698740</wp:posOffset>
                </wp:positionH>
                <wp:positionV relativeFrom="paragraph">
                  <wp:posOffset>132080</wp:posOffset>
                </wp:positionV>
                <wp:extent cx="533400" cy="280035"/>
                <wp:effectExtent l="5715" t="6985" r="13335" b="8255"/>
                <wp:wrapNone/>
                <wp:docPr id="6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854527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AutoShape 22" o:spid="_x0000_s1026" type="#_x0000_t133" style="position:absolute;left:0;text-align:left;margin-left:606.2pt;margin-top:10.4pt;width:42pt;height:22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" fillcolor="#ffc" strokeweight=".25pt">
                <v:textbox inset="0,.7pt,0,.7pt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6598285</wp:posOffset>
                </wp:positionH>
                <wp:positionV relativeFrom="paragraph">
                  <wp:posOffset>17145</wp:posOffset>
                </wp:positionV>
                <wp:extent cx="1066800" cy="372745"/>
                <wp:effectExtent l="635" t="0" r="0" b="1905"/>
                <wp:wrapNone/>
                <wp:docPr id="6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C20AD" w:rsidRDefault="005C20AD" w:rsidP="003938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5C20AD" w:rsidRPr="006051EF" w:rsidRDefault="005C20AD" w:rsidP="003938E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計算書情報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27" type="#_x0000_t202" style="position:absolute;left:0;text-align:left;margin-left:519.55pt;margin-top:1.35pt;width:84pt;height:2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" filled="f" stroked="f">
                <v:textbox inset="1mm,.05mm,0,0">
                  <w:txbxContent>
                    <w:p w:rsidR="005C20AD" w:rsidRDefault="005C20AD" w:rsidP="003938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5C20AD" w:rsidRPr="006051EF" w:rsidRDefault="005C20AD" w:rsidP="003938E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計算書情報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189230</wp:posOffset>
            </wp:positionV>
            <wp:extent cx="466725" cy="373380"/>
            <wp:effectExtent l="0" t="0" r="0" b="0"/>
            <wp:wrapNone/>
            <wp:docPr id="62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3828415</wp:posOffset>
                </wp:positionH>
                <wp:positionV relativeFrom="paragraph">
                  <wp:posOffset>282575</wp:posOffset>
                </wp:positionV>
                <wp:extent cx="1838960" cy="191135"/>
                <wp:effectExtent l="12065" t="5080" r="6350" b="13335"/>
                <wp:wrapNone/>
                <wp:docPr id="5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6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20AD" w:rsidRPr="006051EF" w:rsidRDefault="005C20AD" w:rsidP="006051E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.1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6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20AD" w:rsidRPr="006051EF" w:rsidRDefault="005C20AD" w:rsidP="00B278EC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台帳記入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8" style="position:absolute;left:0;text-align:left;margin-left:301.45pt;margin-top:22.25pt;width:144.8pt;height:15.05pt;z-index:251653120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">
                <v:shape id="Text Box 4" o:spid="_x0000_s1029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">
                  <v:textbox inset="0,.05mm,0,.7pt">
                    <w:txbxContent>
                      <w:p w:rsidR="005C20AD" w:rsidRPr="006051EF" w:rsidRDefault="005C20AD" w:rsidP="006051E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.1</w:t>
                        </w:r>
                      </w:p>
                    </w:txbxContent>
                  </v:textbox>
                </v:shape>
                <v:shape id="Text Box 5" o:spid="_x0000_s1030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">
                  <v:textbox inset="1mm,.05mm,0,0">
                    <w:txbxContent>
                      <w:p w:rsidR="005C20AD" w:rsidRPr="006051EF" w:rsidRDefault="005C20AD" w:rsidP="00B278EC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台帳記入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051EF" w:rsidRPr="006051EF" w:rsidRDefault="009641C7" w:rsidP="006051EF">
      <w:pPr>
        <w:tabs>
          <w:tab w:val="left" w:pos="3635"/>
        </w:tabs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AF84D7" wp14:editId="6F880E2F">
                <wp:simplePos x="0" y="0"/>
                <wp:positionH relativeFrom="column">
                  <wp:posOffset>686435</wp:posOffset>
                </wp:positionH>
                <wp:positionV relativeFrom="paragraph">
                  <wp:posOffset>217805</wp:posOffset>
                </wp:positionV>
                <wp:extent cx="1647825" cy="431800"/>
                <wp:effectExtent l="3810" t="0" r="0" b="0"/>
                <wp:wrapNone/>
                <wp:docPr id="5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C20AD" w:rsidRDefault="005C20AD" w:rsidP="009641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オークション計算書</w:t>
                            </w:r>
                          </w:p>
                          <w:p w:rsidR="005C20AD" w:rsidRPr="006051EF" w:rsidRDefault="005C20AD" w:rsidP="009641C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フォーマット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F84D7" id="Text Box 39" o:spid="_x0000_s1031" type="#_x0000_t202" style="position:absolute;left:0;text-align:left;margin-left:54.05pt;margin-top:17.15pt;width:129.75pt;height:3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" filled="f" stroked="f">
                <v:textbox inset="1mm,.05mm,0,0">
                  <w:txbxContent>
                    <w:p w:rsidR="005C20AD" w:rsidRDefault="005C20AD" w:rsidP="009641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オークション計算書</w:t>
                      </w:r>
                    </w:p>
                    <w:p w:rsidR="005C20AD" w:rsidRPr="006051EF" w:rsidRDefault="005C20AD" w:rsidP="009641C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フォーマット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95185C" wp14:editId="5FD461DA">
                <wp:simplePos x="0" y="0"/>
                <wp:positionH relativeFrom="column">
                  <wp:posOffset>7475220</wp:posOffset>
                </wp:positionH>
                <wp:positionV relativeFrom="paragraph">
                  <wp:posOffset>76835</wp:posOffset>
                </wp:positionV>
                <wp:extent cx="1066800" cy="407670"/>
                <wp:effectExtent l="1270" t="0" r="0" b="1905"/>
                <wp:wrapNone/>
                <wp:docPr id="5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C20AD" w:rsidRDefault="005C20AD" w:rsidP="00B27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5C20AD" w:rsidRPr="006051EF" w:rsidRDefault="005C20AD" w:rsidP="00B278E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計算書台帳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5185C" id="Text Box 31" o:spid="_x0000_s1032" type="#_x0000_t202" style="position:absolute;left:0;text-align:left;margin-left:588.6pt;margin-top:6.05pt;width:84pt;height:32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f0Y+gIAAIU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" filled="f" stroked="f">
                <v:textbox inset="1mm,.05mm,0,0">
                  <w:txbxContent>
                    <w:p w:rsidR="005C20AD" w:rsidRDefault="005C20AD" w:rsidP="00B278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5C20AD" w:rsidRPr="006051EF" w:rsidRDefault="005C20AD" w:rsidP="00B278E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計算書台帳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ADFA1" wp14:editId="292211DC">
                <wp:simplePos x="0" y="0"/>
                <wp:positionH relativeFrom="column">
                  <wp:posOffset>5800725</wp:posOffset>
                </wp:positionH>
                <wp:positionV relativeFrom="paragraph">
                  <wp:posOffset>3810</wp:posOffset>
                </wp:positionV>
                <wp:extent cx="1600200" cy="0"/>
                <wp:effectExtent l="12700" t="60325" r="15875" b="53975"/>
                <wp:wrapNone/>
                <wp:docPr id="56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A072B" id="Line 2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75pt,.3pt" to="582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13EDD4" wp14:editId="6697ADBD">
                <wp:simplePos x="0" y="0"/>
                <wp:positionH relativeFrom="column">
                  <wp:posOffset>2133600</wp:posOffset>
                </wp:positionH>
                <wp:positionV relativeFrom="paragraph">
                  <wp:posOffset>3810</wp:posOffset>
                </wp:positionV>
                <wp:extent cx="1600200" cy="0"/>
                <wp:effectExtent l="12700" t="60325" r="15875" b="53975"/>
                <wp:wrapNone/>
                <wp:docPr id="55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EF0A0B" id="Line 2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.3pt" to="29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">
                <v:stroke endarrow="block"/>
              </v:line>
            </w:pict>
          </mc:Fallback>
        </mc:AlternateContent>
      </w:r>
    </w:p>
    <w:p w:rsidR="006051EF" w:rsidRPr="006051EF" w:rsidRDefault="005C20AD" w:rsidP="003938E7">
      <w:pPr>
        <w:tabs>
          <w:tab w:val="left" w:pos="8659"/>
        </w:tabs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C4645C" wp14:editId="3E4ADE16">
                <wp:simplePos x="0" y="0"/>
                <wp:positionH relativeFrom="column">
                  <wp:posOffset>1928685</wp:posOffset>
                </wp:positionH>
                <wp:positionV relativeFrom="paragraph">
                  <wp:posOffset>231981</wp:posOffset>
                </wp:positionV>
                <wp:extent cx="1066800" cy="407670"/>
                <wp:effectExtent l="1270" t="0" r="0" b="1905"/>
                <wp:wrapNone/>
                <wp:docPr id="6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C20AD" w:rsidRDefault="005C20AD" w:rsidP="005C20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5C20AD" w:rsidRPr="006051EF" w:rsidRDefault="005C20AD" w:rsidP="005C20A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計算書情報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4645C" id="_x0000_s1033" type="#_x0000_t202" style="position:absolute;left:0;text-align:left;margin-left:151.85pt;margin-top:18.25pt;width:84pt;height:32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bDq+gIAAIU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" filled="f" stroked="f">
                <v:textbox inset="1mm,.05mm,0,0">
                  <w:txbxContent>
                    <w:p w:rsidR="005C20AD" w:rsidRDefault="005C20AD" w:rsidP="005C20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5C20AD" w:rsidRPr="006051EF" w:rsidRDefault="005C20AD" w:rsidP="005C20A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計算書情報</w:t>
                      </w:r>
                    </w:p>
                  </w:txbxContent>
                </v:textbox>
              </v:shape>
            </w:pict>
          </mc:Fallback>
        </mc:AlternateContent>
      </w:r>
      <w:r w:rsidR="003938E7">
        <w:rPr>
          <w:sz w:val="28"/>
          <w:szCs w:val="28"/>
        </w:rPr>
        <w:tab/>
      </w:r>
    </w:p>
    <w:p w:rsidR="00833821" w:rsidRDefault="004D154E" w:rsidP="00B278EC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5936C277" wp14:editId="24CF2C38">
            <wp:simplePos x="0" y="0"/>
            <wp:positionH relativeFrom="column">
              <wp:posOffset>7727059</wp:posOffset>
            </wp:positionH>
            <wp:positionV relativeFrom="paragraph">
              <wp:posOffset>76464</wp:posOffset>
            </wp:positionV>
            <wp:extent cx="533400" cy="314325"/>
            <wp:effectExtent l="0" t="0" r="0" b="0"/>
            <wp:wrapNone/>
            <wp:docPr id="48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20A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E023C8" wp14:editId="43C9756A">
                <wp:simplePos x="0" y="0"/>
                <wp:positionH relativeFrom="column">
                  <wp:posOffset>6526769</wp:posOffset>
                </wp:positionH>
                <wp:positionV relativeFrom="paragraph">
                  <wp:posOffset>16806</wp:posOffset>
                </wp:positionV>
                <wp:extent cx="1066800" cy="241415"/>
                <wp:effectExtent l="0" t="0" r="0" b="6350"/>
                <wp:wrapNone/>
                <wp:docPr id="6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1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C20AD" w:rsidRPr="006051EF" w:rsidRDefault="005C20AD" w:rsidP="005C20A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支払情報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023C8" id="_x0000_s1034" type="#_x0000_t202" style="position:absolute;margin-left:513.9pt;margin-top:1.3pt;width:84pt;height:1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" filled="f" stroked="f">
                <v:textbox inset="1mm,.05mm,0,0">
                  <w:txbxContent>
                    <w:p w:rsidR="005C20AD" w:rsidRPr="006051EF" w:rsidRDefault="005C20AD" w:rsidP="005C20A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支払情報</w:t>
                      </w:r>
                    </w:p>
                  </w:txbxContent>
                </v:textbox>
              </v:shape>
            </w:pict>
          </mc:Fallback>
        </mc:AlternateContent>
      </w:r>
      <w:r w:rsidR="005C20A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AA4178" wp14:editId="789E69E3">
                <wp:simplePos x="0" y="0"/>
                <wp:positionH relativeFrom="column">
                  <wp:posOffset>5836351</wp:posOffset>
                </wp:positionH>
                <wp:positionV relativeFrom="paragraph">
                  <wp:posOffset>286063</wp:posOffset>
                </wp:positionV>
                <wp:extent cx="1600200" cy="0"/>
                <wp:effectExtent l="12700" t="56515" r="15875" b="57785"/>
                <wp:wrapNone/>
                <wp:docPr id="50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02AF15" id="Line 37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55pt,22.5pt" to="585.5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">
                <v:stroke endarrow="block"/>
              </v:line>
            </w:pict>
          </mc:Fallback>
        </mc:AlternateContent>
      </w:r>
      <w:r w:rsidR="005C20AD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0512CBD" wp14:editId="752E317D">
                <wp:simplePos x="0" y="0"/>
                <wp:positionH relativeFrom="margin">
                  <wp:align>center</wp:align>
                </wp:positionH>
                <wp:positionV relativeFrom="paragraph">
                  <wp:posOffset>193832</wp:posOffset>
                </wp:positionV>
                <wp:extent cx="1838960" cy="191135"/>
                <wp:effectExtent l="0" t="0" r="27940" b="18415"/>
                <wp:wrapNone/>
                <wp:docPr id="51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5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20AD" w:rsidRPr="006051EF" w:rsidRDefault="005C20AD" w:rsidP="009641C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.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53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C20AD" w:rsidRPr="006051EF" w:rsidRDefault="005C20AD" w:rsidP="009641C7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支払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512CBD" id="Group 33" o:spid="_x0000_s1035" style="position:absolute;margin-left:0;margin-top:15.25pt;width:144.8pt;height:15.05pt;z-index:251664384;mso-position-horizontal:center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">
                <v:shape id="Text Box 34" o:spid="_x0000_s1036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">
                  <v:textbox inset="0,.05mm,0,.7pt">
                    <w:txbxContent>
                      <w:p w:rsidR="005C20AD" w:rsidRPr="006051EF" w:rsidRDefault="005C20AD" w:rsidP="009641C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Text Box 35" o:spid="_x0000_s1037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">
                  <v:textbox inset="1mm,.05mm,0,0">
                    <w:txbxContent>
                      <w:p w:rsidR="005C20AD" w:rsidRPr="006051EF" w:rsidRDefault="005C20AD" w:rsidP="009641C7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支払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C20A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2D78BB" wp14:editId="537D5C33">
                <wp:simplePos x="0" y="0"/>
                <wp:positionH relativeFrom="column">
                  <wp:posOffset>2155379</wp:posOffset>
                </wp:positionH>
                <wp:positionV relativeFrom="paragraph">
                  <wp:posOffset>243535</wp:posOffset>
                </wp:positionV>
                <wp:extent cx="1600200" cy="0"/>
                <wp:effectExtent l="8255" t="56515" r="20320" b="57785"/>
                <wp:wrapNone/>
                <wp:docPr id="49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27059" id="Line 36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7pt,19.2pt" to="295.7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">
                <v:stroke endarrow="block"/>
              </v:line>
            </w:pict>
          </mc:Fallback>
        </mc:AlternateContent>
      </w:r>
      <w:r w:rsidR="005C20A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46E832" wp14:editId="3A468D92">
                <wp:simplePos x="0" y="0"/>
                <wp:positionH relativeFrom="column">
                  <wp:posOffset>1321625</wp:posOffset>
                </wp:positionH>
                <wp:positionV relativeFrom="paragraph">
                  <wp:posOffset>30043</wp:posOffset>
                </wp:positionV>
                <wp:extent cx="533400" cy="280035"/>
                <wp:effectExtent l="12700" t="9525" r="6350" b="5715"/>
                <wp:wrapNone/>
                <wp:docPr id="5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7DB3C" id="AutoShape 38" o:spid="_x0000_s1026" type="#_x0000_t133" style="position:absolute;left:0;text-align:left;margin-left:104.05pt;margin-top:2.35pt;width:42pt;height:22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" fillcolor="#ffc" strokeweight=".25pt">
                <v:textbox inset="0,.7pt,0,.7pt"/>
              </v:shape>
            </w:pict>
          </mc:Fallback>
        </mc:AlternateContent>
      </w:r>
    </w:p>
    <w:p w:rsidR="00B278EC" w:rsidRDefault="008073C7" w:rsidP="00B278EC">
      <w:pPr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B1F7DA" wp14:editId="297E298F">
                <wp:simplePos x="0" y="0"/>
                <wp:positionH relativeFrom="column">
                  <wp:posOffset>7481454</wp:posOffset>
                </wp:positionH>
                <wp:positionV relativeFrom="paragraph">
                  <wp:posOffset>50841</wp:posOffset>
                </wp:positionV>
                <wp:extent cx="1066800" cy="407670"/>
                <wp:effectExtent l="1270" t="0" r="0" b="1905"/>
                <wp:wrapNone/>
                <wp:docPr id="7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073C7" w:rsidRDefault="008073C7" w:rsidP="008073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支払代金</w:t>
                            </w:r>
                          </w:p>
                          <w:p w:rsidR="008073C7" w:rsidRPr="006051EF" w:rsidRDefault="008073C7" w:rsidP="008073C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発行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1F7DA" id="_x0000_s1038" type="#_x0000_t202" style="position:absolute;margin-left:589.1pt;margin-top:4pt;width:84pt;height:32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30r+wIAAIY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" filled="f" stroked="f">
                <v:textbox inset="1mm,.05mm,0,0">
                  <w:txbxContent>
                    <w:p w:rsidR="008073C7" w:rsidRDefault="008073C7" w:rsidP="008073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支払代金</w:t>
                      </w:r>
                    </w:p>
                    <w:p w:rsidR="008073C7" w:rsidRPr="006051EF" w:rsidRDefault="008073C7" w:rsidP="008073C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発行</w:t>
                      </w:r>
                    </w:p>
                  </w:txbxContent>
                </v:textbox>
              </v:shape>
            </w:pict>
          </mc:Fallback>
        </mc:AlternateContent>
      </w:r>
      <w:r w:rsidR="004D154E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0D11BD" wp14:editId="586E61BD">
                <wp:simplePos x="0" y="0"/>
                <wp:positionH relativeFrom="column">
                  <wp:posOffset>1049655</wp:posOffset>
                </wp:positionH>
                <wp:positionV relativeFrom="paragraph">
                  <wp:posOffset>9525</wp:posOffset>
                </wp:positionV>
                <wp:extent cx="1066800" cy="407670"/>
                <wp:effectExtent l="1270" t="0" r="0" b="1905"/>
                <wp:wrapNone/>
                <wp:docPr id="6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C20AD" w:rsidRDefault="005C20AD" w:rsidP="005C20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5C20AD" w:rsidRPr="006051EF" w:rsidRDefault="005C20AD" w:rsidP="005C20A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計算書台帳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D11BD" id="_x0000_s1039" type="#_x0000_t202" style="position:absolute;margin-left:82.65pt;margin-top:.75pt;width:84pt;height:32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Z4v+wIAAIY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" filled="f" stroked="f">
                <v:textbox inset="1mm,.05mm,0,0">
                  <w:txbxContent>
                    <w:p w:rsidR="005C20AD" w:rsidRDefault="005C20AD" w:rsidP="005C20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5C20AD" w:rsidRPr="006051EF" w:rsidRDefault="005C20AD" w:rsidP="005C20A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計算書台帳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8073C7" w:rsidP="008073C7">
      <w:pPr>
        <w:tabs>
          <w:tab w:val="left" w:pos="13166"/>
        </w:tabs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3E35C2" wp14:editId="38A13A0E">
                <wp:simplePos x="0" y="0"/>
                <wp:positionH relativeFrom="column">
                  <wp:posOffset>6542983</wp:posOffset>
                </wp:positionH>
                <wp:positionV relativeFrom="paragraph">
                  <wp:posOffset>316131</wp:posOffset>
                </wp:positionV>
                <wp:extent cx="1066800" cy="407670"/>
                <wp:effectExtent l="1270" t="0" r="0" b="1905"/>
                <wp:wrapNone/>
                <wp:docPr id="8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073C7" w:rsidRDefault="008073C7" w:rsidP="008073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今月分</w:t>
                            </w:r>
                          </w:p>
                          <w:p w:rsidR="008073C7" w:rsidRPr="006051EF" w:rsidRDefault="008073C7" w:rsidP="008073C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支払い</w:t>
                            </w:r>
                            <w:r w:rsidR="00FA1286">
                              <w:rPr>
                                <w:rFonts w:hint="eastAsia"/>
                              </w:rP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E35C2" id="_x0000_s1040" type="#_x0000_t202" style="position:absolute;margin-left:515.2pt;margin-top:24.9pt;width:84pt;height:32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VLQ+wIAAIY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" filled="f" stroked="f">
                <v:textbox inset="1mm,.05mm,0,0">
                  <w:txbxContent>
                    <w:p w:rsidR="008073C7" w:rsidRDefault="008073C7" w:rsidP="008073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今月分</w:t>
                      </w:r>
                    </w:p>
                    <w:p w:rsidR="008073C7" w:rsidRPr="006051EF" w:rsidRDefault="008073C7" w:rsidP="008073C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支払い</w:t>
                      </w:r>
                      <w:r w:rsidR="00FA1286">
                        <w:rPr>
                          <w:rFonts w:hint="eastAsia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3634AE" wp14:editId="748FB015">
                <wp:simplePos x="0" y="0"/>
                <wp:positionH relativeFrom="column">
                  <wp:posOffset>1940297</wp:posOffset>
                </wp:positionH>
                <wp:positionV relativeFrom="paragraph">
                  <wp:posOffset>287754</wp:posOffset>
                </wp:positionV>
                <wp:extent cx="1066800" cy="407670"/>
                <wp:effectExtent l="1270" t="0" r="0" b="1905"/>
                <wp:wrapNone/>
                <wp:docPr id="7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073C7" w:rsidRDefault="008073C7" w:rsidP="008073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8073C7" w:rsidRPr="006051EF" w:rsidRDefault="008073C7" w:rsidP="008073C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計算書情報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634AE" id="_x0000_s1041" type="#_x0000_t202" style="position:absolute;margin-left:152.8pt;margin-top:22.65pt;width:84pt;height:32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0FS/AIAAIY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" filled="f" stroked="f">
                <v:textbox inset="1mm,.05mm,0,0">
                  <w:txbxContent>
                    <w:p w:rsidR="008073C7" w:rsidRDefault="008073C7" w:rsidP="008073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8073C7" w:rsidRPr="006051EF" w:rsidRDefault="008073C7" w:rsidP="008073C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計算書情報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ab/>
      </w:r>
    </w:p>
    <w:p w:rsidR="00B278EC" w:rsidRDefault="008073C7" w:rsidP="00B278EC">
      <w:pPr>
        <w:jc w:val="left"/>
        <w:rPr>
          <w:rFonts w:hint="eastAsia"/>
          <w:sz w:val="28"/>
          <w:szCs w:val="28"/>
        </w:rPr>
      </w:pPr>
      <w:r w:rsidRPr="008073C7">
        <w:rPr>
          <w:sz w:val="28"/>
          <w:szCs w:val="28"/>
        </w:rPr>
        <w:drawing>
          <wp:anchor distT="0" distB="0" distL="114300" distR="114300" simplePos="0" relativeHeight="251700224" behindDoc="0" locked="0" layoutInCell="1" allowOverlap="1" wp14:anchorId="19D0D317" wp14:editId="7B3EDF69">
            <wp:simplePos x="0" y="0"/>
            <wp:positionH relativeFrom="column">
              <wp:posOffset>7727200</wp:posOffset>
            </wp:positionH>
            <wp:positionV relativeFrom="paragraph">
              <wp:posOffset>113632</wp:posOffset>
            </wp:positionV>
            <wp:extent cx="533400" cy="314325"/>
            <wp:effectExtent l="0" t="0" r="0" b="0"/>
            <wp:wrapNone/>
            <wp:docPr id="87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63014C" wp14:editId="3C35938E">
                <wp:simplePos x="0" y="0"/>
                <wp:positionH relativeFrom="column">
                  <wp:posOffset>1330036</wp:posOffset>
                </wp:positionH>
                <wp:positionV relativeFrom="paragraph">
                  <wp:posOffset>37614</wp:posOffset>
                </wp:positionV>
                <wp:extent cx="533400" cy="280035"/>
                <wp:effectExtent l="12700" t="9525" r="6350" b="5715"/>
                <wp:wrapNone/>
                <wp:docPr id="77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93D02" id="AutoShape 38" o:spid="_x0000_s1026" type="#_x0000_t133" style="position:absolute;left:0;text-align:left;margin-left:104.75pt;margin-top:2.95pt;width:42pt;height:22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" fillcolor="#ffc" strokeweight=".25pt">
                <v:textbox inset="0,.7pt,0,.7pt"/>
              </v:shape>
            </w:pict>
          </mc:Fallback>
        </mc:AlternateContent>
      </w:r>
      <w:r w:rsidR="004D154E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6A8B58" wp14:editId="0870AA3B">
                <wp:simplePos x="0" y="0"/>
                <wp:positionH relativeFrom="column">
                  <wp:posOffset>5847080</wp:posOffset>
                </wp:positionH>
                <wp:positionV relativeFrom="paragraph">
                  <wp:posOffset>346710</wp:posOffset>
                </wp:positionV>
                <wp:extent cx="1600200" cy="0"/>
                <wp:effectExtent l="8255" t="56515" r="20320" b="57785"/>
                <wp:wrapNone/>
                <wp:docPr id="75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2FEEE3" id="Line 36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0.4pt,27.3pt" to="586.4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">
                <v:stroke endarrow="block"/>
              </v:line>
            </w:pict>
          </mc:Fallback>
        </mc:AlternateContent>
      </w:r>
      <w:r w:rsidR="004D154E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53F4544" wp14:editId="47512582">
                <wp:simplePos x="0" y="0"/>
                <wp:positionH relativeFrom="margin">
                  <wp:posOffset>3865880</wp:posOffset>
                </wp:positionH>
                <wp:positionV relativeFrom="paragraph">
                  <wp:posOffset>238760</wp:posOffset>
                </wp:positionV>
                <wp:extent cx="1838960" cy="191135"/>
                <wp:effectExtent l="0" t="0" r="27940" b="18415"/>
                <wp:wrapNone/>
                <wp:docPr id="71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7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D154E" w:rsidRPr="006051EF" w:rsidRDefault="004D154E" w:rsidP="004D154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.</w:t>
                              </w:r>
                              <w:r w:rsidR="008073C7"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73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D154E" w:rsidRPr="006051EF" w:rsidRDefault="008073C7" w:rsidP="004D154E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請求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3F4544" id="_x0000_s1042" style="position:absolute;margin-left:304.4pt;margin-top:18.8pt;width:144.8pt;height:15.05pt;z-index:251676672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">
                <v:shape id="Text Box 34" o:spid="_x0000_s1043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">
                  <v:textbox inset="0,.05mm,0,.7pt">
                    <w:txbxContent>
                      <w:p w:rsidR="004D154E" w:rsidRPr="006051EF" w:rsidRDefault="004D154E" w:rsidP="004D154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.</w:t>
                        </w:r>
                        <w:r w:rsidR="008073C7">
                          <w:t>3</w:t>
                        </w:r>
                      </w:p>
                    </w:txbxContent>
                  </v:textbox>
                </v:shape>
                <v:shape id="Text Box 35" o:spid="_x0000_s1044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">
                  <v:textbox inset="1mm,.05mm,0,0">
                    <w:txbxContent>
                      <w:p w:rsidR="004D154E" w:rsidRPr="006051EF" w:rsidRDefault="008073C7" w:rsidP="004D154E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請求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D154E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18C3F9" wp14:editId="4422CF78">
                <wp:simplePos x="0" y="0"/>
                <wp:positionH relativeFrom="column">
                  <wp:posOffset>2142490</wp:posOffset>
                </wp:positionH>
                <wp:positionV relativeFrom="paragraph">
                  <wp:posOffset>322836</wp:posOffset>
                </wp:positionV>
                <wp:extent cx="1600200" cy="0"/>
                <wp:effectExtent l="8255" t="56515" r="20320" b="57785"/>
                <wp:wrapNone/>
                <wp:docPr id="74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E93E2A" id="Line 36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7pt,25.4pt" to="294.7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">
                <v:stroke endarrow="block"/>
              </v:line>
            </w:pict>
          </mc:Fallback>
        </mc:AlternateContent>
      </w:r>
    </w:p>
    <w:p w:rsidR="00B278EC" w:rsidRDefault="008073C7" w:rsidP="00B278EC">
      <w:pPr>
        <w:jc w:val="left"/>
        <w:rPr>
          <w:rFonts w:hint="eastAsia"/>
          <w:sz w:val="28"/>
          <w:szCs w:val="28"/>
        </w:rPr>
      </w:pPr>
      <w:r w:rsidRPr="008073C7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7E3625" wp14:editId="4FF015C9">
                <wp:simplePos x="0" y="0"/>
                <wp:positionH relativeFrom="column">
                  <wp:posOffset>7481455</wp:posOffset>
                </wp:positionH>
                <wp:positionV relativeFrom="paragraph">
                  <wp:posOffset>88232</wp:posOffset>
                </wp:positionV>
                <wp:extent cx="1066800" cy="407670"/>
                <wp:effectExtent l="1270" t="0" r="0" b="1905"/>
                <wp:wrapNone/>
                <wp:docPr id="8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073C7" w:rsidRDefault="008073C7" w:rsidP="008073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請求書</w:t>
                            </w:r>
                          </w:p>
                          <w:p w:rsidR="008073C7" w:rsidRPr="006051EF" w:rsidRDefault="008073C7" w:rsidP="008073C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発行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E3625" id="_x0000_s1045" type="#_x0000_t202" style="position:absolute;margin-left:589.1pt;margin-top:6.95pt;width:84pt;height:32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Xc6+wIAAIY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" filled="f" stroked="f">
                <v:textbox inset="1mm,.05mm,0,0">
                  <w:txbxContent>
                    <w:p w:rsidR="008073C7" w:rsidRDefault="008073C7" w:rsidP="008073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請求書</w:t>
                      </w:r>
                    </w:p>
                    <w:p w:rsidR="008073C7" w:rsidRPr="006051EF" w:rsidRDefault="008073C7" w:rsidP="008073C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発行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7E0849" wp14:editId="2C109C42">
                <wp:simplePos x="0" y="0"/>
                <wp:positionH relativeFrom="column">
                  <wp:posOffset>2180399</wp:posOffset>
                </wp:positionH>
                <wp:positionV relativeFrom="paragraph">
                  <wp:posOffset>61414</wp:posOffset>
                </wp:positionV>
                <wp:extent cx="1552699" cy="925145"/>
                <wp:effectExtent l="0" t="76200" r="0" b="27940"/>
                <wp:wrapNone/>
                <wp:docPr id="83" name="カギ線コネクタ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699" cy="92514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91C5A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83" o:spid="_x0000_s1026" type="#_x0000_t34" style="position:absolute;left:0;text-align:left;margin-left:171.7pt;margin-top:4.85pt;width:122.25pt;height:72.8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" strokecolor="black [3200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474B3F" wp14:editId="0E1E7D5E">
                <wp:simplePos x="0" y="0"/>
                <wp:positionH relativeFrom="column">
                  <wp:posOffset>1004248</wp:posOffset>
                </wp:positionH>
                <wp:positionV relativeFrom="paragraph">
                  <wp:posOffset>22365</wp:posOffset>
                </wp:positionV>
                <wp:extent cx="1066800" cy="407670"/>
                <wp:effectExtent l="1270" t="0" r="0" b="1905"/>
                <wp:wrapNone/>
                <wp:docPr id="7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073C7" w:rsidRDefault="008073C7" w:rsidP="008073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8073C7" w:rsidRPr="006051EF" w:rsidRDefault="008073C7" w:rsidP="008073C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計算書台帳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74B3F" id="_x0000_s1046" type="#_x0000_t202" style="position:absolute;margin-left:79.05pt;margin-top:1.75pt;width:84pt;height:32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Zvf+wIAAIY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" filled="f" stroked="f">
                <v:textbox inset="1mm,.05mm,0,0">
                  <w:txbxContent>
                    <w:p w:rsidR="008073C7" w:rsidRDefault="008073C7" w:rsidP="008073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8073C7" w:rsidRPr="006051EF" w:rsidRDefault="008073C7" w:rsidP="008073C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計算書台帳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B278EC" w:rsidP="00B278EC">
      <w:pPr>
        <w:jc w:val="left"/>
        <w:rPr>
          <w:rFonts w:hint="eastAsia"/>
          <w:sz w:val="28"/>
          <w:szCs w:val="28"/>
        </w:rPr>
      </w:pPr>
    </w:p>
    <w:p w:rsidR="00B278EC" w:rsidRDefault="008073C7" w:rsidP="00B278EC">
      <w:pPr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58A026" wp14:editId="0B04B41D">
                <wp:simplePos x="0" y="0"/>
                <wp:positionH relativeFrom="column">
                  <wp:posOffset>1907268</wp:posOffset>
                </wp:positionH>
                <wp:positionV relativeFrom="paragraph">
                  <wp:posOffset>16707</wp:posOffset>
                </wp:positionV>
                <wp:extent cx="1066800" cy="241415"/>
                <wp:effectExtent l="0" t="0" r="0" b="6350"/>
                <wp:wrapNone/>
                <wp:docPr id="8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1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073C7" w:rsidRPr="006051EF" w:rsidRDefault="008073C7" w:rsidP="008073C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請求情報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8A026" id="_x0000_s1047" type="#_x0000_t202" style="position:absolute;margin-left:150.2pt;margin-top:1.3pt;width:84pt;height:1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" filled="f" stroked="f">
                <v:textbox inset="1mm,.05mm,0,0">
                  <w:txbxContent>
                    <w:p w:rsidR="008073C7" w:rsidRPr="006051EF" w:rsidRDefault="008073C7" w:rsidP="008073C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請求情報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2D4037" wp14:editId="4C058287">
                <wp:simplePos x="0" y="0"/>
                <wp:positionH relativeFrom="column">
                  <wp:posOffset>1324791</wp:posOffset>
                </wp:positionH>
                <wp:positionV relativeFrom="paragraph">
                  <wp:posOffset>51881</wp:posOffset>
                </wp:positionV>
                <wp:extent cx="533400" cy="249382"/>
                <wp:effectExtent l="0" t="0" r="19050" b="17780"/>
                <wp:wrapNone/>
                <wp:docPr id="80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49382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DD127" id="AutoShape 38" o:spid="_x0000_s1026" type="#_x0000_t133" style="position:absolute;left:0;text-align:left;margin-left:104.3pt;margin-top:4.1pt;width:42pt;height:19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" fillcolor="#ffc" strokeweight=".25pt">
                <v:textbox inset="0,.7pt,0,.7pt"/>
              </v:shape>
            </w:pict>
          </mc:Fallback>
        </mc:AlternateContent>
      </w:r>
    </w:p>
    <w:p w:rsidR="00B278EC" w:rsidRDefault="008073C7" w:rsidP="00B278EC">
      <w:pPr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6D1671" wp14:editId="4002C9BD">
                <wp:simplePos x="0" y="0"/>
                <wp:positionH relativeFrom="column">
                  <wp:posOffset>1026341</wp:posOffset>
                </wp:positionH>
                <wp:positionV relativeFrom="paragraph">
                  <wp:posOffset>33976</wp:posOffset>
                </wp:positionV>
                <wp:extent cx="1066800" cy="407670"/>
                <wp:effectExtent l="1270" t="0" r="0" b="1905"/>
                <wp:wrapNone/>
                <wp:docPr id="8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073C7" w:rsidRPr="006051EF" w:rsidRDefault="008073C7" w:rsidP="008073C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請求、顧客の支払い履歴台帳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D1671" id="_x0000_s1048" type="#_x0000_t202" style="position:absolute;margin-left:80.8pt;margin-top:2.7pt;width:84pt;height:32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WLz+wIAAIY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" filled="f" stroked="f">
                <v:textbox inset="1mm,.05mm,0,0">
                  <w:txbxContent>
                    <w:p w:rsidR="008073C7" w:rsidRPr="006051EF" w:rsidRDefault="008073C7" w:rsidP="008073C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請求、顧客の支払い履歴台帳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B278EC" w:rsidP="00B278EC">
      <w:pPr>
        <w:jc w:val="left"/>
        <w:rPr>
          <w:sz w:val="28"/>
          <w:szCs w:val="28"/>
        </w:rPr>
      </w:pPr>
    </w:p>
    <w:p w:rsidR="008073C7" w:rsidRDefault="008073C7" w:rsidP="00B278EC">
      <w:pPr>
        <w:jc w:val="left"/>
        <w:rPr>
          <w:sz w:val="28"/>
          <w:szCs w:val="28"/>
        </w:rPr>
      </w:pPr>
    </w:p>
    <w:p w:rsidR="008073C7" w:rsidRDefault="008073C7" w:rsidP="00B278EC">
      <w:pPr>
        <w:jc w:val="left"/>
        <w:rPr>
          <w:sz w:val="28"/>
          <w:szCs w:val="28"/>
        </w:rPr>
      </w:pPr>
    </w:p>
    <w:p w:rsidR="008073C7" w:rsidRDefault="008073C7" w:rsidP="00B278EC">
      <w:pPr>
        <w:jc w:val="left"/>
        <w:rPr>
          <w:sz w:val="28"/>
          <w:szCs w:val="28"/>
        </w:rPr>
      </w:pPr>
    </w:p>
    <w:p w:rsidR="00794169" w:rsidRDefault="00794169" w:rsidP="00794169">
      <w:pPr>
        <w:jc w:val="left"/>
        <w:rPr>
          <w:sz w:val="28"/>
          <w:szCs w:val="28"/>
        </w:rPr>
      </w:pPr>
      <w:r w:rsidRPr="00FA1286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931FD3" wp14:editId="5F389474">
                <wp:simplePos x="0" y="0"/>
                <wp:positionH relativeFrom="column">
                  <wp:posOffset>1022350</wp:posOffset>
                </wp:positionH>
                <wp:positionV relativeFrom="paragraph">
                  <wp:posOffset>709930</wp:posOffset>
                </wp:positionV>
                <wp:extent cx="1066800" cy="407670"/>
                <wp:effectExtent l="1270" t="0" r="0" b="1905"/>
                <wp:wrapNone/>
                <wp:docPr id="9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計算書台帳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31FD3" id="_x0000_s1049" type="#_x0000_t202" style="position:absolute;margin-left:80.5pt;margin-top:55.9pt;width:84pt;height:32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794169" w:rsidRPr="006051EF" w:rsidRDefault="00794169" w:rsidP="0079416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計算書台帳</w:t>
                      </w:r>
                    </w:p>
                  </w:txbxContent>
                </v:textbox>
              </v:shape>
            </w:pict>
          </mc:Fallback>
        </mc:AlternateContent>
      </w:r>
      <w:r w:rsidRPr="00FA1286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A405D4" wp14:editId="678047C4">
                <wp:simplePos x="0" y="0"/>
                <wp:positionH relativeFrom="column">
                  <wp:posOffset>1348105</wp:posOffset>
                </wp:positionH>
                <wp:positionV relativeFrom="paragraph">
                  <wp:posOffset>362585</wp:posOffset>
                </wp:positionV>
                <wp:extent cx="533400" cy="280035"/>
                <wp:effectExtent l="12700" t="9525" r="6350" b="5715"/>
                <wp:wrapNone/>
                <wp:docPr id="91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2EB78" id="AutoShape 38" o:spid="_x0000_s1026" type="#_x0000_t133" style="position:absolute;left:0;text-align:left;margin-left:106.15pt;margin-top:28.55pt;width:42pt;height:22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" fillcolor="#ffc" strokeweight=".25pt">
                <v:textbox inset="0,.7pt,0,.7pt"/>
              </v:shape>
            </w:pict>
          </mc:Fallback>
        </mc:AlternateContent>
      </w:r>
      <w:r w:rsidRPr="00FA1286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4E1B6C" wp14:editId="327EC352">
                <wp:simplePos x="0" y="0"/>
                <wp:positionH relativeFrom="column">
                  <wp:posOffset>1932940</wp:posOffset>
                </wp:positionH>
                <wp:positionV relativeFrom="paragraph">
                  <wp:posOffset>133350</wp:posOffset>
                </wp:positionV>
                <wp:extent cx="1066800" cy="407670"/>
                <wp:effectExtent l="1270" t="0" r="0" b="1905"/>
                <wp:wrapNone/>
                <wp:docPr id="9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計算書情報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E1B6C" id="_x0000_s1050" type="#_x0000_t202" style="position:absolute;margin-left:152.2pt;margin-top:10.5pt;width:84pt;height:32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oNH+wIAAIY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794169" w:rsidRPr="006051EF" w:rsidRDefault="00794169" w:rsidP="0079416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計算書情報</w:t>
                      </w:r>
                    </w:p>
                  </w:txbxContent>
                </v:textbox>
              </v:shape>
            </w:pict>
          </mc:Fallback>
        </mc:AlternateContent>
      </w:r>
      <w:r w:rsidRPr="00FA1286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17E666" wp14:editId="63EEA714">
                <wp:simplePos x="0" y="0"/>
                <wp:positionH relativeFrom="column">
                  <wp:posOffset>1317625</wp:posOffset>
                </wp:positionH>
                <wp:positionV relativeFrom="paragraph">
                  <wp:posOffset>1385570</wp:posOffset>
                </wp:positionV>
                <wp:extent cx="533400" cy="248920"/>
                <wp:effectExtent l="0" t="0" r="19050" b="17780"/>
                <wp:wrapNone/>
                <wp:docPr id="9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48920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BA9F9" id="AutoShape 38" o:spid="_x0000_s1026" type="#_x0000_t133" style="position:absolute;left:0;text-align:left;margin-left:103.75pt;margin-top:109.1pt;width:42pt;height:19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" fillcolor="#ffc" strokeweight=".25pt">
                <v:textbox inset="0,.7pt,0,.7pt"/>
              </v:shape>
            </w:pict>
          </mc:Fallback>
        </mc:AlternateContent>
      </w:r>
      <w:r w:rsidRPr="00FA1286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8C83CE" wp14:editId="0AA95200">
                <wp:simplePos x="0" y="0"/>
                <wp:positionH relativeFrom="column">
                  <wp:posOffset>1019175</wp:posOffset>
                </wp:positionH>
                <wp:positionV relativeFrom="paragraph">
                  <wp:posOffset>1739900</wp:posOffset>
                </wp:positionV>
                <wp:extent cx="1066800" cy="407670"/>
                <wp:effectExtent l="1270" t="0" r="0" b="1905"/>
                <wp:wrapNone/>
                <wp:docPr id="9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Pr="006051EF" w:rsidRDefault="00794169" w:rsidP="0079416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請求、顧客の支払い履歴台帳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C83CE" id="_x0000_s1051" type="#_x0000_t202" style="position:absolute;margin-left:80.25pt;margin-top:137pt;width:84pt;height:32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" filled="f" stroked="f">
                <v:textbox inset="1mm,.05mm,0,0">
                  <w:txbxContent>
                    <w:p w:rsidR="00794169" w:rsidRPr="006051EF" w:rsidRDefault="00794169" w:rsidP="0079416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請求、顧客の支払い履歴台帳</w:t>
                      </w:r>
                    </w:p>
                  </w:txbxContent>
                </v:textbox>
              </v:shape>
            </w:pict>
          </mc:Fallback>
        </mc:AlternateContent>
      </w:r>
      <w:r w:rsidRPr="00FA1286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BB8D83" wp14:editId="6230A751">
                <wp:simplePos x="0" y="0"/>
                <wp:positionH relativeFrom="column">
                  <wp:posOffset>2172970</wp:posOffset>
                </wp:positionH>
                <wp:positionV relativeFrom="paragraph">
                  <wp:posOffset>727075</wp:posOffset>
                </wp:positionV>
                <wp:extent cx="1552575" cy="924560"/>
                <wp:effectExtent l="0" t="76200" r="0" b="27940"/>
                <wp:wrapNone/>
                <wp:docPr id="96" name="カギ線コネクタ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9245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2EDA2" id="カギ線コネクタ 96" o:spid="_x0000_s1026" type="#_x0000_t34" style="position:absolute;left:0;text-align:left;margin-left:171.1pt;margin-top:57.25pt;width:122.25pt;height:72.8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" strokecolor="black [3200]" strokeweight=".5pt">
                <v:stroke endarrow="block"/>
              </v:shape>
            </w:pict>
          </mc:Fallback>
        </mc:AlternateContent>
      </w:r>
      <w:r w:rsidRPr="00FA1286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8FA843" wp14:editId="45370A60">
                <wp:simplePos x="0" y="0"/>
                <wp:positionH relativeFrom="column">
                  <wp:posOffset>1899920</wp:posOffset>
                </wp:positionH>
                <wp:positionV relativeFrom="paragraph">
                  <wp:posOffset>1350645</wp:posOffset>
                </wp:positionV>
                <wp:extent cx="1066800" cy="241300"/>
                <wp:effectExtent l="0" t="0" r="0" b="6350"/>
                <wp:wrapNone/>
                <wp:docPr id="9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Pr="006051EF" w:rsidRDefault="00794169" w:rsidP="0079416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請求情報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FA843" id="_x0000_s1052" type="#_x0000_t202" style="position:absolute;margin-left:149.6pt;margin-top:106.35pt;width:84pt;height:1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" filled="f" stroked="f">
                <v:textbox inset="1mm,.05mm,0,0">
                  <w:txbxContent>
                    <w:p w:rsidR="00794169" w:rsidRPr="006051EF" w:rsidRDefault="00794169" w:rsidP="0079416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請求情報</w:t>
                      </w:r>
                    </w:p>
                  </w:txbxContent>
                </v:textbox>
              </v:shape>
            </w:pict>
          </mc:Fallback>
        </mc:AlternateContent>
      </w:r>
      <w:r w:rsidRPr="00FA1286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95DE69" wp14:editId="6F8264AB">
                <wp:simplePos x="0" y="0"/>
                <wp:positionH relativeFrom="column">
                  <wp:posOffset>6535420</wp:posOffset>
                </wp:positionH>
                <wp:positionV relativeFrom="paragraph">
                  <wp:posOffset>161290</wp:posOffset>
                </wp:positionV>
                <wp:extent cx="1066800" cy="407670"/>
                <wp:effectExtent l="1270" t="0" r="0" b="1905"/>
                <wp:wrapNone/>
                <wp:docPr id="9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即時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支払い情報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5DE69" id="_x0000_s1053" type="#_x0000_t202" style="position:absolute;margin-left:514.6pt;margin-top:12.7pt;width:84pt;height:32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qtm+wIAAIY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即時</w:t>
                      </w:r>
                    </w:p>
                    <w:p w:rsidR="00794169" w:rsidRPr="006051EF" w:rsidRDefault="00794169" w:rsidP="0079416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支払い情報</w:t>
                      </w:r>
                    </w:p>
                  </w:txbxContent>
                </v:textbox>
              </v:shape>
            </w:pict>
          </mc:Fallback>
        </mc:AlternateContent>
      </w:r>
      <w:r w:rsidRPr="00FA1286">
        <w:rPr>
          <w:sz w:val="28"/>
          <w:szCs w:val="28"/>
        </w:rPr>
        <w:drawing>
          <wp:anchor distT="0" distB="0" distL="114300" distR="114300" simplePos="0" relativeHeight="251712512" behindDoc="0" locked="0" layoutInCell="1" allowOverlap="1" wp14:anchorId="785CDE24" wp14:editId="1DC30C2F">
            <wp:simplePos x="0" y="0"/>
            <wp:positionH relativeFrom="column">
              <wp:posOffset>7719695</wp:posOffset>
            </wp:positionH>
            <wp:positionV relativeFrom="paragraph">
              <wp:posOffset>330835</wp:posOffset>
            </wp:positionV>
            <wp:extent cx="533400" cy="314325"/>
            <wp:effectExtent l="0" t="0" r="0" b="0"/>
            <wp:wrapNone/>
            <wp:docPr id="100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1286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B71959" wp14:editId="315466F7">
                <wp:simplePos x="0" y="0"/>
                <wp:positionH relativeFrom="column">
                  <wp:posOffset>7473950</wp:posOffset>
                </wp:positionH>
                <wp:positionV relativeFrom="paragraph">
                  <wp:posOffset>677545</wp:posOffset>
                </wp:positionV>
                <wp:extent cx="1066800" cy="407670"/>
                <wp:effectExtent l="1270" t="0" r="0" b="1905"/>
                <wp:wrapNone/>
                <wp:docPr id="9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請求書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発行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71959" id="_x0000_s1054" type="#_x0000_t202" style="position:absolute;margin-left:588.5pt;margin-top:53.35pt;width:84pt;height:32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W83+wIAAIY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請求書</w:t>
                      </w:r>
                    </w:p>
                    <w:p w:rsidR="00794169" w:rsidRPr="006051EF" w:rsidRDefault="00794169" w:rsidP="0079416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発行</w:t>
                      </w:r>
                    </w:p>
                  </w:txbxContent>
                </v:textbox>
              </v:shape>
            </w:pict>
          </mc:Fallback>
        </mc:AlternateContent>
      </w:r>
    </w:p>
    <w:p w:rsidR="00794169" w:rsidRPr="006051EF" w:rsidRDefault="00794169" w:rsidP="00794169">
      <w:pPr>
        <w:jc w:val="left"/>
        <w:rPr>
          <w:rFonts w:hint="eastAsia"/>
          <w:sz w:val="28"/>
          <w:szCs w:val="28"/>
        </w:rPr>
      </w:pPr>
      <w:r w:rsidRPr="00794169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493F35" wp14:editId="080A8B1B">
                <wp:simplePos x="0" y="0"/>
                <wp:positionH relativeFrom="column">
                  <wp:posOffset>731520</wp:posOffset>
                </wp:positionH>
                <wp:positionV relativeFrom="paragraph">
                  <wp:posOffset>3333115</wp:posOffset>
                </wp:positionV>
                <wp:extent cx="1647825" cy="431800"/>
                <wp:effectExtent l="3810" t="0" r="0" b="0"/>
                <wp:wrapNone/>
                <wp:docPr id="112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Pr="006051EF" w:rsidRDefault="00794169" w:rsidP="0079416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買手数料変更画面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93F35" id="_x0000_s1055" type="#_x0000_t202" style="position:absolute;margin-left:57.6pt;margin-top:262.45pt;width:129.75pt;height:3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" filled="f" stroked="f">
                <v:textbox inset="1mm,.05mm,0,0">
                  <w:txbxContent>
                    <w:p w:rsidR="00794169" w:rsidRPr="006051EF" w:rsidRDefault="00794169" w:rsidP="0079416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買手数料変更画面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sz w:val="28"/>
          <w:szCs w:val="28"/>
        </w:rPr>
        <w:drawing>
          <wp:anchor distT="0" distB="0" distL="114300" distR="114300" simplePos="0" relativeHeight="251723776" behindDoc="0" locked="0" layoutInCell="1" allowOverlap="1" wp14:anchorId="17873CCA" wp14:editId="3A33CAC7">
            <wp:simplePos x="0" y="0"/>
            <wp:positionH relativeFrom="column">
              <wp:posOffset>1378759</wp:posOffset>
            </wp:positionH>
            <wp:positionV relativeFrom="paragraph">
              <wp:posOffset>2932570</wp:posOffset>
            </wp:positionV>
            <wp:extent cx="466725" cy="373380"/>
            <wp:effectExtent l="0" t="0" r="0" b="0"/>
            <wp:wrapNone/>
            <wp:docPr id="113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4169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F71360" wp14:editId="74AF36F8">
                <wp:simplePos x="0" y="0"/>
                <wp:positionH relativeFrom="column">
                  <wp:posOffset>1845079</wp:posOffset>
                </wp:positionH>
                <wp:positionV relativeFrom="paragraph">
                  <wp:posOffset>2980880</wp:posOffset>
                </wp:positionV>
                <wp:extent cx="1066800" cy="229540"/>
                <wp:effectExtent l="0" t="0" r="0" b="18415"/>
                <wp:wrapNone/>
                <wp:docPr id="10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9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Pr="006051EF" w:rsidRDefault="00794169" w:rsidP="0079416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変更後回手数料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71360" id="_x0000_s1056" type="#_x0000_t202" style="position:absolute;margin-left:145.3pt;margin-top:234.7pt;width:84pt;height:18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" filled="f" stroked="f">
                <v:textbox inset="1mm,.05mm,0,0">
                  <w:txbxContent>
                    <w:p w:rsidR="00794169" w:rsidRPr="006051EF" w:rsidRDefault="00794169" w:rsidP="0079416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変更後回手数料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DCB3EB" wp14:editId="2DEF0089">
                <wp:simplePos x="0" y="0"/>
                <wp:positionH relativeFrom="column">
                  <wp:posOffset>2161359</wp:posOffset>
                </wp:positionH>
                <wp:positionV relativeFrom="paragraph">
                  <wp:posOffset>2371964</wp:posOffset>
                </wp:positionV>
                <wp:extent cx="1600200" cy="0"/>
                <wp:effectExtent l="8255" t="56515" r="20320" b="57785"/>
                <wp:wrapNone/>
                <wp:docPr id="109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F9FCC" id="Line 36" o:spid="_x0000_s1026" style="position:absolute;left:0;text-align:lef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2pt,186.75pt" to="296.2pt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">
                <v:stroke endarrow="block"/>
              </v:line>
            </w:pict>
          </mc:Fallback>
        </mc:AlternateContent>
      </w:r>
      <w:r w:rsidRPr="00794169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A057C0" wp14:editId="385325D6">
                <wp:simplePos x="0" y="0"/>
                <wp:positionH relativeFrom="column">
                  <wp:posOffset>1010285</wp:posOffset>
                </wp:positionH>
                <wp:positionV relativeFrom="paragraph">
                  <wp:posOffset>2462530</wp:posOffset>
                </wp:positionV>
                <wp:extent cx="1066800" cy="407670"/>
                <wp:effectExtent l="1270" t="0" r="0" b="1905"/>
                <wp:wrapNone/>
                <wp:docPr id="10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計算書台帳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057C0" id="_x0000_s1057" type="#_x0000_t202" style="position:absolute;margin-left:79.55pt;margin-top:193.9pt;width:84pt;height:32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794169" w:rsidRPr="006051EF" w:rsidRDefault="00794169" w:rsidP="0079416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計算書台帳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DF4859" wp14:editId="58E774B8">
                <wp:simplePos x="0" y="0"/>
                <wp:positionH relativeFrom="column">
                  <wp:posOffset>1336287</wp:posOffset>
                </wp:positionH>
                <wp:positionV relativeFrom="paragraph">
                  <wp:posOffset>2124710</wp:posOffset>
                </wp:positionV>
                <wp:extent cx="533400" cy="280035"/>
                <wp:effectExtent l="12700" t="9525" r="6350" b="5715"/>
                <wp:wrapNone/>
                <wp:docPr id="106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8578C" id="AutoShape 38" o:spid="_x0000_s1026" type="#_x0000_t133" style="position:absolute;left:0;text-align:left;margin-left:105.2pt;margin-top:167.3pt;width:42pt;height:22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" fillcolor="#ffc" strokeweight=".25pt">
                <v:textbox inset="0,.7pt,0,.7pt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DA4DCD" wp14:editId="69E7A96F">
                <wp:simplePos x="0" y="0"/>
                <wp:positionH relativeFrom="column">
                  <wp:posOffset>2087880</wp:posOffset>
                </wp:positionH>
                <wp:positionV relativeFrom="paragraph">
                  <wp:posOffset>169545</wp:posOffset>
                </wp:positionV>
                <wp:extent cx="1600200" cy="0"/>
                <wp:effectExtent l="8255" t="56515" r="20320" b="57785"/>
                <wp:wrapNone/>
                <wp:docPr id="101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DAC55" id="Line 36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4pt,13.35pt" to="290.4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5BE55B" wp14:editId="1B7AD2B1">
                <wp:simplePos x="0" y="0"/>
                <wp:positionH relativeFrom="column">
                  <wp:posOffset>5842000</wp:posOffset>
                </wp:positionH>
                <wp:positionV relativeFrom="paragraph">
                  <wp:posOffset>189708</wp:posOffset>
                </wp:positionV>
                <wp:extent cx="1600200" cy="0"/>
                <wp:effectExtent l="8255" t="56515" r="20320" b="57785"/>
                <wp:wrapNone/>
                <wp:docPr id="102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ABC49" id="Line 36" o:spid="_x0000_s1026" style="position:absolute;left:0;text-align:lef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0pt,14.95pt" to="586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">
                <v:stroke endarrow="block"/>
              </v:line>
            </w:pict>
          </mc:Fallback>
        </mc:AlternateContent>
      </w:r>
      <w:r w:rsidRPr="00FA1286">
        <w:rPr>
          <w:rFonts w:hint="eastAsia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1F182E0" wp14:editId="3936BC84">
                <wp:simplePos x="0" y="0"/>
                <wp:positionH relativeFrom="margin">
                  <wp:posOffset>3859472</wp:posOffset>
                </wp:positionH>
                <wp:positionV relativeFrom="paragraph">
                  <wp:posOffset>85074</wp:posOffset>
                </wp:positionV>
                <wp:extent cx="1838960" cy="191135"/>
                <wp:effectExtent l="0" t="0" r="27940" b="18415"/>
                <wp:wrapNone/>
                <wp:docPr id="88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8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4169" w:rsidRPr="006051EF" w:rsidRDefault="00794169" w:rsidP="0079416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.4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9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4169" w:rsidRPr="006051EF" w:rsidRDefault="00794169" w:rsidP="00794169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即時請求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182E0" id="_x0000_s1058" style="position:absolute;margin-left:303.9pt;margin-top:6.7pt;width:144.8pt;height:15.05pt;z-index:251703296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">
                <v:shape id="Text Box 34" o:spid="_x0000_s1059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">
                  <v:textbox inset="0,.05mm,0,.7pt">
                    <w:txbxContent>
                      <w:p w:rsidR="00794169" w:rsidRPr="006051EF" w:rsidRDefault="00794169" w:rsidP="0079416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.4</w:t>
                        </w:r>
                      </w:p>
                    </w:txbxContent>
                  </v:textbox>
                </v:shape>
                <v:shape id="Text Box 35" o:spid="_x0000_s1060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">
                  <v:textbox inset="1mm,.05mm,0,0">
                    <w:txbxContent>
                      <w:p w:rsidR="00794169" w:rsidRPr="006051EF" w:rsidRDefault="00794169" w:rsidP="00794169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即時請求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  <w:r w:rsidRPr="00794169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CF5394" wp14:editId="66C5F79B">
                <wp:simplePos x="0" y="0"/>
                <wp:positionH relativeFrom="column">
                  <wp:posOffset>1987550</wp:posOffset>
                </wp:positionH>
                <wp:positionV relativeFrom="paragraph">
                  <wp:posOffset>299143</wp:posOffset>
                </wp:positionV>
                <wp:extent cx="1066800" cy="229540"/>
                <wp:effectExtent l="0" t="0" r="0" b="18415"/>
                <wp:wrapNone/>
                <wp:docPr id="11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9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Pr="006051EF" w:rsidRDefault="00794169" w:rsidP="0079416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変更前情報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F5394" id="_x0000_s1061" type="#_x0000_t202" style="position:absolute;margin-left:156.5pt;margin-top:23.55pt;width:84pt;height:18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" filled="f" stroked="f">
                <v:textbox inset="1mm,.05mm,0,0">
                  <w:txbxContent>
                    <w:p w:rsidR="00794169" w:rsidRPr="006051EF" w:rsidRDefault="00794169" w:rsidP="0079416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変更前情報</w:t>
                      </w:r>
                    </w:p>
                  </w:txbxContent>
                </v:textbox>
              </v:shape>
            </w:pict>
          </mc:Fallback>
        </mc:AlternateContent>
      </w:r>
      <w:r w:rsidRPr="00FA1286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D178DC" wp14:editId="72164A37">
                <wp:simplePos x="0" y="0"/>
                <wp:positionH relativeFrom="column">
                  <wp:posOffset>6427462</wp:posOffset>
                </wp:positionH>
                <wp:positionV relativeFrom="paragraph">
                  <wp:posOffset>233969</wp:posOffset>
                </wp:positionV>
                <wp:extent cx="1066800" cy="407670"/>
                <wp:effectExtent l="1270" t="0" r="0" b="1905"/>
                <wp:wrapNone/>
                <wp:docPr id="11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買手数料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変更情報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178DC" id="_x0000_s1062" type="#_x0000_t202" style="position:absolute;margin-left:506.1pt;margin-top:18.4pt;width:84pt;height:32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0/k/AIAAIc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買手数料</w:t>
                      </w:r>
                    </w:p>
                    <w:p w:rsidR="00794169" w:rsidRPr="006051EF" w:rsidRDefault="00794169" w:rsidP="0079416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変更情報</w:t>
                      </w:r>
                    </w:p>
                  </w:txbxContent>
                </v:textbox>
              </v:shape>
            </w:pict>
          </mc:Fallback>
        </mc:AlternateContent>
      </w:r>
    </w:p>
    <w:p w:rsidR="00794169" w:rsidRDefault="00794169" w:rsidP="00B278EC">
      <w:pPr>
        <w:jc w:val="left"/>
        <w:rPr>
          <w:sz w:val="28"/>
          <w:szCs w:val="28"/>
        </w:rPr>
      </w:pPr>
      <w:r w:rsidRPr="00794169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BC274A" wp14:editId="713C442E">
                <wp:simplePos x="0" y="0"/>
                <wp:positionH relativeFrom="column">
                  <wp:posOffset>7557135</wp:posOffset>
                </wp:positionH>
                <wp:positionV relativeFrom="paragraph">
                  <wp:posOffset>14605</wp:posOffset>
                </wp:positionV>
                <wp:extent cx="533400" cy="280035"/>
                <wp:effectExtent l="12700" t="9525" r="6350" b="5715"/>
                <wp:wrapNone/>
                <wp:docPr id="116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D4EE6" id="AutoShape 38" o:spid="_x0000_s1026" type="#_x0000_t133" style="position:absolute;left:0;text-align:left;margin-left:595.05pt;margin-top:1.15pt;width:42pt;height:22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" fillcolor="#ffc" strokeweight=".25pt">
                <v:textbox inset="0,.7pt,0,.7pt"/>
              </v:shape>
            </w:pict>
          </mc:Fallback>
        </mc:AlternateContent>
      </w:r>
      <w:r w:rsidRPr="00794169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0F2309" wp14:editId="6ABFC577">
                <wp:simplePos x="0" y="0"/>
                <wp:positionH relativeFrom="column">
                  <wp:posOffset>7231627</wp:posOffset>
                </wp:positionH>
                <wp:positionV relativeFrom="paragraph">
                  <wp:posOffset>343132</wp:posOffset>
                </wp:positionV>
                <wp:extent cx="1066800" cy="407670"/>
                <wp:effectExtent l="1270" t="0" r="0" b="1905"/>
                <wp:wrapNone/>
                <wp:docPr id="11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計算書台帳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F2309" id="_x0000_s1063" type="#_x0000_t202" style="position:absolute;margin-left:569.4pt;margin-top:27pt;width:84pt;height:32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794169" w:rsidRPr="006051EF" w:rsidRDefault="00794169" w:rsidP="0079416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計算書台帳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0F97CC" wp14:editId="733F5FAC">
                <wp:simplePos x="0" y="0"/>
                <wp:positionH relativeFrom="column">
                  <wp:posOffset>5787134</wp:posOffset>
                </wp:positionH>
                <wp:positionV relativeFrom="paragraph">
                  <wp:posOffset>203521</wp:posOffset>
                </wp:positionV>
                <wp:extent cx="1600200" cy="0"/>
                <wp:effectExtent l="8255" t="56515" r="20320" b="57785"/>
                <wp:wrapNone/>
                <wp:docPr id="110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A655FE" id="Line 36" o:spid="_x0000_s1026" style="position:absolute;left:0;text-align:lef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5.7pt,16.05pt" to="581.7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">
                <v:stroke endarrow="block"/>
              </v:line>
            </w:pict>
          </mc:Fallback>
        </mc:AlternateContent>
      </w:r>
      <w:r w:rsidRPr="00FA1286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463F45" wp14:editId="5EF62896">
                <wp:simplePos x="0" y="0"/>
                <wp:positionH relativeFrom="column">
                  <wp:posOffset>2049772</wp:posOffset>
                </wp:positionH>
                <wp:positionV relativeFrom="paragraph">
                  <wp:posOffset>274040</wp:posOffset>
                </wp:positionV>
                <wp:extent cx="1718953" cy="746314"/>
                <wp:effectExtent l="0" t="76200" r="0" b="34925"/>
                <wp:wrapNone/>
                <wp:docPr id="114" name="カギ線コネクタ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8953" cy="746314"/>
                        </a:xfrm>
                        <a:prstGeom prst="bentConnector3">
                          <a:avLst>
                            <a:gd name="adj1" fmla="val 579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A7BDE" id="カギ線コネクタ 114" o:spid="_x0000_s1026" type="#_x0000_t34" style="position:absolute;left:0;text-align:left;margin-left:161.4pt;margin-top:21.6pt;width:135.35pt;height:58.7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" adj="12509" strokecolor="black [3200]" strokeweight=".5pt">
                <v:stroke endarrow="block"/>
              </v:shape>
            </w:pict>
          </mc:Fallback>
        </mc:AlternateContent>
      </w:r>
      <w:r w:rsidRPr="00FA1286">
        <w:rPr>
          <w:rFonts w:hint="eastAsia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47FD943" wp14:editId="57BE9FDA">
                <wp:simplePos x="0" y="0"/>
                <wp:positionH relativeFrom="margin">
                  <wp:align>center</wp:align>
                </wp:positionH>
                <wp:positionV relativeFrom="paragraph">
                  <wp:posOffset>103570</wp:posOffset>
                </wp:positionV>
                <wp:extent cx="1838960" cy="191135"/>
                <wp:effectExtent l="0" t="0" r="27940" b="18415"/>
                <wp:wrapNone/>
                <wp:docPr id="10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0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4169" w:rsidRPr="006051EF" w:rsidRDefault="00794169" w:rsidP="0079416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.5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0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4169" w:rsidRPr="006051EF" w:rsidRDefault="00794169" w:rsidP="00794169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買手数料変更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7FD943" id="_x0000_s1064" style="position:absolute;margin-left:0;margin-top:8.15pt;width:144.8pt;height:15.05pt;z-index:251716608;mso-position-horizontal:center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">
                <v:shape id="Text Box 34" o:spid="_x0000_s1065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">
                  <v:textbox inset="0,.05mm,0,.7pt">
                    <w:txbxContent>
                      <w:p w:rsidR="00794169" w:rsidRPr="006051EF" w:rsidRDefault="00794169" w:rsidP="0079416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.5</w:t>
                        </w:r>
                      </w:p>
                    </w:txbxContent>
                  </v:textbox>
                </v:shape>
                <v:shape id="Text Box 35" o:spid="_x0000_s1066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">
                  <v:textbox inset="1mm,.05mm,0,0">
                    <w:txbxContent>
                      <w:p w:rsidR="00794169" w:rsidRPr="006051EF" w:rsidRDefault="00794169" w:rsidP="00794169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買手数料変更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44256" behindDoc="0" locked="0" layoutInCell="1" allowOverlap="1" wp14:anchorId="48B0DBA6" wp14:editId="43E757AE">
            <wp:simplePos x="0" y="0"/>
            <wp:positionH relativeFrom="column">
              <wp:posOffset>7718425</wp:posOffset>
            </wp:positionH>
            <wp:positionV relativeFrom="paragraph">
              <wp:posOffset>271747</wp:posOffset>
            </wp:positionV>
            <wp:extent cx="466725" cy="373380"/>
            <wp:effectExtent l="0" t="0" r="0" b="0"/>
            <wp:wrapNone/>
            <wp:docPr id="129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4169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9349526" wp14:editId="214AB26A">
                <wp:simplePos x="0" y="0"/>
                <wp:positionH relativeFrom="column">
                  <wp:posOffset>6437819</wp:posOffset>
                </wp:positionH>
                <wp:positionV relativeFrom="paragraph">
                  <wp:posOffset>374989</wp:posOffset>
                </wp:positionV>
                <wp:extent cx="1066800" cy="241300"/>
                <wp:effectExtent l="0" t="0" r="0" b="6350"/>
                <wp:wrapNone/>
                <wp:docPr id="12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Pr="006051EF" w:rsidRDefault="00794169" w:rsidP="0079416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警告</w:t>
                            </w:r>
                            <w: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49526" id="_x0000_s1067" type="#_x0000_t202" style="position:absolute;margin-left:506.9pt;margin-top:29.55pt;width:84pt;height:1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" filled="f" stroked="f">
                <v:textbox inset="1mm,.05mm,0,0">
                  <w:txbxContent>
                    <w:p w:rsidR="00794169" w:rsidRPr="006051EF" w:rsidRDefault="00794169" w:rsidP="0079416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警告</w:t>
                      </w:r>
                      <w: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D68B17" wp14:editId="56A2B504">
                <wp:simplePos x="0" y="0"/>
                <wp:positionH relativeFrom="column">
                  <wp:posOffset>1840230</wp:posOffset>
                </wp:positionH>
                <wp:positionV relativeFrom="paragraph">
                  <wp:posOffset>119380</wp:posOffset>
                </wp:positionV>
                <wp:extent cx="1066800" cy="407670"/>
                <wp:effectExtent l="1270" t="0" r="0" b="1905"/>
                <wp:wrapNone/>
                <wp:docPr id="12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未払い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68B17" id="_x0000_s1068" type="#_x0000_t202" style="position:absolute;margin-left:144.9pt;margin-top:9.4pt;width:84pt;height:32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X6x/AIAAIc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未払い</w:t>
                      </w:r>
                    </w:p>
                    <w:p w:rsidR="00794169" w:rsidRPr="006051EF" w:rsidRDefault="00794169" w:rsidP="0079416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07351E" wp14:editId="1E8D917F">
                <wp:simplePos x="0" y="0"/>
                <wp:positionH relativeFrom="column">
                  <wp:posOffset>961390</wp:posOffset>
                </wp:positionH>
                <wp:positionV relativeFrom="paragraph">
                  <wp:posOffset>641350</wp:posOffset>
                </wp:positionV>
                <wp:extent cx="1066800" cy="407670"/>
                <wp:effectExtent l="1270" t="0" r="0" b="1905"/>
                <wp:wrapNone/>
                <wp:docPr id="12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計算書台帳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7351E" id="_x0000_s1069" type="#_x0000_t202" style="position:absolute;margin-left:75.7pt;margin-top:50.5pt;width:84pt;height:32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mvQ/AIAAIc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794169" w:rsidRPr="006051EF" w:rsidRDefault="00794169" w:rsidP="0079416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計算書台帳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13878F" wp14:editId="60444B4B">
                <wp:simplePos x="0" y="0"/>
                <wp:positionH relativeFrom="column">
                  <wp:posOffset>1233170</wp:posOffset>
                </wp:positionH>
                <wp:positionV relativeFrom="paragraph">
                  <wp:posOffset>299085</wp:posOffset>
                </wp:positionV>
                <wp:extent cx="533400" cy="280035"/>
                <wp:effectExtent l="12700" t="9525" r="6350" b="5715"/>
                <wp:wrapNone/>
                <wp:docPr id="12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7C569" id="AutoShape 38" o:spid="_x0000_s1026" type="#_x0000_t133" style="position:absolute;left:0;text-align:left;margin-left:97.1pt;margin-top:23.55pt;width:42pt;height:22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" fillcolor="#ffc" strokeweight=".25pt">
                <v:textbox inset="0,.7pt,0,.7pt"/>
              </v:shape>
            </w:pict>
          </mc:Fallback>
        </mc:AlternateContent>
      </w:r>
      <w:r w:rsidRPr="00794169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7096DFD" wp14:editId="7FCD5268">
                <wp:simplePos x="0" y="0"/>
                <wp:positionH relativeFrom="column">
                  <wp:posOffset>5748020</wp:posOffset>
                </wp:positionH>
                <wp:positionV relativeFrom="paragraph">
                  <wp:posOffset>601980</wp:posOffset>
                </wp:positionV>
                <wp:extent cx="1600200" cy="0"/>
                <wp:effectExtent l="12700" t="56515" r="15875" b="57785"/>
                <wp:wrapNone/>
                <wp:docPr id="122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E43FBA" id="Line 37" o:spid="_x0000_s1026" style="position:absolute;left:0;text-align:lef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2.6pt,47.4pt" to="578.6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">
                <v:stroke endarrow="block"/>
              </v:line>
            </w:pict>
          </mc:Fallback>
        </mc:AlternateContent>
      </w:r>
      <w:r w:rsidRPr="00794169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DF5546" wp14:editId="4CD70AB6">
                <wp:simplePos x="0" y="0"/>
                <wp:positionH relativeFrom="column">
                  <wp:posOffset>2066925</wp:posOffset>
                </wp:positionH>
                <wp:positionV relativeFrom="paragraph">
                  <wp:posOffset>559435</wp:posOffset>
                </wp:positionV>
                <wp:extent cx="1600200" cy="0"/>
                <wp:effectExtent l="8255" t="56515" r="20320" b="57785"/>
                <wp:wrapNone/>
                <wp:docPr id="121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8B3E63" id="Line 36" o:spid="_x0000_s1026" style="position:absolute;left:0;text-align:lef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75pt,44.05pt" to="288.7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">
                <v:stroke endarrow="block"/>
              </v:line>
            </w:pict>
          </mc:Fallback>
        </mc:AlternateContent>
      </w:r>
      <w:r w:rsidRPr="00794169">
        <w:rPr>
          <w:rFonts w:hint="eastAsia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70C2CF5E" wp14:editId="7C9A4587">
                <wp:simplePos x="0" y="0"/>
                <wp:positionH relativeFrom="margin">
                  <wp:posOffset>3777615</wp:posOffset>
                </wp:positionH>
                <wp:positionV relativeFrom="paragraph">
                  <wp:posOffset>453390</wp:posOffset>
                </wp:positionV>
                <wp:extent cx="1838960" cy="191135"/>
                <wp:effectExtent l="0" t="0" r="27940" b="18415"/>
                <wp:wrapNone/>
                <wp:docPr id="118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1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4169" w:rsidRPr="006051EF" w:rsidRDefault="00794169" w:rsidP="0079416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.</w:t>
                              </w: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2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4169" w:rsidRPr="006051EF" w:rsidRDefault="00794169" w:rsidP="00794169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警告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2CF5E" id="_x0000_s1070" style="position:absolute;margin-left:297.45pt;margin-top:35.7pt;width:144.8pt;height:15.05pt;z-index:251735040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">
                <v:shape id="Text Box 34" o:spid="_x0000_s1071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">
                  <v:textbox inset="0,.05mm,0,.7pt">
                    <w:txbxContent>
                      <w:p w:rsidR="00794169" w:rsidRPr="006051EF" w:rsidRDefault="00794169" w:rsidP="0079416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.</w:t>
                        </w:r>
                        <w:r>
                          <w:t>6</w:t>
                        </w:r>
                      </w:p>
                    </w:txbxContent>
                  </v:textbox>
                </v:shape>
                <v:shape id="Text Box 35" o:spid="_x0000_s1072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">
                  <v:textbox inset="1mm,.05mm,0,0">
                    <w:txbxContent>
                      <w:p w:rsidR="00794169" w:rsidRPr="006051EF" w:rsidRDefault="00794169" w:rsidP="00794169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警告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94169" w:rsidRDefault="00794169" w:rsidP="00B278EC">
      <w:pPr>
        <w:jc w:val="left"/>
        <w:rPr>
          <w:sz w:val="28"/>
          <w:szCs w:val="28"/>
        </w:rPr>
      </w:pPr>
      <w:r w:rsidRPr="00794169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228F14C" wp14:editId="07BDE188">
                <wp:simplePos x="0" y="0"/>
                <wp:positionH relativeFrom="column">
                  <wp:posOffset>7393667</wp:posOffset>
                </wp:positionH>
                <wp:positionV relativeFrom="paragraph">
                  <wp:posOffset>309765</wp:posOffset>
                </wp:positionV>
                <wp:extent cx="1211283" cy="407670"/>
                <wp:effectExtent l="0" t="0" r="8255" b="11430"/>
                <wp:wrapNone/>
                <wp:docPr id="12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283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未払い警告画面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8F14C" id="_x0000_s1073" type="#_x0000_t202" style="position:absolute;margin-left:582.2pt;margin-top:24.4pt;width:95.4pt;height:32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794169" w:rsidRPr="006051EF" w:rsidRDefault="00794169" w:rsidP="0079416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未払い警告画面</w:t>
                      </w:r>
                    </w:p>
                  </w:txbxContent>
                </v:textbox>
              </v:shape>
            </w:pict>
          </mc:Fallback>
        </mc:AlternateContent>
      </w: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  <w:r w:rsidRPr="00794169">
        <w:rPr>
          <w:sz w:val="28"/>
          <w:szCs w:val="28"/>
        </w:rPr>
        <w:drawing>
          <wp:anchor distT="0" distB="0" distL="114300" distR="114300" simplePos="0" relativeHeight="251757568" behindDoc="0" locked="0" layoutInCell="1" allowOverlap="1" wp14:anchorId="36E7BE67" wp14:editId="73803361">
            <wp:simplePos x="0" y="0"/>
            <wp:positionH relativeFrom="column">
              <wp:posOffset>7666355</wp:posOffset>
            </wp:positionH>
            <wp:positionV relativeFrom="paragraph">
              <wp:posOffset>414020</wp:posOffset>
            </wp:positionV>
            <wp:extent cx="533400" cy="314325"/>
            <wp:effectExtent l="0" t="0" r="0" b="0"/>
            <wp:wrapNone/>
            <wp:docPr id="143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4169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84018C3" wp14:editId="6E02A284">
                <wp:simplePos x="0" y="0"/>
                <wp:positionH relativeFrom="column">
                  <wp:posOffset>6482080</wp:posOffset>
                </wp:positionH>
                <wp:positionV relativeFrom="paragraph">
                  <wp:posOffset>244475</wp:posOffset>
                </wp:positionV>
                <wp:extent cx="1066800" cy="407670"/>
                <wp:effectExtent l="1270" t="0" r="0" b="1905"/>
                <wp:wrapNone/>
                <wp:docPr id="14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今月分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支払い情報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018C3" id="_x0000_s1074" type="#_x0000_t202" style="position:absolute;margin-left:510.4pt;margin-top:19.25pt;width:84pt;height:32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ZNQ/AIAAIc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今月分</w:t>
                      </w:r>
                    </w:p>
                    <w:p w:rsidR="00794169" w:rsidRPr="006051EF" w:rsidRDefault="00794169" w:rsidP="0079416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支払い情報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6218C33" wp14:editId="000C7040">
                <wp:simplePos x="0" y="0"/>
                <wp:positionH relativeFrom="column">
                  <wp:posOffset>1846580</wp:posOffset>
                </wp:positionH>
                <wp:positionV relativeFrom="paragraph">
                  <wp:posOffset>1433830</wp:posOffset>
                </wp:positionV>
                <wp:extent cx="1066800" cy="241300"/>
                <wp:effectExtent l="0" t="0" r="0" b="6350"/>
                <wp:wrapNone/>
                <wp:docPr id="14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Pr="006051EF" w:rsidRDefault="00794169" w:rsidP="0079416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請求情報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18C33" id="_x0000_s1075" type="#_x0000_t202" style="position:absolute;margin-left:145.4pt;margin-top:112.9pt;width:84pt;height:1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" filled="f" stroked="f">
                <v:textbox inset="1mm,.05mm,0,0">
                  <w:txbxContent>
                    <w:p w:rsidR="00794169" w:rsidRPr="006051EF" w:rsidRDefault="00794169" w:rsidP="0079416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請求情報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83AF421" wp14:editId="08B48EA1">
                <wp:simplePos x="0" y="0"/>
                <wp:positionH relativeFrom="column">
                  <wp:posOffset>2119630</wp:posOffset>
                </wp:positionH>
                <wp:positionV relativeFrom="paragraph">
                  <wp:posOffset>810260</wp:posOffset>
                </wp:positionV>
                <wp:extent cx="1552575" cy="924560"/>
                <wp:effectExtent l="0" t="76200" r="0" b="27940"/>
                <wp:wrapNone/>
                <wp:docPr id="140" name="カギ線コネクタ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924560"/>
                        </a:xfrm>
                        <a:prstGeom prst="bentConnector3">
                          <a:avLst>
                            <a:gd name="adj1" fmla="val 568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94AAF" id="カギ線コネクタ 140" o:spid="_x0000_s1026" type="#_x0000_t34" style="position:absolute;left:0;text-align:left;margin-left:166.9pt;margin-top:63.8pt;width:122.25pt;height:72.8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" adj="12287" strokecolor="black [3200]" strokeweight=".5pt">
                <v:stroke endarrow="block"/>
              </v:shape>
            </w:pict>
          </mc:Fallback>
        </mc:AlternateContent>
      </w:r>
      <w:r w:rsidRPr="00794169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1D06253" wp14:editId="0258C799">
                <wp:simplePos x="0" y="0"/>
                <wp:positionH relativeFrom="column">
                  <wp:posOffset>965835</wp:posOffset>
                </wp:positionH>
                <wp:positionV relativeFrom="paragraph">
                  <wp:posOffset>1823085</wp:posOffset>
                </wp:positionV>
                <wp:extent cx="1066800" cy="407670"/>
                <wp:effectExtent l="1270" t="0" r="0" b="1905"/>
                <wp:wrapNone/>
                <wp:docPr id="13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Pr="006051EF" w:rsidRDefault="00794169" w:rsidP="0079416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請求、顧客の支払い履歴台帳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06253" id="_x0000_s1076" type="#_x0000_t202" style="position:absolute;margin-left:76.05pt;margin-top:143.55pt;width:84pt;height:32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448/AIAAIc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" filled="f" stroked="f">
                <v:textbox inset="1mm,.05mm,0,0">
                  <w:txbxContent>
                    <w:p w:rsidR="00794169" w:rsidRPr="006051EF" w:rsidRDefault="00794169" w:rsidP="0079416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請求、顧客の支払い履歴台帳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EDE9F6" wp14:editId="1C3550BF">
                <wp:simplePos x="0" y="0"/>
                <wp:positionH relativeFrom="column">
                  <wp:posOffset>1264285</wp:posOffset>
                </wp:positionH>
                <wp:positionV relativeFrom="paragraph">
                  <wp:posOffset>1468755</wp:posOffset>
                </wp:positionV>
                <wp:extent cx="533400" cy="248920"/>
                <wp:effectExtent l="0" t="0" r="19050" b="17780"/>
                <wp:wrapNone/>
                <wp:docPr id="138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48920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311C7" id="AutoShape 38" o:spid="_x0000_s1026" type="#_x0000_t133" style="position:absolute;left:0;text-align:left;margin-left:99.55pt;margin-top:115.65pt;width:42pt;height:19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" fillcolor="#ffc" strokeweight=".25pt">
                <v:textbox inset="0,.7pt,0,.7pt"/>
              </v:shape>
            </w:pict>
          </mc:Fallback>
        </mc:AlternateContent>
      </w:r>
      <w:r w:rsidRPr="00794169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46779B7" wp14:editId="50B54283">
                <wp:simplePos x="0" y="0"/>
                <wp:positionH relativeFrom="column">
                  <wp:posOffset>1879600</wp:posOffset>
                </wp:positionH>
                <wp:positionV relativeFrom="paragraph">
                  <wp:posOffset>216535</wp:posOffset>
                </wp:positionV>
                <wp:extent cx="1066800" cy="407670"/>
                <wp:effectExtent l="1270" t="0" r="0" b="1905"/>
                <wp:wrapNone/>
                <wp:docPr id="13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計算書情報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779B7" id="_x0000_s1077" type="#_x0000_t202" style="position:absolute;margin-left:148pt;margin-top:17.05pt;width:84pt;height:32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INf/AIAAIc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794169" w:rsidRPr="006051EF" w:rsidRDefault="00794169" w:rsidP="0079416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計算書情報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C57E0B" wp14:editId="37815FC3">
                <wp:simplePos x="0" y="0"/>
                <wp:positionH relativeFrom="column">
                  <wp:posOffset>943610</wp:posOffset>
                </wp:positionH>
                <wp:positionV relativeFrom="paragraph">
                  <wp:posOffset>695325</wp:posOffset>
                </wp:positionV>
                <wp:extent cx="1066800" cy="407670"/>
                <wp:effectExtent l="1270" t="0" r="0" b="1905"/>
                <wp:wrapNone/>
                <wp:docPr id="13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4169" w:rsidRDefault="00794169" w:rsidP="007941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794169" w:rsidRPr="006051EF" w:rsidRDefault="00794169" w:rsidP="0079416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計算書台帳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57E0B" id="_x0000_s1078" type="#_x0000_t202" style="position:absolute;margin-left:74.3pt;margin-top:54.75pt;width:84pt;height:32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jHK/AIAAIc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" filled="f" stroked="f">
                <v:textbox inset="1mm,.05mm,0,0">
                  <w:txbxContent>
                    <w:p w:rsidR="00794169" w:rsidRDefault="00794169" w:rsidP="007941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794169" w:rsidRPr="006051EF" w:rsidRDefault="00794169" w:rsidP="0079416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計算書台帳</w:t>
                      </w:r>
                    </w:p>
                  </w:txbxContent>
                </v:textbox>
              </v:shape>
            </w:pict>
          </mc:Fallback>
        </mc:AlternateContent>
      </w:r>
      <w:r w:rsidRPr="00794169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94387AA" wp14:editId="2EB87E11">
                <wp:simplePos x="0" y="0"/>
                <wp:positionH relativeFrom="column">
                  <wp:posOffset>1269365</wp:posOffset>
                </wp:positionH>
                <wp:positionV relativeFrom="paragraph">
                  <wp:posOffset>347980</wp:posOffset>
                </wp:positionV>
                <wp:extent cx="533400" cy="280035"/>
                <wp:effectExtent l="12700" t="9525" r="6350" b="5715"/>
                <wp:wrapNone/>
                <wp:docPr id="13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FD456" id="AutoShape 38" o:spid="_x0000_s1026" type="#_x0000_t133" style="position:absolute;left:0;text-align:left;margin-left:99.95pt;margin-top:27.4pt;width:42pt;height:22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" fillcolor="#ffc" strokeweight=".25pt">
                <v:textbox inset="0,.7pt,0,.7pt"/>
              </v:shape>
            </w:pict>
          </mc:Fallback>
        </mc:AlternateContent>
      </w:r>
      <w:r w:rsidRPr="00794169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6C92F02" wp14:editId="1F1D61F4">
                <wp:simplePos x="0" y="0"/>
                <wp:positionH relativeFrom="column">
                  <wp:posOffset>5786755</wp:posOffset>
                </wp:positionH>
                <wp:positionV relativeFrom="paragraph">
                  <wp:posOffset>704215</wp:posOffset>
                </wp:positionV>
                <wp:extent cx="1600200" cy="0"/>
                <wp:effectExtent l="8255" t="56515" r="20320" b="57785"/>
                <wp:wrapNone/>
                <wp:docPr id="134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1FE600" id="Line 36" o:spid="_x0000_s1026" style="position:absolute;left:0;text-align:lef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5.65pt,55.45pt" to="581.65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">
                <v:stroke endarrow="block"/>
              </v:line>
            </w:pict>
          </mc:Fallback>
        </mc:AlternateContent>
      </w:r>
      <w:r w:rsidRPr="00794169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5439BCA" wp14:editId="4DBC7F88">
                <wp:simplePos x="0" y="0"/>
                <wp:positionH relativeFrom="column">
                  <wp:posOffset>2082165</wp:posOffset>
                </wp:positionH>
                <wp:positionV relativeFrom="paragraph">
                  <wp:posOffset>680085</wp:posOffset>
                </wp:positionV>
                <wp:extent cx="1600200" cy="0"/>
                <wp:effectExtent l="8255" t="56515" r="20320" b="57785"/>
                <wp:wrapNone/>
                <wp:docPr id="133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0A3BB4" id="Line 36" o:spid="_x0000_s1026" style="position:absolute;left:0;text-align:lef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95pt,53.55pt" to="289.9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">
                <v:stroke endarrow="block"/>
              </v:line>
            </w:pict>
          </mc:Fallback>
        </mc:AlternateContent>
      </w:r>
    </w:p>
    <w:p w:rsidR="00794169" w:rsidRDefault="00794169" w:rsidP="00B278EC">
      <w:pPr>
        <w:jc w:val="left"/>
        <w:rPr>
          <w:sz w:val="28"/>
          <w:szCs w:val="28"/>
        </w:rPr>
      </w:pPr>
      <w:r w:rsidRPr="00794169">
        <w:rPr>
          <w:rFonts w:hint="eastAsia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590DD851" wp14:editId="03308993">
                <wp:simplePos x="0" y="0"/>
                <wp:positionH relativeFrom="page">
                  <wp:align>center</wp:align>
                </wp:positionH>
                <wp:positionV relativeFrom="paragraph">
                  <wp:posOffset>237490</wp:posOffset>
                </wp:positionV>
                <wp:extent cx="1838960" cy="191135"/>
                <wp:effectExtent l="0" t="0" r="27940" b="18415"/>
                <wp:wrapNone/>
                <wp:docPr id="130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3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4169" w:rsidRPr="006051EF" w:rsidRDefault="00794169" w:rsidP="0079416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.</w:t>
                              </w:r>
                              <w:r w:rsidR="00F10637"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3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4169" w:rsidRPr="006051EF" w:rsidRDefault="00F10637" w:rsidP="00794169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督促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0DD851" id="_x0000_s1079" style="position:absolute;margin-left:0;margin-top:18.7pt;width:144.8pt;height:15.05pt;z-index:251746304;mso-position-horizontal:center;mso-position-horizontal-relative:page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">
                <v:shape id="Text Box 34" o:spid="_x0000_s1080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">
                  <v:textbox inset="0,.05mm,0,.7pt">
                    <w:txbxContent>
                      <w:p w:rsidR="00794169" w:rsidRPr="006051EF" w:rsidRDefault="00794169" w:rsidP="0079416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.</w:t>
                        </w:r>
                        <w:r w:rsidR="00F10637">
                          <w:t>7</w:t>
                        </w:r>
                      </w:p>
                    </w:txbxContent>
                  </v:textbox>
                </v:shape>
                <v:shape id="Text Box 35" o:spid="_x0000_s1081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">
                  <v:textbox inset="1mm,.05mm,0,0">
                    <w:txbxContent>
                      <w:p w:rsidR="00794169" w:rsidRPr="006051EF" w:rsidRDefault="00F10637" w:rsidP="00794169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督促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794169" w:rsidRDefault="00794169" w:rsidP="00B278EC">
      <w:pPr>
        <w:jc w:val="left"/>
        <w:rPr>
          <w:sz w:val="28"/>
          <w:szCs w:val="28"/>
        </w:rPr>
      </w:pPr>
    </w:p>
    <w:p w:rsidR="00F10637" w:rsidRDefault="00F10637" w:rsidP="00B278EC">
      <w:pPr>
        <w:jc w:val="left"/>
        <w:rPr>
          <w:sz w:val="28"/>
          <w:szCs w:val="28"/>
        </w:rPr>
      </w:pPr>
    </w:p>
    <w:p w:rsidR="00F10637" w:rsidRDefault="00F10637" w:rsidP="00B278EC">
      <w:pPr>
        <w:jc w:val="left"/>
        <w:rPr>
          <w:sz w:val="28"/>
          <w:szCs w:val="28"/>
        </w:rPr>
      </w:pPr>
    </w:p>
    <w:p w:rsidR="00F10637" w:rsidRDefault="00F10637" w:rsidP="00B278EC">
      <w:pPr>
        <w:jc w:val="left"/>
        <w:rPr>
          <w:sz w:val="28"/>
          <w:szCs w:val="28"/>
        </w:rPr>
      </w:pPr>
    </w:p>
    <w:p w:rsidR="00F10637" w:rsidRDefault="00F10637" w:rsidP="00B278EC">
      <w:pPr>
        <w:jc w:val="left"/>
        <w:rPr>
          <w:sz w:val="28"/>
          <w:szCs w:val="28"/>
        </w:rPr>
      </w:pPr>
    </w:p>
    <w:p w:rsidR="00F10637" w:rsidRDefault="00F10637" w:rsidP="00B278EC">
      <w:pPr>
        <w:jc w:val="left"/>
        <w:rPr>
          <w:rFonts w:hint="eastAsia"/>
          <w:sz w:val="28"/>
          <w:szCs w:val="28"/>
        </w:rPr>
      </w:pPr>
      <w:r w:rsidRPr="00F10637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E45BC4F" wp14:editId="2455D13B">
                <wp:simplePos x="0" y="0"/>
                <wp:positionH relativeFrom="column">
                  <wp:posOffset>6538644</wp:posOffset>
                </wp:positionH>
                <wp:positionV relativeFrom="paragraph">
                  <wp:posOffset>242488</wp:posOffset>
                </wp:positionV>
                <wp:extent cx="1066800" cy="217664"/>
                <wp:effectExtent l="0" t="0" r="0" b="11430"/>
                <wp:wrapNone/>
                <wp:docPr id="15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176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10637" w:rsidRPr="006051EF" w:rsidRDefault="00F10637" w:rsidP="00F1063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支</w:t>
                            </w:r>
                            <w:r>
                              <w:rPr>
                                <w:rFonts w:hint="eastAsia"/>
                              </w:rPr>
                              <w:t>払済み</w:t>
                            </w:r>
                            <w:r>
                              <w:rPr>
                                <w:rFonts w:hint="eastAsia"/>
                              </w:rP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5BC4F" id="_x0000_s1082" type="#_x0000_t202" style="position:absolute;margin-left:514.85pt;margin-top:19.1pt;width:84pt;height:17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" filled="f" stroked="f">
                <v:textbox inset="1mm,.05mm,0,0">
                  <w:txbxContent>
                    <w:p w:rsidR="00F10637" w:rsidRPr="006051EF" w:rsidRDefault="00F10637" w:rsidP="00F1063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支</w:t>
                      </w:r>
                      <w:r>
                        <w:rPr>
                          <w:rFonts w:hint="eastAsia"/>
                        </w:rPr>
                        <w:t>払済み</w:t>
                      </w:r>
                      <w:r>
                        <w:rPr>
                          <w:rFonts w:hint="eastAsia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Pr="00F10637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9706691" wp14:editId="781BB791">
                <wp:simplePos x="0" y="0"/>
                <wp:positionH relativeFrom="column">
                  <wp:posOffset>7714302</wp:posOffset>
                </wp:positionH>
                <wp:positionV relativeFrom="paragraph">
                  <wp:posOffset>218737</wp:posOffset>
                </wp:positionV>
                <wp:extent cx="533400" cy="280035"/>
                <wp:effectExtent l="12700" t="9525" r="6350" b="5715"/>
                <wp:wrapNone/>
                <wp:docPr id="15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AE62C" id="AutoShape 38" o:spid="_x0000_s1026" type="#_x0000_t133" style="position:absolute;left:0;text-align:left;margin-left:607.45pt;margin-top:17.2pt;width:42pt;height:22.0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" fillcolor="#ffc" strokeweight=".25pt">
                <v:textbox inset="0,.7pt,0,.7pt"/>
              </v:shape>
            </w:pict>
          </mc:Fallback>
        </mc:AlternateContent>
      </w:r>
      <w:r w:rsidRPr="00F10637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5E2F48" wp14:editId="6A48D5DD">
                <wp:simplePos x="0" y="0"/>
                <wp:positionH relativeFrom="column">
                  <wp:posOffset>2135505</wp:posOffset>
                </wp:positionH>
                <wp:positionV relativeFrom="paragraph">
                  <wp:posOffset>483235</wp:posOffset>
                </wp:positionV>
                <wp:extent cx="1600200" cy="0"/>
                <wp:effectExtent l="8255" t="56515" r="20320" b="57785"/>
                <wp:wrapNone/>
                <wp:docPr id="147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A35F4" id="Line 36" o:spid="_x0000_s1026" style="position:absolute;left:0;text-align:lef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15pt,38.05pt" to="294.1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">
                <v:stroke endarrow="block"/>
              </v:line>
            </w:pict>
          </mc:Fallback>
        </mc:AlternateContent>
      </w:r>
      <w:r w:rsidRPr="00F10637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7417108" wp14:editId="7499E90A">
                <wp:simplePos x="0" y="0"/>
                <wp:positionH relativeFrom="column">
                  <wp:posOffset>5840095</wp:posOffset>
                </wp:positionH>
                <wp:positionV relativeFrom="paragraph">
                  <wp:posOffset>507365</wp:posOffset>
                </wp:positionV>
                <wp:extent cx="1600200" cy="0"/>
                <wp:effectExtent l="8255" t="56515" r="20320" b="57785"/>
                <wp:wrapNone/>
                <wp:docPr id="148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BC052" id="Line 36" o:spid="_x0000_s1026" style="position:absolute;left:0;text-align:lef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85pt,39.95pt" to="585.8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">
                <v:stroke endarrow="block"/>
              </v:line>
            </w:pict>
          </mc:Fallback>
        </mc:AlternateContent>
      </w:r>
      <w:r w:rsidRPr="00F10637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F8E1A1F" wp14:editId="198CE9E9">
                <wp:simplePos x="0" y="0"/>
                <wp:positionH relativeFrom="column">
                  <wp:posOffset>1322705</wp:posOffset>
                </wp:positionH>
                <wp:positionV relativeFrom="paragraph">
                  <wp:posOffset>151130</wp:posOffset>
                </wp:positionV>
                <wp:extent cx="533400" cy="280035"/>
                <wp:effectExtent l="12700" t="9525" r="6350" b="5715"/>
                <wp:wrapNone/>
                <wp:docPr id="14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4C19A" id="AutoShape 38" o:spid="_x0000_s1026" type="#_x0000_t133" style="position:absolute;left:0;text-align:left;margin-left:104.15pt;margin-top:11.9pt;width:42pt;height:22.0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" fillcolor="#ffc" strokeweight=".25pt">
                <v:textbox inset="0,.7pt,0,.7pt"/>
              </v:shape>
            </w:pict>
          </mc:Fallback>
        </mc:AlternateContent>
      </w:r>
      <w:r w:rsidRPr="00F10637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DF65088" wp14:editId="7D7C56C8">
                <wp:simplePos x="0" y="0"/>
                <wp:positionH relativeFrom="column">
                  <wp:posOffset>996950</wp:posOffset>
                </wp:positionH>
                <wp:positionV relativeFrom="paragraph">
                  <wp:posOffset>498475</wp:posOffset>
                </wp:positionV>
                <wp:extent cx="1066800" cy="407670"/>
                <wp:effectExtent l="1270" t="0" r="0" b="1905"/>
                <wp:wrapNone/>
                <wp:docPr id="15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10637" w:rsidRDefault="00F10637" w:rsidP="00F106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F10637" w:rsidRPr="006051EF" w:rsidRDefault="00F10637" w:rsidP="00F1063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計算書台帳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65088" id="_x0000_s1083" type="#_x0000_t202" style="position:absolute;margin-left:78.5pt;margin-top:39.25pt;width:84pt;height:32.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" filled="f" stroked="f">
                <v:textbox inset="1mm,.05mm,0,0">
                  <w:txbxContent>
                    <w:p w:rsidR="00F10637" w:rsidRDefault="00F10637" w:rsidP="00F106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F10637" w:rsidRPr="006051EF" w:rsidRDefault="00F10637" w:rsidP="00F1063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計算書台帳</w:t>
                      </w:r>
                    </w:p>
                  </w:txbxContent>
                </v:textbox>
              </v:shape>
            </w:pict>
          </mc:Fallback>
        </mc:AlternateContent>
      </w:r>
      <w:r w:rsidRPr="00F10637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61A2DA5" wp14:editId="5555D780">
                <wp:simplePos x="0" y="0"/>
                <wp:positionH relativeFrom="column">
                  <wp:posOffset>1932940</wp:posOffset>
                </wp:positionH>
                <wp:positionV relativeFrom="paragraph">
                  <wp:posOffset>19685</wp:posOffset>
                </wp:positionV>
                <wp:extent cx="1066800" cy="407670"/>
                <wp:effectExtent l="1270" t="0" r="0" b="1905"/>
                <wp:wrapNone/>
                <wp:docPr id="15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10637" w:rsidRDefault="00F10637" w:rsidP="00F106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F10637" w:rsidRPr="006051EF" w:rsidRDefault="00F10637" w:rsidP="00F1063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計算書情報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A2DA5" id="_x0000_s1084" type="#_x0000_t202" style="position:absolute;margin-left:152.2pt;margin-top:1.55pt;width:84pt;height:32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lLK/AIAAIc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" filled="f" stroked="f">
                <v:textbox inset="1mm,.05mm,0,0">
                  <w:txbxContent>
                    <w:p w:rsidR="00F10637" w:rsidRDefault="00F10637" w:rsidP="00F106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F10637" w:rsidRPr="006051EF" w:rsidRDefault="00F10637" w:rsidP="00F1063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計算書情報</w:t>
                      </w:r>
                    </w:p>
                  </w:txbxContent>
                </v:textbox>
              </v:shape>
            </w:pict>
          </mc:Fallback>
        </mc:AlternateContent>
      </w:r>
      <w:r w:rsidRPr="00F10637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9392B0E" wp14:editId="0135A4F6">
                <wp:simplePos x="0" y="0"/>
                <wp:positionH relativeFrom="column">
                  <wp:posOffset>1317625</wp:posOffset>
                </wp:positionH>
                <wp:positionV relativeFrom="paragraph">
                  <wp:posOffset>1271905</wp:posOffset>
                </wp:positionV>
                <wp:extent cx="533400" cy="248920"/>
                <wp:effectExtent l="0" t="0" r="19050" b="17780"/>
                <wp:wrapNone/>
                <wp:docPr id="152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48920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BC477" id="AutoShape 38" o:spid="_x0000_s1026" type="#_x0000_t133" style="position:absolute;left:0;text-align:left;margin-left:103.75pt;margin-top:100.15pt;width:42pt;height:19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bI9vAIAAIY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" fillcolor="#ffc" strokeweight=".25pt">
                <v:textbox inset="0,.7pt,0,.7pt"/>
              </v:shape>
            </w:pict>
          </mc:Fallback>
        </mc:AlternateContent>
      </w:r>
      <w:r w:rsidRPr="00F10637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20621ED" wp14:editId="40502930">
                <wp:simplePos x="0" y="0"/>
                <wp:positionH relativeFrom="column">
                  <wp:posOffset>1019175</wp:posOffset>
                </wp:positionH>
                <wp:positionV relativeFrom="paragraph">
                  <wp:posOffset>1626235</wp:posOffset>
                </wp:positionV>
                <wp:extent cx="1066800" cy="407670"/>
                <wp:effectExtent l="1270" t="0" r="0" b="1905"/>
                <wp:wrapNone/>
                <wp:docPr id="15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10637" w:rsidRPr="006051EF" w:rsidRDefault="00F10637" w:rsidP="00F1063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請求、顧客の支払い履歴台帳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621ED" id="_x0000_s1085" type="#_x0000_t202" style="position:absolute;margin-left:80.25pt;margin-top:128.05pt;width:84pt;height:32.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Fjm/QIAAIc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" filled="f" stroked="f">
                <v:textbox inset="1mm,.05mm,0,0">
                  <w:txbxContent>
                    <w:p w:rsidR="00F10637" w:rsidRPr="006051EF" w:rsidRDefault="00F10637" w:rsidP="00F1063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請求、顧客の支払い履歴台帳</w:t>
                      </w:r>
                    </w:p>
                  </w:txbxContent>
                </v:textbox>
              </v:shape>
            </w:pict>
          </mc:Fallback>
        </mc:AlternateContent>
      </w:r>
      <w:r w:rsidRPr="00F10637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E48DC3B" wp14:editId="2C35A118">
                <wp:simplePos x="0" y="0"/>
                <wp:positionH relativeFrom="column">
                  <wp:posOffset>2172970</wp:posOffset>
                </wp:positionH>
                <wp:positionV relativeFrom="paragraph">
                  <wp:posOffset>613410</wp:posOffset>
                </wp:positionV>
                <wp:extent cx="1552575" cy="924560"/>
                <wp:effectExtent l="0" t="76200" r="0" b="27940"/>
                <wp:wrapNone/>
                <wp:docPr id="154" name="カギ線コネクタ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9245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9FFD5" id="カギ線コネクタ 154" o:spid="_x0000_s1026" type="#_x0000_t34" style="position:absolute;left:0;text-align:left;margin-left:171.1pt;margin-top:48.3pt;width:122.25pt;height:72.8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" strokecolor="black [3200]" strokeweight=".5pt">
                <v:stroke endarrow="block"/>
              </v:shape>
            </w:pict>
          </mc:Fallback>
        </mc:AlternateContent>
      </w:r>
      <w:r w:rsidRPr="00F10637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071F182" wp14:editId="4E4ACF42">
                <wp:simplePos x="0" y="0"/>
                <wp:positionH relativeFrom="column">
                  <wp:posOffset>1899920</wp:posOffset>
                </wp:positionH>
                <wp:positionV relativeFrom="paragraph">
                  <wp:posOffset>1236980</wp:posOffset>
                </wp:positionV>
                <wp:extent cx="1066800" cy="241300"/>
                <wp:effectExtent l="0" t="0" r="0" b="6350"/>
                <wp:wrapNone/>
                <wp:docPr id="15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10637" w:rsidRPr="006051EF" w:rsidRDefault="00F10637" w:rsidP="00F1063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請求情報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1F182" id="_x0000_s1086" type="#_x0000_t202" style="position:absolute;margin-left:149.6pt;margin-top:97.4pt;width:84pt;height:1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" filled="f" stroked="f">
                <v:textbox inset="1mm,.05mm,0,0">
                  <w:txbxContent>
                    <w:p w:rsidR="00F10637" w:rsidRPr="006051EF" w:rsidRDefault="00F10637" w:rsidP="00F1063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請求情報</w:t>
                      </w:r>
                    </w:p>
                  </w:txbxContent>
                </v:textbox>
              </v:shape>
            </w:pict>
          </mc:Fallback>
        </mc:AlternateContent>
      </w:r>
      <w:r w:rsidRPr="00F10637">
        <w:rPr>
          <w:sz w:val="28"/>
          <w:szCs w:val="28"/>
        </w:rPr>
        <w:drawing>
          <wp:anchor distT="0" distB="0" distL="114300" distR="114300" simplePos="0" relativeHeight="251770880" behindDoc="0" locked="0" layoutInCell="1" allowOverlap="1" wp14:anchorId="447C6170" wp14:editId="72B2EFB5">
            <wp:simplePos x="0" y="0"/>
            <wp:positionH relativeFrom="column">
              <wp:posOffset>7719695</wp:posOffset>
            </wp:positionH>
            <wp:positionV relativeFrom="paragraph">
              <wp:posOffset>217170</wp:posOffset>
            </wp:positionV>
            <wp:extent cx="533400" cy="314325"/>
            <wp:effectExtent l="0" t="0" r="0" b="0"/>
            <wp:wrapNone/>
            <wp:docPr id="158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0637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F28BEE9" wp14:editId="2930AB8A">
                <wp:simplePos x="0" y="0"/>
                <wp:positionH relativeFrom="column">
                  <wp:posOffset>7473950</wp:posOffset>
                </wp:positionH>
                <wp:positionV relativeFrom="paragraph">
                  <wp:posOffset>563880</wp:posOffset>
                </wp:positionV>
                <wp:extent cx="1066800" cy="407670"/>
                <wp:effectExtent l="1270" t="0" r="0" b="1905"/>
                <wp:wrapNone/>
                <wp:docPr id="15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10637" w:rsidRDefault="00F10637" w:rsidP="00F106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F10637" w:rsidRPr="006051EF" w:rsidRDefault="00F10637" w:rsidP="00F1063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支払計算台帳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8BEE9" id="_x0000_s1087" type="#_x0000_t202" style="position:absolute;margin-left:588.5pt;margin-top:44.4pt;width:84pt;height:32.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" filled="f" stroked="f">
                <v:textbox inset="1mm,.05mm,0,0">
                  <w:txbxContent>
                    <w:p w:rsidR="00F10637" w:rsidRDefault="00F10637" w:rsidP="00F106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F10637" w:rsidRPr="006051EF" w:rsidRDefault="00F10637" w:rsidP="00F1063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支払計算台帳</w:t>
                      </w:r>
                    </w:p>
                  </w:txbxContent>
                </v:textbox>
              </v:shape>
            </w:pict>
          </mc:Fallback>
        </mc:AlternateContent>
      </w:r>
      <w:r w:rsidRPr="00F10637">
        <w:rPr>
          <w:rFonts w:hint="eastAsia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442F7F35" wp14:editId="6D2FE373">
                <wp:simplePos x="0" y="0"/>
                <wp:positionH relativeFrom="margin">
                  <wp:posOffset>3859473</wp:posOffset>
                </wp:positionH>
                <wp:positionV relativeFrom="paragraph">
                  <wp:posOffset>343337</wp:posOffset>
                </wp:positionV>
                <wp:extent cx="1838960" cy="191135"/>
                <wp:effectExtent l="0" t="0" r="27940" b="18415"/>
                <wp:wrapNone/>
                <wp:docPr id="144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4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0637" w:rsidRPr="006051EF" w:rsidRDefault="00F10637" w:rsidP="00F1063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.</w:t>
                              </w:r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4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0637" w:rsidRPr="006051EF" w:rsidRDefault="00F10637" w:rsidP="00F10637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台帳消込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2F7F35" id="_x0000_s1088" style="position:absolute;margin-left:303.9pt;margin-top:27.05pt;width:144.8pt;height:15.05pt;z-index:251759616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">
                <v:shape id="Text Box 34" o:spid="_x0000_s1089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">
                  <v:textbox inset="0,.05mm,0,.7pt">
                    <w:txbxContent>
                      <w:p w:rsidR="00F10637" w:rsidRPr="006051EF" w:rsidRDefault="00F10637" w:rsidP="00F1063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.</w:t>
                        </w:r>
                        <w:r>
                          <w:t>8</w:t>
                        </w:r>
                      </w:p>
                    </w:txbxContent>
                  </v:textbox>
                </v:shape>
                <v:shape id="Text Box 35" o:spid="_x0000_s1090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">
                  <v:textbox inset="1mm,.05mm,0,0">
                    <w:txbxContent>
                      <w:p w:rsidR="00F10637" w:rsidRPr="006051EF" w:rsidRDefault="00F10637" w:rsidP="00F10637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台帳消込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94169" w:rsidRDefault="00794169" w:rsidP="00B278EC">
      <w:pPr>
        <w:jc w:val="left"/>
        <w:rPr>
          <w:rFonts w:hint="eastAsia"/>
          <w:sz w:val="28"/>
          <w:szCs w:val="28"/>
        </w:rPr>
      </w:pPr>
    </w:p>
    <w:p w:rsidR="00794169" w:rsidRDefault="00794169" w:rsidP="00B278EC">
      <w:pPr>
        <w:jc w:val="left"/>
        <w:rPr>
          <w:rFonts w:hint="eastAsia"/>
          <w:sz w:val="28"/>
          <w:szCs w:val="28"/>
        </w:rPr>
      </w:pPr>
      <w:bookmarkStart w:id="0" w:name="_GoBack"/>
      <w:bookmarkEnd w:id="0"/>
    </w:p>
    <w:sectPr w:rsidR="00794169" w:rsidSect="00F5329B">
      <w:headerReference w:type="default" r:id="rId8"/>
      <w:footerReference w:type="default" r:id="rId9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23C" w:rsidRDefault="0097323C" w:rsidP="00273989">
      <w:pPr>
        <w:pStyle w:val="a3"/>
      </w:pPr>
      <w:r>
        <w:separator/>
      </w:r>
    </w:p>
  </w:endnote>
  <w:endnote w:type="continuationSeparator" w:id="0">
    <w:p w:rsidR="0097323C" w:rsidRDefault="0097323C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0AD" w:rsidRDefault="005C20AD" w:rsidP="001C379B">
    <w:pPr>
      <w:pStyle w:val="a4"/>
      <w:jc w:val="right"/>
      <w:rPr>
        <w:rFonts w:hint="eastAsia"/>
      </w:rPr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5C20AD" w:rsidRDefault="005C20AD" w:rsidP="00AF4CC2">
                          <w:r>
                            <w:fldChar w:fldCharType="begin"/>
                          </w:r>
                          <w:r>
                            <w:instrText xml:space="preserve"> FILENAME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/>
                              <w:noProof/>
                            </w:rPr>
                            <w:t>文書</w:t>
                          </w:r>
                          <w:r>
                            <w:rPr>
                              <w:rFonts w:hint="eastAsia"/>
                              <w:noProof/>
                            </w:rPr>
                            <w:t xml:space="preserve"> 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137" type="#_x0000_t202" style="position:absolute;left:0;text-align:left;margin-left:-1.4pt;margin-top:-2.05pt;width:287.2pt;height:15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5C20AD" w:rsidRDefault="005C20AD" w:rsidP="00AF4CC2">
                    <w:r>
                      <w:fldChar w:fldCharType="begin"/>
                    </w:r>
                    <w:r>
                      <w:instrText xml:space="preserve"> FILENAME  </w:instrText>
                    </w:r>
                    <w:r>
                      <w:fldChar w:fldCharType="separate"/>
                    </w:r>
                    <w:r>
                      <w:rPr>
                        <w:rFonts w:hint="eastAsia"/>
                        <w:noProof/>
                      </w:rPr>
                      <w:t>文書</w:t>
                    </w:r>
                    <w:r>
                      <w:rPr>
                        <w:rFonts w:hint="eastAsia"/>
                        <w:noProof/>
                      </w:rPr>
                      <w:t xml:space="preserve"> 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大阪システム開発部　開発第１課　第１係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23C" w:rsidRDefault="0097323C" w:rsidP="00273989">
      <w:pPr>
        <w:pStyle w:val="a3"/>
      </w:pPr>
      <w:r>
        <w:separator/>
      </w:r>
    </w:p>
  </w:footnote>
  <w:footnote w:type="continuationSeparator" w:id="0">
    <w:p w:rsidR="0097323C" w:rsidRDefault="0097323C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0AD" w:rsidRDefault="005C20AD">
    <w:pPr>
      <w:pStyle w:val="a3"/>
      <w:rPr>
        <w:rFonts w:hint="eastAsi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6708140"/>
              <wp:effectExtent l="13970" t="12065" r="10160" b="13970"/>
              <wp:wrapNone/>
              <wp:docPr id="2" name="Group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6708140"/>
                        <a:chOff x="712" y="559"/>
                        <a:chExt cx="15397" cy="10564"/>
                      </a:xfrm>
                    </wpg:grpSpPr>
                    <wpg:grpSp>
                      <wpg:cNvPr id="3" name="Group 53"/>
                      <wpg:cNvGrpSpPr>
                        <a:grpSpLocks/>
                      </wpg:cNvGrpSpPr>
                      <wpg:grpSpPr bwMode="auto">
                        <a:xfrm>
                          <a:off x="712" y="559"/>
                          <a:ext cx="15397" cy="1636"/>
                          <a:chOff x="712" y="559"/>
                          <a:chExt cx="15397" cy="1636"/>
                        </a:xfrm>
                      </wpg:grpSpPr>
                      <wpg:grpSp>
                        <wpg:cNvPr id="4" name="Group 15"/>
                        <wpg:cNvGrpSpPr>
                          <a:grpSpLocks/>
                        </wpg:cNvGrpSpPr>
                        <wpg:grpSpPr bwMode="auto">
                          <a:xfrm>
                            <a:off x="13377" y="559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5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Default="005C20AD" w:rsidP="00AD7689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9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Default="005C20AD" w:rsidP="00AD7689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査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2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3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Default="005C20AD" w:rsidP="00AD7689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検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942"/>
                            <a:ext cx="7118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20AD" w:rsidRPr="00732F70" w:rsidRDefault="005C20AD">
                              <w:pP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総括ダイアグラム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0AD" w:rsidRPr="00730FB8" w:rsidRDefault="005C20AD" w:rsidP="00AD7689">
                              <w:pPr>
                                <w:jc w:val="center"/>
                                <w:rPr>
                                  <w:rFonts w:hint="eastAsia"/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0AD" w:rsidRPr="003938E7" w:rsidRDefault="005C20AD" w:rsidP="00730FB8">
                              <w:pPr>
                                <w:jc w:val="left"/>
                                <w:rPr>
                                  <w:rFonts w:hint="eastAsia"/>
                                  <w:sz w:val="22"/>
                                </w:rPr>
                              </w:pPr>
                              <w:r w:rsidRPr="003938E7">
                                <w:rPr>
                                  <w:rFonts w:hint="eastAsia"/>
                                  <w:sz w:val="22"/>
                                </w:rPr>
                                <w:t>スグクル社</w:t>
                              </w:r>
                              <w:r w:rsidRPr="003938E7">
                                <w:rPr>
                                  <w:rFonts w:hint="eastAsia"/>
                                  <w:sz w:val="22"/>
                                </w:rPr>
                                <w:t xml:space="preserve"> </w:t>
                              </w:r>
                              <w:r w:rsidRPr="003938E7">
                                <w:rPr>
                                  <w:rFonts w:hint="eastAsia"/>
                                  <w:sz w:val="22"/>
                                </w:rPr>
                                <w:t>車両販売管理システム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0AD" w:rsidRPr="00730FB8" w:rsidRDefault="005C20AD" w:rsidP="00730FB8">
                              <w:pPr>
                                <w:jc w:val="center"/>
                                <w:rPr>
                                  <w:rFonts w:hint="eastAsia"/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0AD" w:rsidRPr="00AD7689" w:rsidRDefault="005C20AD" w:rsidP="00730FB8">
                              <w:pPr>
                                <w:jc w:val="left"/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請求・支払・回収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19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0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1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Default="005C20AD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石田将晃</w:t>
                                  </w:r>
                                  <w: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2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Pr="007F0A12" w:rsidRDefault="005C20AD" w:rsidP="000B5B0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4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Default="005C20AD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5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Pr="007F0A12" w:rsidRDefault="005C20AD" w:rsidP="000B5B0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6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7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8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Pr="000B5B01" w:rsidRDefault="005C20AD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9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Pr="007F0A12" w:rsidRDefault="005C20AD" w:rsidP="000B5B0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1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Pr="000B5B01" w:rsidRDefault="005C20AD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F10637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F10637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2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20AD" w:rsidRPr="007F0A12" w:rsidRDefault="005C20AD" w:rsidP="000B5B0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24" y="1439"/>
                            <a:ext cx="153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5" name="Group 71"/>
                      <wpg:cNvGrpSpPr>
                        <a:grpSpLocks/>
                      </wpg:cNvGrpSpPr>
                      <wpg:grpSpPr bwMode="auto">
                        <a:xfrm>
                          <a:off x="736" y="2333"/>
                          <a:ext cx="15373" cy="8790"/>
                          <a:chOff x="736" y="2333"/>
                          <a:chExt cx="15373" cy="8790"/>
                        </a:xfrm>
                      </wpg:grpSpPr>
                      <wpg:grpSp>
                        <wpg:cNvPr id="36" name="Group 59"/>
                        <wpg:cNvGrpSpPr>
                          <a:grpSpLocks/>
                        </wpg:cNvGrpSpPr>
                        <wpg:grpSpPr bwMode="auto">
                          <a:xfrm>
                            <a:off x="736" y="2333"/>
                            <a:ext cx="15373" cy="8790"/>
                            <a:chOff x="736" y="2333"/>
                            <a:chExt cx="15373" cy="8790"/>
                          </a:xfrm>
                        </wpg:grpSpPr>
                        <wps:wsp>
                          <wps:cNvPr id="37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46" y="2333"/>
                              <a:ext cx="15360" cy="8790"/>
                            </a:xfrm>
                            <a:prstGeom prst="rect">
                              <a:avLst/>
                            </a:prstGeom>
                            <a:noFill/>
                            <a:ln w="190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38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6" y="2922"/>
                              <a:ext cx="1537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9" name="Group 70"/>
                        <wpg:cNvGrpSpPr>
                          <a:grpSpLocks/>
                        </wpg:cNvGrpSpPr>
                        <wpg:grpSpPr bwMode="auto">
                          <a:xfrm>
                            <a:off x="1448" y="2922"/>
                            <a:ext cx="3982" cy="7911"/>
                            <a:chOff x="1448" y="2922"/>
                            <a:chExt cx="3982" cy="7911"/>
                          </a:xfrm>
                        </wpg:grpSpPr>
                        <wps:wsp>
                          <wps:cNvPr id="40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8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1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8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C20AD" w:rsidRPr="00997637" w:rsidRDefault="005C20AD" w:rsidP="00F5329B">
                                <w:pPr>
                                  <w:jc w:val="center"/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INPUT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入力）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69"/>
                        <wpg:cNvGrpSpPr>
                          <a:grpSpLocks/>
                        </wpg:cNvGrpSpPr>
                        <wpg:grpSpPr bwMode="auto">
                          <a:xfrm>
                            <a:off x="6425" y="2922"/>
                            <a:ext cx="3982" cy="7911"/>
                            <a:chOff x="6425" y="2922"/>
                            <a:chExt cx="3982" cy="7911"/>
                          </a:xfrm>
                        </wpg:grpSpPr>
                        <wps:wsp>
                          <wps:cNvPr id="43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6425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4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5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C20AD" w:rsidRPr="00997637" w:rsidRDefault="005C20AD" w:rsidP="00F5329B">
                                <w:pPr>
                                  <w:jc w:val="center"/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PROCESS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処理）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68"/>
                        <wpg:cNvGrpSpPr>
                          <a:grpSpLocks/>
                        </wpg:cNvGrpSpPr>
                        <wpg:grpSpPr bwMode="auto">
                          <a:xfrm>
                            <a:off x="11403" y="2922"/>
                            <a:ext cx="3982" cy="7911"/>
                            <a:chOff x="11403" y="2922"/>
                            <a:chExt cx="3982" cy="7911"/>
                          </a:xfrm>
                        </wpg:grpSpPr>
                        <wps:wsp>
                          <wps:cNvPr id="4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03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7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03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C20AD" w:rsidRPr="00997637" w:rsidRDefault="005C20AD" w:rsidP="00F5329B">
                                <w:pPr>
                                  <w:jc w:val="center"/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OUTPUT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出力）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3" o:spid="_x0000_s1091" style="position:absolute;left:0;text-align:left;margin-left:-9.65pt;margin-top:-.55pt;width:769.85pt;height:528.2pt;z-index:251658240" coordorigin="712,559" coordsize="15397,10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">
              <v:group id="Group 53" o:spid="_x0000_s1092" style="position:absolute;left:712;top:559;width:15397;height:1636" coordorigin="712,559" coordsize="15397,1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15" o:spid="_x0000_s1093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8" o:spid="_x0000_s1094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9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BO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XN4Xgk3QK4fAAAA//8DAFBLAQItABQABgAIAAAAIQDb4fbL7gAAAIUBAAATAAAAAAAAAAAAAAAA&#10;AAAAAABbQ29udGVudF9UeXBlc10ueG1sUEsBAi0AFAAGAAgAAAAhAFr0LFu/AAAAFQEAAAsAAAAA&#10;AAAAAAAAAAAAHwEAAF9yZWxzLy5yZWxzUEsBAi0AFAAGAAgAAAAhAJV5QE7BAAAA2gAAAA8AAAAA&#10;AAAAAAAAAAAABwIAAGRycy9kb3ducmV2LnhtbFBLBQYAAAAAAwADALcAAAD1AgAAAAA=&#10;">
                      <v:textbox inset="5.85pt,.7pt,5.85pt,.7pt"/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9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">
                      <v:textbox inset="5.85pt,.7pt,5.85pt,.7pt">
                        <w:txbxContent>
                          <w:p w:rsidR="005C20AD" w:rsidRDefault="005C20AD" w:rsidP="00AD768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97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10" o:spid="_x0000_s1098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">
                      <v:textbox inset="5.85pt,.7pt,5.85pt,.7pt"/>
                    </v:rect>
                    <v:shape id="Text Box 11" o:spid="_x0000_s1099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    <v:textbox inset="5.85pt,.7pt,5.85pt,.7pt">
                        <w:txbxContent>
                          <w:p w:rsidR="005C20AD" w:rsidRDefault="005C20AD" w:rsidP="00AD768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査　</w:t>
                            </w:r>
                            <w:r>
                              <w:rPr>
                                <w:rFonts w:hint="eastAsia"/>
                              </w:rPr>
                              <w:t>閲</w:t>
                            </w:r>
                          </w:p>
                        </w:txbxContent>
                      </v:textbox>
                    </v:shape>
                  </v:group>
                  <v:group id="Group 12" o:spid="_x0000_s1100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Rectangle 13" o:spid="_x0000_s1101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">
                      <v:textbox inset="5.85pt,.7pt,5.85pt,.7pt"/>
                    </v:rect>
                    <v:shape id="Text Box 14" o:spid="_x0000_s1102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    <v:textbox inset="5.85pt,.7pt,5.85pt,.7pt">
                        <w:txbxContent>
                          <w:p w:rsidR="005C20AD" w:rsidRDefault="005C20AD" w:rsidP="00AD768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検　</w:t>
                            </w:r>
                            <w:r>
                              <w:rPr>
                                <w:rFonts w:hint="eastAsia"/>
                              </w:rPr>
                              <w:t>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103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hPLwwAAANsAAAAPAAAAZHJzL2Rvd25yZXYueG1sRE9La8JA&#10;EL4X/A/LCN50o9g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6Q4Ty8MAAADbAAAADwAA&#10;AAAAAAAAAAAAAAAHAgAAZHJzL2Rvd25yZXYueG1sUEsFBgAAAAADAAMAtwAAAPcCAAAAAA==&#10;" filled="f" stroked="f">
                  <v:textbox inset="5.85pt,.7pt,5.85pt,.7pt">
                    <w:txbxContent>
                      <w:p w:rsidR="005C20AD" w:rsidRPr="00732F70" w:rsidRDefault="005C20AD">
                        <w:pP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総括ダイアグラム</w:t>
                        </w:r>
                      </w:p>
                    </w:txbxContent>
                  </v:textbox>
                </v:shape>
                <v:shape id="Text Box 27" o:spid="_x0000_s1104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JwsvwAAANsAAAAPAAAAZHJzL2Rvd25yZXYueG1sRE9Li8Iw&#10;EL4v+B/CCN7WVE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B11JwsvwAAANsAAAAPAAAAAAAA&#10;AAAAAAAAAAcCAABkcnMvZG93bnJldi54bWxQSwUGAAAAAAMAAwC3AAAA8wIAAAAA&#10;" fillcolor="#c9f">
                  <v:textbox inset="0,2.25mm,0,.7pt">
                    <w:txbxContent>
                      <w:p w:rsidR="005C20AD" w:rsidRPr="00730FB8" w:rsidRDefault="005C20AD" w:rsidP="00AD7689">
                        <w:pPr>
                          <w:jc w:val="center"/>
                          <w:rPr>
                            <w:rFonts w:hint="eastAsia"/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105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">
                  <v:textbox inset="2mm,2.25mm,0,.7pt">
                    <w:txbxContent>
                      <w:p w:rsidR="005C20AD" w:rsidRPr="003938E7" w:rsidRDefault="005C20AD" w:rsidP="00730FB8">
                        <w:pPr>
                          <w:jc w:val="left"/>
                          <w:rPr>
                            <w:rFonts w:hint="eastAsia"/>
                            <w:sz w:val="22"/>
                          </w:rPr>
                        </w:pPr>
                        <w:r w:rsidRPr="003938E7">
                          <w:rPr>
                            <w:rFonts w:hint="eastAsia"/>
                            <w:sz w:val="22"/>
                          </w:rPr>
                          <w:t>スグクル社</w:t>
                        </w:r>
                        <w:r w:rsidRPr="003938E7">
                          <w:rPr>
                            <w:rFonts w:hint="eastAsia"/>
                            <w:sz w:val="22"/>
                          </w:rPr>
                          <w:t xml:space="preserve"> </w:t>
                        </w:r>
                        <w:r w:rsidRPr="003938E7">
                          <w:rPr>
                            <w:rFonts w:hint="eastAsia"/>
                            <w:sz w:val="22"/>
                          </w:rPr>
                          <w:t>車両販売管理システム</w:t>
                        </w:r>
                      </w:p>
                    </w:txbxContent>
                  </v:textbox>
                </v:shape>
                <v:shape id="Text Box 29" o:spid="_x0000_s1106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  <v:textbox inset="0,2.25mm,0,.7pt">
                    <w:txbxContent>
                      <w:p w:rsidR="005C20AD" w:rsidRPr="00730FB8" w:rsidRDefault="005C20AD" w:rsidP="00730FB8">
                        <w:pPr>
                          <w:jc w:val="center"/>
                          <w:rPr>
                            <w:rFonts w:hint="eastAsia"/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107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  <v:textbox inset="2mm,2.25mm,0,.7pt">
                    <w:txbxContent>
                      <w:p w:rsidR="005C20AD" w:rsidRPr="00AD7689" w:rsidRDefault="005C20AD" w:rsidP="00730FB8">
                        <w:pPr>
                          <w:jc w:val="left"/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請求・支払・回収</w:t>
                        </w:r>
                      </w:p>
                    </w:txbxContent>
                  </v:textbox>
                </v:shape>
                <v:group id="Group 36" o:spid="_x0000_s1108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32" o:spid="_x0000_s1109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18" o:spid="_x0000_s111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">
                      <v:textbox inset="5.85pt,.7pt,5.85pt,.7pt">
                        <w:txbxContent>
                          <w:p w:rsidR="005C20AD" w:rsidRDefault="005C20AD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石田将晃</w:t>
                            </w:r>
                            <w:r>
                              <w:br/>
                            </w:r>
                          </w:p>
                        </w:txbxContent>
                      </v:textbox>
                    </v:shape>
                    <v:shape id="_x0000_s111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" fillcolor="#c9f">
                      <v:textbox inset="5.85pt,.7pt,5.85pt,.7pt">
                        <w:txbxContent>
                          <w:p w:rsidR="005C20AD" w:rsidRPr="007F0A12" w:rsidRDefault="005C20AD" w:rsidP="000B5B0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_x0000_s1112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34" o:spid="_x0000_s111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p9kxQAAANsAAAAPAAAAZHJzL2Rvd25yZXYueG1sRI9Ba8JA&#10;FITvBf/D8oReitlUS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A5ip9kxQAAANsAAAAP&#10;AAAAAAAAAAAAAAAAAAcCAABkcnMvZG93bnJldi54bWxQSwUGAAAAAAMAAwC3AAAA+QIAAAAA&#10;">
                      <v:textbox inset="5.85pt,.7pt,5.85pt,.7pt">
                        <w:txbxContent>
                          <w:p w:rsidR="005C20AD" w:rsidRDefault="005C20AD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11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" fillcolor="#c9f">
                      <v:textbox inset="5.85pt,.7pt,5.85pt,.7pt">
                        <w:txbxContent>
                          <w:p w:rsidR="005C20AD" w:rsidRPr="007F0A12" w:rsidRDefault="005C20AD" w:rsidP="000B5B0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115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38" o:spid="_x0000_s1116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_x0000_s111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5Vh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Wx8Uv8ATJ/AgAA//8DAFBLAQItABQABgAIAAAAIQDb4fbL7gAAAIUBAAATAAAAAAAAAAAAAAAA&#10;AAAAAABbQ29udGVudF9UeXBlc10ueG1sUEsBAi0AFAAGAAgAAAAhAFr0LFu/AAAAFQEAAAsAAAAA&#10;AAAAAAAAAAAAHwEAAF9yZWxzLy5yZWxzUEsBAi0AFAAGAAgAAAAhALjHlWHBAAAA2wAAAA8AAAAA&#10;AAAAAAAAAAAABwIAAGRycy9kb3ducmV2LnhtbFBLBQYAAAAAAwADALcAAAD1AgAAAAA=&#10;">
                      <v:textbox inset="5.85pt,.7pt,5.85pt,.7pt">
                        <w:txbxContent>
                          <w:p w:rsidR="005C20AD" w:rsidRPr="000B5B01" w:rsidRDefault="005C20AD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11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" fillcolor="#c9f">
                      <v:textbox inset="5.85pt,.7pt,5.85pt,.7pt">
                        <w:txbxContent>
                          <w:p w:rsidR="005C20AD" w:rsidRPr="007F0A12" w:rsidRDefault="005C20AD" w:rsidP="000B5B0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119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42" o:spid="_x0000_s112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">
                      <v:textbox inset="5.85pt,.7pt,5.85pt,.7pt">
                        <w:txbxContent>
                          <w:p w:rsidR="005C20AD" w:rsidRPr="000B5B01" w:rsidRDefault="005C20AD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F10637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F10637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12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YTS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SuDvS/gBMnsBAAD//wMAUEsBAi0AFAAGAAgAAAAhANvh9svuAAAAhQEAABMAAAAAAAAAAAAAAAAA&#10;AAAAAFtDb250ZW50X1R5cGVzXS54bWxQSwECLQAUAAYACAAAACEAWvQsW78AAAAVAQAACwAAAAAA&#10;AAAAAAAAAAAfAQAAX3JlbHMvLnJlbHNQSwECLQAUAAYACAAAACEAICmE0sAAAADbAAAADwAAAAAA&#10;AAAAAAAAAAAHAgAAZHJzL2Rvd25yZXYueG1sUEsFBgAAAAADAAMAtwAAAPQCAAAAAA==&#10;" fillcolor="#c9f">
                      <v:textbox inset="5.85pt,.7pt,5.85pt,.7pt">
                        <w:txbxContent>
                          <w:p w:rsidR="005C20AD" w:rsidRPr="007F0A12" w:rsidRDefault="005C20AD" w:rsidP="000B5B0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122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" strokecolor="#333" strokeweight="1.5pt"/>
                <v:line id="Line 51" o:spid="_x0000_s1123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/v:group>
              <v:group id="Group 71" o:spid="_x0000_s1124" style="position:absolute;left:736;top:2333;width:15373;height:8790" coordorigin="736,2333" coordsize="15373,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group id="Group 59" o:spid="_x0000_s1125" style="position:absolute;left:736;top:2333;width:15373;height:8790" coordorigin="736,2333" coordsize="15373,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Rectangle 57" o:spid="_x0000_s1126" style="position:absolute;left:746;top:2333;width:15360;height:8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" filled="f" strokeweight="1.5pt">
                    <v:textbox inset="0,.7pt,0,.7pt"/>
                  </v:rect>
                  <v:line id="Line 58" o:spid="_x0000_s1127" style="position:absolute;visibility:visible;mso-wrap-style:square" from="736,2922" to="16109,2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kQI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" strokeweight="1.5pt"/>
                </v:group>
                <v:group id="Group 70" o:spid="_x0000_s1128" style="position:absolute;left:1448;top:2922;width:3982;height:7911" coordorigin="1448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Rectangle 62" o:spid="_x0000_s1129" style="position:absolute;left:1448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" filled="f">
                    <v:textbox inset="0,.7pt,0,.7pt"/>
                  </v:rect>
                  <v:shape id="Text Box 65" o:spid="_x0000_s1130" type="#_x0000_t202" style="position:absolute;left:1448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" filled="f" stroked="f">
                    <v:textbox inset="0,2.05mm,0,.7pt">
                      <w:txbxContent>
                        <w:p w:rsidR="005C20AD" w:rsidRPr="00997637" w:rsidRDefault="005C20AD" w:rsidP="00F5329B">
                          <w:pPr>
                            <w:jc w:val="center"/>
                            <w:rPr>
                              <w:rFonts w:hint="eastAsia"/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INPUT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入力）</w:t>
                          </w:r>
                        </w:p>
                      </w:txbxContent>
                    </v:textbox>
                  </v:shape>
                </v:group>
                <v:group id="Group 69" o:spid="_x0000_s1131" style="position:absolute;left:6425;top:2922;width:3982;height:7911" coordorigin="6425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ctangle 63" o:spid="_x0000_s1132" style="position:absolute;left:6425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  <v:textbox inset="0,.7pt,0,.7pt"/>
                  </v:rect>
                  <v:shape id="Text Box 66" o:spid="_x0000_s1133" type="#_x0000_t202" style="position:absolute;left:6425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" filled="f" stroked="f">
                    <v:textbox inset="0,2.05mm,0,.7pt">
                      <w:txbxContent>
                        <w:p w:rsidR="005C20AD" w:rsidRPr="00997637" w:rsidRDefault="005C20AD" w:rsidP="00F5329B">
                          <w:pPr>
                            <w:jc w:val="center"/>
                            <w:rPr>
                              <w:rFonts w:hint="eastAsia"/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PROCESS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処理）</w:t>
                          </w:r>
                        </w:p>
                      </w:txbxContent>
                    </v:textbox>
                  </v:shape>
                </v:group>
                <v:group id="Group 68" o:spid="_x0000_s1134" style="position:absolute;left:11403;top:2922;width:3982;height:7911" coordorigin="11403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64" o:spid="_x0000_s1135" style="position:absolute;left:11403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" filled="f">
                    <v:textbox inset="0,.7pt,0,.7pt"/>
                  </v:rect>
                  <v:shape id="Text Box 67" o:spid="_x0000_s1136" type="#_x0000_t202" style="position:absolute;left:11403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" filled="f" stroked="f">
                    <v:textbox inset="0,2.05mm,0,.7pt">
                      <w:txbxContent>
                        <w:p w:rsidR="005C20AD" w:rsidRPr="00997637" w:rsidRDefault="005C20AD" w:rsidP="00F5329B">
                          <w:pPr>
                            <w:jc w:val="center"/>
                            <w:rPr>
                              <w:rFonts w:hint="eastAsia"/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OUTPUT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出力）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E7"/>
    <w:rsid w:val="000B5B01"/>
    <w:rsid w:val="000E03F1"/>
    <w:rsid w:val="001529A6"/>
    <w:rsid w:val="001C379B"/>
    <w:rsid w:val="001E1C63"/>
    <w:rsid w:val="00213DBA"/>
    <w:rsid w:val="00273989"/>
    <w:rsid w:val="002D4A47"/>
    <w:rsid w:val="00360FA8"/>
    <w:rsid w:val="003915B0"/>
    <w:rsid w:val="003938E7"/>
    <w:rsid w:val="004D154E"/>
    <w:rsid w:val="0056717A"/>
    <w:rsid w:val="005C20AD"/>
    <w:rsid w:val="005C5806"/>
    <w:rsid w:val="006051EF"/>
    <w:rsid w:val="006536E8"/>
    <w:rsid w:val="0071453F"/>
    <w:rsid w:val="00730FB8"/>
    <w:rsid w:val="00732F70"/>
    <w:rsid w:val="00744655"/>
    <w:rsid w:val="00794169"/>
    <w:rsid w:val="007B68A8"/>
    <w:rsid w:val="007F0A12"/>
    <w:rsid w:val="008073C7"/>
    <w:rsid w:val="00833821"/>
    <w:rsid w:val="008374BA"/>
    <w:rsid w:val="009641C7"/>
    <w:rsid w:val="0097323C"/>
    <w:rsid w:val="00976CEA"/>
    <w:rsid w:val="0098594D"/>
    <w:rsid w:val="00997637"/>
    <w:rsid w:val="00AD7689"/>
    <w:rsid w:val="00AF4CC2"/>
    <w:rsid w:val="00B278EC"/>
    <w:rsid w:val="00B50AD2"/>
    <w:rsid w:val="00BD41FD"/>
    <w:rsid w:val="00C152FA"/>
    <w:rsid w:val="00CB438A"/>
    <w:rsid w:val="00DE1FDA"/>
    <w:rsid w:val="00F10637"/>
    <w:rsid w:val="00F5329B"/>
    <w:rsid w:val="00FA1286"/>
    <w:rsid w:val="00FE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  <o:colormru v:ext="edit" colors="#ffc"/>
    </o:shapedefaults>
    <o:shapelayout v:ext="edit">
      <o:idmap v:ext="edit" data="1"/>
    </o:shapelayout>
  </w:shapeDefaults>
  <w:decimalSymbol w:val="."/>
  <w:listSeparator w:val=","/>
  <w14:docId w14:val="254C172B"/>
  <w15:chartTrackingRefBased/>
  <w15:docId w15:val="{C97A52F9-EADD-43F3-B82C-919E3AFB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9_&#32207;&#25324;&#12480;&#12452;&#12516;&#12464;&#12521;&#12512;\&#32207;&#25324;&#12480;&#12452;&#12516;&#12464;&#12521;&#12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総括ダイヤグラム.dot</Template>
  <TotalTime>113</TotalTime>
  <Pages>4</Pages>
  <Words>22</Words>
  <Characters>132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総括ダイヤグラム</vt:lpstr>
      <vt:lpstr>９</vt:lpstr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総括ダイヤグラム</dc:title>
  <dc:subject/>
  <dc:creator>Windows ユーザー</dc:creator>
  <cp:keywords/>
  <dc:description/>
  <cp:lastModifiedBy>Windows ユーザー</cp:lastModifiedBy>
  <cp:revision>5</cp:revision>
  <cp:lastPrinted>2006-06-21T09:45:00Z</cp:lastPrinted>
  <dcterms:created xsi:type="dcterms:W3CDTF">2018-07-19T11:22:00Z</dcterms:created>
  <dcterms:modified xsi:type="dcterms:W3CDTF">2018-07-19T13:17:00Z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