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A5260C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3.0 </w:t>
      </w:r>
      <w:r>
        <w:rPr>
          <w:rFonts w:hint="eastAsia"/>
          <w:sz w:val="28"/>
          <w:szCs w:val="28"/>
        </w:rPr>
        <w:t>出品・売却</w: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377190</wp:posOffset>
                </wp:positionV>
                <wp:extent cx="1066800" cy="340995"/>
                <wp:effectExtent l="3175" t="3810" r="0" b="0"/>
                <wp:wrapNone/>
                <wp:docPr id="1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A6999" w:rsidRPr="006051EF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29.7pt;width:84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89+AIAAH8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" filled="f" stroked="f">
                <v:textbox inset="1mm,.05mm,0,0">
                  <w:txbxContent>
                    <w:p w:rsidR="00B278EC" w:rsidRDefault="007A6999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A6999" w:rsidRPr="006051EF" w:rsidRDefault="007A6999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339090</wp:posOffset>
                </wp:positionV>
                <wp:extent cx="1066800" cy="408940"/>
                <wp:effectExtent l="3175" t="3810" r="0" b="0"/>
                <wp:wrapNone/>
                <wp:docPr id="1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6051EF" w:rsidRPr="006051EF" w:rsidRDefault="007A699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41.75pt;margin-top:26.7pt;width:84pt;height:32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Jy+gIAAIU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" filled="f" stroked="f">
                <v:textbox inset="1mm,.05mm,0,0">
                  <w:txbxContent>
                    <w:p w:rsidR="007A6999" w:rsidRDefault="007A699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6051EF" w:rsidRPr="006051EF" w:rsidRDefault="007A6999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7649210</wp:posOffset>
                </wp:positionH>
                <wp:positionV relativeFrom="paragraph">
                  <wp:posOffset>249555</wp:posOffset>
                </wp:positionV>
                <wp:extent cx="533400" cy="280035"/>
                <wp:effectExtent l="13335" t="10160" r="5715" b="5080"/>
                <wp:wrapNone/>
                <wp:docPr id="1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A378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2.3pt;margin-top:19.6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2jm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Z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177165</wp:posOffset>
            </wp:positionV>
            <wp:extent cx="533400" cy="314325"/>
            <wp:effectExtent l="0" t="0" r="0" b="0"/>
            <wp:wrapNone/>
            <wp:docPr id="115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1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A6999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A6999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必要書類受注管理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doUpK38DAAAd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">
                  <v:textbox inset="0,.05mm,0,.7pt">
                    <w:txbxContent>
                      <w:p w:rsidR="006051EF" w:rsidRPr="006051EF" w:rsidRDefault="007A6999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">
                  <v:textbox inset="1mm,.05mm,0,0">
                    <w:txbxContent>
                      <w:p w:rsidR="006051EF" w:rsidRPr="006051EF" w:rsidRDefault="007A6999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必要書類受注管理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A6999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938530</wp:posOffset>
                </wp:positionV>
                <wp:extent cx="1897380" cy="258445"/>
                <wp:effectExtent l="4445" t="4445" r="3175" b="3810"/>
                <wp:wrapNone/>
                <wp:docPr id="1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left:0;text-align:left;margin-left:550.6pt;margin-top:73.9pt;width:149.4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6621780</wp:posOffset>
                </wp:positionH>
                <wp:positionV relativeFrom="paragraph">
                  <wp:posOffset>400685</wp:posOffset>
                </wp:positionV>
                <wp:extent cx="1066800" cy="340995"/>
                <wp:effectExtent l="0" t="0" r="4445" b="1905"/>
                <wp:wrapNone/>
                <wp:docPr id="1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left:0;text-align:left;margin-left:521.4pt;margin-top:31.55pt;width:8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771525</wp:posOffset>
                </wp:positionV>
                <wp:extent cx="1600200" cy="0"/>
                <wp:effectExtent l="5080" t="56515" r="23495" b="57785"/>
                <wp:wrapNone/>
                <wp:docPr id="10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F4E1" id="Line 4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15pt,60.75pt" to="579.1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771525</wp:posOffset>
                </wp:positionV>
                <wp:extent cx="1600200" cy="0"/>
                <wp:effectExtent l="5080" t="56515" r="23495" b="57785"/>
                <wp:wrapNone/>
                <wp:docPr id="10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A045" id="Line 3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60.75pt" to="290.4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au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FRpK00KRHLhmarhw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7603490</wp:posOffset>
                </wp:positionH>
                <wp:positionV relativeFrom="paragraph">
                  <wp:posOffset>645160</wp:posOffset>
                </wp:positionV>
                <wp:extent cx="533400" cy="280035"/>
                <wp:effectExtent l="5715" t="6350" r="13335" b="8890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B75A3" id="AutoShape 38" o:spid="_x0000_s1026" type="#_x0000_t133" style="position:absolute;left:0;text-align:left;margin-left:598.7pt;margin-top:50.8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Fj6bgt8AAAAN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362585</wp:posOffset>
                </wp:positionV>
                <wp:extent cx="1066800" cy="408940"/>
                <wp:effectExtent l="0" t="0" r="4445" b="635"/>
                <wp:wrapNone/>
                <wp:docPr id="10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138.15pt;margin-top:28.55pt;width:84pt;height:3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678180</wp:posOffset>
                </wp:positionV>
                <wp:extent cx="1838960" cy="191135"/>
                <wp:effectExtent l="8890" t="10795" r="9525" b="7620"/>
                <wp:wrapNone/>
                <wp:docPr id="10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価格設定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4" style="position:absolute;left:0;text-align:left;margin-left:301.2pt;margin-top:53.4pt;width:144.8pt;height:15.05pt;z-index:251665408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pgfgMAACALAAAOAAAAZHJzL2Uyb0RvYy54bWzsVttu2zAMfR+wfxD0nvqWxI5Rd2izpBiw&#10;S4Fu2LNiy7YwW/IkpXY37N9HSXGape3u2NMcwKZEiSIPyR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">
                <v:shape id="Text Box 35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Ws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nZ&#10;CF7PpAvk/AkAAP//AwBQSwECLQAUAAYACAAAACEA2+H2y+4AAACFAQAAEwAAAAAAAAAAAAAAAAAA&#10;AAAAW0NvbnRlbnRfVHlwZXNdLnhtbFBLAQItABQABgAIAAAAIQBa9CxbvwAAABUBAAALAAAAAAAA&#10;AAAAAAAAAB8BAABfcmVscy8ucmVsc1BLAQItABQABgAIAAAAIQCl4hWsvwAAANw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k4wwAAANwAAAAPAAAAZHJzL2Rvd25yZXYueG1sRE9NawIx&#10;EL0L/Q9hCl5Ek4rY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4DHJOMMAAADcAAAADwAA&#10;AAAAAAAAAAAAAAAHAgAAZHJzL2Rvd25yZXYueG1sUEsFBgAAAAADAAMAtwAAAPcCAAAAAA==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価格設定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856615</wp:posOffset>
                </wp:positionV>
                <wp:extent cx="1206500" cy="205105"/>
                <wp:effectExtent l="4445" t="0" r="0" b="0"/>
                <wp:wrapNone/>
                <wp:docPr id="10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希望価格設定画面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82.6pt;margin-top:67.45pt;width:95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希望価格設定画面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157480</wp:posOffset>
                </wp:positionV>
                <wp:extent cx="1206500" cy="205105"/>
                <wp:effectExtent l="3810" t="4445" r="0" b="0"/>
                <wp:wrapNone/>
                <wp:docPr id="10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スキャナー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84.8pt;margin-top:12.4pt;width:95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スキャナー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7038340</wp:posOffset>
                </wp:positionH>
                <wp:positionV relativeFrom="paragraph">
                  <wp:posOffset>170815</wp:posOffset>
                </wp:positionV>
                <wp:extent cx="1897380" cy="258445"/>
                <wp:effectExtent l="2540" t="0" r="0" b="0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554.2pt;margin-top:13.45pt;width:149.4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" filled="f" stroked="f">
                <v:textbox inset="1mm,.05mm,0,0">
                  <w:txbxContent>
                    <w:p w:rsidR="00B278EC" w:rsidRPr="006051EF" w:rsidRDefault="007A6999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9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EE03A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kT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9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3931D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ee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FRQp56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78740</wp:posOffset>
            </wp:positionV>
            <wp:extent cx="466725" cy="373380"/>
            <wp:effectExtent l="0" t="0" r="0" b="0"/>
            <wp:wrapNone/>
            <wp:docPr id="95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21" w:rsidRDefault="00833821" w:rsidP="00B278EC">
      <w:pPr>
        <w:jc w:val="left"/>
        <w:rPr>
          <w:sz w:val="28"/>
          <w:szCs w:val="28"/>
        </w:rPr>
      </w:pP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6568440</wp:posOffset>
                </wp:positionH>
                <wp:positionV relativeFrom="paragraph">
                  <wp:posOffset>55245</wp:posOffset>
                </wp:positionV>
                <wp:extent cx="1010920" cy="396875"/>
                <wp:effectExtent l="0" t="0" r="0" b="3810"/>
                <wp:wrapNone/>
                <wp:docPr id="9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margin-left:517.2pt;margin-top:4.35pt;width:79.6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7614285</wp:posOffset>
            </wp:positionH>
            <wp:positionV relativeFrom="paragraph">
              <wp:posOffset>280035</wp:posOffset>
            </wp:positionV>
            <wp:extent cx="466725" cy="373380"/>
            <wp:effectExtent l="0" t="0" r="0" b="0"/>
            <wp:wrapNone/>
            <wp:docPr id="92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422910</wp:posOffset>
                </wp:positionV>
                <wp:extent cx="1838960" cy="191135"/>
                <wp:effectExtent l="7620" t="5080" r="10795" b="13335"/>
                <wp:wrapNone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売注残一覧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1" style="position:absolute;margin-left:302.6pt;margin-top:33.3pt;width:144.8pt;height:15.05pt;z-index:2516787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">
                <v:shape id="Text Box 51" o:spid="_x0000_s104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4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売注残一覧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476885</wp:posOffset>
                </wp:positionV>
                <wp:extent cx="1600200" cy="0"/>
                <wp:effectExtent l="6350" t="59055" r="22225" b="55245"/>
                <wp:wrapNone/>
                <wp:docPr id="8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D575A" id="Line 4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5pt,37.55pt" to="291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280035</wp:posOffset>
                </wp:positionV>
                <wp:extent cx="533400" cy="280035"/>
                <wp:effectExtent l="12065" t="5080" r="6985" b="10160"/>
                <wp:wrapNone/>
                <wp:docPr id="8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D7FC4" id="AutoShape 46" o:spid="_x0000_s1026" type="#_x0000_t133" style="position:absolute;left:0;text-align:left;margin-left:106.45pt;margin-top:22.05pt;width:42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o1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6850380</wp:posOffset>
                </wp:positionH>
                <wp:positionV relativeFrom="paragraph">
                  <wp:posOffset>732790</wp:posOffset>
                </wp:positionV>
                <wp:extent cx="1897380" cy="258445"/>
                <wp:effectExtent l="0" t="635" r="2540" b="0"/>
                <wp:wrapNone/>
                <wp:docPr id="8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売注残一覧画面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margin-left:539.4pt;margin-top:57.7pt;width:149.4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売注残一覧画面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523240</wp:posOffset>
                </wp:positionV>
                <wp:extent cx="1600200" cy="0"/>
                <wp:effectExtent l="8255" t="57785" r="20320" b="56515"/>
                <wp:wrapNone/>
                <wp:docPr id="8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A78F1" id="Line 5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9pt,41.2pt" to="583.9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629285</wp:posOffset>
                </wp:positionV>
                <wp:extent cx="1206500" cy="205105"/>
                <wp:effectExtent l="0" t="1905" r="0" b="2540"/>
                <wp:wrapNone/>
                <wp:docPr id="8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売注文台帳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5" type="#_x0000_t202" style="position:absolute;margin-left:79.85pt;margin-top:49.55pt;width:95pt;height:1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売注文台帳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78105</wp:posOffset>
                </wp:positionV>
                <wp:extent cx="1066800" cy="386715"/>
                <wp:effectExtent l="3810" t="3175" r="0" b="635"/>
                <wp:wrapNone/>
                <wp:docPr id="8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売注残一覧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153.8pt;margin-top:6.15pt;width:84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B0+Q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売注残一覧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6500495</wp:posOffset>
                </wp:positionH>
                <wp:positionV relativeFrom="paragraph">
                  <wp:posOffset>170180</wp:posOffset>
                </wp:positionV>
                <wp:extent cx="1066800" cy="408940"/>
                <wp:effectExtent l="0" t="1270" r="1905" b="0"/>
                <wp:wrapNone/>
                <wp:docPr id="8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7" type="#_x0000_t202" style="position:absolute;margin-left:511.85pt;margin-top:13.4pt;width:84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7567295</wp:posOffset>
                </wp:positionH>
                <wp:positionV relativeFrom="paragraph">
                  <wp:posOffset>309880</wp:posOffset>
                </wp:positionV>
                <wp:extent cx="533400" cy="280035"/>
                <wp:effectExtent l="7620" t="7620" r="11430" b="7620"/>
                <wp:wrapNone/>
                <wp:docPr id="8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2E31" id="AutoShape 65" o:spid="_x0000_s1026" type="#_x0000_t133" style="position:absolute;left:0;text-align:left;margin-left:595.85pt;margin-top:24.4pt;width:42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180975</wp:posOffset>
                </wp:positionV>
                <wp:extent cx="1066800" cy="408940"/>
                <wp:effectExtent l="0" t="2540" r="2540" b="0"/>
                <wp:wrapNone/>
                <wp:docPr id="7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margin-left:149.55pt;margin-top:14.25pt;width:84pt;height:3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JN/AIAAIY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295910</wp:posOffset>
            </wp:positionV>
            <wp:extent cx="466725" cy="373380"/>
            <wp:effectExtent l="0" t="0" r="0" b="0"/>
            <wp:wrapNone/>
            <wp:docPr id="78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7052310</wp:posOffset>
                </wp:positionH>
                <wp:positionV relativeFrom="paragraph">
                  <wp:posOffset>693420</wp:posOffset>
                </wp:positionV>
                <wp:extent cx="1897380" cy="258445"/>
                <wp:effectExtent l="0" t="635" r="635" b="0"/>
                <wp:wrapNone/>
                <wp:docPr id="7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555.3pt;margin-top:54.6pt;width:149.4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Xo+g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717550</wp:posOffset>
                </wp:positionV>
                <wp:extent cx="1206500" cy="205105"/>
                <wp:effectExtent l="3175" t="0" r="0" b="0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希望価格変更画面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86.25pt;margin-top:56.5pt;width:95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希望価格変更画面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630555</wp:posOffset>
                </wp:positionV>
                <wp:extent cx="1600200" cy="0"/>
                <wp:effectExtent l="12700" t="61595" r="15875" b="52705"/>
                <wp:wrapNone/>
                <wp:docPr id="7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6096A" id="Line 6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49.65pt" to="58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669290</wp:posOffset>
                </wp:positionV>
                <wp:extent cx="1600200" cy="0"/>
                <wp:effectExtent l="12700" t="52705" r="15875" b="61595"/>
                <wp:wrapNone/>
                <wp:docPr id="7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AE759" id="Line 6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52.7pt" to="29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546100</wp:posOffset>
                </wp:positionV>
                <wp:extent cx="1838960" cy="191135"/>
                <wp:effectExtent l="6985" t="5715" r="11430" b="12700"/>
                <wp:wrapNone/>
                <wp:docPr id="7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希望価格変更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51" style="position:absolute;margin-left:302.55pt;margin-top:43pt;width:144.8pt;height:15.05pt;z-index:25168384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">
                <v:shape id="Text Box 58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59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希望価格変更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346075</wp:posOffset>
                </wp:positionV>
                <wp:extent cx="1897380" cy="504190"/>
                <wp:effectExtent l="0" t="1270" r="0" b="0"/>
                <wp:wrapNone/>
                <wp:docPr id="6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関連書類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4" type="#_x0000_t202" style="position:absolute;margin-left:120.5pt;margin-top:27.25pt;width:149.4pt;height:3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G3/gIAAIc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関連書類</w:t>
                      </w:r>
                    </w:p>
                  </w:txbxContent>
                </v:textbox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367665</wp:posOffset>
                </wp:positionV>
                <wp:extent cx="1672590" cy="483235"/>
                <wp:effectExtent l="10160" t="13970" r="22225" b="55245"/>
                <wp:wrapNone/>
                <wp:docPr id="6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2590" cy="4832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41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1" o:spid="_x0000_s1026" type="#_x0000_t34" style="position:absolute;left:0;text-align:left;margin-left:176.8pt;margin-top:28.95pt;width:131.7pt;height:3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136525</wp:posOffset>
                </wp:positionV>
                <wp:extent cx="533400" cy="280035"/>
                <wp:effectExtent l="12065" t="11430" r="6985" b="13335"/>
                <wp:wrapNone/>
                <wp:docPr id="6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D948" id="AutoShape 99" o:spid="_x0000_s1026" type="#_x0000_t133" style="position:absolute;left:0;text-align:left;margin-left:125.95pt;margin-top:10.75pt;width:42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7762875</wp:posOffset>
            </wp:positionH>
            <wp:positionV relativeFrom="paragraph">
              <wp:posOffset>222885</wp:posOffset>
            </wp:positionV>
            <wp:extent cx="533400" cy="314325"/>
            <wp:effectExtent l="0" t="0" r="0" b="0"/>
            <wp:wrapNone/>
            <wp:docPr id="113" name="図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69850</wp:posOffset>
                </wp:positionV>
                <wp:extent cx="1897380" cy="408940"/>
                <wp:effectExtent l="635" t="2540" r="0" b="0"/>
                <wp:wrapNone/>
                <wp:docPr id="6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5" type="#_x0000_t202" style="position:absolute;margin-left:64.3pt;margin-top:5.5pt;width:149.4pt;height:3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165100</wp:posOffset>
                </wp:positionV>
                <wp:extent cx="1897380" cy="275590"/>
                <wp:effectExtent l="3175" t="3175" r="4445" b="0"/>
                <wp:wrapNone/>
                <wp:docPr id="6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6" type="#_x0000_t202" style="position:absolute;margin-left:558.75pt;margin-top:13pt;width:149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請求書発行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29845</wp:posOffset>
                </wp:positionV>
                <wp:extent cx="1897380" cy="275590"/>
                <wp:effectExtent l="0" t="1270" r="0" b="0"/>
                <wp:wrapNone/>
                <wp:docPr id="6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7" type="#_x0000_t202" style="position:absolute;margin-left:480.35pt;margin-top:2.35pt;width:149.4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29845</wp:posOffset>
                </wp:positionV>
                <wp:extent cx="1897380" cy="326390"/>
                <wp:effectExtent l="0" t="1270" r="0" b="0"/>
                <wp:wrapNone/>
                <wp:docPr id="6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8" type="#_x0000_t202" style="position:absolute;margin-left:127.1pt;margin-top:2.35pt;width:149.4pt;height:2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269875</wp:posOffset>
                </wp:positionV>
                <wp:extent cx="1600200" cy="0"/>
                <wp:effectExtent l="8890" t="60325" r="19685" b="53975"/>
                <wp:wrapNone/>
                <wp:docPr id="6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5C5DC" id="Line 98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21.25pt" to="593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DsoQ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165100</wp:posOffset>
                </wp:positionV>
                <wp:extent cx="1838960" cy="191135"/>
                <wp:effectExtent l="11430" t="12700" r="6985" b="5715"/>
                <wp:wrapNone/>
                <wp:docPr id="5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諸経費請求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59" style="position:absolute;margin-left:314.15pt;margin-top:13pt;width:144.8pt;height:15.05pt;z-index:251722752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">
                <v:shape id="Text Box 96" o:spid="_x0000_s106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97" o:spid="_x0000_s106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諸経費請求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237490</wp:posOffset>
                </wp:positionV>
                <wp:extent cx="1680210" cy="0"/>
                <wp:effectExtent l="10160" t="56515" r="14605" b="57785"/>
                <wp:wrapNone/>
                <wp:docPr id="5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02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13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left:0;text-align:left;margin-left:176.8pt;margin-top:18.7pt;width:132.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133350</wp:posOffset>
                </wp:positionV>
                <wp:extent cx="533400" cy="280035"/>
                <wp:effectExtent l="12065" t="9525" r="6985" b="5715"/>
                <wp:wrapNone/>
                <wp:docPr id="5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8358" id="AutoShape 102" o:spid="_x0000_s1026" type="#_x0000_t133" style="position:absolute;left:0;text-align:left;margin-left:125.95pt;margin-top:10.5pt;width:42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48uwIAAIY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460375</wp:posOffset>
                </wp:positionV>
                <wp:extent cx="1206500" cy="205105"/>
                <wp:effectExtent l="0" t="3175" r="0" b="1270"/>
                <wp:wrapNone/>
                <wp:docPr id="5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62" type="#_x0000_t202" style="position:absolute;margin-left:100.65pt;margin-top:36.25pt;width:9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顧客情報台帳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815975</wp:posOffset>
                </wp:positionV>
                <wp:extent cx="533400" cy="280035"/>
                <wp:effectExtent l="12065" t="6350" r="6985" b="8890"/>
                <wp:wrapNone/>
                <wp:docPr id="5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7F4A4" id="AutoShape 105" o:spid="_x0000_s1026" type="#_x0000_t133" style="position:absolute;left:0;text-align:left;margin-left:125.95pt;margin-top:64.2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I9vA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1166495</wp:posOffset>
                </wp:positionV>
                <wp:extent cx="1206500" cy="205105"/>
                <wp:effectExtent l="0" t="4445" r="0" b="0"/>
                <wp:wrapNone/>
                <wp:docPr id="5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注文状況管理台帳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3" type="#_x0000_t202" style="position:absolute;margin-left:99.3pt;margin-top:91.85pt;width:95pt;height:16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注文状況管理台帳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269875</wp:posOffset>
                </wp:positionV>
                <wp:extent cx="1897380" cy="419735"/>
                <wp:effectExtent l="2540" t="3810" r="0" b="0"/>
                <wp:wrapNone/>
                <wp:docPr id="5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注文状況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4" type="#_x0000_t202" style="position:absolute;margin-left:125.95pt;margin-top:21.25pt;width:149.4pt;height:3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注文状況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41275</wp:posOffset>
                </wp:positionV>
                <wp:extent cx="1701800" cy="570230"/>
                <wp:effectExtent l="9525" t="60960" r="22225" b="6985"/>
                <wp:wrapNone/>
                <wp:docPr id="52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1800" cy="570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AA8F" id="AutoShape 108" o:spid="_x0000_s1026" type="#_x0000_t34" style="position:absolute;left:0;text-align:left;margin-left:174.5pt;margin-top:3.25pt;width:134pt;height:44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">
                <v:stroke endarrow="block"/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B278EC" w:rsidRPr="006051EF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6376035</wp:posOffset>
                </wp:positionV>
                <wp:extent cx="1266825" cy="210820"/>
                <wp:effectExtent l="0" t="0" r="0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受注状況</w:t>
                            </w:r>
                            <w: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5" type="#_x0000_t202" style="position:absolute;margin-left:123.35pt;margin-top:502.05pt;width:99.75pt;height:1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受注状況</w:t>
                      </w:r>
                      <w:r>
                        <w:t>管理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6094730</wp:posOffset>
                </wp:positionV>
                <wp:extent cx="533400" cy="280035"/>
                <wp:effectExtent l="0" t="0" r="0" b="5715"/>
                <wp:wrapNone/>
                <wp:docPr id="5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986D" id="AutoShape 53" o:spid="_x0000_s1026" type="#_x0000_t133" style="position:absolute;left:0;text-align:left;margin-left:152.15pt;margin-top:479.9pt;width:42pt;height:2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2A" w:rsidRDefault="00345F2A" w:rsidP="00273989">
      <w:pPr>
        <w:pStyle w:val="a3"/>
      </w:pPr>
      <w:r>
        <w:separator/>
      </w:r>
    </w:p>
  </w:endnote>
  <w:endnote w:type="continuationSeparator" w:id="0">
    <w:p w:rsidR="00345F2A" w:rsidRDefault="00345F2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7A699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345F2A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A5260C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A5260C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2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A5260C">
                        <w:rPr>
                          <w:rFonts w:hint="eastAsia"/>
                          <w:noProof/>
                        </w:rPr>
                        <w:t>文書</w:t>
                      </w:r>
                      <w:r w:rsidR="00A5260C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2A" w:rsidRDefault="00345F2A" w:rsidP="00273989">
      <w:pPr>
        <w:pStyle w:val="a3"/>
      </w:pPr>
      <w:r>
        <w:separator/>
      </w:r>
    </w:p>
  </w:footnote>
  <w:footnote w:type="continuationSeparator" w:id="0">
    <w:p w:rsidR="00345F2A" w:rsidRDefault="00345F2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7A699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4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5260C" w:rsidRDefault="00A5260C" w:rsidP="00730FB8">
                              <w:pPr>
                                <w:jc w:val="left"/>
                                <w:rPr>
                                  <w:sz w:val="36"/>
                                  <w:szCs w:val="22"/>
                                </w:rPr>
                              </w:pPr>
                              <w:r w:rsidRPr="00A5260C">
                                <w:rPr>
                                  <w:rFonts w:hint="eastAsia"/>
                                  <w:sz w:val="22"/>
                                  <w:szCs w:val="17"/>
                                </w:rPr>
                                <w:t>スグクル社</w:t>
                              </w:r>
                              <w:r w:rsidRPr="00A5260C">
                                <w:rPr>
                                  <w:sz w:val="22"/>
                                  <w:szCs w:val="17"/>
                                </w:rPr>
                                <w:t xml:space="preserve"> </w:t>
                              </w:r>
                              <w:r w:rsidRPr="00A5260C">
                                <w:rPr>
                                  <w:rFonts w:hint="eastAsia"/>
                                  <w:sz w:val="22"/>
                                  <w:szCs w:val="17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5260C" w:rsidRDefault="00A5260C" w:rsidP="00730FB8">
                              <w:pPr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出品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・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1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A5260C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0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5260C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1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3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E20B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E20B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8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6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">
              <v:group id="Group 53" o:spid="_x0000_s106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6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8" o:spid="_x0000_s106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0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  <v:textbox inset="5.85pt,.7pt,5.85pt,.7pt"/>
                    </v:rect>
                    <v:shape id="Text Box 11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7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3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  <v:textbox inset="5.85pt,.7pt,5.85pt,.7pt"/>
                    </v:rect>
                    <v:shape id="Text Box 14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7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7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5260C" w:rsidRDefault="00A5260C" w:rsidP="00730FB8">
                        <w:pPr>
                          <w:jc w:val="left"/>
                          <w:rPr>
                            <w:sz w:val="36"/>
                            <w:szCs w:val="22"/>
                          </w:rPr>
                        </w:pPr>
                        <w:r w:rsidRPr="00A5260C">
                          <w:rPr>
                            <w:rFonts w:hint="eastAsia"/>
                            <w:sz w:val="22"/>
                            <w:szCs w:val="17"/>
                          </w:rPr>
                          <w:t>スグクル社</w:t>
                        </w:r>
                        <w:r w:rsidRPr="00A5260C">
                          <w:rPr>
                            <w:sz w:val="22"/>
                            <w:szCs w:val="17"/>
                          </w:rPr>
                          <w:t xml:space="preserve"> </w:t>
                        </w:r>
                        <w:r w:rsidRPr="00A5260C">
                          <w:rPr>
                            <w:rFonts w:hint="eastAsia"/>
                            <w:sz w:val="22"/>
                            <w:szCs w:val="17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8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  <v:textbox inset="2mm,2.25mm,0,.7pt">
                    <w:txbxContent>
                      <w:p w:rsidR="00273989" w:rsidRPr="00A5260C" w:rsidRDefault="00A5260C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出品</w:t>
                        </w:r>
                        <w:r>
                          <w:rPr>
                            <w:sz w:val="22"/>
                            <w:szCs w:val="22"/>
                          </w:rPr>
                          <w:t>・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売却</w:t>
                        </w:r>
                      </w:p>
                    </w:txbxContent>
                  </v:textbox>
                </v:shape>
                <v:group id="Group 36" o:spid="_x0000_s108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32" o:spid="_x0000_s10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18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  <v:textbox inset="5.85pt,.7pt,5.85pt,.7pt">
                        <w:txbxContent>
                          <w:p w:rsidR="00273989" w:rsidRDefault="00A5260C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34" o:spid="_x0000_s10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8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39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5260C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E20B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E20B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9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  <v:line id="Line 51" o:spid="_x0000_s109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</v:group>
              <v:group id="Group 71" o:spid="_x0000_s109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group id="Group 59" o:spid="_x0000_s110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57" o:spid="_x0000_s110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" filled="f" strokeweight="1.5pt">
                    <v:textbox inset="0,.7pt,0,.7pt"/>
                  </v:rect>
                  <v:line id="Line 58" o:spid="_x0000_s110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</v:group>
                <v:group id="Group 70" o:spid="_x0000_s110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62" o:spid="_x0000_s110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" filled="f">
                    <v:textbox inset="0,.7pt,0,.7pt"/>
                  </v:rect>
                  <v:shape id="Text Box 65" o:spid="_x0000_s110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入力）</w:t>
                          </w:r>
                        </w:p>
                      </w:txbxContent>
                    </v:textbox>
                  </v:shape>
                </v:group>
                <v:group id="Group 69" o:spid="_x0000_s110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63" o:spid="_x0000_s110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" filled="f">
                    <v:textbox inset="0,.7pt,0,.7pt"/>
                  </v:rect>
                  <v:shape id="_x0000_s110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処理）</w:t>
                          </w:r>
                        </w:p>
                      </w:txbxContent>
                    </v:textbox>
                  </v:shape>
                </v:group>
                <v:group id="Group 68" o:spid="_x0000_s110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64" o:spid="_x0000_s111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Jql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FPkmqW+AAAA2wAAAA8AAAAAAAAA&#10;AAAAAAAABwIAAGRycy9kb3ducmV2LnhtbFBLBQYAAAAAAwADALcAAADyAgAAAAA=&#10;" filled="f">
                    <v:textbox inset="0,.7pt,0,.7pt"/>
                  </v:rect>
                  <v:shape id="_x0000_s111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0C"/>
    <w:rsid w:val="000B5B01"/>
    <w:rsid w:val="000E03F1"/>
    <w:rsid w:val="001529A6"/>
    <w:rsid w:val="001C379B"/>
    <w:rsid w:val="00213DBA"/>
    <w:rsid w:val="00273989"/>
    <w:rsid w:val="002D4A47"/>
    <w:rsid w:val="00345F2A"/>
    <w:rsid w:val="00360FA8"/>
    <w:rsid w:val="003915B0"/>
    <w:rsid w:val="003F37C3"/>
    <w:rsid w:val="0056717A"/>
    <w:rsid w:val="005C5806"/>
    <w:rsid w:val="006051EF"/>
    <w:rsid w:val="006536E8"/>
    <w:rsid w:val="0071453F"/>
    <w:rsid w:val="00730FB8"/>
    <w:rsid w:val="00732F70"/>
    <w:rsid w:val="00744655"/>
    <w:rsid w:val="007A6999"/>
    <w:rsid w:val="007B68A8"/>
    <w:rsid w:val="007F0A12"/>
    <w:rsid w:val="00833821"/>
    <w:rsid w:val="008374BA"/>
    <w:rsid w:val="00976CEA"/>
    <w:rsid w:val="0098594D"/>
    <w:rsid w:val="00997637"/>
    <w:rsid w:val="00A5260C"/>
    <w:rsid w:val="00AD7689"/>
    <w:rsid w:val="00AE20B6"/>
    <w:rsid w:val="00AF4CC2"/>
    <w:rsid w:val="00B278EC"/>
    <w:rsid w:val="00B50AD2"/>
    <w:rsid w:val="00BD41FD"/>
    <w:rsid w:val="00C152FA"/>
    <w:rsid w:val="00CB438A"/>
    <w:rsid w:val="00DE1FDA"/>
    <w:rsid w:val="00E30B5E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A96E0E6D-B4DD-49AB-BB00-91E4EBDD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739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2</cp:revision>
  <cp:lastPrinted>2006-06-21T09:45:00Z</cp:lastPrinted>
  <dcterms:created xsi:type="dcterms:W3CDTF">2018-07-18T11:56:00Z</dcterms:created>
  <dcterms:modified xsi:type="dcterms:W3CDTF">2018-07-19T16:03:00Z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