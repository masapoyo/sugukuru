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D76A99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総括ダイヤグラム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D76A99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総括ダイヤグラム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F5F37">
              <w:t>7</w:t>
            </w:r>
            <w:r w:rsidR="000D01B9">
              <w:rPr>
                <w:rFonts w:hint="eastAsia"/>
              </w:rPr>
              <w:t>月</w:t>
            </w:r>
            <w:r w:rsidR="00D76A99">
              <w:rPr>
                <w:rFonts w:hint="eastAsia"/>
              </w:rPr>
              <w:t>2</w:t>
            </w:r>
            <w:r w:rsidR="00D76A99">
              <w:t>0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8814AB" w:rsidP="000D01B9">
            <w:pPr>
              <w:jc w:val="center"/>
            </w:pPr>
            <w:r>
              <w:rPr>
                <w:rFonts w:hint="eastAsia"/>
              </w:rPr>
              <w:t>石田将晃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793" w:rsidRDefault="00571793" w:rsidP="00273989">
      <w:pPr>
        <w:pStyle w:val="a3"/>
      </w:pPr>
      <w:r>
        <w:separator/>
      </w:r>
    </w:p>
  </w:endnote>
  <w:endnote w:type="continuationSeparator" w:id="0">
    <w:p w:rsidR="00571793" w:rsidRDefault="0057179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793" w:rsidRDefault="00571793" w:rsidP="00273989">
      <w:pPr>
        <w:pStyle w:val="a3"/>
      </w:pPr>
      <w:r>
        <w:separator/>
      </w:r>
    </w:p>
  </w:footnote>
  <w:footnote w:type="continuationSeparator" w:id="0">
    <w:p w:rsidR="00571793" w:rsidRDefault="0057179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A6438D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76A9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76A9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A6438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基本設計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A6438D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76A9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76A9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A6438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基本設計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640AC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4F5F37"/>
    <w:rsid w:val="005213F3"/>
    <w:rsid w:val="0056717A"/>
    <w:rsid w:val="00571793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8814AB"/>
    <w:rsid w:val="00A6438D"/>
    <w:rsid w:val="00A91237"/>
    <w:rsid w:val="00AD7689"/>
    <w:rsid w:val="00AF3E8B"/>
    <w:rsid w:val="00B1788F"/>
    <w:rsid w:val="00B52D29"/>
    <w:rsid w:val="00B83F03"/>
    <w:rsid w:val="00BF4D45"/>
    <w:rsid w:val="00C16805"/>
    <w:rsid w:val="00D25985"/>
    <w:rsid w:val="00D76A99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F27D660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Windows ユーザー</cp:lastModifiedBy>
  <cp:revision>7</cp:revision>
  <cp:lastPrinted>2006-06-21T08:27:00Z</cp:lastPrinted>
  <dcterms:created xsi:type="dcterms:W3CDTF">2018-06-07T11:24:00Z</dcterms:created>
  <dcterms:modified xsi:type="dcterms:W3CDTF">2018-07-20T02:04:00Z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