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86440" w:rsidP="006051EF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その他</w:t>
      </w:r>
    </w:p>
    <w:p w:rsidR="006051EF" w:rsidRPr="006051EF" w:rsidRDefault="00D546D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972C1" wp14:editId="04C40E63">
                <wp:simplePos x="0" y="0"/>
                <wp:positionH relativeFrom="column">
                  <wp:posOffset>6658638</wp:posOffset>
                </wp:positionH>
                <wp:positionV relativeFrom="paragraph">
                  <wp:posOffset>371988</wp:posOffset>
                </wp:positionV>
                <wp:extent cx="1066800" cy="343146"/>
                <wp:effectExtent l="0" t="0" r="0" b="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3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Default="00D546D7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</w:t>
                            </w:r>
                          </w:p>
                          <w:p w:rsidR="00B278EC" w:rsidRPr="006051EF" w:rsidRDefault="00D546D7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972C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4.3pt;margin-top:29.3pt;width:8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" filled="f" stroked="f">
                <v:textbox inset="1mm,.05mm,0,0">
                  <w:txbxContent>
                    <w:p w:rsidR="00D546D7" w:rsidRDefault="00D546D7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</w:t>
                      </w:r>
                    </w:p>
                    <w:p w:rsidR="00B278EC" w:rsidRPr="006051EF" w:rsidRDefault="00D546D7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6051EF" w:rsidRPr="006051EF" w:rsidRDefault="00D546D7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11F7A7" wp14:editId="1F56A5ED">
                <wp:simplePos x="0" y="0"/>
                <wp:positionH relativeFrom="column">
                  <wp:posOffset>7774627</wp:posOffset>
                </wp:positionH>
                <wp:positionV relativeFrom="paragraph">
                  <wp:posOffset>121058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A1BD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2.2pt;margin-top:9.5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282A12" wp14:editId="51E2DE7D">
                <wp:simplePos x="0" y="0"/>
                <wp:positionH relativeFrom="column">
                  <wp:posOffset>1622425</wp:posOffset>
                </wp:positionH>
                <wp:positionV relativeFrom="paragraph">
                  <wp:posOffset>111760</wp:posOffset>
                </wp:positionV>
                <wp:extent cx="1244600" cy="250190"/>
                <wp:effectExtent l="0" t="0" r="0" b="1270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193CDE" w:rsidP="006051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お問い合わせ情報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82A12" id="Text Box 9" o:spid="_x0000_s1027" type="#_x0000_t202" style="position:absolute;left:0;text-align:left;margin-left:127.75pt;margin-top:8.8pt;width:98pt;height:19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nM+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193CDE" w:rsidP="006051E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お問い合わせ情報</w:t>
                      </w:r>
                    </w:p>
                  </w:txbxContent>
                </v:textbox>
              </v:shape>
            </w:pict>
          </mc:Fallback>
        </mc:AlternateContent>
      </w:r>
      <w:r w:rsidR="00193CDE">
        <w:rPr>
          <w:noProof/>
        </w:rPr>
        <w:drawing>
          <wp:anchor distT="0" distB="0" distL="114300" distR="114300" simplePos="0" relativeHeight="251655168" behindDoc="0" locked="0" layoutInCell="1" allowOverlap="1" wp14:anchorId="077E351C" wp14:editId="0FC82288">
            <wp:simplePos x="0" y="0"/>
            <wp:positionH relativeFrom="column">
              <wp:posOffset>1264920</wp:posOffset>
            </wp:positionH>
            <wp:positionV relativeFrom="paragraph">
              <wp:posOffset>193675</wp:posOffset>
            </wp:positionV>
            <wp:extent cx="466725" cy="373380"/>
            <wp:effectExtent l="0" t="0" r="0" b="0"/>
            <wp:wrapNone/>
            <wp:docPr id="59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CD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BE16718" wp14:editId="613CB33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193CDE" w:rsidP="006051E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193CDE" w:rsidP="00B278EC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お問い合わせフォーム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16718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KEU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gEB5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XaShFH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">
                  <v:textbox inset="0,.05mm,0,.7pt">
                    <w:txbxContent>
                      <w:p w:rsidR="006051EF" w:rsidRPr="006051EF" w:rsidRDefault="00193CDE" w:rsidP="006051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">
                  <v:textbox inset="1mm,.05mm,0,0">
                    <w:txbxContent>
                      <w:p w:rsidR="006051EF" w:rsidRPr="006051EF" w:rsidRDefault="00193CDE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お問い合わせフォーム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D546D7" w:rsidP="006051EF">
      <w:pPr>
        <w:tabs>
          <w:tab w:val="left" w:pos="3635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471B0" wp14:editId="557A60ED">
                <wp:simplePos x="0" y="0"/>
                <wp:positionH relativeFrom="column">
                  <wp:posOffset>7398972</wp:posOffset>
                </wp:positionH>
                <wp:positionV relativeFrom="paragraph">
                  <wp:posOffset>62174</wp:posOffset>
                </wp:positionV>
                <wp:extent cx="1284027" cy="163774"/>
                <wp:effectExtent l="0" t="0" r="11430" b="8255"/>
                <wp:wrapNone/>
                <wp:docPr id="5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027" cy="163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D546D7" w:rsidP="00B278E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お問い合わせ台帳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71B0" id="Text Box 31" o:spid="_x0000_s1031" type="#_x0000_t202" style="position:absolute;left:0;text-align:left;margin-left:582.6pt;margin-top:4.9pt;width:101.1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" filled="f" stroked="f">
                <v:textbox inset="1mm,.05mm,0,0">
                  <w:txbxContent>
                    <w:p w:rsidR="00B278EC" w:rsidRPr="006051EF" w:rsidRDefault="00D546D7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お問い合わせ台帳</w:t>
                      </w:r>
                    </w:p>
                  </w:txbxContent>
                </v:textbox>
              </v:shap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544D4" wp14:editId="408E65F6">
                <wp:simplePos x="0" y="0"/>
                <wp:positionH relativeFrom="column">
                  <wp:posOffset>889000</wp:posOffset>
                </wp:positionH>
                <wp:positionV relativeFrom="paragraph">
                  <wp:posOffset>220345</wp:posOffset>
                </wp:positionV>
                <wp:extent cx="1598930" cy="222885"/>
                <wp:effectExtent l="0" t="635" r="4445" b="0"/>
                <wp:wrapNone/>
                <wp:docPr id="5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3CDE" w:rsidRPr="006051EF" w:rsidRDefault="00193CDE" w:rsidP="00193C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お問い合わせフォーム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544D4" id="Text Box 32" o:spid="_x0000_s1032" type="#_x0000_t202" style="position:absolute;left:0;text-align:left;margin-left:70pt;margin-top:17.35pt;width:125.9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" filled="f" stroked="f">
                <v:textbox inset="1mm,.05mm,0,0">
                  <w:txbxContent>
                    <w:p w:rsidR="00193CDE" w:rsidRPr="006051EF" w:rsidRDefault="00193CDE" w:rsidP="00193C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お問い合わせフォーム</w:t>
                      </w:r>
                    </w:p>
                  </w:txbxContent>
                </v:textbox>
              </v:shap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A6C41" wp14:editId="0947C3F2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C5810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193CD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34D596" wp14:editId="02F29797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B5FD0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D546D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16C237" wp14:editId="4725860E">
                <wp:simplePos x="0" y="0"/>
                <wp:positionH relativeFrom="column">
                  <wp:posOffset>6563104</wp:posOffset>
                </wp:positionH>
                <wp:positionV relativeFrom="paragraph">
                  <wp:posOffset>300041</wp:posOffset>
                </wp:positionV>
                <wp:extent cx="1066800" cy="179127"/>
                <wp:effectExtent l="0" t="0" r="0" b="1143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返信内容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6C237" id="_x0000_s1033" type="#_x0000_t202" style="position:absolute;margin-left:516.8pt;margin-top:23.65pt;width:84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4V+wIAAIU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5GP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返信内容</w:t>
                      </w:r>
                    </w:p>
                  </w:txbxContent>
                </v:textbox>
              </v:shape>
            </w:pict>
          </mc:Fallback>
        </mc:AlternateContent>
      </w:r>
      <w:r w:rsidRPr="00D546D7">
        <w:rPr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594AB45" wp14:editId="337B23EC">
            <wp:simplePos x="0" y="0"/>
            <wp:positionH relativeFrom="column">
              <wp:posOffset>7691120</wp:posOffset>
            </wp:positionH>
            <wp:positionV relativeFrom="paragraph">
              <wp:posOffset>261023</wp:posOffset>
            </wp:positionV>
            <wp:extent cx="466725" cy="373380"/>
            <wp:effectExtent l="0" t="0" r="0" b="0"/>
            <wp:wrapNone/>
            <wp:docPr id="7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DF4DF" wp14:editId="1647C437">
                <wp:simplePos x="0" y="0"/>
                <wp:positionH relativeFrom="column">
                  <wp:posOffset>1788634</wp:posOffset>
                </wp:positionH>
                <wp:positionV relativeFrom="paragraph">
                  <wp:posOffset>204897</wp:posOffset>
                </wp:positionV>
                <wp:extent cx="1066800" cy="343146"/>
                <wp:effectExtent l="0" t="0" r="0" b="0"/>
                <wp:wrapNone/>
                <wp:docPr id="6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43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Default="00D546D7" w:rsidP="00D546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お問い合わせ</w:t>
                            </w:r>
                          </w:p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F4DF" id="_x0000_s1034" type="#_x0000_t202" style="position:absolute;margin-left:140.85pt;margin-top:16.15pt;width:8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mo+QIAAIU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" filled="f" stroked="f">
                <v:textbox inset="1mm,.05mm,0,0">
                  <w:txbxContent>
                    <w:p w:rsidR="00D546D7" w:rsidRDefault="00D546D7" w:rsidP="00D546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お問い合わせ</w:t>
                      </w:r>
                    </w:p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D546D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F241B" wp14:editId="43590D81">
                <wp:simplePos x="0" y="0"/>
                <wp:positionH relativeFrom="column">
                  <wp:posOffset>819150</wp:posOffset>
                </wp:positionH>
                <wp:positionV relativeFrom="paragraph">
                  <wp:posOffset>339441</wp:posOffset>
                </wp:positionV>
                <wp:extent cx="1284027" cy="163774"/>
                <wp:effectExtent l="0" t="0" r="11430" b="8255"/>
                <wp:wrapNone/>
                <wp:docPr id="6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027" cy="163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お問い合わせ台帳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F241B" id="_x0000_s1035" type="#_x0000_t202" style="position:absolute;margin-left:64.5pt;margin-top:26.75pt;width:101.1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お問い合わせ台帳</w:t>
                      </w:r>
                    </w:p>
                  </w:txbxContent>
                </v:textbox>
              </v:shape>
            </w:pict>
          </mc:Fallback>
        </mc:AlternateContent>
      </w:r>
      <w:r w:rsidRPr="00D546D7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7E4B4" wp14:editId="0EBDBB3D">
                <wp:simplePos x="0" y="0"/>
                <wp:positionH relativeFrom="column">
                  <wp:posOffset>7313732</wp:posOffset>
                </wp:positionH>
                <wp:positionV relativeFrom="paragraph">
                  <wp:posOffset>310070</wp:posOffset>
                </wp:positionV>
                <wp:extent cx="1269242" cy="217814"/>
                <wp:effectExtent l="0" t="0" r="7620" b="10795"/>
                <wp:wrapNone/>
                <wp:docPr id="6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242" cy="217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返信</w:t>
                            </w:r>
                            <w:r>
                              <w:rPr>
                                <w:rFonts w:hint="eastAsia"/>
                              </w:rPr>
                              <w:t>フォーム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7E4B4" id="_x0000_s1036" type="#_x0000_t202" style="position:absolute;margin-left:575.9pt;margin-top:24.4pt;width:99.95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z1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返信</w:t>
                      </w:r>
                      <w:r>
                        <w:rPr>
                          <w:rFonts w:hint="eastAsia"/>
                        </w:rPr>
                        <w:t>フォーム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C4D194" wp14:editId="5CA8DA01">
                <wp:simplePos x="0" y="0"/>
                <wp:positionH relativeFrom="column">
                  <wp:posOffset>5814382</wp:posOffset>
                </wp:positionH>
                <wp:positionV relativeFrom="paragraph">
                  <wp:posOffset>134070</wp:posOffset>
                </wp:positionV>
                <wp:extent cx="1600200" cy="0"/>
                <wp:effectExtent l="12700" t="60325" r="15875" b="53975"/>
                <wp:wrapNone/>
                <wp:docPr id="6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94FB4" id="Line 2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10.55pt" to="583.8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qAoA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C03DE4" wp14:editId="6E133263">
                <wp:simplePos x="0" y="0"/>
                <wp:positionH relativeFrom="page">
                  <wp:align>center</wp:align>
                </wp:positionH>
                <wp:positionV relativeFrom="paragraph">
                  <wp:posOffset>16226</wp:posOffset>
                </wp:positionV>
                <wp:extent cx="1838960" cy="191135"/>
                <wp:effectExtent l="0" t="0" r="27940" b="18415"/>
                <wp:wrapNone/>
                <wp:docPr id="6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返信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03DE4" id="_x0000_s1037" style="position:absolute;margin-left:0;margin-top:1.3pt;width:144.8pt;height:15.05pt;z-index:251673600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">
                <v:shape id="Text Box 4" o:spid="_x0000_s1038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">
                  <v:textbox inset="0,.05mm,0,.7pt">
                    <w:txbxContent>
                      <w:p w:rsidR="00D546D7" w:rsidRPr="006051EF" w:rsidRDefault="00D546D7" w:rsidP="00D546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5" o:spid="_x0000_s1039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">
                  <v:textbox inset="1mm,.05mm,0,0">
                    <w:txbxContent>
                      <w:p w:rsidR="00D546D7" w:rsidRPr="006051EF" w:rsidRDefault="00D546D7" w:rsidP="00D546D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返信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0E2A5" wp14:editId="7883B652">
                <wp:simplePos x="0" y="0"/>
                <wp:positionH relativeFrom="column">
                  <wp:posOffset>2020740</wp:posOffset>
                </wp:positionH>
                <wp:positionV relativeFrom="paragraph">
                  <wp:posOffset>175497</wp:posOffset>
                </wp:positionV>
                <wp:extent cx="1600200" cy="0"/>
                <wp:effectExtent l="12700" t="60325" r="15875" b="53975"/>
                <wp:wrapNone/>
                <wp:docPr id="6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2DDE6" id="Line 2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1pt,13.8pt" to="28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od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Tz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654A8" wp14:editId="581AAE63">
                <wp:simplePos x="0" y="0"/>
                <wp:positionH relativeFrom="column">
                  <wp:posOffset>1189042</wp:posOffset>
                </wp:positionH>
                <wp:positionV relativeFrom="paragraph">
                  <wp:posOffset>11430</wp:posOffset>
                </wp:positionV>
                <wp:extent cx="533400" cy="280035"/>
                <wp:effectExtent l="12700" t="5080" r="6350" b="10160"/>
                <wp:wrapNone/>
                <wp:docPr id="6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90C59" id="AutoShape 22" o:spid="_x0000_s1026" type="#_x0000_t133" style="position:absolute;left:0;text-align:left;margin-left:93.65pt;margin-top:.9pt;width:42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D546D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F6F67" wp14:editId="2161967D">
                <wp:simplePos x="0" y="0"/>
                <wp:positionH relativeFrom="column">
                  <wp:posOffset>6442464</wp:posOffset>
                </wp:positionH>
                <wp:positionV relativeFrom="paragraph">
                  <wp:posOffset>261942</wp:posOffset>
                </wp:positionV>
                <wp:extent cx="1066800" cy="179127"/>
                <wp:effectExtent l="0" t="0" r="0" b="11430"/>
                <wp:wrapNone/>
                <wp:docPr id="8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収益情報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6F67" id="_x0000_s1040" type="#_x0000_t202" style="position:absolute;margin-left:507.3pt;margin-top:20.65pt;width:84pt;height:14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収益情報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70B9B" wp14:editId="4FE51D1D">
                <wp:simplePos x="0" y="0"/>
                <wp:positionH relativeFrom="column">
                  <wp:posOffset>1924761</wp:posOffset>
                </wp:positionH>
                <wp:positionV relativeFrom="paragraph">
                  <wp:posOffset>303132</wp:posOffset>
                </wp:positionV>
                <wp:extent cx="1066800" cy="179127"/>
                <wp:effectExtent l="0" t="0" r="0" b="11430"/>
                <wp:wrapNone/>
                <wp:docPr id="7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売買情報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70B9B" id="_x0000_s1041" type="#_x0000_t202" style="position:absolute;margin-left:151.55pt;margin-top:23.85pt;width:84pt;height:1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d5x/A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1GC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売買情報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AB947" wp14:editId="01C2A72C">
                <wp:simplePos x="0" y="0"/>
                <wp:positionH relativeFrom="column">
                  <wp:posOffset>7624416</wp:posOffset>
                </wp:positionH>
                <wp:positionV relativeFrom="paragraph">
                  <wp:posOffset>324836</wp:posOffset>
                </wp:positionV>
                <wp:extent cx="533400" cy="280035"/>
                <wp:effectExtent l="12700" t="5080" r="6350" b="10160"/>
                <wp:wrapNone/>
                <wp:docPr id="7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8CA8" id="AutoShape 22" o:spid="_x0000_s1026" type="#_x0000_t133" style="position:absolute;left:0;text-align:left;margin-left:600.35pt;margin-top:25.6pt;width:42pt;height:2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1C7F63A" wp14:editId="6F3DCF22">
            <wp:simplePos x="0" y="0"/>
            <wp:positionH relativeFrom="column">
              <wp:posOffset>1269735</wp:posOffset>
            </wp:positionH>
            <wp:positionV relativeFrom="paragraph">
              <wp:posOffset>232287</wp:posOffset>
            </wp:positionV>
            <wp:extent cx="466725" cy="373380"/>
            <wp:effectExtent l="0" t="0" r="0" b="0"/>
            <wp:wrapNone/>
            <wp:docPr id="7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B278EC" w:rsidRDefault="00D546D7" w:rsidP="00B278EC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4D6291" wp14:editId="08CB3350">
                <wp:simplePos x="0" y="0"/>
                <wp:positionH relativeFrom="column">
                  <wp:posOffset>970924</wp:posOffset>
                </wp:positionH>
                <wp:positionV relativeFrom="paragraph">
                  <wp:posOffset>248010</wp:posOffset>
                </wp:positionV>
                <wp:extent cx="1066800" cy="179127"/>
                <wp:effectExtent l="0" t="0" r="0" b="1143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D6291" id="_x0000_s1042" type="#_x0000_t202" style="position:absolute;margin-left:76.45pt;margin-top:19.55pt;width:84pt;height:1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51+g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3473B" wp14:editId="22308678">
                <wp:simplePos x="0" y="0"/>
                <wp:positionH relativeFrom="column">
                  <wp:posOffset>7349878</wp:posOffset>
                </wp:positionH>
                <wp:positionV relativeFrom="paragraph">
                  <wp:posOffset>260009</wp:posOffset>
                </wp:positionV>
                <wp:extent cx="1066800" cy="179127"/>
                <wp:effectExtent l="0" t="0" r="0" b="1143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546D7" w:rsidRPr="006051EF" w:rsidRDefault="00D546D7" w:rsidP="00D546D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販売代金台帳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3473B" id="_x0000_s1043" type="#_x0000_t202" style="position:absolute;margin-left:578.75pt;margin-top:20.45pt;width:84pt;height:14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ok+w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7GP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" filled="f" stroked="f">
                <v:textbox inset="1mm,.05mm,0,0">
                  <w:txbxContent>
                    <w:p w:rsidR="00D546D7" w:rsidRPr="006051EF" w:rsidRDefault="00D546D7" w:rsidP="00D546D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販売代金台帳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DE988" wp14:editId="1914EFC2">
                <wp:simplePos x="0" y="0"/>
                <wp:positionH relativeFrom="column">
                  <wp:posOffset>5773487</wp:posOffset>
                </wp:positionH>
                <wp:positionV relativeFrom="paragraph">
                  <wp:posOffset>68903</wp:posOffset>
                </wp:positionV>
                <wp:extent cx="1600200" cy="0"/>
                <wp:effectExtent l="12700" t="60325" r="15875" b="53975"/>
                <wp:wrapNone/>
                <wp:docPr id="7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E1074" id="Line 26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6pt,5.45pt" to="580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EA7CA" wp14:editId="25B7C0B5">
                <wp:simplePos x="0" y="0"/>
                <wp:positionH relativeFrom="column">
                  <wp:posOffset>2088543</wp:posOffset>
                </wp:positionH>
                <wp:positionV relativeFrom="paragraph">
                  <wp:posOffset>110177</wp:posOffset>
                </wp:positionV>
                <wp:extent cx="1600200" cy="0"/>
                <wp:effectExtent l="12700" t="60325" r="15875" b="53975"/>
                <wp:wrapNone/>
                <wp:docPr id="7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07FEB" id="Line 2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5pt,8.7pt" to="290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64AE8A" wp14:editId="2488AE77">
                <wp:simplePos x="0" y="0"/>
                <wp:positionH relativeFrom="margin">
                  <wp:align>center</wp:align>
                </wp:positionH>
                <wp:positionV relativeFrom="paragraph">
                  <wp:posOffset>14586</wp:posOffset>
                </wp:positionV>
                <wp:extent cx="1838960" cy="191135"/>
                <wp:effectExtent l="0" t="0" r="27940" b="18415"/>
                <wp:wrapNone/>
                <wp:docPr id="7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売買手数料入力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4AE8A" id="_x0000_s1044" style="position:absolute;margin-left:0;margin-top:1.15pt;width:144.8pt;height:15.05pt;z-index:25168281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">
                <v:shape id="Text Box 4" o:spid="_x0000_s104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">
                  <v:textbox inset="0,.05mm,0,.7pt">
                    <w:txbxContent>
                      <w:p w:rsidR="00D546D7" w:rsidRPr="006051EF" w:rsidRDefault="00D546D7" w:rsidP="00D546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5" o:spid="_x0000_s104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">
                  <v:textbox inset="1mm,.05mm,0,0">
                    <w:txbxContent>
                      <w:p w:rsidR="00D546D7" w:rsidRPr="006051EF" w:rsidRDefault="00D546D7" w:rsidP="00D546D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売買手数料入力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8EC" w:rsidRDefault="00B278EC" w:rsidP="00B278EC">
      <w:pPr>
        <w:jc w:val="left"/>
        <w:rPr>
          <w:rFonts w:hint="eastAsia"/>
          <w:sz w:val="28"/>
          <w:szCs w:val="28"/>
        </w:rPr>
      </w:pPr>
    </w:p>
    <w:p w:rsidR="00B278EC" w:rsidRDefault="00886440" w:rsidP="00B278EC">
      <w:pPr>
        <w:jc w:val="left"/>
        <w:rPr>
          <w:rFonts w:hint="eastAsia"/>
          <w:sz w:val="28"/>
          <w:szCs w:val="28"/>
        </w:rPr>
      </w:pPr>
      <w:r w:rsidRPr="00886440">
        <w:rPr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1AF62B2C" wp14:editId="70E30881">
            <wp:simplePos x="0" y="0"/>
            <wp:positionH relativeFrom="column">
              <wp:posOffset>7629572</wp:posOffset>
            </wp:positionH>
            <wp:positionV relativeFrom="paragraph">
              <wp:posOffset>202044</wp:posOffset>
            </wp:positionV>
            <wp:extent cx="466725" cy="373380"/>
            <wp:effectExtent l="0" t="0" r="0" b="0"/>
            <wp:wrapNone/>
            <wp:docPr id="93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CB72C" wp14:editId="365BF7D7">
                <wp:simplePos x="0" y="0"/>
                <wp:positionH relativeFrom="column">
                  <wp:posOffset>1341120</wp:posOffset>
                </wp:positionH>
                <wp:positionV relativeFrom="paragraph">
                  <wp:posOffset>300469</wp:posOffset>
                </wp:positionV>
                <wp:extent cx="533400" cy="280035"/>
                <wp:effectExtent l="12700" t="5080" r="6350" b="10160"/>
                <wp:wrapNone/>
                <wp:docPr id="9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59D3F" id="AutoShape 22" o:spid="_x0000_s1026" type="#_x0000_t133" style="position:absolute;left:0;text-align:left;margin-left:105.6pt;margin-top:23.65pt;width:42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FxuQIAAIU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F9A8C3" wp14:editId="6BCC0B17">
                <wp:simplePos x="0" y="0"/>
                <wp:positionH relativeFrom="column">
                  <wp:posOffset>6455154</wp:posOffset>
                </wp:positionH>
                <wp:positionV relativeFrom="paragraph">
                  <wp:posOffset>244788</wp:posOffset>
                </wp:positionV>
                <wp:extent cx="1066800" cy="179127"/>
                <wp:effectExtent l="0" t="0" r="0" b="1143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給料情報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A8C3" id="_x0000_s1047" type="#_x0000_t202" style="position:absolute;margin-left:508.3pt;margin-top:19.25pt;width:84pt;height:1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Ab+w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3GC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給料情報</w:t>
                      </w:r>
                    </w:p>
                  </w:txbxContent>
                </v:textbox>
              </v:shape>
            </w:pict>
          </mc:Fallback>
        </mc:AlternateContent>
      </w: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9A8C3" wp14:editId="6BCC0B17">
                <wp:simplePos x="0" y="0"/>
                <wp:positionH relativeFrom="column">
                  <wp:posOffset>2035791</wp:posOffset>
                </wp:positionH>
                <wp:positionV relativeFrom="paragraph">
                  <wp:posOffset>247811</wp:posOffset>
                </wp:positionV>
                <wp:extent cx="1066800" cy="179127"/>
                <wp:effectExtent l="0" t="0" r="0" b="11430"/>
                <wp:wrapNone/>
                <wp:docPr id="8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売買情報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A8C3" id="_x0000_s1048" type="#_x0000_t202" style="position:absolute;margin-left:160.3pt;margin-top:19.5pt;width:84pt;height:1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売買情報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886440" w:rsidP="00B278EC">
      <w:pPr>
        <w:jc w:val="left"/>
        <w:rPr>
          <w:rFonts w:hint="eastAsia"/>
          <w:sz w:val="28"/>
          <w:szCs w:val="28"/>
        </w:rPr>
      </w:pP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D9FC0" wp14:editId="43968116">
                <wp:simplePos x="0" y="0"/>
                <wp:positionH relativeFrom="column">
                  <wp:posOffset>7331122</wp:posOffset>
                </wp:positionH>
                <wp:positionV relativeFrom="paragraph">
                  <wp:posOffset>217919</wp:posOffset>
                </wp:positionV>
                <wp:extent cx="1066800" cy="179127"/>
                <wp:effectExtent l="0" t="0" r="0" b="11430"/>
                <wp:wrapNone/>
                <wp:docPr id="9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マイページ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D9FC0" id="_x0000_s1049" type="#_x0000_t202" style="position:absolute;margin-left:577.25pt;margin-top:17.15pt;width:84pt;height:1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マイページ</w:t>
                      </w:r>
                    </w:p>
                  </w:txbxContent>
                </v:textbox>
              </v:shape>
            </w:pict>
          </mc:Fallback>
        </mc:AlternateContent>
      </w: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51379" wp14:editId="31B8C188">
                <wp:simplePos x="0" y="0"/>
                <wp:positionH relativeFrom="column">
                  <wp:posOffset>1066800</wp:posOffset>
                </wp:positionH>
                <wp:positionV relativeFrom="paragraph">
                  <wp:posOffset>230619</wp:posOffset>
                </wp:positionV>
                <wp:extent cx="1066800" cy="179127"/>
                <wp:effectExtent l="0" t="0" r="0" b="11430"/>
                <wp:wrapNone/>
                <wp:docPr id="9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6440" w:rsidRPr="006051EF" w:rsidRDefault="00886440" w:rsidP="008864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販売代金台帳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51379" id="_x0000_s1050" type="#_x0000_t202" style="position:absolute;margin-left:84pt;margin-top:18.15pt;width:84pt;height:1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" filled="f" stroked="f">
                <v:textbox inset="1mm,.05mm,0,0">
                  <w:txbxContent>
                    <w:p w:rsidR="00886440" w:rsidRPr="006051EF" w:rsidRDefault="00886440" w:rsidP="008864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販売代金台帳</w:t>
                      </w:r>
                    </w:p>
                  </w:txbxContent>
                </v:textbox>
              </v:shape>
            </w:pict>
          </mc:Fallback>
        </mc:AlternateContent>
      </w: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153C25" wp14:editId="52B128D0">
                <wp:simplePos x="0" y="0"/>
                <wp:positionH relativeFrom="column">
                  <wp:posOffset>5882242</wp:posOffset>
                </wp:positionH>
                <wp:positionV relativeFrom="paragraph">
                  <wp:posOffset>98662</wp:posOffset>
                </wp:positionV>
                <wp:extent cx="1600200" cy="0"/>
                <wp:effectExtent l="12700" t="60325" r="15875" b="53975"/>
                <wp:wrapNone/>
                <wp:docPr id="8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7CC12" id="Line 2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5pt,7.75pt" to="589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">
                <v:stroke endarrow="block"/>
              </v:line>
            </w:pict>
          </mc:Fallback>
        </mc:AlternateContent>
      </w:r>
      <w:r w:rsidRPr="00886440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153C25" wp14:editId="52B128D0">
                <wp:simplePos x="0" y="0"/>
                <wp:positionH relativeFrom="column">
                  <wp:posOffset>2199621</wp:posOffset>
                </wp:positionH>
                <wp:positionV relativeFrom="paragraph">
                  <wp:posOffset>115096</wp:posOffset>
                </wp:positionV>
                <wp:extent cx="1600200" cy="0"/>
                <wp:effectExtent l="12700" t="60325" r="15875" b="53975"/>
                <wp:wrapNone/>
                <wp:docPr id="8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541F5" id="Line 2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pt,9.05pt" to="299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">
                <v:stroke endarrow="block"/>
              </v:line>
            </w:pict>
          </mc:Fallback>
        </mc:AlternateContent>
      </w:r>
      <w:r w:rsidR="00D546D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79AC6C0" wp14:editId="47C785F2">
                <wp:simplePos x="0" y="0"/>
                <wp:positionH relativeFrom="margin">
                  <wp:posOffset>3917315</wp:posOffset>
                </wp:positionH>
                <wp:positionV relativeFrom="paragraph">
                  <wp:posOffset>16510</wp:posOffset>
                </wp:positionV>
                <wp:extent cx="1838960" cy="191135"/>
                <wp:effectExtent l="0" t="0" r="27940" b="18415"/>
                <wp:wrapNone/>
                <wp:docPr id="8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8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D546D7" w:rsidP="00D546D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t>.</w:t>
                              </w:r>
                              <w:r w:rsidR="00886440"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46D7" w:rsidRPr="006051EF" w:rsidRDefault="00886440" w:rsidP="00D546D7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給料計算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AC6C0" id="_x0000_s1051" style="position:absolute;margin-left:308.45pt;margin-top:1.3pt;width:144.8pt;height:15.05pt;z-index:251701248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kogAMAABw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">
                <v:shape id="Text Box 4" o:spid="_x0000_s105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">
                  <v:textbox inset="0,.05mm,0,.7pt">
                    <w:txbxContent>
                      <w:p w:rsidR="00D546D7" w:rsidRPr="006051EF" w:rsidRDefault="00D546D7" w:rsidP="00D546D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  <w:r>
                          <w:t>.</w:t>
                        </w:r>
                        <w:r w:rsidR="00886440">
                          <w:t>4</w:t>
                        </w:r>
                      </w:p>
                    </w:txbxContent>
                  </v:textbox>
                </v:shape>
                <v:shape id="Text Box 5" o:spid="_x0000_s105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">
                  <v:textbox inset="1mm,.05mm,0,0">
                    <w:txbxContent>
                      <w:p w:rsidR="00D546D7" w:rsidRPr="006051EF" w:rsidRDefault="00886440" w:rsidP="00D546D7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給料計算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278EC" w:rsidRPr="006051EF" w:rsidRDefault="00B278EC" w:rsidP="00B278EC">
      <w:pPr>
        <w:jc w:val="left"/>
        <w:rPr>
          <w:rFonts w:hint="eastAsia"/>
          <w:sz w:val="28"/>
          <w:szCs w:val="28"/>
        </w:rPr>
      </w:pPr>
    </w:p>
    <w:sectPr w:rsidR="00B278EC" w:rsidRPr="006051EF" w:rsidSect="00F5329B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650" w:rsidRDefault="00021650" w:rsidP="00273989">
      <w:pPr>
        <w:pStyle w:val="a3"/>
      </w:pPr>
      <w:r>
        <w:separator/>
      </w:r>
    </w:p>
  </w:endnote>
  <w:endnote w:type="continuationSeparator" w:id="0">
    <w:p w:rsidR="00021650" w:rsidRDefault="0002165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93CDE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>
                          <w:fldSimple w:instr=" FILENAME  ">
                            <w:r w:rsidR="00193CDE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193CDE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0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>
                    <w:fldSimple w:instr=" FILENAME  ">
                      <w:r w:rsidR="00193CDE">
                        <w:rPr>
                          <w:rFonts w:hint="eastAsia"/>
                          <w:noProof/>
                        </w:rPr>
                        <w:t>文書</w:t>
                      </w:r>
                      <w:r w:rsidR="00193CDE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650" w:rsidRDefault="00021650" w:rsidP="00273989">
      <w:pPr>
        <w:pStyle w:val="a3"/>
      </w:pPr>
      <w:r>
        <w:separator/>
      </w:r>
    </w:p>
  </w:footnote>
  <w:footnote w:type="continuationSeparator" w:id="0">
    <w:p w:rsidR="00021650" w:rsidRDefault="0002165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193CDE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6440" w:rsidRPr="00886440" w:rsidRDefault="00886440" w:rsidP="00730FB8">
                              <w:pPr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886440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886440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886440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886440" w:rsidP="00730FB8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その他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88644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193CD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93CD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E6C2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9E6C2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54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55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5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5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5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5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6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6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6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6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6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6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6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6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6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886440" w:rsidRPr="00886440" w:rsidRDefault="00886440" w:rsidP="00730FB8">
                        <w:pPr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886440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886440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886440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6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7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886440" w:rsidP="00730FB8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その他</w:t>
                        </w:r>
                      </w:p>
                    </w:txbxContent>
                  </v:textbox>
                </v:shape>
                <v:group id="Group 36" o:spid="_x0000_s107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7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88644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7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7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193CD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7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7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7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8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93CD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8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8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8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E6C2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9E6C2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8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8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8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08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88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089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090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091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092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093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094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095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096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097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098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099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rFonts w:hint="eastAsia"/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DE"/>
    <w:rsid w:val="00021650"/>
    <w:rsid w:val="000B5B01"/>
    <w:rsid w:val="000E03F1"/>
    <w:rsid w:val="001529A6"/>
    <w:rsid w:val="00193CDE"/>
    <w:rsid w:val="001C379B"/>
    <w:rsid w:val="00213DBA"/>
    <w:rsid w:val="00273989"/>
    <w:rsid w:val="002D4A47"/>
    <w:rsid w:val="00360FA8"/>
    <w:rsid w:val="003915B0"/>
    <w:rsid w:val="0056717A"/>
    <w:rsid w:val="005C5806"/>
    <w:rsid w:val="006051EF"/>
    <w:rsid w:val="006536E8"/>
    <w:rsid w:val="0071453F"/>
    <w:rsid w:val="00730FB8"/>
    <w:rsid w:val="00732F70"/>
    <w:rsid w:val="00744655"/>
    <w:rsid w:val="007B68A8"/>
    <w:rsid w:val="007F0A12"/>
    <w:rsid w:val="00833821"/>
    <w:rsid w:val="008374BA"/>
    <w:rsid w:val="00886440"/>
    <w:rsid w:val="00976CEA"/>
    <w:rsid w:val="0098594D"/>
    <w:rsid w:val="00997637"/>
    <w:rsid w:val="009E6C27"/>
    <w:rsid w:val="00AD7689"/>
    <w:rsid w:val="00AF4CC2"/>
    <w:rsid w:val="00B278EC"/>
    <w:rsid w:val="00B50AD2"/>
    <w:rsid w:val="00BD41FD"/>
    <w:rsid w:val="00C152FA"/>
    <w:rsid w:val="00CB438A"/>
    <w:rsid w:val="00D546D7"/>
    <w:rsid w:val="00DE1FDA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46888D5B"/>
  <w15:chartTrackingRefBased/>
  <w15:docId w15:val="{DFC6B6F5-C331-4455-B341-10214FD9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12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3</cp:revision>
  <cp:lastPrinted>2006-06-21T09:45:00Z</cp:lastPrinted>
  <dcterms:created xsi:type="dcterms:W3CDTF">2018-07-19T15:49:00Z</dcterms:created>
  <dcterms:modified xsi:type="dcterms:W3CDTF">2018-07-19T16:02:00Z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