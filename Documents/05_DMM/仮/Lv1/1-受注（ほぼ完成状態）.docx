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pPr w:leftFromText="142" w:rightFromText="142" w:vertAnchor="text" w:horzAnchor="margin" w:tblpY="614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48"/>
        <w:gridCol w:w="3054"/>
        <w:gridCol w:w="6520"/>
      </w:tblGrid>
      <w:tr w:rsidR="0021744C" w:rsidRPr="0021744C" w:rsidTr="000D6558">
        <w:trPr>
          <w:trHeight w:hRule="exact" w:val="397"/>
        </w:trPr>
        <w:tc>
          <w:tcPr>
            <w:tcW w:w="94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項番</w:t>
            </w:r>
          </w:p>
        </w:tc>
        <w:tc>
          <w:tcPr>
            <w:tcW w:w="305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機　能　名</w:t>
            </w:r>
          </w:p>
        </w:tc>
        <w:tc>
          <w:tcPr>
            <w:tcW w:w="65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説　明</w:t>
            </w:r>
          </w:p>
        </w:tc>
      </w:tr>
      <w:tr w:rsidR="0021744C" w:rsidTr="000D6558">
        <w:trPr>
          <w:trHeight w:hRule="exact" w:val="397"/>
        </w:trPr>
        <w:tc>
          <w:tcPr>
            <w:tcW w:w="948" w:type="dxa"/>
            <w:tcBorders>
              <w:top w:val="single" w:sz="12" w:space="0" w:color="auto"/>
            </w:tcBorders>
            <w:vAlign w:val="center"/>
          </w:tcPr>
          <w:p w:rsidR="0021744C" w:rsidRDefault="00C413D4" w:rsidP="001C5ADA">
            <w:pPr>
              <w:jc w:val="center"/>
            </w:pPr>
            <w:r>
              <w:t>1.1</w:t>
            </w:r>
          </w:p>
        </w:tc>
        <w:tc>
          <w:tcPr>
            <w:tcW w:w="3054" w:type="dxa"/>
            <w:tcBorders>
              <w:top w:val="single" w:sz="12" w:space="0" w:color="auto"/>
            </w:tcBorders>
            <w:vAlign w:val="center"/>
          </w:tcPr>
          <w:p w:rsidR="0021744C" w:rsidRDefault="006A4514" w:rsidP="00F833AE">
            <w:pPr>
              <w:jc w:val="center"/>
            </w:pPr>
            <w:r>
              <w:rPr>
                <w:rFonts w:hint="eastAsia"/>
              </w:rPr>
              <w:t>電話受注</w:t>
            </w:r>
          </w:p>
        </w:tc>
        <w:tc>
          <w:tcPr>
            <w:tcW w:w="6520" w:type="dxa"/>
            <w:tcBorders>
              <w:top w:val="single" w:sz="12" w:space="0" w:color="auto"/>
            </w:tcBorders>
            <w:vAlign w:val="center"/>
          </w:tcPr>
          <w:p w:rsidR="0021744C" w:rsidRDefault="0093144A" w:rsidP="00F833AE">
            <w:r>
              <w:rPr>
                <w:rFonts w:hint="eastAsia"/>
              </w:rPr>
              <w:t>業者からの受注を事務員が電話で行う</w:t>
            </w:r>
          </w:p>
        </w:tc>
      </w:tr>
      <w:tr w:rsidR="0021744C" w:rsidTr="000D6558">
        <w:trPr>
          <w:trHeight w:hRule="exact" w:val="397"/>
        </w:trPr>
        <w:tc>
          <w:tcPr>
            <w:tcW w:w="948" w:type="dxa"/>
            <w:vAlign w:val="center"/>
          </w:tcPr>
          <w:p w:rsidR="0021744C" w:rsidRDefault="00C413D4" w:rsidP="00F833AE">
            <w:pPr>
              <w:jc w:val="center"/>
            </w:pPr>
            <w:r>
              <w:t>1.2</w:t>
            </w:r>
          </w:p>
        </w:tc>
        <w:tc>
          <w:tcPr>
            <w:tcW w:w="3054" w:type="dxa"/>
            <w:vAlign w:val="center"/>
          </w:tcPr>
          <w:p w:rsidR="0021744C" w:rsidRDefault="006A4514" w:rsidP="00F833AE">
            <w:pPr>
              <w:jc w:val="center"/>
            </w:pPr>
            <w:r>
              <w:rPr>
                <w:rFonts w:hint="eastAsia"/>
              </w:rPr>
              <w:t>直接受注</w:t>
            </w:r>
          </w:p>
        </w:tc>
        <w:tc>
          <w:tcPr>
            <w:tcW w:w="6520" w:type="dxa"/>
            <w:vAlign w:val="center"/>
          </w:tcPr>
          <w:p w:rsidR="0021744C" w:rsidRDefault="0093144A" w:rsidP="00F833AE">
            <w:r>
              <w:rPr>
                <w:rFonts w:hint="eastAsia"/>
              </w:rPr>
              <w:t>営業担当者が直接業者（新規含む）との間で受注を発生</w:t>
            </w:r>
          </w:p>
        </w:tc>
      </w:tr>
      <w:tr w:rsidR="0021744C" w:rsidTr="000D6558">
        <w:trPr>
          <w:trHeight w:hRule="exact" w:val="397"/>
        </w:trPr>
        <w:tc>
          <w:tcPr>
            <w:tcW w:w="948" w:type="dxa"/>
            <w:vAlign w:val="center"/>
          </w:tcPr>
          <w:p w:rsidR="0021744C" w:rsidRDefault="00C413D4" w:rsidP="00F833AE">
            <w:pPr>
              <w:jc w:val="center"/>
            </w:pPr>
            <w:r>
              <w:t>1.3</w:t>
            </w:r>
          </w:p>
        </w:tc>
        <w:tc>
          <w:tcPr>
            <w:tcW w:w="3054" w:type="dxa"/>
            <w:vAlign w:val="center"/>
          </w:tcPr>
          <w:p w:rsidR="0021744C" w:rsidRDefault="006A4514" w:rsidP="00F833AE">
            <w:pPr>
              <w:jc w:val="center"/>
            </w:pPr>
            <w:r>
              <w:rPr>
                <w:rFonts w:hint="eastAsia"/>
              </w:rPr>
              <w:t>メモ</w:t>
            </w:r>
          </w:p>
        </w:tc>
        <w:tc>
          <w:tcPr>
            <w:tcW w:w="6520" w:type="dxa"/>
            <w:vAlign w:val="center"/>
          </w:tcPr>
          <w:p w:rsidR="0021744C" w:rsidRDefault="0093144A" w:rsidP="00F833AE">
            <w:r>
              <w:rPr>
                <w:rFonts w:hint="eastAsia"/>
              </w:rPr>
              <w:t>受注を受けた社員が受注内容を手入力</w:t>
            </w:r>
          </w:p>
        </w:tc>
      </w:tr>
      <w:tr w:rsidR="0021744C" w:rsidTr="000D6558">
        <w:trPr>
          <w:trHeight w:hRule="exact" w:val="397"/>
        </w:trPr>
        <w:tc>
          <w:tcPr>
            <w:tcW w:w="948" w:type="dxa"/>
            <w:vAlign w:val="center"/>
          </w:tcPr>
          <w:p w:rsidR="0021744C" w:rsidRDefault="00C413D4" w:rsidP="00F833AE">
            <w:pPr>
              <w:jc w:val="center"/>
            </w:pPr>
            <w:r>
              <w:rPr>
                <w:rFonts w:hint="eastAsia"/>
              </w:rPr>
              <w:t>1</w:t>
            </w:r>
            <w:r>
              <w:t>.4</w:t>
            </w:r>
          </w:p>
        </w:tc>
        <w:tc>
          <w:tcPr>
            <w:tcW w:w="3054" w:type="dxa"/>
            <w:vAlign w:val="center"/>
          </w:tcPr>
          <w:p w:rsidR="0021744C" w:rsidRDefault="006A4514" w:rsidP="00F833AE">
            <w:pPr>
              <w:jc w:val="center"/>
            </w:pPr>
            <w:r>
              <w:rPr>
                <w:rFonts w:hint="eastAsia"/>
              </w:rPr>
              <w:t>営業担当者への指示</w:t>
            </w:r>
          </w:p>
        </w:tc>
        <w:tc>
          <w:tcPr>
            <w:tcW w:w="6520" w:type="dxa"/>
            <w:vAlign w:val="center"/>
          </w:tcPr>
          <w:p w:rsidR="008B64F0" w:rsidRDefault="008B64F0" w:rsidP="00F833AE">
            <w:pPr>
              <w:rPr>
                <w:rFonts w:hint="eastAsia"/>
              </w:rPr>
            </w:pPr>
            <w:r>
              <w:rPr>
                <w:rFonts w:hint="eastAsia"/>
              </w:rPr>
              <w:t>電話受注の場合に、事務員が受注内容の引継ぎと共に行う</w:t>
            </w:r>
          </w:p>
        </w:tc>
      </w:tr>
      <w:tr w:rsidR="0021744C" w:rsidTr="000D6558">
        <w:trPr>
          <w:trHeight w:hRule="exact" w:val="397"/>
        </w:trPr>
        <w:tc>
          <w:tcPr>
            <w:tcW w:w="948" w:type="dxa"/>
            <w:vAlign w:val="center"/>
          </w:tcPr>
          <w:p w:rsidR="0021744C" w:rsidRDefault="00C413D4" w:rsidP="00F833AE">
            <w:pPr>
              <w:jc w:val="center"/>
            </w:pPr>
            <w:r>
              <w:rPr>
                <w:rFonts w:hint="eastAsia"/>
              </w:rPr>
              <w:t>1</w:t>
            </w:r>
            <w:r>
              <w:t>.5</w:t>
            </w:r>
          </w:p>
        </w:tc>
        <w:tc>
          <w:tcPr>
            <w:tcW w:w="3054" w:type="dxa"/>
            <w:vAlign w:val="center"/>
          </w:tcPr>
          <w:p w:rsidR="0021744C" w:rsidRDefault="000D6558" w:rsidP="00F833AE">
            <w:pPr>
              <w:jc w:val="center"/>
            </w:pPr>
            <w:r>
              <w:rPr>
                <w:rFonts w:hint="eastAsia"/>
              </w:rPr>
              <w:t>打ち合わせ</w:t>
            </w:r>
          </w:p>
        </w:tc>
        <w:tc>
          <w:tcPr>
            <w:tcW w:w="6520" w:type="dxa"/>
            <w:vAlign w:val="center"/>
          </w:tcPr>
          <w:p w:rsidR="0021744C" w:rsidRDefault="002F0A93" w:rsidP="00F833AE">
            <w:r>
              <w:rPr>
                <w:rFonts w:hint="eastAsia"/>
              </w:rPr>
              <w:t>営業担当者が業者と直接電話で行う</w:t>
            </w:r>
          </w:p>
        </w:tc>
      </w:tr>
      <w:tr w:rsidR="000D6558" w:rsidTr="000D6558">
        <w:trPr>
          <w:trHeight w:hRule="exact" w:val="397"/>
        </w:trPr>
        <w:tc>
          <w:tcPr>
            <w:tcW w:w="948" w:type="dxa"/>
            <w:vAlign w:val="center"/>
          </w:tcPr>
          <w:p w:rsidR="000D6558" w:rsidRDefault="00C413D4" w:rsidP="000D6558">
            <w:pPr>
              <w:jc w:val="center"/>
            </w:pPr>
            <w:r>
              <w:rPr>
                <w:rFonts w:hint="eastAsia"/>
              </w:rPr>
              <w:t>1</w:t>
            </w:r>
            <w:r>
              <w:t>.6</w:t>
            </w:r>
          </w:p>
        </w:tc>
        <w:tc>
          <w:tcPr>
            <w:tcW w:w="3054" w:type="dxa"/>
            <w:vAlign w:val="center"/>
          </w:tcPr>
          <w:p w:rsidR="000D6558" w:rsidRDefault="000D6558" w:rsidP="000D6558">
            <w:pPr>
              <w:jc w:val="center"/>
            </w:pPr>
            <w:r>
              <w:rPr>
                <w:rFonts w:hint="eastAsia"/>
              </w:rPr>
              <w:t>横流し</w:t>
            </w:r>
          </w:p>
        </w:tc>
        <w:tc>
          <w:tcPr>
            <w:tcW w:w="6520" w:type="dxa"/>
            <w:vAlign w:val="center"/>
          </w:tcPr>
          <w:p w:rsidR="000D6558" w:rsidRDefault="002F0A93" w:rsidP="000D6558">
            <w:r>
              <w:rPr>
                <w:rFonts w:hint="eastAsia"/>
              </w:rPr>
              <w:t>売注文にある車両と買注文にある車両とが一致した場合</w:t>
            </w:r>
          </w:p>
        </w:tc>
      </w:tr>
      <w:tr w:rsidR="000D6558" w:rsidTr="000D6558">
        <w:trPr>
          <w:trHeight w:hRule="exact" w:val="397"/>
        </w:trPr>
        <w:tc>
          <w:tcPr>
            <w:tcW w:w="948" w:type="dxa"/>
            <w:vAlign w:val="center"/>
          </w:tcPr>
          <w:p w:rsidR="000D6558" w:rsidRDefault="00C413D4" w:rsidP="000D6558">
            <w:pPr>
              <w:jc w:val="center"/>
            </w:pPr>
            <w:r>
              <w:rPr>
                <w:rFonts w:hint="eastAsia"/>
              </w:rPr>
              <w:t>1</w:t>
            </w:r>
            <w:r>
              <w:t>.7</w:t>
            </w:r>
            <w:bookmarkStart w:id="0" w:name="_GoBack"/>
            <w:bookmarkEnd w:id="0"/>
          </w:p>
        </w:tc>
        <w:tc>
          <w:tcPr>
            <w:tcW w:w="3054" w:type="dxa"/>
            <w:vAlign w:val="center"/>
          </w:tcPr>
          <w:p w:rsidR="000D6558" w:rsidRDefault="000D6558" w:rsidP="000D6558">
            <w:pPr>
              <w:jc w:val="center"/>
            </w:pPr>
            <w:r>
              <w:rPr>
                <w:rFonts w:hint="eastAsia"/>
              </w:rPr>
              <w:t>消込</w:t>
            </w:r>
          </w:p>
        </w:tc>
        <w:tc>
          <w:tcPr>
            <w:tcW w:w="6520" w:type="dxa"/>
            <w:vAlign w:val="center"/>
          </w:tcPr>
          <w:p w:rsidR="000D6558" w:rsidRDefault="007174CA" w:rsidP="000D6558">
            <w:r>
              <w:rPr>
                <w:rFonts w:hint="eastAsia"/>
              </w:rPr>
              <w:t>受注が完了した</w:t>
            </w:r>
            <w:r w:rsidR="00054BC6">
              <w:rPr>
                <w:rFonts w:hint="eastAsia"/>
              </w:rPr>
              <w:t>際に行う</w:t>
            </w:r>
          </w:p>
        </w:tc>
      </w:tr>
      <w:tr w:rsidR="000D6558" w:rsidTr="000D6558">
        <w:trPr>
          <w:trHeight w:hRule="exact" w:val="397"/>
        </w:trPr>
        <w:tc>
          <w:tcPr>
            <w:tcW w:w="948" w:type="dxa"/>
            <w:vAlign w:val="center"/>
          </w:tcPr>
          <w:p w:rsidR="000D6558" w:rsidRDefault="000D6558" w:rsidP="000D6558">
            <w:pPr>
              <w:jc w:val="center"/>
            </w:pPr>
          </w:p>
        </w:tc>
        <w:tc>
          <w:tcPr>
            <w:tcW w:w="3054" w:type="dxa"/>
            <w:vAlign w:val="center"/>
          </w:tcPr>
          <w:p w:rsidR="000D6558" w:rsidRDefault="000D6558" w:rsidP="000D6558">
            <w:pPr>
              <w:jc w:val="center"/>
            </w:pPr>
          </w:p>
        </w:tc>
        <w:tc>
          <w:tcPr>
            <w:tcW w:w="6520" w:type="dxa"/>
            <w:vAlign w:val="center"/>
          </w:tcPr>
          <w:p w:rsidR="000D6558" w:rsidRDefault="000D6558" w:rsidP="000D6558"/>
        </w:tc>
      </w:tr>
      <w:tr w:rsidR="000D6558" w:rsidTr="000D6558">
        <w:trPr>
          <w:trHeight w:hRule="exact" w:val="397"/>
        </w:trPr>
        <w:tc>
          <w:tcPr>
            <w:tcW w:w="948" w:type="dxa"/>
            <w:vAlign w:val="center"/>
          </w:tcPr>
          <w:p w:rsidR="000D6558" w:rsidRDefault="000D6558" w:rsidP="000D6558">
            <w:pPr>
              <w:jc w:val="center"/>
            </w:pPr>
          </w:p>
        </w:tc>
        <w:tc>
          <w:tcPr>
            <w:tcW w:w="3054" w:type="dxa"/>
            <w:vAlign w:val="center"/>
          </w:tcPr>
          <w:p w:rsidR="000D6558" w:rsidRDefault="000D6558" w:rsidP="000D6558">
            <w:pPr>
              <w:jc w:val="center"/>
            </w:pPr>
          </w:p>
        </w:tc>
        <w:tc>
          <w:tcPr>
            <w:tcW w:w="6520" w:type="dxa"/>
            <w:vAlign w:val="center"/>
          </w:tcPr>
          <w:p w:rsidR="000D6558" w:rsidRDefault="000D6558" w:rsidP="000D6558"/>
        </w:tc>
      </w:tr>
      <w:tr w:rsidR="000D6558" w:rsidTr="000D6558">
        <w:trPr>
          <w:trHeight w:hRule="exact" w:val="397"/>
        </w:trPr>
        <w:tc>
          <w:tcPr>
            <w:tcW w:w="948" w:type="dxa"/>
            <w:vAlign w:val="center"/>
          </w:tcPr>
          <w:p w:rsidR="000D6558" w:rsidRDefault="000D6558" w:rsidP="000D6558">
            <w:pPr>
              <w:jc w:val="center"/>
            </w:pPr>
          </w:p>
        </w:tc>
        <w:tc>
          <w:tcPr>
            <w:tcW w:w="3054" w:type="dxa"/>
            <w:vAlign w:val="center"/>
          </w:tcPr>
          <w:p w:rsidR="000D6558" w:rsidRDefault="000D6558" w:rsidP="000D6558">
            <w:pPr>
              <w:jc w:val="center"/>
            </w:pPr>
          </w:p>
        </w:tc>
        <w:tc>
          <w:tcPr>
            <w:tcW w:w="6520" w:type="dxa"/>
            <w:vAlign w:val="center"/>
          </w:tcPr>
          <w:p w:rsidR="000D6558" w:rsidRDefault="000D6558" w:rsidP="000D6558"/>
        </w:tc>
      </w:tr>
      <w:tr w:rsidR="000D6558" w:rsidTr="000D6558">
        <w:trPr>
          <w:trHeight w:hRule="exact" w:val="397"/>
        </w:trPr>
        <w:tc>
          <w:tcPr>
            <w:tcW w:w="948" w:type="dxa"/>
            <w:vAlign w:val="center"/>
          </w:tcPr>
          <w:p w:rsidR="000D6558" w:rsidRDefault="000D6558" w:rsidP="000D6558">
            <w:pPr>
              <w:jc w:val="center"/>
            </w:pPr>
          </w:p>
        </w:tc>
        <w:tc>
          <w:tcPr>
            <w:tcW w:w="3054" w:type="dxa"/>
            <w:vAlign w:val="center"/>
          </w:tcPr>
          <w:p w:rsidR="000D6558" w:rsidRDefault="000D6558" w:rsidP="000D6558">
            <w:pPr>
              <w:jc w:val="center"/>
            </w:pPr>
          </w:p>
        </w:tc>
        <w:tc>
          <w:tcPr>
            <w:tcW w:w="6520" w:type="dxa"/>
            <w:vAlign w:val="center"/>
          </w:tcPr>
          <w:p w:rsidR="000D6558" w:rsidRDefault="000D6558" w:rsidP="000D6558"/>
        </w:tc>
      </w:tr>
      <w:tr w:rsidR="000D6558" w:rsidTr="000D6558">
        <w:trPr>
          <w:trHeight w:hRule="exact" w:val="397"/>
        </w:trPr>
        <w:tc>
          <w:tcPr>
            <w:tcW w:w="948" w:type="dxa"/>
            <w:vAlign w:val="center"/>
          </w:tcPr>
          <w:p w:rsidR="000D6558" w:rsidRDefault="000D6558" w:rsidP="000D6558">
            <w:pPr>
              <w:jc w:val="center"/>
            </w:pPr>
          </w:p>
        </w:tc>
        <w:tc>
          <w:tcPr>
            <w:tcW w:w="3054" w:type="dxa"/>
            <w:vAlign w:val="center"/>
          </w:tcPr>
          <w:p w:rsidR="000D6558" w:rsidRDefault="000D6558" w:rsidP="000D6558">
            <w:pPr>
              <w:jc w:val="center"/>
            </w:pPr>
          </w:p>
        </w:tc>
        <w:tc>
          <w:tcPr>
            <w:tcW w:w="6520" w:type="dxa"/>
            <w:vAlign w:val="center"/>
          </w:tcPr>
          <w:p w:rsidR="000D6558" w:rsidRDefault="000D6558" w:rsidP="000D6558"/>
        </w:tc>
      </w:tr>
      <w:tr w:rsidR="000D6558" w:rsidTr="000D6558">
        <w:trPr>
          <w:trHeight w:hRule="exact" w:val="397"/>
        </w:trPr>
        <w:tc>
          <w:tcPr>
            <w:tcW w:w="948" w:type="dxa"/>
            <w:vAlign w:val="center"/>
          </w:tcPr>
          <w:p w:rsidR="000D6558" w:rsidRDefault="000D6558" w:rsidP="000D6558">
            <w:pPr>
              <w:jc w:val="center"/>
            </w:pPr>
          </w:p>
        </w:tc>
        <w:tc>
          <w:tcPr>
            <w:tcW w:w="3054" w:type="dxa"/>
            <w:vAlign w:val="center"/>
          </w:tcPr>
          <w:p w:rsidR="000D6558" w:rsidRDefault="000D6558" w:rsidP="000D6558">
            <w:pPr>
              <w:jc w:val="center"/>
            </w:pPr>
          </w:p>
        </w:tc>
        <w:tc>
          <w:tcPr>
            <w:tcW w:w="6520" w:type="dxa"/>
            <w:vAlign w:val="center"/>
          </w:tcPr>
          <w:p w:rsidR="000D6558" w:rsidRDefault="000D6558" w:rsidP="000D6558"/>
        </w:tc>
      </w:tr>
      <w:tr w:rsidR="000D6558" w:rsidTr="000D6558">
        <w:trPr>
          <w:trHeight w:hRule="exact" w:val="397"/>
        </w:trPr>
        <w:tc>
          <w:tcPr>
            <w:tcW w:w="948" w:type="dxa"/>
            <w:vAlign w:val="center"/>
          </w:tcPr>
          <w:p w:rsidR="000D6558" w:rsidRDefault="000D6558" w:rsidP="000D6558">
            <w:pPr>
              <w:jc w:val="center"/>
            </w:pPr>
          </w:p>
        </w:tc>
        <w:tc>
          <w:tcPr>
            <w:tcW w:w="3054" w:type="dxa"/>
            <w:vAlign w:val="center"/>
          </w:tcPr>
          <w:p w:rsidR="000D6558" w:rsidRDefault="000D6558" w:rsidP="000D6558">
            <w:pPr>
              <w:jc w:val="center"/>
            </w:pPr>
          </w:p>
        </w:tc>
        <w:tc>
          <w:tcPr>
            <w:tcW w:w="6520" w:type="dxa"/>
            <w:vAlign w:val="center"/>
          </w:tcPr>
          <w:p w:rsidR="000D6558" w:rsidRDefault="000D6558" w:rsidP="000D6558"/>
        </w:tc>
      </w:tr>
      <w:tr w:rsidR="000D6558" w:rsidTr="000D6558">
        <w:trPr>
          <w:trHeight w:hRule="exact" w:val="397"/>
        </w:trPr>
        <w:tc>
          <w:tcPr>
            <w:tcW w:w="948" w:type="dxa"/>
            <w:vAlign w:val="center"/>
          </w:tcPr>
          <w:p w:rsidR="000D6558" w:rsidRDefault="000D6558" w:rsidP="000D6558">
            <w:pPr>
              <w:jc w:val="center"/>
            </w:pPr>
          </w:p>
        </w:tc>
        <w:tc>
          <w:tcPr>
            <w:tcW w:w="3054" w:type="dxa"/>
            <w:vAlign w:val="center"/>
          </w:tcPr>
          <w:p w:rsidR="000D6558" w:rsidRDefault="000D6558" w:rsidP="000D6558">
            <w:pPr>
              <w:jc w:val="center"/>
            </w:pPr>
          </w:p>
        </w:tc>
        <w:tc>
          <w:tcPr>
            <w:tcW w:w="6520" w:type="dxa"/>
            <w:vAlign w:val="center"/>
          </w:tcPr>
          <w:p w:rsidR="000D6558" w:rsidRDefault="000D6558" w:rsidP="000D6558"/>
        </w:tc>
      </w:tr>
      <w:tr w:rsidR="000D6558" w:rsidTr="000D6558">
        <w:trPr>
          <w:trHeight w:hRule="exact" w:val="397"/>
        </w:trPr>
        <w:tc>
          <w:tcPr>
            <w:tcW w:w="948" w:type="dxa"/>
            <w:vAlign w:val="center"/>
          </w:tcPr>
          <w:p w:rsidR="000D6558" w:rsidRDefault="000D6558" w:rsidP="000D6558">
            <w:pPr>
              <w:jc w:val="center"/>
            </w:pPr>
          </w:p>
        </w:tc>
        <w:tc>
          <w:tcPr>
            <w:tcW w:w="3054" w:type="dxa"/>
            <w:vAlign w:val="center"/>
          </w:tcPr>
          <w:p w:rsidR="000D6558" w:rsidRDefault="000D6558" w:rsidP="000D6558">
            <w:pPr>
              <w:jc w:val="center"/>
            </w:pPr>
          </w:p>
        </w:tc>
        <w:tc>
          <w:tcPr>
            <w:tcW w:w="6520" w:type="dxa"/>
            <w:vAlign w:val="center"/>
          </w:tcPr>
          <w:p w:rsidR="000D6558" w:rsidRDefault="000D6558" w:rsidP="000D6558"/>
        </w:tc>
      </w:tr>
      <w:tr w:rsidR="000D6558" w:rsidTr="000D6558">
        <w:trPr>
          <w:trHeight w:hRule="exact" w:val="519"/>
        </w:trPr>
        <w:tc>
          <w:tcPr>
            <w:tcW w:w="948" w:type="dxa"/>
            <w:vAlign w:val="center"/>
          </w:tcPr>
          <w:p w:rsidR="000D6558" w:rsidRDefault="000D6558" w:rsidP="000D6558">
            <w:pPr>
              <w:jc w:val="center"/>
            </w:pPr>
          </w:p>
        </w:tc>
        <w:tc>
          <w:tcPr>
            <w:tcW w:w="3054" w:type="dxa"/>
            <w:vAlign w:val="center"/>
          </w:tcPr>
          <w:p w:rsidR="000D6558" w:rsidRDefault="000D6558" w:rsidP="000D6558">
            <w:pPr>
              <w:jc w:val="center"/>
            </w:pPr>
          </w:p>
        </w:tc>
        <w:tc>
          <w:tcPr>
            <w:tcW w:w="6520" w:type="dxa"/>
            <w:vAlign w:val="center"/>
          </w:tcPr>
          <w:p w:rsidR="000D6558" w:rsidRDefault="000D6558" w:rsidP="000D6558"/>
        </w:tc>
      </w:tr>
    </w:tbl>
    <w:tbl>
      <w:tblPr>
        <w:tblStyle w:val="a6"/>
        <w:tblpPr w:leftFromText="142" w:rightFromText="142" w:vertAnchor="page" w:horzAnchor="margin" w:tblpXSpec="center" w:tblpY="2670"/>
        <w:tblW w:w="0" w:type="auto"/>
        <w:tblLook w:val="01E0" w:firstRow="1" w:lastRow="1" w:firstColumn="1" w:lastColumn="1" w:noHBand="0" w:noVBand="0"/>
      </w:tblPr>
      <w:tblGrid>
        <w:gridCol w:w="2449"/>
        <w:gridCol w:w="2449"/>
        <w:gridCol w:w="2450"/>
      </w:tblGrid>
      <w:tr w:rsidR="00765524">
        <w:trPr>
          <w:trHeight w:val="526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1C5ADA" w:rsidP="00765524">
            <w:pPr>
              <w:jc w:val="center"/>
            </w:pPr>
            <w:r>
              <w:rPr>
                <w:rFonts w:hint="eastAsia"/>
              </w:rPr>
              <w:t>１．</w:t>
            </w:r>
            <w:r w:rsidR="0092770C">
              <w:rPr>
                <w:rFonts w:hint="eastAsia"/>
              </w:rPr>
              <w:t>１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92770C" w:rsidP="00765524">
            <w:pPr>
              <w:jc w:val="center"/>
            </w:pPr>
            <w:r>
              <w:rPr>
                <w:rFonts w:hint="eastAsia"/>
              </w:rPr>
              <w:t>１</w:t>
            </w:r>
            <w:r w:rsidR="001C5ADA">
              <w:rPr>
                <w:rFonts w:hint="eastAsia"/>
              </w:rPr>
              <w:t>．</w:t>
            </w:r>
            <w:r>
              <w:rPr>
                <w:rFonts w:hint="eastAsia"/>
              </w:rPr>
              <w:t>２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92770C" w:rsidP="00765524">
            <w:pPr>
              <w:jc w:val="center"/>
            </w:pPr>
            <w:r>
              <w:rPr>
                <w:rFonts w:hint="eastAsia"/>
              </w:rPr>
              <w:t>１</w:t>
            </w:r>
            <w:r w:rsidR="001C5ADA">
              <w:rPr>
                <w:rFonts w:hint="eastAsia"/>
              </w:rPr>
              <w:t>．</w:t>
            </w:r>
            <w:r>
              <w:rPr>
                <w:rFonts w:hint="eastAsia"/>
              </w:rPr>
              <w:t>３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92770C" w:rsidP="00765524">
            <w:pPr>
              <w:jc w:val="center"/>
            </w:pPr>
            <w:r>
              <w:rPr>
                <w:rFonts w:hint="eastAsia"/>
              </w:rPr>
              <w:t>電話受注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92770C" w:rsidP="00765524">
            <w:pPr>
              <w:jc w:val="center"/>
            </w:pPr>
            <w:r>
              <w:rPr>
                <w:rFonts w:hint="eastAsia"/>
              </w:rPr>
              <w:t>直接受注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6A4514" w:rsidP="00765524">
            <w:pPr>
              <w:jc w:val="center"/>
            </w:pPr>
            <w:r>
              <w:rPr>
                <w:rFonts w:hint="eastAsia"/>
              </w:rPr>
              <w:t>メモ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92770C" w:rsidP="00765524">
            <w:pPr>
              <w:jc w:val="center"/>
            </w:pPr>
            <w:r>
              <w:rPr>
                <w:rFonts w:hint="eastAsia"/>
              </w:rPr>
              <w:t>１．４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6A4514" w:rsidP="00765524">
            <w:pPr>
              <w:jc w:val="center"/>
            </w:pPr>
            <w:r>
              <w:rPr>
                <w:rFonts w:hint="eastAsia"/>
              </w:rPr>
              <w:t>１．０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6A4514" w:rsidP="00765524">
            <w:pPr>
              <w:jc w:val="center"/>
            </w:pPr>
            <w:r>
              <w:rPr>
                <w:rFonts w:hint="eastAsia"/>
              </w:rPr>
              <w:t>１．５</w:t>
            </w:r>
          </w:p>
        </w:tc>
      </w:tr>
      <w:tr w:rsidR="00765524">
        <w:trPr>
          <w:trHeight w:val="526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6A4514" w:rsidP="00765524">
            <w:pPr>
              <w:jc w:val="center"/>
            </w:pPr>
            <w:r>
              <w:rPr>
                <w:rFonts w:hint="eastAsia"/>
              </w:rPr>
              <w:t>営業担当者への指示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6A4514" w:rsidP="00765524">
            <w:pPr>
              <w:jc w:val="center"/>
            </w:pPr>
            <w:r>
              <w:rPr>
                <w:rFonts w:hint="eastAsia"/>
              </w:rPr>
              <w:t>受注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6A4514" w:rsidP="00765524">
            <w:pPr>
              <w:jc w:val="center"/>
            </w:pPr>
            <w:r>
              <w:rPr>
                <w:rFonts w:hint="eastAsia"/>
              </w:rPr>
              <w:t>打ち合わせ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6A4514" w:rsidP="00765524">
            <w:pPr>
              <w:jc w:val="center"/>
            </w:pPr>
            <w:r>
              <w:rPr>
                <w:rFonts w:hint="eastAsia"/>
              </w:rPr>
              <w:t>１．６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6A4514" w:rsidP="00765524">
            <w:pPr>
              <w:jc w:val="center"/>
            </w:pPr>
            <w:r>
              <w:rPr>
                <w:rFonts w:hint="eastAsia"/>
              </w:rPr>
              <w:t>１．７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6A4514" w:rsidP="00765524">
            <w:pPr>
              <w:jc w:val="center"/>
            </w:pPr>
            <w:r>
              <w:rPr>
                <w:rFonts w:hint="eastAsia"/>
              </w:rPr>
              <w:t>横流し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6A4514" w:rsidP="00765524">
            <w:pPr>
              <w:jc w:val="center"/>
            </w:pPr>
            <w:r>
              <w:rPr>
                <w:rFonts w:hint="eastAsia"/>
              </w:rPr>
              <w:t>消込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</w:tbl>
    <w:p w:rsidR="00936761" w:rsidRPr="00D14D79" w:rsidRDefault="00936761" w:rsidP="00D14D79"/>
    <w:sectPr w:rsidR="00936761" w:rsidRPr="00D14D79" w:rsidSect="00F833AE">
      <w:headerReference w:type="default" r:id="rId6"/>
      <w:footerReference w:type="default" r:id="rId7"/>
      <w:pgSz w:w="11906" w:h="16838" w:code="9"/>
      <w:pgMar w:top="2190" w:right="503" w:bottom="907" w:left="851" w:header="573" w:footer="826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27CF" w:rsidRDefault="000227CF" w:rsidP="00273989">
      <w:pPr>
        <w:pStyle w:val="a3"/>
      </w:pPr>
      <w:r>
        <w:separator/>
      </w:r>
    </w:p>
  </w:endnote>
  <w:endnote w:type="continuationSeparator" w:id="0">
    <w:p w:rsidR="000227CF" w:rsidRDefault="000227CF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79B" w:rsidRDefault="00C14AA0" w:rsidP="001C379B">
    <w:pPr>
      <w:pStyle w:val="a4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26670</wp:posOffset>
              </wp:positionH>
              <wp:positionV relativeFrom="paragraph">
                <wp:posOffset>-3175</wp:posOffset>
              </wp:positionV>
              <wp:extent cx="3647440" cy="200660"/>
              <wp:effectExtent l="0" t="0" r="2540" b="2540"/>
              <wp:wrapNone/>
              <wp:docPr id="1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13B78" w:rsidRDefault="00A26F5E">
                          <w:fldSimple w:instr=" FILENAME  ">
                            <w:r w:rsidR="00C14AA0">
                              <w:rPr>
                                <w:rFonts w:hint="eastAsia"/>
                                <w:noProof/>
                              </w:rPr>
                              <w:t>文書</w:t>
                            </w:r>
                            <w:r w:rsidR="00C14AA0">
                              <w:rPr>
                                <w:rFonts w:hint="eastAsia"/>
                                <w:noProof/>
                              </w:rPr>
                              <w:t xml:space="preserve"> 1</w:t>
                            </w:r>
                          </w:fldSimple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4" o:spid="_x0000_s1063" type="#_x0000_t202" style="position:absolute;left:0;text-align:left;margin-left:2.1pt;margin-top:-.25pt;width:287.2pt;height:1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vWH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" filled="f" fillcolor="#c9f" stroked="f">
              <v:textbox inset="0,0,0,0">
                <w:txbxContent>
                  <w:p w:rsidR="00713B78" w:rsidRDefault="00713B78">
                    <w:fldSimple w:instr=" FILENAME  ">
                      <w:r w:rsidR="00C14AA0">
                        <w:rPr>
                          <w:rFonts w:hint="eastAsia"/>
                          <w:noProof/>
                        </w:rPr>
                        <w:t>文書</w:t>
                      </w:r>
                      <w:r w:rsidR="00C14AA0">
                        <w:rPr>
                          <w:rFonts w:hint="eastAsia"/>
                          <w:noProof/>
                        </w:rPr>
                        <w:t xml:space="preserve"> 1</w:t>
                      </w:r>
                    </w:fldSimple>
                  </w:p>
                </w:txbxContent>
              </v:textbox>
            </v:shape>
          </w:pict>
        </mc:Fallback>
      </mc:AlternateContent>
    </w:r>
    <w:r w:rsidR="001C379B">
      <w:rPr>
        <w:rFonts w:hint="eastAsia"/>
      </w:rPr>
      <w:t>大阪システム開発部　開発第１課　第１係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27CF" w:rsidRDefault="000227CF" w:rsidP="00273989">
      <w:pPr>
        <w:pStyle w:val="a3"/>
      </w:pPr>
      <w:r>
        <w:separator/>
      </w:r>
    </w:p>
  </w:footnote>
  <w:footnote w:type="continuationSeparator" w:id="0">
    <w:p w:rsidR="000227CF" w:rsidRDefault="000227CF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3989" w:rsidRDefault="00C14AA0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-68580</wp:posOffset>
              </wp:positionH>
              <wp:positionV relativeFrom="paragraph">
                <wp:posOffset>-96520</wp:posOffset>
              </wp:positionV>
              <wp:extent cx="6861175" cy="4844415"/>
              <wp:effectExtent l="17145" t="0" r="8255" b="14605"/>
              <wp:wrapNone/>
              <wp:docPr id="2" name="Group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61175" cy="4844415"/>
                        <a:chOff x="743" y="421"/>
                        <a:chExt cx="10805" cy="7629"/>
                      </a:xfrm>
                    </wpg:grpSpPr>
                    <wpg:grpSp>
                      <wpg:cNvPr id="3" name="Group 65"/>
                      <wpg:cNvGrpSpPr>
                        <a:grpSpLocks/>
                      </wpg:cNvGrpSpPr>
                      <wpg:grpSpPr bwMode="auto">
                        <a:xfrm>
                          <a:off x="810" y="421"/>
                          <a:ext cx="10738" cy="1478"/>
                          <a:chOff x="792" y="421"/>
                          <a:chExt cx="10738" cy="1478"/>
                        </a:xfrm>
                      </wpg:grpSpPr>
                      <wpg:grpSp>
                        <wpg:cNvPr id="4" name="Group 59"/>
                        <wpg:cNvGrpSpPr>
                          <a:grpSpLocks/>
                        </wpg:cNvGrpSpPr>
                        <wpg:grpSpPr bwMode="auto">
                          <a:xfrm>
                            <a:off x="812" y="1606"/>
                            <a:ext cx="10718" cy="293"/>
                            <a:chOff x="687" y="1750"/>
                            <a:chExt cx="10718" cy="293"/>
                          </a:xfrm>
                        </wpg:grpSpPr>
                        <wpg:grpSp>
                          <wpg:cNvPr id="5" name="Group 56"/>
                          <wpg:cNvGrpSpPr>
                            <a:grpSpLocks/>
                          </wpg:cNvGrpSpPr>
                          <wpg:grpSpPr bwMode="auto">
                            <a:xfrm>
                              <a:off x="687" y="1750"/>
                              <a:ext cx="3297" cy="293"/>
                              <a:chOff x="2717" y="2629"/>
                              <a:chExt cx="3297" cy="293"/>
                            </a:xfrm>
                          </wpg:grpSpPr>
                          <wps:wsp>
                            <wps:cNvPr id="6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629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川島　智弘</w:t>
                                  </w:r>
                                  <w:r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7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629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" name="Group 57"/>
                          <wpg:cNvGrpSpPr>
                            <a:grpSpLocks/>
                          </wpg:cNvGrpSpPr>
                          <wpg:grpSpPr bwMode="auto">
                            <a:xfrm>
                              <a:off x="3945" y="1750"/>
                              <a:ext cx="3297" cy="293"/>
                              <a:chOff x="2717" y="2922"/>
                              <a:chExt cx="3297" cy="293"/>
                            </a:xfrm>
                          </wpg:grpSpPr>
                          <wps:wsp>
                            <wps:cNvPr id="9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922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21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0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922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" name="Group 58"/>
                          <wpg:cNvGrpSpPr>
                            <a:grpSpLocks/>
                          </wpg:cNvGrpSpPr>
                          <wpg:grpSpPr bwMode="auto">
                            <a:xfrm>
                              <a:off x="7242" y="1750"/>
                              <a:ext cx="4163" cy="293"/>
                              <a:chOff x="7242" y="1750"/>
                              <a:chExt cx="3982" cy="293"/>
                            </a:xfrm>
                          </wpg:grpSpPr>
                          <wpg:grpSp>
                            <wpg:cNvPr id="12" name="Group 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7242" y="1750"/>
                                <a:ext cx="1991" cy="292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3" name="Text Box 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0B5B0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INFO  RevNum  \* MERGEFORMAT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C14AA0"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4" name="Text Box 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Rev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5" name="Group 41"/>
                            <wpg:cNvGrpSpPr>
                              <a:grpSpLocks/>
                            </wpg:cNvGrpSpPr>
                            <wpg:grpSpPr bwMode="auto">
                              <a:xfrm>
                                <a:off x="9233" y="1750"/>
                                <a:ext cx="1991" cy="293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6" name="Text Box 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7F0A1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PAGE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C413D4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NUMPAGES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C413D4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7" name="Text Box 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Page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8" name="Group 15"/>
                        <wpg:cNvGrpSpPr>
                          <a:grpSpLocks/>
                        </wpg:cNvGrpSpPr>
                        <wpg:grpSpPr bwMode="auto">
                          <a:xfrm>
                            <a:off x="8798" y="668"/>
                            <a:ext cx="2732" cy="879"/>
                            <a:chOff x="13320" y="1168"/>
                            <a:chExt cx="2700" cy="879"/>
                          </a:xfrm>
                        </wpg:grpSpPr>
                        <wpg:grpSp>
                          <wpg:cNvPr id="19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151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0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1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作成者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2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133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3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4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r>
                                    <w:rPr>
                                      <w:rFonts w:hint="eastAsia"/>
                                    </w:rPr>
                                    <w:t>査　閲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5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142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6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7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検　証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2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92" y="421"/>
                            <a:ext cx="7661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3989" w:rsidRPr="00732F70" w:rsidRDefault="003E0AAE">
                              <w:pPr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  <w:t>ＤＭＭ</w:t>
                              </w:r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 xml:space="preserve">(Diamond </w:t>
                              </w:r>
                              <w:proofErr w:type="spellStart"/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>Mandara</w:t>
                              </w:r>
                              <w:proofErr w:type="spellEnd"/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 xml:space="preserve"> Matrix)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g:grpSp>
                        <wpg:cNvPr id="29" name="Group 60"/>
                        <wpg:cNvGrpSpPr>
                          <a:grpSpLocks/>
                        </wpg:cNvGrpSpPr>
                        <wpg:grpSpPr bwMode="auto">
                          <a:xfrm>
                            <a:off x="815" y="1112"/>
                            <a:ext cx="7819" cy="438"/>
                            <a:chOff x="690" y="1109"/>
                            <a:chExt cx="7783" cy="438"/>
                          </a:xfrm>
                        </wpg:grpSpPr>
                        <wpg:grpSp>
                          <wpg:cNvPr id="30" name="Group 53"/>
                          <wpg:cNvGrpSpPr>
                            <a:grpSpLocks/>
                          </wpg:cNvGrpSpPr>
                          <wpg:grpSpPr bwMode="auto">
                            <a:xfrm>
                              <a:off x="690" y="1109"/>
                              <a:ext cx="4344" cy="438"/>
                              <a:chOff x="907" y="1312"/>
                              <a:chExt cx="4344" cy="438"/>
                            </a:xfrm>
                          </wpg:grpSpPr>
                          <wps:wsp>
                            <wps:cNvPr id="31" name="Text Box 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7" y="1312"/>
                                <a:ext cx="1447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AD7689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システム名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32" name="Text Box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55" y="1312"/>
                                <a:ext cx="289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730FB8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企業会計システム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3" name="Group 54"/>
                          <wpg:cNvGrpSpPr>
                            <a:grpSpLocks/>
                          </wpg:cNvGrpSpPr>
                          <wpg:grpSpPr bwMode="auto">
                            <a:xfrm>
                              <a:off x="5034" y="1109"/>
                              <a:ext cx="3439" cy="438"/>
                              <a:chOff x="6699" y="1312"/>
                              <a:chExt cx="3439" cy="438"/>
                            </a:xfrm>
                          </wpg:grpSpPr>
                          <wps:wsp>
                            <wps:cNvPr id="34" name="Text Box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99" y="1312"/>
                                <a:ext cx="113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730FB8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業務名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35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36" y="1312"/>
                                <a:ext cx="2302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1C379B" w:rsidP="00730FB8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プロジェクト管理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6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827" y="966"/>
                            <a:ext cx="722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815" y="1038"/>
                            <a:ext cx="763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38" name="Rectangle 61"/>
                      <wps:cNvSpPr>
                        <a:spLocks noChangeArrowheads="1"/>
                      </wps:cNvSpPr>
                      <wps:spPr bwMode="auto">
                        <a:xfrm>
                          <a:off x="743" y="2190"/>
                          <a:ext cx="10711" cy="5860"/>
                        </a:xfrm>
                        <a:prstGeom prst="rect">
                          <a:avLst/>
                        </a:prstGeom>
                        <a:noFill/>
                        <a:ln w="190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1000" rIns="0" bIns="889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7" o:spid="_x0000_s1026" style="position:absolute;left:0;text-align:left;margin-left:-5.4pt;margin-top:-7.6pt;width:540.25pt;height:381.45pt;z-index:251657216" coordorigin="743,421" coordsize="10805,7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">
              <v:group id="Group 65" o:spid="_x0000_s1027" style="position:absolute;left:810;top:421;width:10738;height:1478" coordorigin="792,421" coordsize="10738,14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group id="Group 59" o:spid="_x0000_s1028" style="position:absolute;left:812;top:1606;width:10718;height:293" coordorigin="687,1750" coordsize="1071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group id="Group 56" o:spid="_x0000_s1029" style="position:absolute;left:687;top:1750;width:3297;height:293" coordorigin="2717,2629" coordsize="3297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30" type="#_x0000_t202" style="position:absolute;left:3999;top:2629;width:2015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ORdMMA&#10;AADaAAAADwAAAGRycy9kb3ducmV2LnhtbESPT4vCMBTE78J+h/CEvYim7qG41Siy4KIn8Q8L3h7N&#10;sy02LyVJteunN4LgcZiZ3zCzRWdqcSXnK8sKxqMEBHFudcWFguNhNZyA8AFZY22ZFPyTh8X8ozfD&#10;TNsb7+i6D4WIEPYZKihDaDIpfV6SQT+yDXH0ztYZDFG6QmqHtwg3tfxKklQarDgulNjQT0n5Zd8a&#10;BZdNm5v27+TW2/bwu7mnWg6Sb6U++91yCiJQF97hV3utFaTwvBJv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ORdMMAAADaAAAADwAAAAAAAAAAAAAAAACYAgAAZHJzL2Rv&#10;d25yZXYueG1sUEsFBgAAAAAEAAQA9QAAAIgDAAAAAA==&#10;">
                      <v:textbox inset="5.85pt,.7pt,5.85pt,.7pt">
                        <w:txbxContent>
                          <w:p w:rsidR="00273989" w:rsidRDefault="00273989" w:rsidP="007F0A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川島　智弘</w:t>
                            </w:r>
                            <w:r>
                              <w:br/>
                            </w:r>
                          </w:p>
                        </w:txbxContent>
                      </v:textbox>
                    </v:shape>
                    <v:shape id="Text Box 31" o:spid="_x0000_s1031" type="#_x0000_t202" style="position:absolute;left:2717;top:2629;width:1282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2q4b8A&#10;AADaAAAADwAAAGRycy9kb3ducmV2LnhtbESPQYvCMBSE74L/IbwFb5q24irdpiKC4HXdIh4fzdu2&#10;bPNSmtjWf78RBI/DzHzDZPvJtGKg3jWWFcSrCARxaXXDlYLi57TcgXAeWWNrmRQ8yME+n88yTLUd&#10;+ZuGi69EgLBLUUHtfZdK6cqaDLqV7YiD92t7gz7IvpK6xzHATSuTKPqUBhsOCzV2dKyp/LvcjYLm&#10;MSTuatFuR3eLzQaLdRIXSi0+psMXCE+Tf4df7bNWsIXnlXADZP4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OLarhvwAAANoAAAAPAAAAAAAAAAAAAAAAAJgCAABkcnMvZG93bnJl&#10;di54bWxQSwUGAAAAAAQABAD1AAAAhAMAAAAA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Group 57" o:spid="_x0000_s1032" style="position:absolute;left:3945;top:1750;width:3297;height:293" coordorigin="2717,2922" coordsize="3297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shape id="Text Box 34" o:spid="_x0000_s1033" type="#_x0000_t202" style="position:absolute;left:3999;top:2922;width:2015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wFBsQA&#10;AADaAAAADwAAAGRycy9kb3ducmV2LnhtbESPQWvCQBSE70L/w/IKXqTZ6CGY1FVKQdFTaSyF3h7Z&#10;1ySYfRt2Nxr99W6h4HGYmW+Y1WY0nTiT861lBfMkBUFcWd1yreDruH1ZgvABWWNnmRRcycNm/TRZ&#10;YaHthT/pXIZaRAj7AhU0IfSFlL5qyKBPbE8cvV/rDIYoXS21w0uEm04u0jSTBluOCw329N5QdSoH&#10;o+B0GCozfP+4/cdw3B1umZazNFdq+jy+vYIINIZH+L+91wpy+LsSb4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cBQbEAAAA2gAAAA8AAAAAAAAAAAAAAAAAmAIAAGRycy9k&#10;b3ducmV2LnhtbFBLBQYAAAAABAAEAPUAAACJAwAAAAA=&#10;">
                      <v:textbox inset="5.85pt,.7pt,5.85pt,.7pt">
                        <w:txbxContent>
                          <w:p w:rsidR="00273989" w:rsidRDefault="00273989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21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34" type="#_x0000_t202" style="position:absolute;left:2717;top:2922;width:1282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LjXsEA&#10;AADbAAAADwAAAGRycy9kb3ducmV2LnhtbESPQWvCQBCF7wX/wzJCb3WTSKtEV5FCwas2iMchOybB&#10;7GzIrkn8952D0NsM781732z3k2vVQH1oPBtIFwko4tLbhisDxe/PxxpUiMgWW89k4EkB9rvZ2xZz&#10;60c+0XCOlZIQDjkaqGPscq1DWZPDsPAdsWg33zuMsvaVtj2OEu5anSXJl3bYsDTU2NF3TeX9/HAG&#10;mueQhYtHvxrDNXWfWCyztDDmfT4dNqAiTfHf/Lo+WsEXevlFBtC7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C417BAAAA2wAAAA8AAAAAAAAAAAAAAAAAmAIAAGRycy9kb3du&#10;cmV2LnhtbFBLBQYAAAAABAAEAPUAAACGAwAAAAA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  <v:group id="Group 58" o:spid="_x0000_s1035" style="position:absolute;left:7242;top:1750;width:4163;height:293" coordorigin="7242,1750" coordsize="3982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group id="Group 38" o:spid="_x0000_s1036" style="position:absolute;left:7242;top:1750;width:1991;height:292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<v:shape id="Text Box 39" o:spid="_x0000_s1037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/NrcMA&#10;AADbAAAADwAAAGRycy9kb3ducmV2LnhtbERPTWvCQBC9C/6HZQpepG5qQWx0DVJoSU6lKoK3ITtN&#10;gtnZsLuJaX99t1DwNo/3OdtsNK0YyPnGsoKnRQKCuLS64UrB6fj2uAbhA7LG1jIp+CYP2W462WKq&#10;7Y0/aTiESsQQ9ikqqEPoUil9WZNBv7AdceS+rDMYInSV1A5vMdy0cpkkK2mw4dhQY0evNZXXQ28U&#10;XIu+NP354vKP/vhe/Ky0nCcvSs0exv0GRKAx3MX/7lzH+c/w90s8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/NrcMAAADbAAAADwAAAAAAAAAAAAAAAACYAgAAZHJzL2Rv&#10;d25yZXYueG1sUEsFBgAAAAAEAAQA9QAAAIgDAAAAAA==&#10;">
                        <v:textbox inset="5.85pt,.7pt,5.85pt,.7pt">
                          <w:txbxContent>
                            <w:p w:rsidR="00273989" w:rsidRPr="000B5B01" w:rsidRDefault="00273989" w:rsidP="000B5B01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INFO  RevNum  \* MERGEFORMAT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C14AA0"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0" o:spid="_x0000_s1038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nlXb0A&#10;AADbAAAADwAAAGRycy9kb3ducmV2LnhtbERPTYvCMBC9C/6HMII3TVt3VapRRBC8rlvE49CMbbGZ&#10;lCa29d8bYWFv83ifs90PphYdta6yrCCeRyCIc6srLhRkv6fZGoTzyBpry6TgRQ72u/Foi6m2Pf9Q&#10;d/GFCCHsUlRQet+kUrq8JINubhviwN1ta9AH2BZSt9iHcFPLJIqW0mDFoaHEho4l5Y/L0yioXl3i&#10;rhbtqne32HxjtkjiTKnpZDhsQHga/L/4z33WYf4XfH4JB8jd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znlXb0AAADbAAAADwAAAAAAAAAAAAAAAACYAgAAZHJzL2Rvd25yZXYu&#10;eG1sUEsFBgAAAAAEAAQA9QAAAIIDAAAAAA=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Rev</w:t>
                              </w:r>
                            </w:p>
                          </w:txbxContent>
                        </v:textbox>
                      </v:shape>
                    </v:group>
                    <v:group id="Group 41" o:spid="_x0000_s1039" style="position:absolute;left:9233;top:1750;width:1991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<v:shape id="Text Box 42" o:spid="_x0000_s1040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huNcEA&#10;AADbAAAADwAAAGRycy9kb3ducmV2LnhtbERPS4vCMBC+C/sfwgh7EU3dQ3GrUWTBRU/igwVvQzO2&#10;xWZSklS7/nojCN7m43vObNGZWlzJ+cqygvEoAUGcW11xoeB4WA0nIHxA1lhbJgX/5GEx/+jNMNP2&#10;xju67kMhYgj7DBWUITSZlD4vyaAf2YY4cmfrDIYIXSG1w1sMN7X8SpJUGqw4NpTY0E9J+WXfGgWX&#10;TZub9u/k1tv28Lu5p1oOkm+lPvvdcgoiUBfe4pd7reP8FJ6/x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4bjXBAAAA2wAAAA8AAAAAAAAAAAAAAAAAmAIAAGRycy9kb3du&#10;cmV2LnhtbFBLBQYAAAAABAAEAPUAAACGAwAAAAA=&#10;">
                        <v:textbox inset="5.85pt,.7pt,5.85pt,.7pt">
                          <w:txbxContent>
                            <w:p w:rsidR="00273989" w:rsidRPr="000B5B01" w:rsidRDefault="00273989" w:rsidP="007F0A12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C413D4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C413D4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3" o:spid="_x0000_s1041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t7Kr4A&#10;AADbAAAADwAAAGRycy9kb3ducmV2LnhtbERPS2uDQBC+B/Iflin0FlctrcG6SggUem0qIcfBnarU&#10;nRV34+PfdwuF3ubje05RrWYQM02ut6wgiWIQxI3VPbcK6s+3wxGE88gaB8ukYCMHVbnfFZhru/AH&#10;zRffihDCLkcFnfdjLqVrOjLoIjsSB+7LTgZ9gFMr9YRLCDeDTOP4RRrsOTR0ONK5o+b7cjcK+m1O&#10;3dWizRZ3S8wz1k9pUiv1+LCeXkF4Wv2/+M/9rsP8DH5/CQfI8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vreyq+AAAA2wAAAA8AAAAAAAAAAAAAAAAAmAIAAGRycy9kb3ducmV2&#10;LnhtbFBLBQYAAAAABAAEAPUAAACDAwAAAAA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Page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Group 15" o:spid="_x0000_s1042" style="position:absolute;left:8798;top:668;width:2732;height:879" coordorigin="13320,1168" coordsize="27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group id="Group 8" o:spid="_x0000_s1043" style="position:absolute;left:151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rect id="Rectangle 6" o:spid="_x0000_s1044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FCab8A&#10;AADbAAAADwAAAGRycy9kb3ducmV2LnhtbERPz2vCMBS+D/wfwhO8zXSCXalGGTKlx02l50fzlpY1&#10;LyXJ2vrfL4fBjh/f7/1xtr0YyYfOsYKXdQaCuHG6Y6Pgfjs/FyBCRNbYOyYFDwpwPCye9lhqN/En&#10;jddoRArhUKKCNsahlDI0LVkMazcQJ+7LeYsxQW+k9jilcNvLTZbl0mLHqaHFgU4tNd/XH6uATnn1&#10;Xm+b4my619x8jLUnf1FqtZzfdiAizfFf/OeutIJNWp++pB8gD7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IUJpvwAAANsAAAAPAAAAAAAAAAAAAAAAAJgCAABkcnMvZG93bnJl&#10;di54bWxQSwUGAAAAAAQABAD1AAAAhAMAAAAA&#10;" strokeweight="1pt">
                      <v:textbox inset="5.85pt,.7pt,5.85pt,.7pt"/>
                    </v:rect>
                    <v:shape id="Text Box 7" o:spid="_x0000_s1045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e5sMMA&#10;AADbAAAADwAAAGRycy9kb3ducmV2LnhtbESPQYvCMBSE7wv+h/AEb2uqB1mqsUhFEATB7iJ4ezTP&#10;tti81Cat7b83Cwt7HGbmG2aTDKYWPbWusqxgMY9AEOdWV1wo+Pk+fH6BcB5ZY22ZFIzkINlOPjYY&#10;a/viC/WZL0SAsItRQel9E0vp8pIMurltiIN3t61BH2RbSN3iK8BNLZdRtJIGKw4LJTaUlpQ/ss4o&#10;6Mb7PpXUnM7ReO1vWWeH5/6o1Gw67NYgPA3+P/zXPmoFywX8fgk/QG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e5sMMAAADbAAAADwAAAAAAAAAAAAAAAACYAgAAZHJzL2Rv&#10;d25yZXYueG1sUEsFBgAAAAAEAAQA9QAAAIgDAAAAAA==&#10;" strokeweight="1pt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作成者</w:t>
                            </w:r>
                          </w:p>
                        </w:txbxContent>
                      </v:textbox>
                    </v:shape>
                  </v:group>
                  <v:group id="Group 9" o:spid="_x0000_s1046" style="position:absolute;left:133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rect id="Rectangle 10" o:spid="_x0000_s1047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PcHsEA&#10;AADbAAAADwAAAGRycy9kb3ducmV2LnhtbESPQWsCMRSE74X+h/AK3mpWxa1sjVJExaNdi+fH5jW7&#10;uHlZknRd/70RhB6HmfmGWa4H24qefGgcK5iMMxDEldMNGwU/p937AkSIyBpbx6TgRgHWq9eXJRba&#10;Xfmb+jIakSAcClRQx9gVUoaqJoth7Dri5P06bzEm6Y3UHq8Jbls5zbJcWmw4LdTY0aam6lL+WQW0&#10;yQ/b87xa7EzzkZtjf/bk90qN3oavTxCRhvgffrYPWsF0Bo8v6QfI1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z3B7BAAAA2wAAAA8AAAAAAAAAAAAAAAAAmAIAAGRycy9kb3du&#10;cmV2LnhtbFBLBQYAAAAABAAEAPUAAACGAwAAAAA=&#10;" strokeweight="1pt">
                      <v:textbox inset="5.85pt,.7pt,5.85pt,.7pt"/>
                    </v:rect>
                    <v:shape id="Text Box 11" o:spid="_x0000_s1048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AaKMMA&#10;AADbAAAADwAAAGRycy9kb3ducmV2LnhtbESPQYvCMBSE78L+h/AW9mZTZRGpRhFlQVhYsIrg7dE8&#10;22Lz0m3S2v57Iwgeh5n5hlmue1OJjhpXWlYwiWIQxJnVJecKTsef8RyE88gaK8ukYCAH69XHaImJ&#10;tnc+UJf6XAQIuwQVFN7XiZQuK8igi2xNHLyrbQz6IJtc6gbvAW4qOY3jmTRYclgosKZtQdktbY2C&#10;drjutpLq3794OHeXtLX9/26v1Ndnv1mA8NT7d/jV3msF0294fg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AaKMMAAADbAAAADwAAAAAAAAAAAAAAAACYAgAAZHJzL2Rv&#10;d25yZXYueG1sUEsFBgAAAAAEAAQA9QAAAIgDAAAAAA==&#10;" strokeweight="1pt">
                      <v:textbox inset="5.85pt,.7pt,5.85pt,.7pt">
                        <w:txbxContent>
                          <w:p w:rsidR="00273989" w:rsidRDefault="00273989" w:rsidP="00AD7689">
                            <w:r>
                              <w:rPr>
                                <w:rFonts w:hint="eastAsia"/>
                              </w:rPr>
                              <w:t>査　閲</w:t>
                            </w:r>
                          </w:p>
                        </w:txbxContent>
                      </v:textbox>
                    </v:shape>
                  </v:group>
                  <v:group id="Group 12" o:spid="_x0000_s1049" style="position:absolute;left:142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<v:rect id="Rectangle 13" o:spid="_x0000_s1050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R/hsAA&#10;AADbAAAADwAAAGRycy9kb3ducmV2LnhtbESPT4vCMBTE78J+h/AW9qbpClulGkVkFY/+w/OjeabF&#10;5qUksXa//UYQPA4z8xtmvuxtIzryoXas4HuUgSAuna7ZKDifNsMpiBCRNTaOScEfBVguPgZzLLR7&#10;8IG6YzQiQTgUqKCKsS2kDGVFFsPItcTJuzpvMSbpjdQeHwluGznOslxarDktVNjSuqLydrxbBbTO&#10;d7+Xn3K6MfUkN/vu4slvlfr67FczEJH6+A6/2jutYJzD80v6AXL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YR/hsAAAADbAAAADwAAAAAAAAAAAAAAAACYAgAAZHJzL2Rvd25y&#10;ZXYueG1sUEsFBgAAAAAEAAQA9QAAAIUDAAAAAA==&#10;" strokeweight="1pt">
                      <v:textbox inset="5.85pt,.7pt,5.85pt,.7pt"/>
                    </v:rect>
                    <v:shape id="Text Box 14" o:spid="_x0000_s1051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KEX8MA&#10;AADbAAAADwAAAGRycy9kb3ducmV2LnhtbESPQYvCMBSE78L+h/AW9mZTPaxSjSLKgrCwYBXB26N5&#10;tsXmpduktf33RhA8DjPzDbNc96YSHTWutKxgEsUgiDOrS84VnI4/4zkI55E1VpZJwUAO1quP0RIT&#10;be98oC71uQgQdgkqKLyvEyldVpBBF9maOHhX2xj0QTa51A3eA9xUchrH39JgyWGhwJq2BWW3tDUK&#10;2uG620qqf//i4dxd0tb2/7u9Ul+f/WYBwlPv3+FXe68VTGfw/BJ+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WKEX8MAAADbAAAADwAAAAAAAAAAAAAAAACYAgAAZHJzL2Rv&#10;d25yZXYueG1sUEsFBgAAAAAEAAQA9QAAAIgDAAAAAA==&#10;" strokeweight="1pt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検　証</w:t>
                            </w:r>
                          </w:p>
                        </w:txbxContent>
                      </v:textbox>
                    </v:shape>
                  </v:group>
                </v:group>
                <v:shape id="Text Box 21" o:spid="_x0000_s1052" type="#_x0000_t202" style="position:absolute;left:792;top:421;width:7661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/Tc8EA&#10;AADbAAAADwAAAGRycy9kb3ducmV2LnhtbERPy4rCMBTdD/gP4QqzG1MFy1CNUoUZxY1PxOW1ubbF&#10;5qY0Ga1+vVkMuDyc93jamkrcqHGlZQX9XgSCOLO65FzBYf/z9Q3CeWSNlWVS8CAH00nnY4yJtnfe&#10;0m3ncxFC2CWooPC+TqR0WUEGXc/WxIG72MagD7DJpW7wHsJNJQdRFEuDJYeGAmuaF5Rdd39GwbN0&#10;6WKznvnzbHj6jTar2B3TWKnPbpuOQHhq/Vv8715qBYMwNnwJP0B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v03PBAAAA2wAAAA8AAAAAAAAAAAAAAAAAmAIAAGRycy9kb3du&#10;cmV2LnhtbFBLBQYAAAAABAAEAPUAAACGAwAAAAA=&#10;" filled="f" stroked="f">
                  <v:textbox inset="5.85pt,.7pt,5.85pt,.7pt">
                    <w:txbxContent>
                      <w:p w:rsidR="00273989" w:rsidRPr="00732F70" w:rsidRDefault="003E0AAE">
                        <w:pPr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  <w:t>ＤＭＭ</w:t>
                        </w:r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 xml:space="preserve">(Diamond </w:t>
                        </w:r>
                        <w:proofErr w:type="spellStart"/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>Mandara</w:t>
                        </w:r>
                        <w:proofErr w:type="spellEnd"/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 xml:space="preserve"> Matrix)</w:t>
                        </w:r>
                      </w:p>
                    </w:txbxContent>
                  </v:textbox>
                </v:shape>
                <v:group id="Group 60" o:spid="_x0000_s1053" style="position:absolute;left:815;top:1112;width:7819;height:438" coordorigin="690,1109" coordsize="7783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group id="Group 53" o:spid="_x0000_s1054" style="position:absolute;left:690;top:1109;width:4344;height:438" coordorigin="907,1312" coordsize="4344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shape id="Text Box 27" o:spid="_x0000_s1055" type="#_x0000_t202" style="position:absolute;left:907;top:1312;width:1447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TOBsIA&#10;AADbAAAADwAAAGRycy9kb3ducmV2LnhtbESPQYvCMBSE78L+h/AW9iJr6gqyraYigqAHD+ru/dk8&#10;29rmpTZR6783guBxmJlvmOmsM7W4UutKywqGgwgEcWZ1ybmCv/3y+xeE88gaa8uk4E4OZulHb4qJ&#10;tjfe0nXncxEg7BJUUHjfJFK6rCCDbmAb4uAdbWvQB9nmUrd4C3BTy58oGkuDJYeFAhtaFJRVu4tR&#10;0Lf/5ypeH1aNO0mj5xw7s4mV+vrs5hMQnjr/Dr/aK61gNITnl/ADZP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9M4GwgAAANsAAAAPAAAAAAAAAAAAAAAAAJgCAABkcnMvZG93&#10;bnJldi54bWxQSwUGAAAAAAQABAD1AAAAhwMAAAAA&#10;" fillcolor="#c9f">
                      <v:textbox inset="0,2.05mm,0,.7pt">
                        <w:txbxContent>
                          <w:p w:rsidR="00273989" w:rsidRPr="007E30D0" w:rsidRDefault="00273989" w:rsidP="00AD7689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システム名</w:t>
                            </w:r>
                          </w:p>
                        </w:txbxContent>
                      </v:textbox>
                    </v:shape>
                    <v:shape id="Text Box 28" o:spid="_x0000_s1056" type="#_x0000_t202" style="position:absolute;left:2355;top:1312;width:2896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1jAcQA&#10;AADbAAAADwAAAGRycy9kb3ducmV2LnhtbESPQWvCQBSE7wX/w/KEXkrdmEIpqauIIHixtLEHj4/s&#10;M4lm34bdp4n/vlso9DjMzDfMYjW6Tt0oxNazgfksA0VcedtybeD7sH1+AxUF2WLnmQzcKcJqOXlY&#10;YGH9wF90K6VWCcKxQAONSF9oHauGHMaZ74mTd/LBoSQZam0DDgnuOp1n2at22HJaaLCnTUPVpbw6&#10;A0N+/ZiXYXe8H/On7WV/ls9wEmMep+P6HZTQKP/hv/bOGnjJ4fdL+gF6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dYwHEAAAA2wAAAA8AAAAAAAAAAAAAAAAAmAIAAGRycy9k&#10;b3ducmV2LnhtbFBLBQYAAAAABAAEAPUAAACJAwAAAAA=&#10;">
                      <v:textbox inset="2mm,2.05mm,0,.7pt">
                        <w:txbxContent>
                          <w:p w:rsidR="00273989" w:rsidRPr="007E30D0" w:rsidRDefault="00273989" w:rsidP="00730FB8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企業会計システム</w:t>
                            </w:r>
                          </w:p>
                        </w:txbxContent>
                      </v:textbox>
                    </v:shape>
                  </v:group>
                  <v:group id="Group 54" o:spid="_x0000_s1057" style="position:absolute;left:5034;top:1109;width:3439;height:438" coordorigin="6699,1312" coordsize="3439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<v:shape id="Text Box 29" o:spid="_x0000_s1058" type="#_x0000_t202" style="position:absolute;left:6699;top:1312;width:1136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NtnsQA&#10;AADbAAAADwAAAGRycy9kb3ducmV2LnhtbESPQWvCQBSE7wX/w/KEXorZtJZiYlYJhUJ68FCr92f2&#10;mcRk36bZrcZ/7xYKHoeZ+YbJ1qPpxJkG11hW8BzFIIhLqxuuFOy+P2YLEM4ja+wsk4IrOVivJg8Z&#10;ptpe+IvOW1+JAGGXooLa+z6V0pU1GXSR7YmDd7SDQR/kUEk94CXATSdf4vhNGmw4LNTY03tNZbv9&#10;NQqe7P6nTT4PRe9O0uicE2c2iVKP0zFfgvA0+nv4v11oBfNX+PsSfo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DbZ7EAAAA2wAAAA8AAAAAAAAAAAAAAAAAmAIAAGRycy9k&#10;b3ducmV2LnhtbFBLBQYAAAAABAAEAPUAAACJAwAAAAA=&#10;" fillcolor="#c9f">
                      <v:textbox inset="0,2.05mm,0,.7pt">
                        <w:txbxContent>
                          <w:p w:rsidR="00273989" w:rsidRPr="007E30D0" w:rsidRDefault="00273989" w:rsidP="00730FB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業務名</w:t>
                            </w:r>
                          </w:p>
                        </w:txbxContent>
                      </v:textbox>
                    </v:shape>
                    <v:shape id="Text Box 30" o:spid="_x0000_s1059" type="#_x0000_t202" style="position:absolute;left:7836;top:1312;width:2302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T7dcUA&#10;AADbAAAADwAAAGRycy9kb3ducmV2LnhtbESPQWvCQBSE7wX/w/IKvRTdmNJSoqtIQfBiadMePD6y&#10;zyQ1+zbsPk38926h0OMwM98wy/XoOnWhEFvPBuazDBRx5W3LtYHvr+30FVQUZIudZzJwpQjr1eRu&#10;iYX1A3/SpZRaJQjHAg00In2hdawachhnvidO3tEHh5JkqLUNOCS463SeZS/aYctpocGe3hqqTuXZ&#10;GRjy8/u8DLvD9ZA/bk/7H/kIRzHm4X7cLEAJjfIf/mvvrIGnZ/j9kn6AXt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NPt1xQAAANsAAAAPAAAAAAAAAAAAAAAAAJgCAABkcnMv&#10;ZG93bnJldi54bWxQSwUGAAAAAAQABAD1AAAAigMAAAAA&#10;">
                      <v:textbox inset="2mm,2.05mm,0,.7pt">
                        <w:txbxContent>
                          <w:p w:rsidR="00273989" w:rsidRPr="007E30D0" w:rsidRDefault="001C379B" w:rsidP="00730FB8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プロジェクト管理</w:t>
                            </w:r>
                          </w:p>
                        </w:txbxContent>
                      </v:textbox>
                    </v:shape>
                  </v:group>
                </v:group>
                <v:line id="Line 50" o:spid="_x0000_s1060" style="position:absolute;visibility:visible;mso-wrap-style:square" from="827,966" to="8050,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/eqb0AAADbAAAADwAAAGRycy9kb3ducmV2LnhtbESPzQrCMBCE74LvEFbwpqkKItUooih6&#10;9O++NGtbbTaliW19eyMIHoeZ+YZZrFpTiJoql1tWMBpGIIgTq3NOFVwvu8EMhPPIGgvLpOBNDlbL&#10;bmeBsbYNn6g++1QECLsYFWTel7GULsnIoBvakjh4d1sZ9EFWqdQVNgFuCjmOoqk0mHNYyLCkTUbJ&#10;8/wyCkx9w9N+u749qJ68cNfk92PxVqrfa9dzEJ5a/w//2getYDKF75fwA+Ty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0v3qm9AAAA2wAAAA8AAAAAAAAAAAAAAAAAoQIA&#10;AGRycy9kb3ducmV2LnhtbFBLBQYAAAAABAAEAPkAAACLAwAAAAA=&#10;" strokecolor="#333" strokeweight="1.5pt"/>
                <v:line id="Line 51" o:spid="_x0000_s1061" style="position:absolute;visibility:visible;mso-wrap-style:square" from="815,1038" to="8453,1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nQesMAAADbAAAADwAAAGRycy9kb3ducmV2LnhtbESPQWvCQBSE7wX/w/IEb3VjhVaiq4ig&#10;lt6MInh7ZJ9JTPZturvR9N+7hUKPw8x8wyxWvWnEnZyvLCuYjBMQxLnVFRcKTsft6wyED8gaG8uk&#10;4Ic8rJaDlwWm2j74QPcsFCJC2KeooAyhTaX0eUkG/di2xNG7WmcwROkKqR0+Itw08i1J3qXBiuNC&#10;iS1tSsrrrDMKzl3Gl1u9dQ12u/3+ev6u/fRLqdGwX89BBOrDf/iv/akVTD/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50HrDAAAA2wAAAA8AAAAAAAAAAAAA&#10;AAAAoQIAAGRycy9kb3ducmV2LnhtbFBLBQYAAAAABAAEAPkAAACRAwAAAAA=&#10;" strokeweight="1.5pt"/>
              </v:group>
              <v:rect id="Rectangle 61" o:spid="_x0000_s1062" style="position:absolute;left:743;top:2190;width:10711;height:5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IWWsAA&#10;AADbAAAADwAAAGRycy9kb3ducmV2LnhtbERPTYvCMBC9L/gfwgheRFN1WbRrFBWVveqK4G1sxrZr&#10;MylJ1PrvzUHY4+N9T+eNqcSdnC8tKxj0ExDEmdUl5woOv5veGIQPyBory6TgSR7ms9bHFFNtH7yj&#10;+z7kIoawT1FBEUKdSumzggz6vq2JI3exzmCI0OVSO3zEcFPJYZJ8SYMlx4YCa1oVlF33N6PgUuey&#10;W47XuPxbnSe+cdvT8vOoVKfdLL5BBGrCv/jt/tEKRnFs/BJ/gJy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UIWWsAAAADbAAAADwAAAAAAAAAAAAAAAACYAgAAZHJzL2Rvd25y&#10;ZXYueG1sUEsFBgAAAAAEAAQA9QAAAIUDAAAAAA==&#10;" filled="f" fillcolor="#c9f" strokeweight="1.5pt">
                <v:textbox inset="0,2.25mm,0,.7pt"/>
              </v:rect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#c9f">
      <v:fill color="#c9f"/>
      <v:textbox inset="0,2.25mm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AA0"/>
    <w:rsid w:val="000227CF"/>
    <w:rsid w:val="00045232"/>
    <w:rsid w:val="00054BC6"/>
    <w:rsid w:val="00077F6C"/>
    <w:rsid w:val="00082FF2"/>
    <w:rsid w:val="000B5B01"/>
    <w:rsid w:val="000D6558"/>
    <w:rsid w:val="001529A6"/>
    <w:rsid w:val="00153785"/>
    <w:rsid w:val="001C379B"/>
    <w:rsid w:val="001C5ADA"/>
    <w:rsid w:val="001E5F9C"/>
    <w:rsid w:val="001F5C35"/>
    <w:rsid w:val="0021744C"/>
    <w:rsid w:val="00273989"/>
    <w:rsid w:val="002D4A47"/>
    <w:rsid w:val="002F0A93"/>
    <w:rsid w:val="00360FA8"/>
    <w:rsid w:val="003E0AAE"/>
    <w:rsid w:val="00430296"/>
    <w:rsid w:val="00460D7E"/>
    <w:rsid w:val="005553E4"/>
    <w:rsid w:val="0056717A"/>
    <w:rsid w:val="00583C4A"/>
    <w:rsid w:val="00590959"/>
    <w:rsid w:val="006536E8"/>
    <w:rsid w:val="00656F7A"/>
    <w:rsid w:val="006A4514"/>
    <w:rsid w:val="00713B78"/>
    <w:rsid w:val="007174CA"/>
    <w:rsid w:val="00730FB8"/>
    <w:rsid w:val="00732F70"/>
    <w:rsid w:val="00765524"/>
    <w:rsid w:val="007B68A8"/>
    <w:rsid w:val="007E30D0"/>
    <w:rsid w:val="007F0A12"/>
    <w:rsid w:val="00833821"/>
    <w:rsid w:val="008374BA"/>
    <w:rsid w:val="00853C78"/>
    <w:rsid w:val="008B64F0"/>
    <w:rsid w:val="008B761A"/>
    <w:rsid w:val="0092770C"/>
    <w:rsid w:val="0093144A"/>
    <w:rsid w:val="00936761"/>
    <w:rsid w:val="00A26F5E"/>
    <w:rsid w:val="00AD7689"/>
    <w:rsid w:val="00AF0D01"/>
    <w:rsid w:val="00B62B76"/>
    <w:rsid w:val="00C14AA0"/>
    <w:rsid w:val="00C413D4"/>
    <w:rsid w:val="00C413F6"/>
    <w:rsid w:val="00D14D79"/>
    <w:rsid w:val="00DF471D"/>
    <w:rsid w:val="00E20A54"/>
    <w:rsid w:val="00E24E7F"/>
    <w:rsid w:val="00F8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c9f">
      <v:fill color="#c9f"/>
      <v:textbox inset="0,2.25mm,0,.7pt"/>
    </o:shapedefaults>
    <o:shapelayout v:ext="edit">
      <o:idmap v:ext="edit" data="1"/>
    </o:shapelayout>
  </w:shapeDefaults>
  <w:decimalSymbol w:val="."/>
  <w:listSeparator w:val=","/>
  <w15:chartTrackingRefBased/>
  <w15:docId w15:val="{CE80BA45-9F42-407B-AE9C-DFA70FA0E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D14D7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60224\Documents\sugukuru\Documents\05_DMM\&#20206;\Lv1\&#21463;&#2788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受注.dot</Template>
  <TotalTime>11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DMM</vt:lpstr>
      <vt:lpstr>DMM</vt:lpstr>
    </vt:vector>
  </TitlesOfParts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DMM</dc:title>
  <dc:subject/>
  <dc:creator>pokota-gackt@outlook.jp</dc:creator>
  <cp:keywords/>
  <dc:description/>
  <cp:lastModifiedBy>川原 千秋</cp:lastModifiedBy>
  <cp:revision>10</cp:revision>
  <cp:lastPrinted>2006-06-21T10:05:00Z</cp:lastPrinted>
  <dcterms:created xsi:type="dcterms:W3CDTF">2018-06-29T02:22:00Z</dcterms:created>
  <dcterms:modified xsi:type="dcterms:W3CDTF">2018-06-29T03:12:00Z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