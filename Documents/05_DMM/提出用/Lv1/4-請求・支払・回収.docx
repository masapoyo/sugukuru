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pPr w:leftFromText="142" w:rightFromText="142" w:vertAnchor="text" w:horzAnchor="margin" w:tblpY="61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48"/>
        <w:gridCol w:w="3054"/>
        <w:gridCol w:w="6520"/>
      </w:tblGrid>
      <w:tr w:rsidR="0021744C" w:rsidRPr="0021744C" w:rsidTr="003A397B">
        <w:trPr>
          <w:trHeight w:hRule="exact" w:val="397"/>
        </w:trPr>
        <w:tc>
          <w:tcPr>
            <w:tcW w:w="94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項番</w:t>
            </w:r>
          </w:p>
        </w:tc>
        <w:tc>
          <w:tcPr>
            <w:tcW w:w="305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機　能　名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説　明</w:t>
            </w:r>
          </w:p>
        </w:tc>
      </w:tr>
      <w:tr w:rsidR="0021744C" w:rsidTr="003A397B">
        <w:trPr>
          <w:trHeight w:hRule="exact" w:val="397"/>
        </w:trPr>
        <w:tc>
          <w:tcPr>
            <w:tcW w:w="948" w:type="dxa"/>
            <w:tcBorders>
              <w:top w:val="single" w:sz="12" w:space="0" w:color="auto"/>
            </w:tcBorders>
            <w:vAlign w:val="center"/>
          </w:tcPr>
          <w:p w:rsidR="0021744C" w:rsidRDefault="008C00AE" w:rsidP="001C5ADA">
            <w:pPr>
              <w:jc w:val="center"/>
            </w:pPr>
            <w:r>
              <w:rPr>
                <w:rFonts w:hint="eastAsia"/>
              </w:rPr>
              <w:t>4</w:t>
            </w:r>
            <w:r w:rsidR="000013F2">
              <w:t>.1</w:t>
            </w:r>
          </w:p>
        </w:tc>
        <w:tc>
          <w:tcPr>
            <w:tcW w:w="3054" w:type="dxa"/>
            <w:tcBorders>
              <w:top w:val="single" w:sz="12" w:space="0" w:color="auto"/>
            </w:tcBorders>
            <w:vAlign w:val="center"/>
          </w:tcPr>
          <w:p w:rsidR="0021744C" w:rsidRDefault="00810FD7" w:rsidP="00F833AE">
            <w:pPr>
              <w:jc w:val="center"/>
            </w:pPr>
            <w:r>
              <w:rPr>
                <w:rFonts w:hint="eastAsia"/>
              </w:rPr>
              <w:t>台帳記入</w:t>
            </w:r>
          </w:p>
        </w:tc>
        <w:tc>
          <w:tcPr>
            <w:tcW w:w="6520" w:type="dxa"/>
            <w:tcBorders>
              <w:top w:val="single" w:sz="12" w:space="0" w:color="auto"/>
            </w:tcBorders>
            <w:vAlign w:val="center"/>
          </w:tcPr>
          <w:p w:rsidR="0021744C" w:rsidRDefault="008C00AE" w:rsidP="00F833AE">
            <w:pPr>
              <w:rPr>
                <w:rFonts w:hint="eastAsia"/>
              </w:rPr>
            </w:pPr>
            <w:r>
              <w:rPr>
                <w:rFonts w:hint="eastAsia"/>
              </w:rPr>
              <w:t>オークション主催会社へ支払を行うための準備</w:t>
            </w:r>
          </w:p>
        </w:tc>
      </w:tr>
      <w:tr w:rsidR="008C00AE" w:rsidRPr="008C00AE" w:rsidTr="00E143B2">
        <w:trPr>
          <w:trHeight w:val="794"/>
        </w:trPr>
        <w:tc>
          <w:tcPr>
            <w:tcW w:w="948" w:type="dxa"/>
            <w:vAlign w:val="center"/>
          </w:tcPr>
          <w:p w:rsidR="008C00AE" w:rsidRDefault="008C00AE" w:rsidP="00F833AE">
            <w:pPr>
              <w:jc w:val="center"/>
            </w:pPr>
            <w:r>
              <w:t>4.2</w:t>
            </w:r>
          </w:p>
        </w:tc>
        <w:tc>
          <w:tcPr>
            <w:tcW w:w="3054" w:type="dxa"/>
            <w:vAlign w:val="center"/>
          </w:tcPr>
          <w:p w:rsidR="008C00AE" w:rsidRDefault="008C00AE" w:rsidP="00F833AE">
            <w:pPr>
              <w:jc w:val="center"/>
            </w:pPr>
            <w:r>
              <w:rPr>
                <w:rFonts w:hint="eastAsia"/>
              </w:rPr>
              <w:t>自社負担</w:t>
            </w:r>
          </w:p>
        </w:tc>
        <w:tc>
          <w:tcPr>
            <w:tcW w:w="6520" w:type="dxa"/>
            <w:vAlign w:val="center"/>
          </w:tcPr>
          <w:p w:rsidR="008C00AE" w:rsidRDefault="008C00AE" w:rsidP="00F833AE">
            <w:r>
              <w:rPr>
                <w:rFonts w:hint="eastAsia"/>
              </w:rPr>
              <w:t>落札価格＋オークション諸経費＋買手数料を一旦自己負担し、オークション主催会社へ支払う。</w:t>
            </w:r>
          </w:p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8C00AE" w:rsidP="00F833AE">
            <w:pPr>
              <w:jc w:val="center"/>
            </w:pPr>
            <w:r>
              <w:t>4</w:t>
            </w:r>
            <w:r w:rsidR="000013F2">
              <w:t>.3</w:t>
            </w:r>
          </w:p>
        </w:tc>
        <w:tc>
          <w:tcPr>
            <w:tcW w:w="3054" w:type="dxa"/>
            <w:vAlign w:val="center"/>
          </w:tcPr>
          <w:p w:rsidR="0021744C" w:rsidRDefault="00810FD7" w:rsidP="00F833AE">
            <w:pPr>
              <w:jc w:val="center"/>
            </w:pPr>
            <w:r>
              <w:rPr>
                <w:rFonts w:hint="eastAsia"/>
              </w:rPr>
              <w:t>業者へ請求</w:t>
            </w:r>
          </w:p>
        </w:tc>
        <w:tc>
          <w:tcPr>
            <w:tcW w:w="6520" w:type="dxa"/>
            <w:vAlign w:val="center"/>
          </w:tcPr>
          <w:p w:rsidR="0021744C" w:rsidRDefault="008C00AE" w:rsidP="00F833AE"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>日締めで一括請求</w:t>
            </w:r>
          </w:p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8C00AE" w:rsidP="00F833AE">
            <w:pPr>
              <w:jc w:val="center"/>
            </w:pPr>
            <w:r>
              <w:t>4</w:t>
            </w:r>
            <w:r w:rsidR="000013F2">
              <w:t>.4</w:t>
            </w:r>
          </w:p>
        </w:tc>
        <w:tc>
          <w:tcPr>
            <w:tcW w:w="3054" w:type="dxa"/>
            <w:vAlign w:val="center"/>
          </w:tcPr>
          <w:p w:rsidR="0021744C" w:rsidRDefault="008C00AE" w:rsidP="00F833AE">
            <w:pPr>
              <w:jc w:val="center"/>
            </w:pPr>
            <w:r>
              <w:rPr>
                <w:rFonts w:hint="eastAsia"/>
              </w:rPr>
              <w:t>買手数料</w:t>
            </w:r>
            <w:r w:rsidR="00810FD7">
              <w:rPr>
                <w:rFonts w:hint="eastAsia"/>
              </w:rPr>
              <w:t>の増減</w:t>
            </w:r>
          </w:p>
        </w:tc>
        <w:tc>
          <w:tcPr>
            <w:tcW w:w="6520" w:type="dxa"/>
            <w:vAlign w:val="center"/>
          </w:tcPr>
          <w:p w:rsidR="0021744C" w:rsidRDefault="008C00AE" w:rsidP="00F833AE">
            <w:r>
              <w:rPr>
                <w:rFonts w:hint="eastAsia"/>
              </w:rPr>
              <w:t>予算の都合によって増減する可能性あり</w:t>
            </w:r>
          </w:p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8C00AE" w:rsidP="00F833AE">
            <w:pPr>
              <w:jc w:val="center"/>
            </w:pPr>
            <w:r>
              <w:t>4</w:t>
            </w:r>
            <w:r w:rsidR="000013F2">
              <w:t>.5</w:t>
            </w:r>
          </w:p>
        </w:tc>
        <w:tc>
          <w:tcPr>
            <w:tcW w:w="3054" w:type="dxa"/>
            <w:vAlign w:val="center"/>
          </w:tcPr>
          <w:p w:rsidR="0021744C" w:rsidRDefault="00810FD7" w:rsidP="00F833AE">
            <w:pPr>
              <w:jc w:val="center"/>
            </w:pPr>
            <w:r>
              <w:rPr>
                <w:rFonts w:hint="eastAsia"/>
              </w:rPr>
              <w:t>随時請求</w:t>
            </w:r>
          </w:p>
        </w:tc>
        <w:tc>
          <w:tcPr>
            <w:tcW w:w="6520" w:type="dxa"/>
            <w:vAlign w:val="center"/>
          </w:tcPr>
          <w:p w:rsidR="0021744C" w:rsidRDefault="008C00AE" w:rsidP="008C00AE">
            <w:r>
              <w:rPr>
                <w:rFonts w:hint="eastAsia"/>
              </w:rPr>
              <w:t>現行通り可能とする</w:t>
            </w:r>
          </w:p>
        </w:tc>
      </w:tr>
      <w:tr w:rsidR="008C00AE" w:rsidTr="008C00AE">
        <w:trPr>
          <w:trHeight w:val="398"/>
        </w:trPr>
        <w:tc>
          <w:tcPr>
            <w:tcW w:w="948" w:type="dxa"/>
            <w:vAlign w:val="center"/>
          </w:tcPr>
          <w:p w:rsidR="008C00AE" w:rsidRDefault="008C00AE" w:rsidP="00F833AE">
            <w:pPr>
              <w:jc w:val="center"/>
            </w:pPr>
            <w:r>
              <w:t>4.6</w:t>
            </w:r>
          </w:p>
        </w:tc>
        <w:tc>
          <w:tcPr>
            <w:tcW w:w="3054" w:type="dxa"/>
            <w:vAlign w:val="center"/>
          </w:tcPr>
          <w:p w:rsidR="008C00AE" w:rsidRDefault="008C00AE" w:rsidP="00F833AE">
            <w:pPr>
              <w:jc w:val="center"/>
            </w:pPr>
            <w:r>
              <w:rPr>
                <w:rFonts w:hint="eastAsia"/>
              </w:rPr>
              <w:t>代金回収</w:t>
            </w:r>
          </w:p>
        </w:tc>
        <w:tc>
          <w:tcPr>
            <w:tcW w:w="6520" w:type="dxa"/>
            <w:vAlign w:val="center"/>
          </w:tcPr>
          <w:p w:rsidR="008C00AE" w:rsidRDefault="008C00AE" w:rsidP="00F833AE">
            <w:r>
              <w:rPr>
                <w:rFonts w:hint="eastAsia"/>
              </w:rPr>
              <w:t>業者に請求した金額の回収</w:t>
            </w:r>
          </w:p>
        </w:tc>
      </w:tr>
      <w:tr w:rsidR="008C00AE" w:rsidTr="00CD43C7">
        <w:trPr>
          <w:trHeight w:val="397"/>
        </w:trPr>
        <w:tc>
          <w:tcPr>
            <w:tcW w:w="948" w:type="dxa"/>
            <w:vAlign w:val="center"/>
          </w:tcPr>
          <w:p w:rsidR="008C00AE" w:rsidRDefault="008C00AE" w:rsidP="008C00AE">
            <w:pPr>
              <w:jc w:val="center"/>
            </w:pPr>
            <w:r>
              <w:t>4.7</w:t>
            </w:r>
          </w:p>
        </w:tc>
        <w:tc>
          <w:tcPr>
            <w:tcW w:w="3054" w:type="dxa"/>
            <w:vAlign w:val="center"/>
          </w:tcPr>
          <w:p w:rsidR="008C00AE" w:rsidRDefault="008C00AE" w:rsidP="008C00AE">
            <w:pPr>
              <w:jc w:val="center"/>
            </w:pPr>
            <w:r>
              <w:rPr>
                <w:rFonts w:hint="eastAsia"/>
              </w:rPr>
              <w:t>消込</w:t>
            </w:r>
          </w:p>
        </w:tc>
        <w:tc>
          <w:tcPr>
            <w:tcW w:w="6520" w:type="dxa"/>
            <w:vAlign w:val="center"/>
          </w:tcPr>
          <w:p w:rsidR="008C00AE" w:rsidRDefault="008C00AE" w:rsidP="008C00AE">
            <w:pPr>
              <w:rPr>
                <w:rFonts w:hint="eastAsia"/>
              </w:rPr>
            </w:pPr>
            <w:r>
              <w:rPr>
                <w:rFonts w:hint="eastAsia"/>
              </w:rPr>
              <w:t>落札車両の諸手続完了後、事務員が台帳の消込作業を行う</w:t>
            </w:r>
          </w:p>
        </w:tc>
      </w:tr>
      <w:tr w:rsidR="008C00AE" w:rsidTr="003A397B">
        <w:trPr>
          <w:trHeight w:hRule="exact" w:val="397"/>
        </w:trPr>
        <w:tc>
          <w:tcPr>
            <w:tcW w:w="948" w:type="dxa"/>
            <w:vAlign w:val="center"/>
          </w:tcPr>
          <w:p w:rsidR="008C00AE" w:rsidRDefault="008C00AE" w:rsidP="008C00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8C00AE" w:rsidRDefault="008C00AE" w:rsidP="008C00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8C00AE" w:rsidRDefault="008C00AE" w:rsidP="008C00AE">
            <w:pPr>
              <w:rPr>
                <w:rFonts w:hint="eastAsia"/>
              </w:rPr>
            </w:pPr>
          </w:p>
        </w:tc>
      </w:tr>
      <w:tr w:rsidR="008C00AE" w:rsidTr="003A397B">
        <w:trPr>
          <w:trHeight w:hRule="exact" w:val="397"/>
        </w:trPr>
        <w:tc>
          <w:tcPr>
            <w:tcW w:w="948" w:type="dxa"/>
            <w:vAlign w:val="center"/>
          </w:tcPr>
          <w:p w:rsidR="008C00AE" w:rsidRDefault="008C00AE" w:rsidP="008C00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8C00AE" w:rsidRDefault="008C00AE" w:rsidP="008C00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8C00AE" w:rsidRDefault="008C00AE" w:rsidP="008C00AE"/>
        </w:tc>
      </w:tr>
      <w:tr w:rsidR="008C00AE" w:rsidTr="003A397B">
        <w:trPr>
          <w:trHeight w:hRule="exact" w:val="397"/>
        </w:trPr>
        <w:tc>
          <w:tcPr>
            <w:tcW w:w="948" w:type="dxa"/>
            <w:vAlign w:val="center"/>
          </w:tcPr>
          <w:p w:rsidR="008C00AE" w:rsidRDefault="008C00AE" w:rsidP="008C00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8C00AE" w:rsidRDefault="008C00AE" w:rsidP="008C00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8C00AE" w:rsidRDefault="008C00AE" w:rsidP="008C00AE"/>
        </w:tc>
      </w:tr>
      <w:tr w:rsidR="008C00AE" w:rsidTr="003A397B">
        <w:trPr>
          <w:trHeight w:hRule="exact" w:val="397"/>
        </w:trPr>
        <w:tc>
          <w:tcPr>
            <w:tcW w:w="948" w:type="dxa"/>
            <w:vAlign w:val="center"/>
          </w:tcPr>
          <w:p w:rsidR="008C00AE" w:rsidRDefault="008C00AE" w:rsidP="008C00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8C00AE" w:rsidRDefault="008C00AE" w:rsidP="008C00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8C00AE" w:rsidRDefault="008C00AE" w:rsidP="008C00AE"/>
        </w:tc>
      </w:tr>
      <w:tr w:rsidR="008C00AE" w:rsidTr="003A397B">
        <w:trPr>
          <w:trHeight w:hRule="exact" w:val="397"/>
        </w:trPr>
        <w:tc>
          <w:tcPr>
            <w:tcW w:w="948" w:type="dxa"/>
            <w:vAlign w:val="center"/>
          </w:tcPr>
          <w:p w:rsidR="008C00AE" w:rsidRDefault="008C00AE" w:rsidP="008C00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8C00AE" w:rsidRDefault="008C00AE" w:rsidP="008C00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8C00AE" w:rsidRDefault="008C00AE" w:rsidP="008C00AE"/>
        </w:tc>
      </w:tr>
      <w:tr w:rsidR="008C00AE" w:rsidTr="003A397B">
        <w:trPr>
          <w:trHeight w:hRule="exact" w:val="397"/>
        </w:trPr>
        <w:tc>
          <w:tcPr>
            <w:tcW w:w="948" w:type="dxa"/>
            <w:vAlign w:val="center"/>
          </w:tcPr>
          <w:p w:rsidR="008C00AE" w:rsidRDefault="008C00AE" w:rsidP="008C00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8C00AE" w:rsidRDefault="008C00AE" w:rsidP="008C00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8C00AE" w:rsidRDefault="008C00AE" w:rsidP="008C00AE"/>
        </w:tc>
      </w:tr>
      <w:tr w:rsidR="008C00AE" w:rsidTr="003A397B">
        <w:trPr>
          <w:trHeight w:hRule="exact" w:val="397"/>
        </w:trPr>
        <w:tc>
          <w:tcPr>
            <w:tcW w:w="948" w:type="dxa"/>
            <w:vAlign w:val="center"/>
          </w:tcPr>
          <w:p w:rsidR="008C00AE" w:rsidRDefault="008C00AE" w:rsidP="008C00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8C00AE" w:rsidRDefault="008C00AE" w:rsidP="008C00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8C00AE" w:rsidRDefault="008C00AE" w:rsidP="008C00AE"/>
        </w:tc>
      </w:tr>
      <w:tr w:rsidR="008C00AE" w:rsidTr="003A397B">
        <w:trPr>
          <w:trHeight w:hRule="exact" w:val="519"/>
        </w:trPr>
        <w:tc>
          <w:tcPr>
            <w:tcW w:w="948" w:type="dxa"/>
            <w:vAlign w:val="center"/>
          </w:tcPr>
          <w:p w:rsidR="008C00AE" w:rsidRDefault="008C00AE" w:rsidP="008C00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8C00AE" w:rsidRDefault="008C00AE" w:rsidP="008C00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8C00AE" w:rsidRDefault="008C00AE" w:rsidP="008C00AE"/>
        </w:tc>
      </w:tr>
    </w:tbl>
    <w:tbl>
      <w:tblPr>
        <w:tblStyle w:val="a6"/>
        <w:tblpPr w:leftFromText="142" w:rightFromText="142" w:vertAnchor="page" w:horzAnchor="margin" w:tblpXSpec="center" w:tblpY="2670"/>
        <w:tblW w:w="0" w:type="auto"/>
        <w:tblLook w:val="01E0" w:firstRow="1" w:lastRow="1" w:firstColumn="1" w:lastColumn="1" w:noHBand="0" w:noVBand="0"/>
      </w:tblPr>
      <w:tblGrid>
        <w:gridCol w:w="2449"/>
        <w:gridCol w:w="2449"/>
        <w:gridCol w:w="2450"/>
      </w:tblGrid>
      <w:tr w:rsidR="00765524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810FD7" w:rsidP="00765524">
            <w:pPr>
              <w:jc w:val="center"/>
            </w:pPr>
            <w:r>
              <w:rPr>
                <w:rFonts w:hint="eastAsia"/>
              </w:rPr>
              <w:t>４</w:t>
            </w:r>
            <w:r w:rsidR="001C5ADA">
              <w:rPr>
                <w:rFonts w:hint="eastAsia"/>
              </w:rPr>
              <w:t>．</w:t>
            </w:r>
            <w:r w:rsidR="0092770C">
              <w:rPr>
                <w:rFonts w:hint="eastAsia"/>
              </w:rPr>
              <w:t>１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810FD7" w:rsidP="00765524">
            <w:pPr>
              <w:jc w:val="center"/>
            </w:pPr>
            <w:r>
              <w:rPr>
                <w:rFonts w:hint="eastAsia"/>
              </w:rPr>
              <w:t>４</w:t>
            </w:r>
            <w:r w:rsidR="001C5ADA">
              <w:rPr>
                <w:rFonts w:hint="eastAsia"/>
              </w:rPr>
              <w:t>．</w:t>
            </w:r>
            <w:r w:rsidR="0092770C">
              <w:rPr>
                <w:rFonts w:hint="eastAsia"/>
              </w:rPr>
              <w:t>２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810FD7" w:rsidP="00765524">
            <w:pPr>
              <w:jc w:val="center"/>
            </w:pPr>
            <w:r>
              <w:rPr>
                <w:rFonts w:hint="eastAsia"/>
              </w:rPr>
              <w:t>４</w:t>
            </w:r>
            <w:r w:rsidR="001C5ADA">
              <w:rPr>
                <w:rFonts w:hint="eastAsia"/>
              </w:rPr>
              <w:t>．</w:t>
            </w:r>
            <w:r w:rsidR="0092770C">
              <w:rPr>
                <w:rFonts w:hint="eastAsia"/>
              </w:rPr>
              <w:t>３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810FD7" w:rsidP="00765524">
            <w:pPr>
              <w:jc w:val="center"/>
            </w:pPr>
            <w:r>
              <w:rPr>
                <w:rFonts w:hint="eastAsia"/>
              </w:rPr>
              <w:t>台帳記入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810FD7" w:rsidP="00765524">
            <w:pPr>
              <w:jc w:val="center"/>
            </w:pPr>
            <w:r>
              <w:rPr>
                <w:rFonts w:hint="eastAsia"/>
              </w:rPr>
              <w:t>自社負担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810FD7" w:rsidP="00765524">
            <w:pPr>
              <w:jc w:val="center"/>
            </w:pPr>
            <w:r>
              <w:rPr>
                <w:rFonts w:hint="eastAsia"/>
              </w:rPr>
              <w:t>業者へ請求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810FD7" w:rsidP="00765524">
            <w:pPr>
              <w:jc w:val="center"/>
            </w:pPr>
            <w:r>
              <w:rPr>
                <w:rFonts w:hint="eastAsia"/>
              </w:rPr>
              <w:t>４</w:t>
            </w:r>
            <w:r w:rsidR="00EF0E3F">
              <w:rPr>
                <w:rFonts w:hint="eastAsia"/>
              </w:rPr>
              <w:t>．４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810FD7" w:rsidP="00765524">
            <w:pPr>
              <w:jc w:val="center"/>
            </w:pPr>
            <w:r>
              <w:rPr>
                <w:rFonts w:hint="eastAsia"/>
              </w:rPr>
              <w:t>４．０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810FD7" w:rsidP="00765524">
            <w:pPr>
              <w:jc w:val="center"/>
            </w:pPr>
            <w:r>
              <w:rPr>
                <w:rFonts w:hint="eastAsia"/>
              </w:rPr>
              <w:t>４</w:t>
            </w:r>
            <w:r w:rsidR="00EF0E3F">
              <w:rPr>
                <w:rFonts w:hint="eastAsia"/>
              </w:rPr>
              <w:t>．５</w:t>
            </w:r>
          </w:p>
        </w:tc>
      </w:tr>
      <w:tr w:rsidR="00765524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8C00AE" w:rsidP="00765524">
            <w:pPr>
              <w:jc w:val="center"/>
            </w:pPr>
            <w:r>
              <w:rPr>
                <w:rFonts w:hint="eastAsia"/>
              </w:rPr>
              <w:t>買手数料</w:t>
            </w:r>
            <w:r w:rsidR="00810FD7">
              <w:rPr>
                <w:rFonts w:hint="eastAsia"/>
              </w:rPr>
              <w:t>の増減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810FD7" w:rsidP="00765524">
            <w:pPr>
              <w:jc w:val="center"/>
            </w:pPr>
            <w:r>
              <w:rPr>
                <w:rFonts w:hint="eastAsia"/>
              </w:rPr>
              <w:t>請求・支払・回収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810FD7" w:rsidP="00765524">
            <w:pPr>
              <w:jc w:val="center"/>
            </w:pPr>
            <w:r>
              <w:rPr>
                <w:rFonts w:hint="eastAsia"/>
              </w:rPr>
              <w:t>随時請求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810FD7" w:rsidP="00765524">
            <w:pPr>
              <w:jc w:val="center"/>
            </w:pPr>
            <w:r>
              <w:rPr>
                <w:rFonts w:hint="eastAsia"/>
              </w:rPr>
              <w:t>４</w:t>
            </w:r>
            <w:r w:rsidR="00EF0E3F">
              <w:rPr>
                <w:rFonts w:hint="eastAsia"/>
              </w:rPr>
              <w:t>．６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810FD7" w:rsidP="00765524">
            <w:pPr>
              <w:jc w:val="center"/>
            </w:pPr>
            <w:r>
              <w:rPr>
                <w:rFonts w:hint="eastAsia"/>
              </w:rPr>
              <w:t>４</w:t>
            </w:r>
            <w:r w:rsidR="00EF0E3F">
              <w:rPr>
                <w:rFonts w:hint="eastAsia"/>
              </w:rPr>
              <w:t>．７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810FD7" w:rsidP="00765524">
            <w:pPr>
              <w:jc w:val="center"/>
            </w:pPr>
            <w:r>
              <w:rPr>
                <w:rFonts w:hint="eastAsia"/>
              </w:rPr>
              <w:t>代金回収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810FD7" w:rsidP="00765524">
            <w:pPr>
              <w:jc w:val="center"/>
            </w:pPr>
            <w:r>
              <w:rPr>
                <w:rFonts w:hint="eastAsia"/>
              </w:rPr>
              <w:t>消込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</w:tbl>
    <w:p w:rsidR="00936761" w:rsidRPr="00D14D79" w:rsidRDefault="00936761" w:rsidP="00D14D79"/>
    <w:sectPr w:rsidR="00936761" w:rsidRPr="00D14D79" w:rsidSect="00F833A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2190" w:right="503" w:bottom="907" w:left="851" w:header="573" w:footer="826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2CFD" w:rsidRDefault="00FA2CFD" w:rsidP="00273989">
      <w:pPr>
        <w:pStyle w:val="a3"/>
      </w:pPr>
      <w:r>
        <w:separator/>
      </w:r>
    </w:p>
  </w:endnote>
  <w:endnote w:type="continuationSeparator" w:id="0">
    <w:p w:rsidR="00FA2CFD" w:rsidRDefault="00FA2CFD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DF9" w:rsidRDefault="004C2DF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DF9" w:rsidRDefault="004C2DF9" w:rsidP="004C2DF9">
    <w:pPr>
      <w:pStyle w:val="a4"/>
      <w:jc w:val="right"/>
    </w:pPr>
    <w:r w:rsidRPr="00295E5D">
      <w:rPr>
        <w:noProof/>
      </w:rPr>
      <w:t>IH-13A-805 4</w:t>
    </w:r>
    <w:r>
      <w:rPr>
        <w:noProof/>
      </w:rPr>
      <w:t>班</w:t>
    </w:r>
  </w:p>
  <w:p w:rsidR="001C379B" w:rsidRDefault="001C379B" w:rsidP="001C379B">
    <w:pPr>
      <w:pStyle w:val="a4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DF9" w:rsidRDefault="004C2DF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2CFD" w:rsidRDefault="00FA2CFD" w:rsidP="00273989">
      <w:pPr>
        <w:pStyle w:val="a3"/>
      </w:pPr>
      <w:r>
        <w:separator/>
      </w:r>
    </w:p>
  </w:footnote>
  <w:footnote w:type="continuationSeparator" w:id="0">
    <w:p w:rsidR="00FA2CFD" w:rsidRDefault="00FA2CFD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DF9" w:rsidRDefault="004C2DF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989" w:rsidRDefault="00C14AA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-68580</wp:posOffset>
              </wp:positionH>
              <wp:positionV relativeFrom="paragraph">
                <wp:posOffset>-96520</wp:posOffset>
              </wp:positionV>
              <wp:extent cx="6861175" cy="4844415"/>
              <wp:effectExtent l="17145" t="0" r="8255" b="14605"/>
              <wp:wrapNone/>
              <wp:docPr id="2" name="Group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61175" cy="4844415"/>
                        <a:chOff x="743" y="421"/>
                        <a:chExt cx="10805" cy="7629"/>
                      </a:xfrm>
                    </wpg:grpSpPr>
                    <wpg:grpSp>
                      <wpg:cNvPr id="3" name="Group 65"/>
                      <wpg:cNvGrpSpPr>
                        <a:grpSpLocks/>
                      </wpg:cNvGrpSpPr>
                      <wpg:grpSpPr bwMode="auto">
                        <a:xfrm>
                          <a:off x="810" y="421"/>
                          <a:ext cx="10738" cy="1478"/>
                          <a:chOff x="792" y="421"/>
                          <a:chExt cx="10738" cy="1478"/>
                        </a:xfrm>
                      </wpg:grpSpPr>
                      <wpg:grpSp>
                        <wpg:cNvPr id="4" name="Group 59"/>
                        <wpg:cNvGrpSpPr>
                          <a:grpSpLocks/>
                        </wpg:cNvGrpSpPr>
                        <wpg:grpSpPr bwMode="auto">
                          <a:xfrm>
                            <a:off x="812" y="1606"/>
                            <a:ext cx="10718" cy="293"/>
                            <a:chOff x="687" y="1750"/>
                            <a:chExt cx="10718" cy="293"/>
                          </a:xfrm>
                        </wpg:grpSpPr>
                        <wpg:grpSp>
                          <wpg:cNvPr id="5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687" y="1750"/>
                              <a:ext cx="3297" cy="293"/>
                              <a:chOff x="2717" y="2629"/>
                              <a:chExt cx="3297" cy="293"/>
                            </a:xfrm>
                          </wpg:grpSpPr>
                          <wps:wsp>
                            <wps:cNvPr id="6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629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4C2DF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川原千秋</w:t>
                                  </w:r>
                                  <w:bookmarkStart w:id="0" w:name="_GoBack"/>
                                  <w:bookmarkEnd w:id="0"/>
                                  <w:r w:rsidR="00273989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7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629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3945" y="1750"/>
                              <a:ext cx="3297" cy="293"/>
                              <a:chOff x="2717" y="2922"/>
                              <a:chExt cx="3297" cy="293"/>
                            </a:xfrm>
                          </wpg:grpSpPr>
                          <wps:wsp>
                            <wps:cNvPr id="9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922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0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922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4163" cy="293"/>
                              <a:chOff x="7242" y="1750"/>
                              <a:chExt cx="3982" cy="293"/>
                            </a:xfrm>
                          </wpg:grpSpPr>
                          <wpg:grpSp>
                            <wpg:cNvPr id="12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42" y="1750"/>
                                <a:ext cx="1991" cy="292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3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0B5B0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INFO  RevNum  \* MERGEFORMAT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C14AA0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4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Rev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5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33" y="1750"/>
                                <a:ext cx="1991" cy="293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6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7F0A1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PAGE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4C2DF9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NUMPAGES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4C2DF9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7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" name="Group 15"/>
                        <wpg:cNvGrpSpPr>
                          <a:grpSpLocks/>
                        </wpg:cNvGrpSpPr>
                        <wpg:grpSpPr bwMode="auto">
                          <a:xfrm>
                            <a:off x="8798" y="668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19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0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1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3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4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6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7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2" y="421"/>
                            <a:ext cx="766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3989" w:rsidRPr="00732F70" w:rsidRDefault="003E0AAE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ＤＭＭ</w:t>
                              </w:r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 xml:space="preserve">(Diamond </w:t>
                              </w:r>
                              <w:proofErr w:type="spellStart"/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>Mandara</w:t>
                              </w:r>
                              <w:proofErr w:type="spellEnd"/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 xml:space="preserve"> Matrix)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29" name="Group 60"/>
                        <wpg:cNvGrpSpPr>
                          <a:grpSpLocks/>
                        </wpg:cNvGrpSpPr>
                        <wpg:grpSpPr bwMode="auto">
                          <a:xfrm>
                            <a:off x="815" y="1112"/>
                            <a:ext cx="7819" cy="438"/>
                            <a:chOff x="690" y="1109"/>
                            <a:chExt cx="7783" cy="438"/>
                          </a:xfrm>
                        </wpg:grpSpPr>
                        <wpg:grpSp>
                          <wpg:cNvPr id="30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690" y="1109"/>
                              <a:ext cx="4344" cy="438"/>
                              <a:chOff x="907" y="1312"/>
                              <a:chExt cx="4344" cy="438"/>
                            </a:xfrm>
                          </wpg:grpSpPr>
                          <wps:wsp>
                            <wps:cNvPr id="31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" y="1312"/>
                                <a:ext cx="1447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AD7689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システム名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2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5" y="1312"/>
                                <a:ext cx="289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4C2DF9" w:rsidRDefault="004C2DF9" w:rsidP="00730FB8">
                                  <w:pPr>
                                    <w:jc w:val="left"/>
                                    <w:rPr>
                                      <w:rFonts w:hint="eastAsia"/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7"/>
                                      <w:szCs w:val="17"/>
                                    </w:rPr>
                                    <w:t>スグクル社</w:t>
                                  </w:r>
                                  <w:r>
                                    <w:rPr>
                                      <w:rFonts w:hint="eastAsia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7"/>
                                      <w:szCs w:val="17"/>
                                    </w:rPr>
                                    <w:t>車両販売</w:t>
                                  </w:r>
                                  <w:r>
                                    <w:rPr>
                                      <w:sz w:val="17"/>
                                      <w:szCs w:val="17"/>
                                    </w:rPr>
                                    <w:t>管理</w:t>
                                  </w:r>
                                  <w:r>
                                    <w:rPr>
                                      <w:rFonts w:hint="eastAsia"/>
                                      <w:sz w:val="17"/>
                                      <w:szCs w:val="17"/>
                                    </w:rPr>
                                    <w:t>システム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5034" y="1109"/>
                              <a:ext cx="3439" cy="438"/>
                              <a:chOff x="6699" y="1312"/>
                              <a:chExt cx="3439" cy="438"/>
                            </a:xfrm>
                          </wpg:grpSpPr>
                          <wps:wsp>
                            <wps:cNvPr id="34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99" y="1312"/>
                                <a:ext cx="113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730FB8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業務名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6" y="1312"/>
                                <a:ext cx="2302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4C2DF9" w:rsidP="00730FB8">
                                  <w:pPr>
                                    <w:jc w:val="left"/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L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v1 </w:t>
                                  </w:r>
                                  <w:r w:rsidRPr="004C2DF9">
                                    <w:rPr>
                                      <w:rFonts w:hint="eastAsia"/>
                                      <w:szCs w:val="22"/>
                                    </w:rPr>
                                    <w:t>請求・支払・回収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27" y="966"/>
                            <a:ext cx="722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15" y="1038"/>
                            <a:ext cx="763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38" name="Rectangle 61"/>
                      <wps:cNvSpPr>
                        <a:spLocks noChangeArrowheads="1"/>
                      </wps:cNvSpPr>
                      <wps:spPr bwMode="auto">
                        <a:xfrm>
                          <a:off x="743" y="2190"/>
                          <a:ext cx="10711" cy="5860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1000" rIns="0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7" o:spid="_x0000_s1026" style="position:absolute;left:0;text-align:left;margin-left:-5.4pt;margin-top:-7.6pt;width:540.25pt;height:381.45pt;z-index:251657216" coordorigin="743,421" coordsize="10805,7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">
              <v:group id="Group 65" o:spid="_x0000_s1027" style="position:absolute;left:810;top:421;width:10738;height:1478" coordorigin="792,421" coordsize="10738,1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group id="Group 59" o:spid="_x0000_s1028" style="position:absolute;left:812;top:1606;width:10718;height:293" coordorigin="687,1750" coordsize="1071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group id="Group 56" o:spid="_x0000_s1029" style="position:absolute;left:687;top:1750;width:3297;height:293" coordorigin="2717,2629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0" type="#_x0000_t202" style="position:absolute;left:3999;top:2629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RdMMA&#10;AADaAAAADwAAAGRycy9kb3ducmV2LnhtbESPT4vCMBTE78J+h/CEvYim7qG41Siy4KIn8Q8L3h7N&#10;sy02LyVJteunN4LgcZiZ3zCzRWdqcSXnK8sKxqMEBHFudcWFguNhNZyA8AFZY22ZFPyTh8X8ozfD&#10;TNsb7+i6D4WIEPYZKihDaDIpfV6SQT+yDXH0ztYZDFG6QmqHtwg3tfxKklQarDgulNjQT0n5Zd8a&#10;BZdNm5v27+TW2/bwu7mnWg6Sb6U++91yCiJQF97hV3utFaTwvBJv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ORdMMAAADaAAAADwAAAAAAAAAAAAAAAACYAgAAZHJzL2Rv&#10;d25yZXYueG1sUEsFBgAAAAAEAAQA9QAAAIgDAAAAAA==&#10;">
                      <v:textbox inset="5.85pt,.7pt,5.85pt,.7pt">
                        <w:txbxContent>
                          <w:p w:rsidR="00273989" w:rsidRDefault="004C2DF9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川原千秋</w:t>
                            </w:r>
                            <w:bookmarkStart w:id="1" w:name="_GoBack"/>
                            <w:bookmarkEnd w:id="1"/>
                            <w:r w:rsidR="00273989">
                              <w:br/>
                            </w:r>
                          </w:p>
                        </w:txbxContent>
                      </v:textbox>
                    </v:shape>
                    <v:shape id="Text Box 31" o:spid="_x0000_s1031" type="#_x0000_t202" style="position:absolute;left:2717;top:2629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2q4b8A&#10;AADaAAAADwAAAGRycy9kb3ducmV2LnhtbESPQYvCMBSE74L/IbwFb5q24irdpiKC4HXdIh4fzdu2&#10;bPNSmtjWf78RBI/DzHzDZPvJtGKg3jWWFcSrCARxaXXDlYLi57TcgXAeWWNrmRQ8yME+n88yTLUd&#10;+ZuGi69EgLBLUUHtfZdK6cqaDLqV7YiD92t7gz7IvpK6xzHATSuTKPqUBhsOCzV2dKyp/LvcjYLm&#10;MSTuatFuR3eLzQaLdRIXSi0+psMXCE+Tf4df7bNWsIXnlXADZP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LarhvwAAANoAAAAPAAAAAAAAAAAAAAAAAJgCAABkcnMvZG93bnJl&#10;di54bWxQSwUGAAAAAAQABAD1AAAAhAMAAAAA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57" o:spid="_x0000_s1032" style="position:absolute;left:3945;top:1750;width:3297;height:293" coordorigin="2717,2922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shape id="Text Box 34" o:spid="_x0000_s1033" type="#_x0000_t202" style="position:absolute;left:3999;top:2922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FBsQA&#10;AADaAAAADwAAAGRycy9kb3ducmV2LnhtbESPQWvCQBSE70L/w/IKXqTZ6CGY1FVKQdFTaSyF3h7Z&#10;1ySYfRt2Nxr99W6h4HGYmW+Y1WY0nTiT861lBfMkBUFcWd1yreDruH1ZgvABWWNnmRRcycNm/TRZ&#10;YaHthT/pXIZaRAj7AhU0IfSFlL5qyKBPbE8cvV/rDIYoXS21w0uEm04u0jSTBluOCw329N5QdSoH&#10;o+B0GCozfP+4/cdw3B1umZazNFdq+jy+vYIINIZH+L+91wpy+LsSb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cBQbEAAAA2gAAAA8AAAAAAAAAAAAAAAAAmAIAAGRycy9k&#10;b3ducmV2LnhtbFBLBQYAAAAABAAEAPUAAACJAwAAAAA=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34" type="#_x0000_t202" style="position:absolute;left:2717;top:2922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LjXsEA&#10;AADbAAAADwAAAGRycy9kb3ducmV2LnhtbESPQWvCQBCF7wX/wzJCb3WTSKtEV5FCwas2iMchOybB&#10;7GzIrkn8952D0NsM781732z3k2vVQH1oPBtIFwko4tLbhisDxe/PxxpUiMgWW89k4EkB9rvZ2xZz&#10;60c+0XCOlZIQDjkaqGPscq1DWZPDsPAdsWg33zuMsvaVtj2OEu5anSXJl3bYsDTU2NF3TeX9/HAG&#10;mueQhYtHvxrDNXWfWCyztDDmfT4dNqAiTfHf/Lo+WsEXevlFBtC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C417BAAAA2wAAAA8AAAAAAAAAAAAAAAAAmAIAAGRycy9kb3du&#10;cmV2LnhtbFBLBQYAAAAABAAEAPUAAACGAw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  <v:group id="Group 58" o:spid="_x0000_s1035" style="position:absolute;left:7242;top:1750;width:4163;height:293" coordorigin="7242,1750" coordsize="3982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group id="Group 38" o:spid="_x0000_s1036" style="position:absolute;left:7242;top:1750;width:1991;height:292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<v:shape id="Text Box 39" o:spid="_x0000_s1037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/NrcMA&#10;AADbAAAADwAAAGRycy9kb3ducmV2LnhtbERPTWvCQBC9C/6HZQpepG5qQWx0DVJoSU6lKoK3ITtN&#10;gtnZsLuJaX99t1DwNo/3OdtsNK0YyPnGsoKnRQKCuLS64UrB6fj2uAbhA7LG1jIp+CYP2W462WKq&#10;7Y0/aTiESsQQ9ikqqEPoUil9WZNBv7AdceS+rDMYInSV1A5vMdy0cpkkK2mw4dhQY0evNZXXQ28U&#10;XIu+NP354vKP/vhe/Ky0nCcvSs0exv0GRKAx3MX/7lzH+c/w90s8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/NrcMAAADbAAAADwAAAAAAAAAAAAAAAACYAgAAZHJzL2Rv&#10;d25yZXYueG1sUEsFBgAAAAAEAAQA9QAAAIgDAAAAAA==&#10;">
                        <v:textbox inset="5.85pt,.7pt,5.85pt,.7pt">
                          <w:txbxContent>
                            <w:p w:rsidR="00273989" w:rsidRPr="000B5B01" w:rsidRDefault="00273989" w:rsidP="000B5B01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C14AA0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0" o:spid="_x0000_s1038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nlXb0A&#10;AADbAAAADwAAAGRycy9kb3ducmV2LnhtbERPTYvCMBC9C/6HMII3TVt3VapRRBC8rlvE49CMbbGZ&#10;lCa29d8bYWFv83ifs90PphYdta6yrCCeRyCIc6srLhRkv6fZGoTzyBpry6TgRQ72u/Foi6m2Pf9Q&#10;d/GFCCHsUlRQet+kUrq8JINubhviwN1ta9AH2BZSt9iHcFPLJIqW0mDFoaHEho4l5Y/L0yioXl3i&#10;rhbtqne32HxjtkjiTKnpZDhsQHga/L/4z33WYf4XfH4JB8jd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znlXb0AAADbAAAADwAAAAAAAAAAAAAAAACYAgAAZHJzL2Rvd25yZXYu&#10;eG1sUEsFBgAAAAAEAAQA9QAAAIIDAAAAAA=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39" style="position:absolute;left:9233;top:1750;width:1991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shape id="Text Box 42" o:spid="_x0000_s1040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huNcEA&#10;AADbAAAADwAAAGRycy9kb3ducmV2LnhtbERPS4vCMBC+C/sfwgh7EU3dQ3GrUWTBRU/igwVvQzO2&#10;xWZSklS7/nojCN7m43vObNGZWlzJ+cqygvEoAUGcW11xoeB4WA0nIHxA1lhbJgX/5GEx/+jNMNP2&#10;xju67kMhYgj7DBWUITSZlD4vyaAf2YY4cmfrDIYIXSG1w1sMN7X8SpJUGqw4NpTY0E9J+WXfGgWX&#10;TZub9u/k1tv28Lu5p1oOkm+lPvvdcgoiUBfe4pd7reP8FJ6/x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4bjXBAAAA2wAAAA8AAAAAAAAAAAAAAAAAmAIAAGRycy9kb3du&#10;cmV2LnhtbFBLBQYAAAAABAAEAPUAAACGAwAAAAA=&#10;">
                        <v:textbox inset="5.85pt,.7pt,5.85pt,.7pt">
                          <w:txbxContent>
                            <w:p w:rsidR="00273989" w:rsidRPr="000B5B01" w:rsidRDefault="00273989" w:rsidP="007F0A12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4C2DF9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4C2DF9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3" o:spid="_x0000_s1041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t7Kr4A&#10;AADbAAAADwAAAGRycy9kb3ducmV2LnhtbERPS2uDQBC+B/Iflin0FlctrcG6SggUem0qIcfBnarU&#10;nRV34+PfdwuF3ubje05RrWYQM02ut6wgiWIQxI3VPbcK6s+3wxGE88gaB8ukYCMHVbnfFZhru/AH&#10;zRffihDCLkcFnfdjLqVrOjLoIjsSB+7LTgZ9gFMr9YRLCDeDTOP4RRrsOTR0ONK5o+b7cjcK+m1O&#10;3dWizRZ3S8wz1k9pUiv1+LCeXkF4Wv2/+M/9rsP8DH5/CQfI8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vreyq+AAAA2wAAAA8AAAAAAAAAAAAAAAAAmAIAAGRycy9kb3ducmV2&#10;LnhtbFBLBQYAAAAABAAEAPUAAACDAwAAAAA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15" o:spid="_x0000_s1042" style="position:absolute;left:8798;top:668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group id="Group 8" o:spid="_x0000_s1043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Rectangle 6" o:spid="_x0000_s1044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FCab8A&#10;AADbAAAADwAAAGRycy9kb3ducmV2LnhtbERPz2vCMBS+D/wfwhO8zXSCXalGGTKlx02l50fzlpY1&#10;LyXJ2vrfL4fBjh/f7/1xtr0YyYfOsYKXdQaCuHG6Y6Pgfjs/FyBCRNbYOyYFDwpwPCye9lhqN/En&#10;jddoRArhUKKCNsahlDI0LVkMazcQJ+7LeYsxQW+k9jilcNvLTZbl0mLHqaHFgU4tNd/XH6uATnn1&#10;Xm+b4my619x8jLUnf1FqtZzfdiAizfFf/OeutIJNWp++pB8gD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IUJpvwAAANsAAAAPAAAAAAAAAAAAAAAAAJgCAABkcnMvZG93bnJl&#10;di54bWxQSwUGAAAAAAQABAD1AAAAhAMAAAAA&#10;" strokeweight="1pt">
                      <v:textbox inset="5.85pt,.7pt,5.85pt,.7pt"/>
                    </v:rect>
                    <v:shape id="Text Box 7" o:spid="_x0000_s1045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e5sMMA&#10;AADbAAAADwAAAGRycy9kb3ducmV2LnhtbESPQYvCMBSE7wv+h/AEb2uqB1mqsUhFEATB7iJ4ezTP&#10;tti81Cat7b83Cwt7HGbmG2aTDKYWPbWusqxgMY9AEOdWV1wo+Pk+fH6BcB5ZY22ZFIzkINlOPjYY&#10;a/viC/WZL0SAsItRQel9E0vp8pIMurltiIN3t61BH2RbSN3iK8BNLZdRtJIGKw4LJTaUlpQ/ss4o&#10;6Mb7PpXUnM7ReO1vWWeH5/6o1Gw67NYgPA3+P/zXPmoFywX8fgk/QG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e5sM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46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rect id="Rectangle 10" o:spid="_x0000_s1047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PcHsEA&#10;AADbAAAADwAAAGRycy9kb3ducmV2LnhtbESPQWsCMRSE74X+h/AK3mpWxa1sjVJExaNdi+fH5jW7&#10;uHlZknRd/70RhB6HmfmGWa4H24qefGgcK5iMMxDEldMNGwU/p937AkSIyBpbx6TgRgHWq9eXJRba&#10;Xfmb+jIakSAcClRQx9gVUoaqJoth7Dri5P06bzEm6Y3UHq8Jbls5zbJcWmw4LdTY0aam6lL+WQW0&#10;yQ/b87xa7EzzkZtjf/bk90qN3oavTxCRhvgffrYPWsF0Bo8v6QfI1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z3B7BAAAA2wAAAA8AAAAAAAAAAAAAAAAAmAIAAGRycy9kb3du&#10;cmV2LnhtbFBLBQYAAAAABAAEAPUAAACGAwAAAAA=&#10;" strokeweight="1pt">
                      <v:textbox inset="5.85pt,.7pt,5.85pt,.7pt"/>
                    </v:rect>
                    <v:shape id="Text Box 11" o:spid="_x0000_s1048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AaKMMA&#10;AADbAAAADwAAAGRycy9kb3ducmV2LnhtbESPQYvCMBSE78L+h/AW9mZTZRGpRhFlQVhYsIrg7dE8&#10;22Lz0m3S2v57Iwgeh5n5hlmue1OJjhpXWlYwiWIQxJnVJecKTsef8RyE88gaK8ukYCAH69XHaImJ&#10;tnc+UJf6XAQIuwQVFN7XiZQuK8igi2xNHLyrbQz6IJtc6gbvAW4qOY3jmTRYclgosKZtQdktbY2C&#10;drjutpLq3794OHeXtLX9/26v1Ndnv1mA8NT7d/jV3msF0294fg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AaKM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49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rect id="Rectangle 13" o:spid="_x0000_s1050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R/hsAA&#10;AADbAAAADwAAAGRycy9kb3ducmV2LnhtbESPT4vCMBTE78J+h/AW9qbpClulGkVkFY/+w/OjeabF&#10;5qUksXa//UYQPA4z8xtmvuxtIzryoXas4HuUgSAuna7ZKDifNsMpiBCRNTaOScEfBVguPgZzLLR7&#10;8IG6YzQiQTgUqKCKsS2kDGVFFsPItcTJuzpvMSbpjdQeHwluGznOslxarDktVNjSuqLydrxbBbTO&#10;d7+Xn3K6MfUkN/vu4slvlfr67FczEJH6+A6/2jutYJzD80v6A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R/hsAAAADbAAAADwAAAAAAAAAAAAAAAACYAgAAZHJzL2Rvd25y&#10;ZXYueG1sUEsFBgAAAAAEAAQA9QAAAIUDAAAAAA==&#10;" strokeweight="1pt">
                      <v:textbox inset="5.85pt,.7pt,5.85pt,.7pt"/>
                    </v:rect>
                    <v:shape id="Text Box 14" o:spid="_x0000_s1051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KEX8MA&#10;AADbAAAADwAAAGRycy9kb3ducmV2LnhtbESPQYvCMBSE78L+h/AW9mZTPaxSjSLKgrCwYBXB26N5&#10;tsXmpduktf33RhA8DjPzDbNc96YSHTWutKxgEsUgiDOrS84VnI4/4zkI55E1VpZJwUAO1quP0RIT&#10;be98oC71uQgQdgkqKLyvEyldVpBBF9maOHhX2xj0QTa51A3eA9xUchrH39JgyWGhwJq2BWW3tDUK&#10;2uG620qqf//i4dxd0tb2/7u9Ul+f/WYBwlPv3+FXe68VTGfw/BJ+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WKEX8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52" type="#_x0000_t202" style="position:absolute;left:792;top:421;width:7661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/Tc8EA&#10;AADbAAAADwAAAGRycy9kb3ducmV2LnhtbERPy4rCMBTdD/gP4QqzG1MFy1CNUoUZxY1PxOW1ubbF&#10;5qY0Ga1+vVkMuDyc93jamkrcqHGlZQX9XgSCOLO65FzBYf/z9Q3CeWSNlWVS8CAH00nnY4yJtnfe&#10;0m3ncxFC2CWooPC+TqR0WUEGXc/WxIG72MagD7DJpW7wHsJNJQdRFEuDJYeGAmuaF5Rdd39GwbN0&#10;6WKznvnzbHj6jTar2B3TWKnPbpuOQHhq/Vv8715qBYMwNnwJP0B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v03PBAAAA2wAAAA8AAAAAAAAAAAAAAAAAmAIAAGRycy9kb3du&#10;cmV2LnhtbFBLBQYAAAAABAAEAPUAAACGAwAAAAA=&#10;" filled="f" stroked="f">
                  <v:textbox inset="5.85pt,.7pt,5.85pt,.7pt">
                    <w:txbxContent>
                      <w:p w:rsidR="00273989" w:rsidRPr="00732F70" w:rsidRDefault="003E0AAE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ＤＭＭ</w:t>
                        </w:r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 xml:space="preserve">(Diamond </w:t>
                        </w:r>
                        <w:proofErr w:type="spellStart"/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>Mandara</w:t>
                        </w:r>
                        <w:proofErr w:type="spellEnd"/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 xml:space="preserve"> Matrix)</w:t>
                        </w:r>
                      </w:p>
                    </w:txbxContent>
                  </v:textbox>
                </v:shape>
                <v:group id="Group 60" o:spid="_x0000_s1053" style="position:absolute;left:815;top:1112;width:7819;height:438" coordorigin="690,1109" coordsize="7783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group id="Group 53" o:spid="_x0000_s1054" style="position:absolute;left:690;top:1109;width:4344;height:438" coordorigin="907,1312" coordsize="4344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shape id="Text Box 27" o:spid="_x0000_s1055" type="#_x0000_t202" style="position:absolute;left:907;top:1312;width:1447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TOBsIA&#10;AADbAAAADwAAAGRycy9kb3ducmV2LnhtbESPQYvCMBSE78L+h/AW9iJr6gqyraYigqAHD+ru/dk8&#10;29rmpTZR6783guBxmJlvmOmsM7W4UutKywqGgwgEcWZ1ybmCv/3y+xeE88gaa8uk4E4OZulHb4qJ&#10;tjfe0nXncxEg7BJUUHjfJFK6rCCDbmAb4uAdbWvQB9nmUrd4C3BTy58oGkuDJYeFAhtaFJRVu4tR&#10;0Lf/5ypeH1aNO0mj5xw7s4mV+vrs5hMQnjr/Dr/aK61gNIT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9M4GwgAAANsAAAAPAAAAAAAAAAAAAAAAAJgCAABkcnMvZG93&#10;bnJldi54bWxQSwUGAAAAAAQABAD1AAAAhwMAAAAA&#10;" fillcolor="#c9f">
                      <v:textbox inset="0,2.05mm,0,.7pt">
                        <w:txbxContent>
                          <w:p w:rsidR="00273989" w:rsidRPr="007E30D0" w:rsidRDefault="00273989" w:rsidP="00AD7689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システム名</w:t>
                            </w:r>
                          </w:p>
                        </w:txbxContent>
                      </v:textbox>
                    </v:shape>
                    <v:shape id="Text Box 28" o:spid="_x0000_s1056" type="#_x0000_t202" style="position:absolute;left:2355;top:1312;width:289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jAcQA&#10;AADbAAAADwAAAGRycy9kb3ducmV2LnhtbESPQWvCQBSE7wX/w/KEXkrdmEIpqauIIHixtLEHj4/s&#10;M4lm34bdp4n/vlso9DjMzDfMYjW6Tt0oxNazgfksA0VcedtybeD7sH1+AxUF2WLnmQzcKcJqOXlY&#10;YGH9wF90K6VWCcKxQAONSF9oHauGHMaZ74mTd/LBoSQZam0DDgnuOp1n2at22HJaaLCnTUPVpbw6&#10;A0N+/ZiXYXe8H/On7WV/ls9wEmMep+P6HZTQKP/hv/bOGnjJ4fdL+gF6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dYwHEAAAA2wAAAA8AAAAAAAAAAAAAAAAAmAIAAGRycy9k&#10;b3ducmV2LnhtbFBLBQYAAAAABAAEAPUAAACJAwAAAAA=&#10;">
                      <v:textbox inset="2mm,2.05mm,0,.7pt">
                        <w:txbxContent>
                          <w:p w:rsidR="00273989" w:rsidRPr="004C2DF9" w:rsidRDefault="004C2DF9" w:rsidP="00730FB8">
                            <w:pPr>
                              <w:jc w:val="left"/>
                              <w:rPr>
                                <w:rFonts w:hint="eastAsia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hint="eastAsia"/>
                                <w:sz w:val="17"/>
                                <w:szCs w:val="17"/>
                              </w:rPr>
                              <w:t>スグクル社</w:t>
                            </w:r>
                            <w:r>
                              <w:rPr>
                                <w:rFonts w:hint="eastAsia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7"/>
                                <w:szCs w:val="17"/>
                              </w:rPr>
                              <w:t>車両販売</w:t>
                            </w:r>
                            <w:r>
                              <w:rPr>
                                <w:sz w:val="17"/>
                                <w:szCs w:val="17"/>
                              </w:rPr>
                              <w:t>管理</w:t>
                            </w:r>
                            <w:r>
                              <w:rPr>
                                <w:rFonts w:hint="eastAsia"/>
                                <w:sz w:val="17"/>
                                <w:szCs w:val="17"/>
                              </w:rPr>
                              <w:t>システム</w:t>
                            </w:r>
                          </w:p>
                        </w:txbxContent>
                      </v:textbox>
                    </v:shape>
                  </v:group>
                  <v:group id="Group 54" o:spid="_x0000_s1057" style="position:absolute;left:5034;top:1109;width:3439;height:438" coordorigin="6699,1312" coordsize="3439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shape id="Text Box 29" o:spid="_x0000_s1058" type="#_x0000_t202" style="position:absolute;left:6699;top:1312;width:113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NtnsQA&#10;AADbAAAADwAAAGRycy9kb3ducmV2LnhtbESPQWvCQBSE7wX/w/KEXorZtJZiYlYJhUJ68FCr92f2&#10;mcRk36bZrcZ/7xYKHoeZ+YbJ1qPpxJkG11hW8BzFIIhLqxuuFOy+P2YLEM4ja+wsk4IrOVivJg8Z&#10;ptpe+IvOW1+JAGGXooLa+z6V0pU1GXSR7YmDd7SDQR/kUEk94CXATSdf4vhNGmw4LNTY03tNZbv9&#10;NQqe7P6nTT4PRe9O0uicE2c2iVKP0zFfgvA0+nv4v11oBfNX+PsSf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DbZ7EAAAA2wAAAA8AAAAAAAAAAAAAAAAAmAIAAGRycy9k&#10;b3ducmV2LnhtbFBLBQYAAAAABAAEAPUAAACJAwAAAAA=&#10;" fillcolor="#c9f">
                      <v:textbox inset="0,2.05mm,0,.7pt">
                        <w:txbxContent>
                          <w:p w:rsidR="00273989" w:rsidRPr="007E30D0" w:rsidRDefault="00273989" w:rsidP="00730FB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業務名</w:t>
                            </w:r>
                          </w:p>
                        </w:txbxContent>
                      </v:textbox>
                    </v:shape>
                    <v:shape id="Text Box 30" o:spid="_x0000_s1059" type="#_x0000_t202" style="position:absolute;left:7836;top:1312;width:2302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T7dcUA&#10;AADbAAAADwAAAGRycy9kb3ducmV2LnhtbESPQWvCQBSE7wX/w/IKvRTdmNJSoqtIQfBiadMePD6y&#10;zyQ1+zbsPk38926h0OMwM98wy/XoOnWhEFvPBuazDBRx5W3LtYHvr+30FVQUZIudZzJwpQjr1eRu&#10;iYX1A3/SpZRaJQjHAg00In2hdawachhnvidO3tEHh5JkqLUNOCS463SeZS/aYctpocGe3hqqTuXZ&#10;GRjy8/u8DLvD9ZA/bk/7H/kIRzHm4X7cLEAJjfIf/mvvrIGnZ/j9kn6AXt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NPt1xQAAANsAAAAPAAAAAAAAAAAAAAAAAJgCAABkcnMv&#10;ZG93bnJldi54bWxQSwUGAAAAAAQABAD1AAAAigMAAAAA&#10;">
                      <v:textbox inset="2mm,2.05mm,0,.7pt">
                        <w:txbxContent>
                          <w:p w:rsidR="00273989" w:rsidRPr="007E30D0" w:rsidRDefault="004C2DF9" w:rsidP="00730FB8">
                            <w:pPr>
                              <w:jc w:val="left"/>
                              <w:rPr>
                                <w:rFonts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v1 </w:t>
                            </w:r>
                            <w:r w:rsidRPr="004C2DF9">
                              <w:rPr>
                                <w:rFonts w:hint="eastAsia"/>
                                <w:szCs w:val="22"/>
                              </w:rPr>
                              <w:t>請求・支払・回収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60" style="position:absolute;visibility:visible;mso-wrap-style:square" from="827,966" to="8050,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/eqb0AAADbAAAADwAAAGRycy9kb3ducmV2LnhtbESPzQrCMBCE74LvEFbwpqkKItUooih6&#10;9O++NGtbbTaliW19eyMIHoeZ+YZZrFpTiJoql1tWMBpGIIgTq3NOFVwvu8EMhPPIGgvLpOBNDlbL&#10;bmeBsbYNn6g++1QECLsYFWTel7GULsnIoBvakjh4d1sZ9EFWqdQVNgFuCjmOoqk0mHNYyLCkTUbJ&#10;8/wyCkx9w9N+u749qJ68cNfk92PxVqrfa9dzEJ5a/w//2getYDKF75fwA+Ty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0v3qm9AAAA2wAAAA8AAAAAAAAAAAAAAAAAoQIA&#10;AGRycy9kb3ducmV2LnhtbFBLBQYAAAAABAAEAPkAAACLAwAAAAA=&#10;" strokecolor="#333" strokeweight="1.5pt"/>
                <v:line id="Line 51" o:spid="_x0000_s1061" style="position:absolute;visibility:visible;mso-wrap-style:square" from="815,1038" to="8453,1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nQesMAAADbAAAADwAAAGRycy9kb3ducmV2LnhtbESPQWvCQBSE7wX/w/IEb3VjhVaiq4ig&#10;lt6MInh7ZJ9JTPZturvR9N+7hUKPw8x8wyxWvWnEnZyvLCuYjBMQxLnVFRcKTsft6wyED8gaG8uk&#10;4Ic8rJaDlwWm2j74QPcsFCJC2KeooAyhTaX0eUkG/di2xNG7WmcwROkKqR0+Itw08i1J3qXBiuNC&#10;iS1tSsrrrDMKzl3Gl1u9dQ12u/3+ev6u/fRLqdGwX89BBOrDf/iv/akVTD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50HrDAAAA2wAAAA8AAAAAAAAAAAAA&#10;AAAAoQIAAGRycy9kb3ducmV2LnhtbFBLBQYAAAAABAAEAPkAAACRAwAAAAA=&#10;" strokeweight="1.5pt"/>
              </v:group>
              <v:rect id="Rectangle 61" o:spid="_x0000_s1062" style="position:absolute;left:743;top:2190;width:10711;height:5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IWWsAA&#10;AADbAAAADwAAAGRycy9kb3ducmV2LnhtbERPTYvCMBC9L/gfwgheRFN1WbRrFBWVveqK4G1sxrZr&#10;MylJ1PrvzUHY4+N9T+eNqcSdnC8tKxj0ExDEmdUl5woOv5veGIQPyBory6TgSR7ms9bHFFNtH7yj&#10;+z7kIoawT1FBEUKdSumzggz6vq2JI3exzmCI0OVSO3zEcFPJYZJ8SYMlx4YCa1oVlF33N6PgUuey&#10;W47XuPxbnSe+cdvT8vOoVKfdLL5BBGrCv/jt/tEKRnFs/BJ/gJ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UIWWsAAAADbAAAADwAAAAAAAAAAAAAAAACYAgAAZHJzL2Rvd25y&#10;ZXYueG1sUEsFBgAAAAAEAAQA9QAAAIUDAAAAAA==&#10;" filled="f" fillcolor="#c9f" strokeweight="1.5pt">
                <v:textbox inset="0,2.25mm,0,.7pt"/>
              </v:rect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DF9" w:rsidRDefault="004C2DF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AA0"/>
    <w:rsid w:val="000013F2"/>
    <w:rsid w:val="00043C25"/>
    <w:rsid w:val="00045232"/>
    <w:rsid w:val="00077F6C"/>
    <w:rsid w:val="00082FF2"/>
    <w:rsid w:val="000B5B01"/>
    <w:rsid w:val="001529A6"/>
    <w:rsid w:val="00153785"/>
    <w:rsid w:val="001C379B"/>
    <w:rsid w:val="001C5ADA"/>
    <w:rsid w:val="001E5F9C"/>
    <w:rsid w:val="001F5C35"/>
    <w:rsid w:val="0021744C"/>
    <w:rsid w:val="00273989"/>
    <w:rsid w:val="002C252F"/>
    <w:rsid w:val="002D4A47"/>
    <w:rsid w:val="00360FA8"/>
    <w:rsid w:val="003A397B"/>
    <w:rsid w:val="003E0AAE"/>
    <w:rsid w:val="00430296"/>
    <w:rsid w:val="00460D7E"/>
    <w:rsid w:val="004C2DF9"/>
    <w:rsid w:val="00540B01"/>
    <w:rsid w:val="005553E4"/>
    <w:rsid w:val="0056717A"/>
    <w:rsid w:val="00583C4A"/>
    <w:rsid w:val="00590959"/>
    <w:rsid w:val="006536E8"/>
    <w:rsid w:val="00656F7A"/>
    <w:rsid w:val="00713B78"/>
    <w:rsid w:val="00730FB8"/>
    <w:rsid w:val="00732F70"/>
    <w:rsid w:val="00765524"/>
    <w:rsid w:val="007B68A8"/>
    <w:rsid w:val="007E30D0"/>
    <w:rsid w:val="007F0A12"/>
    <w:rsid w:val="00810FD7"/>
    <w:rsid w:val="00833821"/>
    <w:rsid w:val="008374BA"/>
    <w:rsid w:val="00853C78"/>
    <w:rsid w:val="008B761A"/>
    <w:rsid w:val="008C00AE"/>
    <w:rsid w:val="0092770C"/>
    <w:rsid w:val="00936761"/>
    <w:rsid w:val="00A26F5E"/>
    <w:rsid w:val="00AA6F5B"/>
    <w:rsid w:val="00AD7689"/>
    <w:rsid w:val="00AF0D01"/>
    <w:rsid w:val="00B62B76"/>
    <w:rsid w:val="00C14AA0"/>
    <w:rsid w:val="00C413F6"/>
    <w:rsid w:val="00D00BA0"/>
    <w:rsid w:val="00D14D79"/>
    <w:rsid w:val="00DF471D"/>
    <w:rsid w:val="00E20A54"/>
    <w:rsid w:val="00E24E7F"/>
    <w:rsid w:val="00EF0E3F"/>
    <w:rsid w:val="00F833AE"/>
    <w:rsid w:val="00FA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5:chartTrackingRefBased/>
  <w15:docId w15:val="{CE80BA45-9F42-407B-AE9C-DFA70FA0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D14D7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60224\Documents\sugukuru\Documents\05_DMM\&#20206;\Lv1\&#21463;&#2788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受注.dot</Template>
  <TotalTime>25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DMM</vt:lpstr>
      <vt:lpstr>DMM</vt:lpstr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DMM</dc:title>
  <dc:subject/>
  <dc:creator>pokota-gackt@outlook.jp</dc:creator>
  <cp:keywords/>
  <dc:description/>
  <cp:lastModifiedBy>川原 千秋</cp:lastModifiedBy>
  <cp:revision>11</cp:revision>
  <cp:lastPrinted>2006-06-21T10:05:00Z</cp:lastPrinted>
  <dcterms:created xsi:type="dcterms:W3CDTF">2018-06-29T02:22:00Z</dcterms:created>
  <dcterms:modified xsi:type="dcterms:W3CDTF">2018-06-29T09:25:00Z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