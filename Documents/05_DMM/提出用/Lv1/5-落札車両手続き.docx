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167263">
        <w:trPr>
          <w:trHeight w:hRule="exact" w:val="621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EE3599" w:rsidP="001C5ADA">
            <w:pPr>
              <w:jc w:val="center"/>
            </w:pPr>
            <w:r>
              <w:t>5.1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EE3599" w:rsidRDefault="00EE3599" w:rsidP="00F833AE">
            <w:pPr>
              <w:jc w:val="center"/>
            </w:pPr>
            <w:r>
              <w:rPr>
                <w:rFonts w:hint="eastAsia"/>
              </w:rPr>
              <w:t>名義変更（買注文）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167263" w:rsidP="00F833AE">
            <w:r>
              <w:rPr>
                <w:rFonts w:hint="eastAsia"/>
              </w:rPr>
              <w:t>移転登録後、新しい車検証を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にてオークション主催会社へ</w:t>
            </w:r>
            <w:r>
              <w:br/>
            </w:r>
            <w:r>
              <w:rPr>
                <w:rFonts w:hint="eastAsia"/>
              </w:rPr>
              <w:t>送信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EE3599" w:rsidP="00F833AE">
            <w:pPr>
              <w:jc w:val="center"/>
            </w:pPr>
            <w:r>
              <w:t>5</w:t>
            </w:r>
            <w:r w:rsidR="000013F2">
              <w:t>.2</w:t>
            </w:r>
          </w:p>
        </w:tc>
        <w:tc>
          <w:tcPr>
            <w:tcW w:w="3054" w:type="dxa"/>
            <w:vAlign w:val="center"/>
          </w:tcPr>
          <w:p w:rsidR="0021744C" w:rsidRDefault="00EE3599" w:rsidP="00F833AE">
            <w:pPr>
              <w:jc w:val="center"/>
            </w:pPr>
            <w:r>
              <w:rPr>
                <w:rFonts w:hint="eastAsia"/>
              </w:rPr>
              <w:t>自動車税の仮納税（買注文）</w:t>
            </w:r>
          </w:p>
        </w:tc>
        <w:tc>
          <w:tcPr>
            <w:tcW w:w="6520" w:type="dxa"/>
            <w:vAlign w:val="center"/>
          </w:tcPr>
          <w:p w:rsidR="0021744C" w:rsidRDefault="00CD1EBA" w:rsidP="00F833AE">
            <w:r>
              <w:rPr>
                <w:rFonts w:hint="eastAsia"/>
              </w:rPr>
              <w:t>今年度の残り自動車税をオークション主催会社へ仮納税</w:t>
            </w:r>
          </w:p>
        </w:tc>
      </w:tr>
      <w:tr w:rsidR="00167263" w:rsidTr="00C5232B">
        <w:trPr>
          <w:trHeight w:val="794"/>
        </w:trPr>
        <w:tc>
          <w:tcPr>
            <w:tcW w:w="948" w:type="dxa"/>
            <w:vAlign w:val="center"/>
          </w:tcPr>
          <w:p w:rsidR="00167263" w:rsidRDefault="00167263" w:rsidP="00F833AE">
            <w:pPr>
              <w:jc w:val="center"/>
            </w:pPr>
            <w:r>
              <w:t>5.3</w:t>
            </w:r>
          </w:p>
        </w:tc>
        <w:tc>
          <w:tcPr>
            <w:tcW w:w="3054" w:type="dxa"/>
            <w:vAlign w:val="center"/>
          </w:tcPr>
          <w:p w:rsidR="00167263" w:rsidRDefault="00167263" w:rsidP="00F833AE">
            <w:pPr>
              <w:jc w:val="center"/>
            </w:pPr>
            <w:r>
              <w:rPr>
                <w:rFonts w:hint="eastAsia"/>
              </w:rPr>
              <w:t>抹消登録（買注文）</w:t>
            </w:r>
          </w:p>
        </w:tc>
        <w:tc>
          <w:tcPr>
            <w:tcW w:w="6520" w:type="dxa"/>
            <w:vAlign w:val="center"/>
          </w:tcPr>
          <w:p w:rsidR="00167263" w:rsidRDefault="00167263" w:rsidP="00F833AE">
            <w:r>
              <w:rPr>
                <w:rFonts w:hint="eastAsia"/>
              </w:rPr>
              <w:t>抹消登録後、抹消登録証明書を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にてオークション主催会社へ</w:t>
            </w:r>
            <w:r>
              <w:br/>
            </w:r>
            <w:r>
              <w:rPr>
                <w:rFonts w:hint="eastAsia"/>
              </w:rPr>
              <w:t>送信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  <w:r>
              <w:t>5.4</w:t>
            </w: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  <w:r>
              <w:rPr>
                <w:rFonts w:hint="eastAsia"/>
              </w:rPr>
              <w:t>還付（買注文）</w:t>
            </w:r>
          </w:p>
        </w:tc>
        <w:tc>
          <w:tcPr>
            <w:tcW w:w="6520" w:type="dxa"/>
            <w:vAlign w:val="center"/>
          </w:tcPr>
          <w:p w:rsidR="00167263" w:rsidRDefault="00167263" w:rsidP="00167263">
            <w:r>
              <w:rPr>
                <w:rFonts w:hint="eastAsia"/>
              </w:rPr>
              <w:t>落札時に支払った自動車税の預り金を落札者へ返金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  <w:r>
              <w:t>5.5</w:t>
            </w: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  <w:r>
              <w:rPr>
                <w:rFonts w:hint="eastAsia"/>
              </w:rPr>
              <w:t>名義変更（売注文）</w:t>
            </w:r>
          </w:p>
        </w:tc>
        <w:tc>
          <w:tcPr>
            <w:tcW w:w="6520" w:type="dxa"/>
            <w:vAlign w:val="center"/>
          </w:tcPr>
          <w:p w:rsidR="00167263" w:rsidRDefault="00167263" w:rsidP="00167263">
            <w:r w:rsidRPr="00167263">
              <w:rPr>
                <w:rFonts w:hint="eastAsia"/>
              </w:rPr>
              <w:t>落札者が移転登録を完了した後、オークション主催会社より</w:t>
            </w:r>
            <w:r>
              <w:br/>
            </w:r>
            <w:r w:rsidRPr="00167263">
              <w:rPr>
                <w:rFonts w:hint="eastAsia"/>
              </w:rPr>
              <w:t>移転登録完了の連絡を受ける</w:t>
            </w:r>
          </w:p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  <w:r>
              <w:rPr>
                <w:rFonts w:hint="eastAsia"/>
              </w:rPr>
              <w:t>5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  <w:r>
              <w:rPr>
                <w:rFonts w:hint="eastAsia"/>
              </w:rPr>
              <w:t>自動車税の仮納税（売注文）</w:t>
            </w:r>
          </w:p>
        </w:tc>
        <w:tc>
          <w:tcPr>
            <w:tcW w:w="6520" w:type="dxa"/>
            <w:vAlign w:val="center"/>
          </w:tcPr>
          <w:p w:rsidR="00167263" w:rsidRDefault="00167263" w:rsidP="00167263">
            <w:r w:rsidRPr="00167263">
              <w:rPr>
                <w:rFonts w:hint="eastAsia"/>
              </w:rPr>
              <w:t>オークション主催会社を経由して、落札者から自税預かり金が</w:t>
            </w:r>
            <w:r>
              <w:br/>
            </w:r>
            <w:r w:rsidRPr="00167263">
              <w:rPr>
                <w:rFonts w:hint="eastAsia"/>
              </w:rPr>
              <w:t>支払われる</w:t>
            </w:r>
          </w:p>
        </w:tc>
      </w:tr>
      <w:tr w:rsidR="00167263" w:rsidTr="00167263">
        <w:trPr>
          <w:trHeight w:hRule="exact" w:val="585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  <w:r>
              <w:rPr>
                <w:rFonts w:hint="eastAsia"/>
              </w:rPr>
              <w:t>抹消登録（売注文）</w:t>
            </w:r>
          </w:p>
        </w:tc>
        <w:tc>
          <w:tcPr>
            <w:tcW w:w="6520" w:type="dxa"/>
            <w:vAlign w:val="center"/>
          </w:tcPr>
          <w:p w:rsidR="00167263" w:rsidRDefault="00167263" w:rsidP="00167263">
            <w:r w:rsidRPr="00167263">
              <w:rPr>
                <w:rFonts w:hint="eastAsia"/>
              </w:rPr>
              <w:t>落札者が抹消登録を完了した後、オークション主催会社より</w:t>
            </w:r>
            <w:r>
              <w:br/>
            </w:r>
            <w:r>
              <w:rPr>
                <w:rFonts w:hint="eastAsia"/>
              </w:rPr>
              <w:t>抹消登録の</w:t>
            </w:r>
            <w:r w:rsidRPr="00167263">
              <w:rPr>
                <w:rFonts w:hint="eastAsia"/>
              </w:rPr>
              <w:t>連絡を受ける</w:t>
            </w:r>
          </w:p>
        </w:tc>
      </w:tr>
      <w:tr w:rsidR="00167263" w:rsidTr="00167263">
        <w:trPr>
          <w:trHeight w:hRule="exact" w:val="57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  <w:r>
              <w:t>5.8</w:t>
            </w: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  <w:r>
              <w:rPr>
                <w:rFonts w:hint="eastAsia"/>
              </w:rPr>
              <w:t>還付（売注文）</w:t>
            </w:r>
          </w:p>
        </w:tc>
        <w:tc>
          <w:tcPr>
            <w:tcW w:w="6520" w:type="dxa"/>
            <w:vAlign w:val="center"/>
          </w:tcPr>
          <w:p w:rsidR="00167263" w:rsidRDefault="00476114" w:rsidP="00167263">
            <w:r>
              <w:rPr>
                <w:rFonts w:hint="eastAsia"/>
              </w:rPr>
              <w:t>抹消登録の完了がオークション開催と同月でなかった場合、</w:t>
            </w:r>
            <w:r>
              <w:br/>
            </w:r>
            <w:r w:rsidR="004938D8">
              <w:rPr>
                <w:rFonts w:hint="eastAsia"/>
              </w:rPr>
              <w:t>自動車税を還付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5779B" w:rsidP="00765524">
            <w:pPr>
              <w:jc w:val="center"/>
            </w:pPr>
            <w:r>
              <w:rPr>
                <w:rFonts w:hint="eastAsia"/>
              </w:rPr>
              <w:t>名義変更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5779B" w:rsidP="00765524">
            <w:pPr>
              <w:jc w:val="center"/>
            </w:pPr>
            <w:r>
              <w:rPr>
                <w:rFonts w:hint="eastAsia"/>
              </w:rPr>
              <w:t>自動車税</w:t>
            </w:r>
            <w:r w:rsidR="00EE3599">
              <w:rPr>
                <w:rFonts w:hint="eastAsia"/>
              </w:rPr>
              <w:t>の</w:t>
            </w:r>
            <w:r>
              <w:rPr>
                <w:rFonts w:hint="eastAsia"/>
              </w:rPr>
              <w:t>仮納税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5779B" w:rsidP="00765524">
            <w:pPr>
              <w:jc w:val="center"/>
            </w:pPr>
            <w:r>
              <w:rPr>
                <w:rFonts w:hint="eastAsia"/>
              </w:rPr>
              <w:t>抹消登録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還付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5B1219" w:rsidP="00765524">
            <w:pPr>
              <w:jc w:val="center"/>
            </w:pPr>
            <w:r>
              <w:rPr>
                <w:rFonts w:hint="eastAsia"/>
              </w:rPr>
              <w:t>落札車両手続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名義変更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（買注文）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５．８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自動車税</w:t>
            </w:r>
            <w:r w:rsidR="00EE3599">
              <w:rPr>
                <w:rFonts w:hint="eastAsia"/>
              </w:rPr>
              <w:t>の</w:t>
            </w:r>
            <w:r>
              <w:rPr>
                <w:rFonts w:hint="eastAsia"/>
              </w:rPr>
              <w:t>仮納税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抹消登録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還付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2B7EBE" w:rsidP="00765524">
            <w:pPr>
              <w:jc w:val="center"/>
            </w:pPr>
            <w:r>
              <w:rPr>
                <w:rFonts w:hint="eastAsia"/>
              </w:rPr>
              <w:t>（売注文）</w:t>
            </w:r>
          </w:p>
        </w:tc>
      </w:tr>
    </w:tbl>
    <w:p w:rsidR="00476114" w:rsidRDefault="00476114" w:rsidP="00D14D79">
      <w:bookmarkStart w:id="0" w:name="_GoBack"/>
      <w:bookmarkEnd w:id="0"/>
    </w:p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362" w:rsidRDefault="00003362" w:rsidP="00273989">
      <w:pPr>
        <w:pStyle w:val="a3"/>
      </w:pPr>
      <w:r>
        <w:separator/>
      </w:r>
    </w:p>
  </w:endnote>
  <w:endnote w:type="continuationSeparator" w:id="0">
    <w:p w:rsidR="00003362" w:rsidRDefault="0000336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proofErr w:type="spellStart"/>
    <w:r w:rsidR="00476114">
      <w:t>IH</w:t>
    </w:r>
    <w:proofErr w:type="spellEnd"/>
    <w:r w:rsidR="00476114">
      <w:t>-</w:t>
    </w:r>
    <w:proofErr w:type="spellStart"/>
    <w:r w:rsidR="00476114">
      <w:t>13A</w:t>
    </w:r>
    <w:proofErr w:type="spellEnd"/>
    <w:r w:rsidR="00476114">
      <w:t>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362" w:rsidRDefault="00003362" w:rsidP="00273989">
      <w:pPr>
        <w:pStyle w:val="a3"/>
      </w:pPr>
      <w:r>
        <w:separator/>
      </w:r>
    </w:p>
  </w:footnote>
  <w:footnote w:type="continuationSeparator" w:id="0">
    <w:p w:rsidR="00003362" w:rsidRDefault="0000336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1575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1575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1575E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Lv1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落札車両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手続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1575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1575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D1575E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Lv1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落札車両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手続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03362"/>
    <w:rsid w:val="00043C25"/>
    <w:rsid w:val="00045232"/>
    <w:rsid w:val="00077F6C"/>
    <w:rsid w:val="00082FF2"/>
    <w:rsid w:val="000934A7"/>
    <w:rsid w:val="000B5B01"/>
    <w:rsid w:val="001529A6"/>
    <w:rsid w:val="00153785"/>
    <w:rsid w:val="00167263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60FA8"/>
    <w:rsid w:val="003A397B"/>
    <w:rsid w:val="003E0AAE"/>
    <w:rsid w:val="00415070"/>
    <w:rsid w:val="00430296"/>
    <w:rsid w:val="00460D7E"/>
    <w:rsid w:val="004625E6"/>
    <w:rsid w:val="00476114"/>
    <w:rsid w:val="004938D8"/>
    <w:rsid w:val="00540B01"/>
    <w:rsid w:val="005553E4"/>
    <w:rsid w:val="0056717A"/>
    <w:rsid w:val="00581032"/>
    <w:rsid w:val="00583C4A"/>
    <w:rsid w:val="00590959"/>
    <w:rsid w:val="005B1219"/>
    <w:rsid w:val="006536E8"/>
    <w:rsid w:val="00656F7A"/>
    <w:rsid w:val="0065779B"/>
    <w:rsid w:val="006D2CC7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A26F5E"/>
    <w:rsid w:val="00AA6F5B"/>
    <w:rsid w:val="00AD7689"/>
    <w:rsid w:val="00AF0D01"/>
    <w:rsid w:val="00B62B76"/>
    <w:rsid w:val="00BB31F5"/>
    <w:rsid w:val="00C14AA0"/>
    <w:rsid w:val="00C413F6"/>
    <w:rsid w:val="00CD1EBA"/>
    <w:rsid w:val="00D00BA0"/>
    <w:rsid w:val="00D14D79"/>
    <w:rsid w:val="00D1575E"/>
    <w:rsid w:val="00DF471D"/>
    <w:rsid w:val="00E20A54"/>
    <w:rsid w:val="00E24E7F"/>
    <w:rsid w:val="00E90471"/>
    <w:rsid w:val="00EE3599"/>
    <w:rsid w:val="00EF0E3F"/>
    <w:rsid w:val="00F833AE"/>
    <w:rsid w:val="00F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7A0A58E9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51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21</cp:revision>
  <cp:lastPrinted>2006-06-21T10:05:00Z</cp:lastPrinted>
  <dcterms:created xsi:type="dcterms:W3CDTF">2018-06-29T02:22:00Z</dcterms:created>
  <dcterms:modified xsi:type="dcterms:W3CDTF">2018-06-29T09:02:00Z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