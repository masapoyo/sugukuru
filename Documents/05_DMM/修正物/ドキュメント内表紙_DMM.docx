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821" w:rsidRDefault="00833821" w:rsidP="00833821"/>
    <w:p w:rsidR="000D01B9" w:rsidRDefault="000D01B9" w:rsidP="00833821"/>
    <w:p w:rsidR="000D01B9" w:rsidRDefault="000D01B9" w:rsidP="00833821"/>
    <w:p w:rsidR="000D01B9" w:rsidRDefault="000D01B9" w:rsidP="00833821"/>
    <w:p w:rsidR="000D01B9" w:rsidRDefault="000D01B9" w:rsidP="00833821"/>
    <w:p w:rsidR="000D01B9" w:rsidRDefault="000D01B9" w:rsidP="00833821"/>
    <w:p w:rsidR="000D01B9" w:rsidRPr="000D01B9" w:rsidRDefault="000D01B9" w:rsidP="000D01B9"/>
    <w:p w:rsidR="000D01B9" w:rsidRPr="000D01B9" w:rsidRDefault="00B52D29" w:rsidP="000D01B9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1270</wp:posOffset>
                </wp:positionV>
                <wp:extent cx="4839970" cy="1059180"/>
                <wp:effectExtent l="10795" t="10795" r="16510" b="15875"/>
                <wp:wrapNone/>
                <wp:docPr id="5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9970" cy="1059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D01B9" w:rsidRPr="000D01B9" w:rsidRDefault="00B83F03" w:rsidP="000D01B9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DMM</w:t>
                            </w:r>
                          </w:p>
                        </w:txbxContent>
                      </wps:txbx>
                      <wps:bodyPr rot="0" vert="horz" wrap="square" lIns="0" tIns="14580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id="AutoShape 7" o:spid="_x0000_s1026" style="position:absolute;left:0;text-align:left;margin-left:70.8pt;margin-top:.1pt;width:381.1pt;height:8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" filled="f" fillcolor="#c9f" strokeweight="1.5pt">
                <v:textbox inset="0,4.05mm,0,.7pt">
                  <w:txbxContent>
                    <w:p w:rsidR="000D01B9" w:rsidRPr="000D01B9" w:rsidRDefault="00B83F03" w:rsidP="000D01B9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DMM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tbl>
      <w:tblPr>
        <w:tblStyle w:val="a6"/>
        <w:tblpPr w:leftFromText="142" w:rightFromText="142" w:vertAnchor="page" w:horzAnchor="margin" w:tblpXSpec="center" w:tblpY="7991"/>
        <w:tblW w:w="0" w:type="auto"/>
        <w:tblLook w:val="01E0" w:firstRow="1" w:lastRow="1" w:firstColumn="1" w:lastColumn="1" w:noHBand="0" w:noVBand="0"/>
      </w:tblPr>
      <w:tblGrid>
        <w:gridCol w:w="1101"/>
        <w:gridCol w:w="2268"/>
        <w:gridCol w:w="4394"/>
        <w:gridCol w:w="1485"/>
      </w:tblGrid>
      <w:tr w:rsidR="000D01B9">
        <w:trPr>
          <w:trHeight w:val="386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  <w:r>
              <w:rPr>
                <w:rFonts w:hint="eastAsia"/>
              </w:rPr>
              <w:t>版</w:t>
            </w:r>
          </w:p>
        </w:tc>
        <w:tc>
          <w:tcPr>
            <w:tcW w:w="2268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  <w:r>
              <w:rPr>
                <w:rFonts w:hint="eastAsia"/>
              </w:rPr>
              <w:t>日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付</w:t>
            </w:r>
          </w:p>
        </w:tc>
        <w:tc>
          <w:tcPr>
            <w:tcW w:w="4394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  <w:r>
              <w:rPr>
                <w:rFonts w:hint="eastAsia"/>
              </w:rPr>
              <w:t>改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訂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内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容</w:t>
            </w:r>
          </w:p>
        </w:tc>
        <w:tc>
          <w:tcPr>
            <w:tcW w:w="1485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  <w:r>
              <w:rPr>
                <w:rFonts w:hint="eastAsia"/>
              </w:rPr>
              <w:t>担当者</w:t>
            </w:r>
          </w:p>
        </w:tc>
      </w:tr>
      <w:tr w:rsidR="000D01B9">
        <w:trPr>
          <w:trHeight w:val="386"/>
        </w:trPr>
        <w:tc>
          <w:tcPr>
            <w:tcW w:w="1101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  <w:r>
              <w:rPr>
                <w:rFonts w:hint="eastAsia"/>
              </w:rPr>
              <w:t>初版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vAlign w:val="center"/>
          </w:tcPr>
          <w:p w:rsidR="000D01B9" w:rsidRDefault="00B52D29" w:rsidP="000D01B9">
            <w:pPr>
              <w:jc w:val="center"/>
            </w:pPr>
            <w:r>
              <w:t>2018</w:t>
            </w:r>
            <w:r w:rsidR="000D01B9">
              <w:rPr>
                <w:rFonts w:hint="eastAsia"/>
              </w:rPr>
              <w:t>年</w:t>
            </w:r>
            <w:r w:rsidR="00682613">
              <w:rPr>
                <w:rFonts w:hint="eastAsia"/>
              </w:rPr>
              <w:t>7</w:t>
            </w:r>
            <w:r w:rsidR="000D01B9">
              <w:rPr>
                <w:rFonts w:hint="eastAsia"/>
              </w:rPr>
              <w:t>月</w:t>
            </w:r>
            <w:r w:rsidR="00682613">
              <w:t>11</w:t>
            </w:r>
            <w:bookmarkStart w:id="0" w:name="_GoBack"/>
            <w:bookmarkEnd w:id="0"/>
            <w:r w:rsidR="000D01B9">
              <w:rPr>
                <w:rFonts w:hint="eastAsia"/>
              </w:rPr>
              <w:t>日</w:t>
            </w:r>
          </w:p>
        </w:tc>
        <w:tc>
          <w:tcPr>
            <w:tcW w:w="4394" w:type="dxa"/>
            <w:tcBorders>
              <w:top w:val="double" w:sz="4" w:space="0" w:color="auto"/>
            </w:tcBorders>
            <w:vAlign w:val="center"/>
          </w:tcPr>
          <w:p w:rsidR="000D01B9" w:rsidRDefault="000D01B9" w:rsidP="000D01B9">
            <w:r>
              <w:rPr>
                <w:rFonts w:hint="eastAsia"/>
              </w:rPr>
              <w:t>新規作成</w:t>
            </w:r>
          </w:p>
        </w:tc>
        <w:tc>
          <w:tcPr>
            <w:tcW w:w="148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0D01B9" w:rsidRDefault="00B83F03" w:rsidP="000D01B9">
            <w:pPr>
              <w:jc w:val="center"/>
            </w:pPr>
            <w:r>
              <w:rPr>
                <w:rFonts w:hint="eastAsia"/>
              </w:rPr>
              <w:t>川原千秋</w:t>
            </w: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D25985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D25985" w:rsidRDefault="00D25985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D25985" w:rsidRDefault="00D25985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D25985" w:rsidRDefault="00D25985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D25985" w:rsidRDefault="00D25985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tcBorders>
              <w:bottom w:val="single" w:sz="12" w:space="0" w:color="auto"/>
            </w:tcBorders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</w:tbl>
    <w:p w:rsidR="006536E8" w:rsidRDefault="006536E8" w:rsidP="000D01B9"/>
    <w:p w:rsidR="00E17F33" w:rsidRDefault="00E17F33" w:rsidP="000D01B9"/>
    <w:p w:rsidR="000D01B9" w:rsidRDefault="000D01B9" w:rsidP="000D01B9"/>
    <w:p w:rsidR="000D01B9" w:rsidRPr="000D01B9" w:rsidRDefault="000D01B9" w:rsidP="000D01B9">
      <w:pPr>
        <w:jc w:val="center"/>
        <w:rPr>
          <w:b/>
          <w:sz w:val="28"/>
          <w:szCs w:val="28"/>
        </w:rPr>
      </w:pPr>
      <w:r w:rsidRPr="000D01B9">
        <w:rPr>
          <w:rFonts w:hint="eastAsia"/>
          <w:b/>
          <w:sz w:val="28"/>
          <w:szCs w:val="28"/>
        </w:rPr>
        <w:t>改</w:t>
      </w:r>
      <w:r>
        <w:rPr>
          <w:rFonts w:hint="eastAsia"/>
          <w:b/>
          <w:sz w:val="28"/>
          <w:szCs w:val="28"/>
        </w:rPr>
        <w:t xml:space="preserve">　</w:t>
      </w:r>
      <w:r w:rsidRPr="000D01B9">
        <w:rPr>
          <w:rFonts w:hint="eastAsia"/>
          <w:b/>
          <w:sz w:val="28"/>
          <w:szCs w:val="28"/>
        </w:rPr>
        <w:t>訂</w:t>
      </w:r>
      <w:r>
        <w:rPr>
          <w:rFonts w:hint="eastAsia"/>
          <w:b/>
          <w:sz w:val="28"/>
          <w:szCs w:val="28"/>
        </w:rPr>
        <w:t xml:space="preserve">　</w:t>
      </w:r>
      <w:r w:rsidRPr="000D01B9">
        <w:rPr>
          <w:rFonts w:hint="eastAsia"/>
          <w:b/>
          <w:sz w:val="28"/>
          <w:szCs w:val="28"/>
        </w:rPr>
        <w:t>履</w:t>
      </w:r>
      <w:r>
        <w:rPr>
          <w:rFonts w:hint="eastAsia"/>
          <w:b/>
          <w:sz w:val="28"/>
          <w:szCs w:val="28"/>
        </w:rPr>
        <w:t xml:space="preserve">　</w:t>
      </w:r>
      <w:r w:rsidRPr="000D01B9">
        <w:rPr>
          <w:rFonts w:hint="eastAsia"/>
          <w:b/>
          <w:sz w:val="28"/>
          <w:szCs w:val="28"/>
        </w:rPr>
        <w:t>歴</w:t>
      </w:r>
    </w:p>
    <w:sectPr w:rsidR="000D01B9" w:rsidRPr="000D01B9" w:rsidSect="005213F3">
      <w:headerReference w:type="default" r:id="rId6"/>
      <w:footerReference w:type="default" r:id="rId7"/>
      <w:pgSz w:w="11906" w:h="16838" w:code="9"/>
      <w:pgMar w:top="2044" w:right="503" w:bottom="907" w:left="851" w:header="573" w:footer="493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1D8" w:rsidRDefault="00D641D8" w:rsidP="00273989">
      <w:pPr>
        <w:pStyle w:val="a3"/>
      </w:pPr>
      <w:r>
        <w:separator/>
      </w:r>
    </w:p>
  </w:endnote>
  <w:endnote w:type="continuationSeparator" w:id="0">
    <w:p w:rsidR="00D641D8" w:rsidRDefault="00D641D8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9B" w:rsidRDefault="00B52D29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-31115</wp:posOffset>
              </wp:positionH>
              <wp:positionV relativeFrom="paragraph">
                <wp:posOffset>-36830</wp:posOffset>
              </wp:positionV>
              <wp:extent cx="3647440" cy="200660"/>
              <wp:effectExtent l="4445" t="0" r="0" b="2540"/>
              <wp:wrapNone/>
              <wp:docPr id="1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157CB" w:rsidRDefault="004157CB" w:rsidP="004157CB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77" type="#_x0000_t202" style="position:absolute;left:0;text-align:left;margin-left:-2.45pt;margin-top:-2.9pt;width:287.2pt;height:15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" filled="f" fillcolor="#c9f" stroked="f">
              <v:textbox inset="0,0,0,0">
                <w:txbxContent>
                  <w:p w:rsidR="004157CB" w:rsidRDefault="004157CB" w:rsidP="004157CB"/>
                </w:txbxContent>
              </v:textbox>
            </v:shape>
          </w:pict>
        </mc:Fallback>
      </mc:AlternateContent>
    </w:r>
    <w:r>
      <w:rPr>
        <w:rFonts w:hint="eastAsia"/>
      </w:rPr>
      <w:t>I</w:t>
    </w:r>
    <w:r>
      <w:t>H-13A-805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1D8" w:rsidRDefault="00D641D8" w:rsidP="00273989">
      <w:pPr>
        <w:pStyle w:val="a3"/>
      </w:pPr>
      <w:r>
        <w:separator/>
      </w:r>
    </w:p>
  </w:footnote>
  <w:footnote w:type="continuationSeparator" w:id="0">
    <w:p w:rsidR="00D641D8" w:rsidRDefault="00D641D8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B52D2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-24765</wp:posOffset>
              </wp:positionH>
              <wp:positionV relativeFrom="paragraph">
                <wp:posOffset>342265</wp:posOffset>
              </wp:positionV>
              <wp:extent cx="6870700" cy="9522460"/>
              <wp:effectExtent l="10795" t="10795" r="5080" b="10795"/>
              <wp:wrapNone/>
              <wp:docPr id="3" name="Group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0700" cy="9522460"/>
                        <a:chOff x="812" y="1112"/>
                        <a:chExt cx="10820" cy="14996"/>
                      </a:xfrm>
                    </wpg:grpSpPr>
                    <wpg:grpSp>
                      <wpg:cNvPr id="4" name="Group 95"/>
                      <wpg:cNvGrpSpPr>
                        <a:grpSpLocks/>
                      </wpg:cNvGrpSpPr>
                      <wpg:grpSpPr bwMode="auto">
                        <a:xfrm>
                          <a:off x="812" y="1112"/>
                          <a:ext cx="10718" cy="787"/>
                          <a:chOff x="812" y="1112"/>
                          <a:chExt cx="10718" cy="787"/>
                        </a:xfrm>
                      </wpg:grpSpPr>
                      <wpg:grpSp>
                        <wpg:cNvPr id="5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6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7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B52D2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吉田有希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8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939BA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責任者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10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1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3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4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B52D29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5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6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7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682613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682613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8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10715" cy="438"/>
                            <a:chOff x="690" y="1109"/>
                            <a:chExt cx="7783" cy="438"/>
                          </a:xfrm>
                        </wpg:grpSpPr>
                        <wpg:grpSp>
                          <wpg:cNvPr id="2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2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2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B52D29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52D29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スグクル社</w: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 xml:space="preserve">　</w:t>
                                  </w:r>
                                  <w:r w:rsidRPr="00B52D29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車両販売管理システム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2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939BA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フェーズ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2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B83F03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要件定義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26" name="Group 96"/>
                      <wpg:cNvGrpSpPr>
                        <a:grpSpLocks/>
                      </wpg:cNvGrpSpPr>
                      <wpg:grpSpPr bwMode="auto">
                        <a:xfrm>
                          <a:off x="3747" y="14057"/>
                          <a:ext cx="6987" cy="1172"/>
                          <a:chOff x="3747" y="14057"/>
                          <a:chExt cx="6987" cy="1172"/>
                        </a:xfrm>
                      </wpg:grpSpPr>
                      <wpg:grpSp>
                        <wpg:cNvPr id="27" name="Group 15"/>
                        <wpg:cNvGrpSpPr>
                          <a:grpSpLocks/>
                        </wpg:cNvGrpSpPr>
                        <wpg:grpSpPr bwMode="auto">
                          <a:xfrm>
                            <a:off x="7657" y="14057"/>
                            <a:ext cx="3077" cy="1172"/>
                            <a:chOff x="13320" y="1168"/>
                            <a:chExt cx="2700" cy="879"/>
                          </a:xfrm>
                        </wpg:grpSpPr>
                        <wpg:grpSp>
                          <wpg:cNvPr id="28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9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0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3780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3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3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EC076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3780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4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35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6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EC076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3780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37" name="Group 68"/>
                        <wpg:cNvGrpSpPr>
                          <a:grpSpLocks/>
                        </wpg:cNvGrpSpPr>
                        <wpg:grpSpPr bwMode="auto">
                          <a:xfrm>
                            <a:off x="3747" y="14057"/>
                            <a:ext cx="3751" cy="1172"/>
                            <a:chOff x="13500" y="4684"/>
                            <a:chExt cx="900" cy="879"/>
                          </a:xfrm>
                        </wpg:grpSpPr>
                        <wps:wsp>
                          <wps:cNvPr id="38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9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076C" w:rsidRDefault="0037696C" w:rsidP="00EC076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収</w:t>
                                </w:r>
                              </w:p>
                            </w:txbxContent>
                          </wps:txbx>
                          <wps:bodyPr rot="0" vert="horz" wrap="square" lIns="74295" tIns="3780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40" name="Group 99"/>
                      <wpg:cNvGrpSpPr>
                        <a:grpSpLocks/>
                      </wpg:cNvGrpSpPr>
                      <wpg:grpSpPr bwMode="auto">
                        <a:xfrm>
                          <a:off x="11530" y="1458"/>
                          <a:ext cx="102" cy="14650"/>
                          <a:chOff x="11530" y="1458"/>
                          <a:chExt cx="102" cy="14650"/>
                        </a:xfrm>
                      </wpg:grpSpPr>
                      <wps:wsp>
                        <wps:cNvPr id="41" name="Line 7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292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45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438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85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585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731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8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878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8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024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8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171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90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317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91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464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9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610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0" o:spid="_x0000_s1027" style="position:absolute;left:0;text-align:left;margin-left:-1.95pt;margin-top:26.95pt;width:541pt;height:749.8pt;z-index:251658752" coordorigin="812,1112" coordsize="10820,14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">
              <v:group id="Group 95" o:spid="_x0000_s1028" style="position:absolute;left:812;top:1112;width:10718;height:787" coordorigin="812,1112" coordsize="10718,7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group id="Group 59" o:spid="_x0000_s1029" style="position:absolute;left:812;top:1606;width:10718;height:293" coordorigin="687,1750" coordsize="1071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56" o:spid="_x0000_s1030" style="position:absolute;left:687;top:1750;width:3297;height:293" coordorigin="2717,2629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1" type="#_x0000_t202" style="position:absolute;left:3999;top:2629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8078MA&#10;AADaAAAADwAAAGRycy9kb3ducmV2LnhtbESPQYvCMBSE74L/IbwFL7Km68F1q1FkQdGTrIrg7dG8&#10;bYvNS0lSrf56Iwgeh5n5hpnOW1OJCzlfWlbwNUhAEGdWl5wrOOyXn2MQPiBrrCyTght5mM+6nSmm&#10;2l75jy67kIsIYZ+igiKEOpXSZwUZ9ANbE0fv3zqDIUqXS+3wGuGmksMkGUmDJceFAmv6LSg77xqj&#10;4LxpMtMcT269bfarzX2kZT/5Uar30S4mIAK14R1+tddawTc8r8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Y8078MAAADaAAAADwAAAAAAAAAAAAAAAACYAgAAZHJzL2Rv&#10;d25yZXYueG1sUEsFBgAAAAAEAAQA9QAAAIgDAAAAAA==&#10;">
                      <v:textbox inset="5.85pt,.7pt,5.85pt,.7pt">
                        <w:txbxContent>
                          <w:p w:rsidR="00273989" w:rsidRDefault="00B52D29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吉田有希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2" type="#_x0000_t202" style="position:absolute;left:2717;top:2629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I+k7sA&#10;AADaAAAADwAAAGRycy9kb3ducmV2LnhtbERPy6rCMBDdC/5DGMGdpq1clWoUEQS3ahGXQzO2xWZS&#10;mtjWvzcL4S4P573dD6YWHbWusqwgnkcgiHOrKy4UZLfTbA3CeWSNtWVS8CEH+914tMVU254v1F19&#10;IUIIuxQVlN43qZQuL8mgm9uGOHBP2xr0AbaF1C32IdzUMomipTRYcWgosaFjSfnr+jYKqk+XuLtF&#10;u+rdIzZ/mC2SOFNqOhkOGxCeBv8v/rnPWkHYGq6EGyB3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+yPpO7AAAA2gAAAA8AAAAAAAAAAAAAAAAAmAIAAGRycy9kb3ducmV2Lnht&#10;bFBLBQYAAAAABAAEAPUAAACAAwAAAAA=&#10;" fillcolor="#c9f">
                      <v:textbox inset="5.85pt,.7pt,5.85pt,.7pt">
                        <w:txbxContent>
                          <w:p w:rsidR="00273989" w:rsidRPr="007F0A12" w:rsidRDefault="002939BA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責任者</w:t>
                            </w:r>
                          </w:p>
                        </w:txbxContent>
                      </v:textbox>
                    </v:shape>
                  </v:group>
                  <v:group id="Group 57" o:spid="_x0000_s1033" style="position:absolute;left:3945;top:1750;width:3297;height:293" coordorigin="2717,2922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shape id="Text Box 34" o:spid="_x0000_s1034" type="#_x0000_t202" style="position:absolute;left:3999;top:2922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1T2sQA&#10;AADbAAAADwAAAGRycy9kb3ducmV2LnhtbESPQWvCQBCF70L/wzKFXkQ39iAaXaUIip6kKoXehuw0&#10;CWZnw+5G0/5651DwNsN78943y3XvGnWjEGvPBibjDBRx4W3NpYHLeTuagYoJ2WLjmQz8UoT16mWw&#10;xNz6O3/S7ZRKJSEcczRQpdTmWseiIodx7Fti0X58cJhkDaW2Ae8S7hr9nmVT7bBmaaiwpU1FxfXU&#10;OQPXQ1e47us77I/deXf4m1o9zObGvL32HwtQifr0NP9f763gC738IgPo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dU9rEAAAA2wAAAA8AAAAAAAAAAAAAAAAAmAIAAGRycy9k&#10;b3ducmV2LnhtbFBLBQYAAAAABAAEAPUAAACJAw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5" type="#_x0000_t202" style="position:absolute;left:2717;top:2922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5Gxb4A&#10;AADbAAAADwAAAGRycy9kb3ducmV2LnhtbERPTYvCMBC9L/gfwgje1rSVVammRRYEr2oRj0MztsVm&#10;UppsW/+9WVjY2zze5+zzybRioN41lhXEywgEcWl1w5WC4nr83IJwHllja5kUvMhBns0+9phqO/KZ&#10;houvRAhhl6KC2vsuldKVNRl0S9sRB+5he4M+wL6SuscxhJtWJlG0lgYbDg01dvRdU/m8/BgFzWtI&#10;3M2i3YzuHpsvLFZJXCi1mE+HHQhPk/8X/7lPOsyP4feXcIDM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tORsW+AAAA2wAAAA8AAAAAAAAAAAAAAAAAmAIAAGRycy9kb3ducmV2&#10;LnhtbFBLBQYAAAAABAAEAPUAAACDAw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6" style="position:absolute;left:7242;top:1750;width:4163;height:293" coordorigin="7242,1750" coordsize="3982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group id="Group 38" o:spid="_x0000_s1037" style="position:absolute;left:7242;top:1750;width:1991;height:292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<v:shape id="Text Box 39" o:spid="_x0000_s1038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ZV2cMA&#10;AADbAAAADwAAAGRycy9kb3ducmV2LnhtbERPTWvCQBC9C/6HZQpepG4qRW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+ZV2cMAAADbAAAADwAAAAAAAAAAAAAAAACYAgAAZHJzL2Rv&#10;d25yZXYueG1sUEsFBgAAAAAEAAQA9QAAAIgD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B52D29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9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VAxr0A&#10;AADbAAAADwAAAGRycy9kb3ducmV2LnhtbERPTYvCMBC9C/6HMII3TVtRl65RRBC8qkU8Ds1sW7aZ&#10;lCa29d8bQfA2j/c5m91gatFR6yrLCuJ5BII4t7riQkF2Pc5+QDiPrLG2TAqe5GC3HY82mGrb85m6&#10;iy9ECGGXooLS+yaV0uUlGXRz2xAH7s+2Bn2AbSF1i30IN7VMomglDVYcGkps6FBS/n95GAXVs0vc&#10;zaJd9+4emyVmiyTOlJpOhv0vCE+D/4o/7pMO85fw/iUcIL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HVAxr0AAADbAAAADwAAAAAAAAAAAAAAAACYAgAAZHJzL2Rvd25yZXYu&#10;eG1sUEsFBgAAAAAEAAQA9QAAAIID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40" style="position:absolute;left:9233;top:1750;width:1991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shape id="Text Box 42" o:spid="_x0000_s1041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TLrsMA&#10;AADbAAAADwAAAGRycy9kb3ducmV2LnhtbERPTWvCQBC9F/wPywheim70EGvqGkRoiaeilkJvQ3ZM&#10;gtnZsLuJaX99t1DobR7vc7b5aFoxkPONZQXLRQKCuLS64UrB++Vl/gTCB2SNrWVS8EUe8t3kYYuZ&#10;tnc+0XAOlYgh7DNUUIfQZVL6siaDfmE74shdrTMYInSV1A7vMdy0cpUkqTTYcGyosaNDTeXt3BsF&#10;t2Nfmv7j0xVv/eX1+J1q+ZhslJpNx/0ziEBj+Bf/uQsd56/h95d4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TLrsMAAADbAAAADwAAAAAAAAAAAAAAAACYAgAAZHJzL2Rv&#10;d25yZXYueG1sUEsFBgAAAAAEAAQA9QAAAIgDAAAAAA=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682613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682613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2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TvWMEA&#10;AADbAAAADwAAAGRycy9kb3ducmV2LnhtbESPQWvCQBCF7wX/wzJCb3WTSKtEV5FCwas2iMchOybB&#10;7GzIrkn8952D0NsM781732z3k2vVQH1oPBtIFwko4tLbhisDxe/PxxpUiMgWW89k4EkB9rvZ2xZz&#10;60c+0XCOlZIQDjkaqGPscq1DWZPDsPAdsWg33zuMsvaVtj2OEu5anSXJl3bYsDTU2NF3TeX9/HAG&#10;mueQhYtHvxrDNXWfWCyztDDmfT4dNqAiTfHf/Lo+WsEXWPlFBt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071jBAAAA2wAAAA8AAAAAAAAAAAAAAAAAmAIAAGRycy9kb3du&#10;cmV2LnhtbFBLBQYAAAAABAAEAPUAAACGAw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60" o:spid="_x0000_s1043" style="position:absolute;left:815;top:1112;width:10715;height:438" coordorigin="690,1109" coordsize="7783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Group 53" o:spid="_x0000_s1044" style="position:absolute;left:690;top:1109;width:4344;height:438" coordorigin="907,1312" coordsize="4344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shape id="Text Box 27" o:spid="_x0000_s1045" type="#_x0000_t202" style="position:absolute;left:907;top:1312;width:144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1Y28MA&#10;AADbAAAADwAAAGRycy9kb3ducmV2LnhtbESPT4vCMBTE78J+h/AWvIimehBbG4ssCHrYg3/2/rZ5&#10;trXNS7eJ2v32RhA8DjPzGybNetOIG3WusqxgOolAEOdWV1woOB034wUI55E1NpZJwT85yFYfgxQT&#10;be+8p9vBFyJA2CWooPS+TaR0eUkG3cS2xME7286gD7IrpO7wHuCmkbMomkuDFYeFElv6KimvD1ej&#10;YGR//up497tt3UUavebYme9YqeFnv16C8NT7d/jV3moFsyk8v4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1Y28MAAADbAAAADwAAAAAAAAAAAAAAAACYAgAAZHJzL2Rv&#10;d25yZXYueG1sUEsFBgAAAAAEAAQA9QAAAIgDAAAAAA==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46" type="#_x0000_t202" style="position:absolute;left:2355;top:1312;width:289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T13MQA&#10;AADbAAAADwAAAGRycy9kb3ducmV2LnhtbESPwWrDMBBE74X8g9hAL6WRo0MpbpRQCoFcWlK3hxwX&#10;a2O7sVZG2sTO31eBQo/DzLxhVpvJ9+pCMXWBLSwXBSjiOriOGwvfX9vHZ1BJkB32gcnClRJs1rO7&#10;FZYujPxJl0oalSGcSrTQigyl1qluyWNahIE4e8cQPUqWsdEu4pjhvtemKJ60x47zQosDvbVUn6qz&#10;tzCa88eyirvD9WAetqf3H9nHo1h7P59eX0AJTfIf/mvvnAVj4PYl/wC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E9dzEAAAA2wAAAA8AAAAAAAAAAAAAAAAAmAIAAGRycy9k&#10;b3ducmV2LnhtbFBLBQYAAAAABAAEAPUAAACJAwAAAAA=&#10;">
                      <v:textbox inset="2mm,2.05mm,0,.7pt">
                        <w:txbxContent>
                          <w:p w:rsidR="00273989" w:rsidRPr="007E30D0" w:rsidRDefault="00B52D29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B52D29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スグクル社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　</w:t>
                            </w:r>
                            <w:r w:rsidRPr="00B52D29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車両販売管理システム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47" style="position:absolute;left:5034;top:1109;width:3439;height:438" coordorigin="6699,1312" coordsize="3439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shape id="Text Box 29" o:spid="_x0000_s1048" type="#_x0000_t202" style="position:absolute;left:6699;top:1312;width:113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r7Q8QA&#10;AADbAAAADwAAAGRycy9kb3ducmV2LnhtbESPzWrDMBCE74W8g9hALyGRG0KI3cjGFArJIYfm5761&#10;trZra+Vaqu28fVUo9DjMzDfMPptMKwbqXW1ZwdMqAkFcWF1zqeB6eV3uQDiPrLG1TAru5CBLZw97&#10;TLQd+Y2Gsy9FgLBLUEHlfZdI6YqKDLqV7YiD92F7gz7IvpS6xzHATSvXUbSVBmsOCxV29FJR0Zy/&#10;jYKFvX018fH90LlPaXTOsTOnWKnH+ZQ/g/A0+f/wX/ugFaw38Psl/AC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a+0PEAAAA2wAAAA8AAAAAAAAAAAAAAAAAmAIAAGRycy9k&#10;b3ducmV2LnhtbFBLBQYAAAAABAAEAPUAAACJAwAAAAA=&#10;" fillcolor="#c9f">
                      <v:textbox inset="0,2.05mm,0,.7pt">
                        <w:txbxContent>
                          <w:p w:rsidR="00273989" w:rsidRPr="007E30D0" w:rsidRDefault="002939BA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フェーズ</w:t>
                            </w:r>
                          </w:p>
                        </w:txbxContent>
                      </v:textbox>
                    </v:shape>
                    <v:shape id="Text Box 30" o:spid="_x0000_s1049" type="#_x0000_t202" style="position:absolute;left:7836;top:1312;width:2302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1tqMQA&#10;AADbAAAADwAAAGRycy9kb3ducmV2LnhtbESPQWvCQBSE7wX/w/KEXkrdGGgpqauIIHixtLEHj4/s&#10;M4lm34bdp4n/vlso9DjMzDfMYjW6Tt0oxNazgfksA0VcedtybeD7sH1+AxUF2WLnmQzcKcJqOXlY&#10;YGH9wF90K6VWCcKxQAONSF9oHauGHMaZ74mTd/LBoSQZam0DDgnuOp1n2at22HJaaLCnTUPVpbw6&#10;A0N+/ZiXYXe8H/On7WV/ls9wEmMep+P6HZTQKP/hv/bOGshf4PdL+gF6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tbajEAAAA2wAAAA8AAAAAAAAAAAAAAAAAmAIAAGRycy9k&#10;b3ducmV2LnhtbFBLBQYAAAAABAAEAPUAAACJAwAAAAA=&#10;">
                      <v:textbox inset="2mm,2.05mm,0,.7pt">
                        <w:txbxContent>
                          <w:p w:rsidR="00273989" w:rsidRPr="007E30D0" w:rsidRDefault="00B83F03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要件定義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group id="Group 96" o:spid="_x0000_s1050" style="position:absolute;left:3747;top:14057;width:6987;height:1172" coordorigin="3747,14057" coordsize="6987,1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group id="Group 15" o:spid="_x0000_s1051" style="position:absolute;left:7657;top:14057;width:3077;height:1172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group id="Group 8" o:spid="_x0000_s1052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rect id="Rectangle 6" o:spid="_x0000_s1053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vr9MEA&#10;AADbAAAADwAAAGRycy9kb3ducmV2LnhtbESPQWsCMRSE7wX/Q3hCbzWr4FZXo4ioeGxVPD82z+zi&#10;5mVJ4rr996ZQ6HGYmW+Y5bq3jejIh9qxgvEoA0FcOl2zUXA57z9mIEJE1tg4JgU/FGC9GrwtsdDu&#10;yd/UnaIRCcKhQAVVjG0hZSgrshhGriVO3s15izFJb6T2+Exw28hJluXSYs1pocKWthWV99PDKqBt&#10;ftxdp+Vsb+rP3Hx1V0/+oNT7sN8sQETq43/4r33UCiZz+P2Sfo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b6/TBAAAA2wAAAA8AAAAAAAAAAAAAAAAAmAIAAGRycy9kb3du&#10;cmV2LnhtbFBLBQYAAAAABAAEAPUAAACGAwAAAAA=&#10;" strokeweight="1pt">
                      <v:textbox inset="5.85pt,.7pt,5.85pt,.7pt"/>
                    </v:rect>
                    <v:shape id="Text Box 7" o:spid="_x0000_s1054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U1RMIA&#10;AADbAAAADwAAAGRycy9kb3ducmV2LnhtbERP3WrCMBS+F3yHcITdaboORDpjkY0NKduFugc4NKdN&#10;bXPSNbHWtzcXg11+fP/bfLKdGGnwjWMFz6sEBHHpdMO1gp/zx3IDwgdkjZ1jUnAnD/luPttipt2N&#10;jzSeQi1iCPsMFZgQ+kxKXxqy6FeuJ45c5QaLIcKhlnrAWwy3nUyTZC0tNhwbDPb0ZqhsT1er4PDd&#10;fbaX3+LrWo3VZM7v6booUqWeFtP+FUSgKfyL/9wHreAlro9f4g+Qu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NTVEwgAAANsAAAAPAAAAAAAAAAAAAAAAAJgCAABkcnMvZG93&#10;bnJldi54bWxQSwUGAAAAAAQABAD1AAAAhwMAAAAA&#10;" strokeweight="1pt">
                      <v:textbox inset="5.85pt,1.05mm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55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rect id="Rectangle 10" o:spid="_x0000_s1056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bvWMEA&#10;AADbAAAADwAAAGRycy9kb3ducmV2LnhtbESPQWsCMRSE74X+h/AK3mpWxa1sjVJExaNdi+fH5jW7&#10;uHlZknRd/70RhB6HmfmGWa4H24qefGgcK5iMMxDEldMNGwU/p937AkSIyBpbx6TgRgHWq9eXJRba&#10;Xfmb+jIakSAcClRQx9gVUoaqJoth7Dri5P06bzEm6Y3UHq8Jbls5zbJcWmw4LdTY0aam6lL+WQW0&#10;yQ/b87xa7EzzkZtjf/bk90qN3oavTxCRhvgffrYPWsFsCo8v6Qf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m71jBAAAA2wAAAA8AAAAAAAAAAAAAAAAAmAIAAGRycy9kb3du&#10;cmV2LnhtbFBLBQYAAAAABAAEAPUAAACGAwAAAAA=&#10;" strokeweight="1pt">
                      <v:textbox inset="5.85pt,.7pt,5.85pt,.7pt"/>
                    </v:rect>
                    <v:shape id="Text Box 11" o:spid="_x0000_s1057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erM8UA&#10;AADbAAAADwAAAGRycy9kb3ducmV2LnhtbESPwWrDMBBE74X8g9hAb41cB0JxI5vSkBBMe2jSD1is&#10;teXGWjmW4rh/XxUCOQ4z84ZZF5PtxEiDbx0reF4kIIgrp1tuFHwft08vIHxA1tg5JgW/5KHIZw9r&#10;zLS78heNh9CICGGfoQITQp9J6StDFv3C9cTRq91gMUQ5NFIPeI1w28k0SVbSYstxwWBP74aq0+Fi&#10;Few/u93p51x+XOqxnsxxk67KMlXqcT69vYIINIV7+NbeawXLJ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56szxQAAANsAAAAPAAAAAAAAAAAAAAAAAJgCAABkcnMv&#10;ZG93bnJldi54bWxQSwUGAAAAAAQABAD1AAAAigMAAAAA&#10;" strokeweight="1pt">
                      <v:textbox inset="5.85pt,1.05mm,5.85pt,.7pt">
                        <w:txbxContent>
                          <w:p w:rsidR="00273989" w:rsidRDefault="00273989" w:rsidP="00EC07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58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rect id="Rectangle 13" o:spid="_x0000_s1059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93LMEA&#10;AADbAAAADwAAAGRycy9kb3ducmV2LnhtbESPQWsCMRSE7wX/Q3iCt5pVcZXVKCJVPLYqnh+bZ3Zx&#10;87Ik6br++6ZQ6HGYmW+Y9ba3jejIh9qxgsk4A0FcOl2zUXC9HN6XIEJE1tg4JgUvCrDdDN7WWGj3&#10;5C/qztGIBOFQoIIqxraQMpQVWQxj1xIn7+68xZikN1J7fCa4beQ0y3Jpsea0UGFL+4rKx/nbKqB9&#10;fvq4zcvlwdSL3Hx2N0/+qNRo2O9WICL18T/81z5pBbM5/H5JP0B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PdyzBAAAA2wAAAA8AAAAAAAAAAAAAAAAAmAIAAGRycy9kb3du&#10;cmV2LnhtbFBLBQYAAAAABAAEAPUAAACGAwAAAAA=&#10;" strokeweight="1pt">
                      <v:textbox inset="5.85pt,.7pt,5.85pt,.7pt"/>
                    </v:rect>
                    <v:shape id="Text Box 14" o:spid="_x0000_s1060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AIq8QA&#10;AADbAAAADwAAAGRycy9kb3ducmV2LnhtbESP0WrCQBRE3wv+w3IF3+rGFEKJriJKi4T2oeoHXLI3&#10;2Wj2bppdY/z7bqHQx2FmzjCrzWhbMVDvG8cKFvMEBHHpdMO1gvPp7fkVhA/IGlvHpOBBHjbrydMK&#10;c+3u/EXDMdQiQtjnqMCE0OVS+tKQRT93HXH0KtdbDFH2tdQ93iPctjJNkkxabDguGOxoZ6i8Hm9W&#10;weGzfb9evouPWzVUoznt06woUqVm03G7BBFoDP/hv/ZBK3jJ4PdL/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QCKvEAAAA2wAAAA8AAAAAAAAAAAAAAAAAmAIAAGRycy9k&#10;b3ducmV2LnhtbFBLBQYAAAAABAAEAPUAAACJAwAAAAA=&#10;" strokeweight="1pt">
                      <v:textbox inset="5.85pt,1.05mm,5.85pt,.7pt">
                        <w:txbxContent>
                          <w:p w:rsidR="00273989" w:rsidRDefault="00273989" w:rsidP="00EC07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group id="Group 68" o:spid="_x0000_s1061" style="position:absolute;left:3747;top:14057;width:3751;height:1172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69" o:spid="_x0000_s1062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7Ysr4A&#10;AADbAAAADwAAAGRycy9kb3ducmV2LnhtbERPy4rCMBTdC/MP4Q7MTlNnsCPVKIOouPQxuL4017TY&#10;3JQk1vr3ZiG4PJz3fNnbRnTkQ+1YwXiUgSAuna7ZKPg/bYZTECEia2wck4IHBVguPgZzLLS784G6&#10;YzQihXAoUEEVY1tIGcqKLIaRa4kTd3HeYkzQG6k93lO4beR3luXSYs2pocKWVhWV1+PNKqBVvluf&#10;J+V0Y+rf3Oy7sye/Verrs/+bgYjUx7f45d5pBT9pbPqSfoBcP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O2LK+AAAA2wAAAA8AAAAAAAAAAAAAAAAAmAIAAGRycy9kb3ducmV2&#10;LnhtbFBLBQYAAAAABAAEAPUAAACDAwAAAAA=&#10;" strokeweight="1pt">
                    <v:textbox inset="5.85pt,.7pt,5.85pt,.7pt"/>
                  </v:rect>
                  <v:shape id="Text Box 70" o:spid="_x0000_s1063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+c2cUA&#10;AADbAAAADwAAAGRycy9kb3ducmV2LnhtbESP0WrCQBRE3wv+w3KFvtWNKUhNXaUoLRLqg7EfcMne&#10;ZFOzd2N2jenfdwtCH4eZOcOsNqNtxUC9bxwrmM8SEMSl0w3XCr5O708vIHxA1tg6JgU/5GGznjys&#10;MNPuxkcailCLCGGfoQITQpdJ6UtDFv3MdcTRq1xvMUTZ11L3eItw28o0SRbSYsNxwWBHW0Plubha&#10;BftD+3H+vuSf12qoRnPapYs8T5V6nI5vryACjeE/fG/vtYLnJfx9i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D5zZxQAAANsAAAAPAAAAAAAAAAAAAAAAAJgCAABkcnMv&#10;ZG93bnJldi54bWxQSwUGAAAAAAQABAD1AAAAigMAAAAA&#10;" strokeweight="1pt">
                    <v:textbox inset="5.85pt,1.05mm,5.85pt,.7pt">
                      <w:txbxContent>
                        <w:p w:rsidR="00EC076C" w:rsidRDefault="0037696C" w:rsidP="00EC076C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収</w:t>
                          </w:r>
                        </w:p>
                      </w:txbxContent>
                    </v:textbox>
                  </v:shape>
                </v:group>
              </v:group>
              <v:group id="Group 99" o:spid="_x0000_s1064" style="position:absolute;left:11530;top:1458;width:102;height:14650" coordorigin="11530,1458" coordsize="102,14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<v:line id="Line 78" o:spid="_x0000_s1065" style="position:absolute;flip:x;visibility:visible;mso-wrap-style:square" from="11530,2923" to="11632,2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RnZcMAAADbAAAADwAAAGRycy9kb3ducmV2LnhtbESPT4vCMBTE7wt+h/AEb2vaRZZSjWIF&#10;Wb3sH1fw+kieTbF5KU3U+u03Cwt7HGbmN8xiNbhW3KgPjWcF+TQDQay9abhWcPzePhcgQkQ22Hom&#10;BQ8KsFqOnhZYGn/nL7odYi0ShEOJCmyMXSll0JYchqnviJN39r3DmGRfS9PjPcFdK1+y7FU6bDgt&#10;WOxoY0lfDlenoLLV4/2tuHaf+6rQ+Ueh61MWlJqMh/UcRKQh/of/2jujYJbD75f0A+T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6kZ2XDAAAA2wAAAA8AAAAAAAAAAAAA&#10;AAAAoQIAAGRycy9kb3ducmV2LnhtbFBLBQYAAAAABAAEAPkAAACRAwAAAAA=&#10;" strokeweight=".5pt">
                  <v:stroke dashstyle="1 1" endcap="round"/>
                </v:line>
                <v:line id="Line 83" o:spid="_x0000_s1066" style="position:absolute;flip:x;visibility:visible;mso-wrap-style:square" from="11530,1458" to="11632,1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b5EsMAAADbAAAADwAAAGRycy9kb3ducmV2LnhtbESPT2sCMRTE7wW/Q3iCt5pVpCyrUVyh&#10;VC9t/QNeH8lzs7h5WTZR12/fFAo9DjPzG2ax6l0j7tSF2rOCyTgDQay9qblScDq+v+YgQkQ22Hgm&#10;BU8KsFoOXhZYGP/gPd0PsRIJwqFABTbGtpAyaEsOw9i3xMm7+M5hTLKrpOnwkeCukdMse5MOa04L&#10;FlvaWNLXw80pKG35/PzIb+33rsz15CvX1TkLSo2G/XoOIlIf/8N/7a1RMJvC75f0A+T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2+RLDAAAA2wAAAA8AAAAAAAAAAAAA&#10;AAAAoQIAAGRycy9kb3ducmV2LnhtbFBLBQYAAAAABAAEAPkAAACRAwAAAAA=&#10;" strokeweight=".5pt">
                  <v:stroke dashstyle="1 1" endcap="round"/>
                </v:line>
                <v:line id="Line 84" o:spid="_x0000_s1067" style="position:absolute;flip:x;visibility:visible;mso-wrap-style:square" from="11530,4388" to="11632,4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pcicQAAADbAAAADwAAAGRycy9kb3ducmV2LnhtbESPT2sCMRTE74V+h/AK3mrWKmVZjeIW&#10;xPbS+g+8PpLnZnHzsmyirt/eFAo9DjPzG2a26F0jrtSF2rOC0TADQay9qblScNivXnMQISIbbDyT&#10;gjsFWMyfn2ZYGH/jLV13sRIJwqFABTbGtpAyaEsOw9C3xMk7+c5hTLKrpOnwluCukW9Z9i4d1pwW&#10;LLb0YUmfdxenoLTl/XudX9rNV5nr0U+uq2MWlBq89MspiEh9/A//tT+NgskYfr+kH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OlyJxAAAANsAAAAPAAAAAAAAAAAA&#10;AAAAAKECAABkcnMvZG93bnJldi54bWxQSwUGAAAAAAQABAD5AAAAkgMAAAAA&#10;" strokeweight=".5pt">
                  <v:stroke dashstyle="1 1" endcap="round"/>
                </v:line>
                <v:line id="Line 85" o:spid="_x0000_s1068" style="position:absolute;flip:x;visibility:visible;mso-wrap-style:square" from="11530,5853" to="11632,5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PE/cQAAADbAAAADwAAAGRycy9kb3ducmV2LnhtbESPQWvCQBSE7wX/w/IKvdVNipSQuoZG&#10;KNqLVlvo9bH7zAazb0N21fjv3YLQ4zAz3zDzanSdONMQWs8K8mkGglh703Kj4Of747kAESKywc4z&#10;KbhSgGoxeZhjafyFd3Tex0YkCIcSFdgY+1LKoC05DFPfEyfv4AeHMcmhkWbAS4K7Tr5k2at02HJa&#10;sNjT0pI+7k9OQW3r62ZVnPqvz7rQ+bbQzW8WlHp6HN/fQEQa43/43l4bBbMZ/H1JP0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08T9xAAAANsAAAAPAAAAAAAAAAAA&#10;AAAAAKECAABkcnMvZG93bnJldi54bWxQSwUGAAAAAAQABAD5AAAAkgMAAAAA&#10;" strokeweight=".5pt">
                  <v:stroke dashstyle="1 1" endcap="round"/>
                </v:line>
                <v:line id="Line 86" o:spid="_x0000_s1069" style="position:absolute;flip:x;visibility:visible;mso-wrap-style:square" from="11530,7318" to="11632,7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9hZsQAAADbAAAADwAAAGRycy9kb3ducmV2LnhtbESPT2sCMRTE74V+h/AK3mrWomVZjeIW&#10;xPbS+g+8PpLnZnHzsmyirt/eFAo9DjPzG2a26F0jrtSF2rOC0TADQay9qblScNivXnMQISIbbDyT&#10;gjsFWMyfn2ZYGH/jLV13sRIJwqFABTbGtpAyaEsOw9C3xMk7+c5hTLKrpOnwluCukW9Z9i4d1pwW&#10;LLb0YUmfdxenoLTl/XudX9rNV5nr0U+uq2MWlBq89MspiEh9/A//tT+NgvEEfr+kH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n2FmxAAAANsAAAAPAAAAAAAAAAAA&#10;AAAAAKECAABkcnMvZG93bnJldi54bWxQSwUGAAAAAAQABAD5AAAAkgMAAAAA&#10;" strokeweight=".5pt">
                  <v:stroke dashstyle="1 1" endcap="round"/>
                </v:line>
                <v:line id="Line 87" o:spid="_x0000_s1070" style="position:absolute;flip:x;visibility:visible;mso-wrap-style:square" from="11530,8783" to="11632,8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3/EcQAAADbAAAADwAAAGRycy9kb3ducmV2LnhtbESPQWvCQBSE74L/YXlCb7pJKRJS12CE&#10;0vbSqi30+th9ZoPZtyG7avz33ULB4zAz3zCranSduNAQWs8K8kUGglh703Kj4PvrZV6ACBHZYOeZ&#10;FNwoQLWeTlZYGn/lPV0OsREJwqFEBTbGvpQyaEsOw8L3xMk7+sFhTHJopBnwmuCuk49ZtpQOW04L&#10;FnvaWtKnw9kpqG19+3gtzv3uvS50/lno5icLSj3Mxs0ziEhjvIf/229GwdMS/r6kH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Tf8RxAAAANsAAAAPAAAAAAAAAAAA&#10;AAAAAKECAABkcnMvZG93bnJldi54bWxQSwUGAAAAAAQABAD5AAAAkgMAAAAA&#10;" strokeweight=".5pt">
                  <v:stroke dashstyle="1 1" endcap="round"/>
                </v:line>
                <v:line id="Line 88" o:spid="_x0000_s1071" style="position:absolute;flip:x;visibility:visible;mso-wrap-style:square" from="11530,10248" to="11632,10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FaisQAAADbAAAADwAAAGRycy9kb3ducmV2LnhtbESPT2sCMRTE74V+h/AK3mrWInZZjeIW&#10;xPbS+g+8PpLnZnHzsmyirt/eFAo9DjPzG2a26F0jrtSF2rOC0TADQay9qblScNivXnMQISIbbDyT&#10;gjsFWMyfn2ZYGH/jLV13sRIJwqFABTbGtpAyaEsOw9C3xMk7+c5hTLKrpOnwluCukW9ZNpEOa04L&#10;Flv6sKTPu4tTUNry/r3OL+3mq8z16CfX1TELSg1e+uUURKQ+/of/2p9Gwfgdfr+kH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AVqKxAAAANsAAAAPAAAAAAAAAAAA&#10;AAAAAKECAABkcnMvZG93bnJldi54bWxQSwUGAAAAAAQABAD5AAAAkgMAAAAA&#10;" strokeweight=".5pt">
                  <v:stroke dashstyle="1 1" endcap="round"/>
                </v:line>
                <v:line id="Line 89" o:spid="_x0000_s1072" style="position:absolute;flip:x;visibility:visible;mso-wrap-style:square" from="11530,11713" to="11632,11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7O+L8AAADbAAAADwAAAGRycy9kb3ducmV2LnhtbERPy4rCMBTdD/gP4QqzG1NlkNIxihVk&#10;xo1vmO0ludOUaW5KE7X+vVkILg/nPVv0rhFX6kLtWcF4lIEg1t7UXCk4n9YfOYgQkQ02nknBnQIs&#10;5oO3GRbG3/hA12OsRArhUKACG2NbSBm0JYdh5FvixP35zmFMsKuk6fCWwl0jJ1k2lQ5rTg0WW1pZ&#10;0v/Hi1NQ2vK+/c4v7X5T5nq8y3X1mwWl3of98gtEpD6+xE/3j1HwmcamL+kHyPk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57O+L8AAADbAAAADwAAAAAAAAAAAAAAAACh&#10;AgAAZHJzL2Rvd25yZXYueG1sUEsFBgAAAAAEAAQA+QAAAI0DAAAAAA==&#10;" strokeweight=".5pt">
                  <v:stroke dashstyle="1 1" endcap="round"/>
                </v:line>
                <v:line id="Line 90" o:spid="_x0000_s1073" style="position:absolute;flip:x;visibility:visible;mso-wrap-style:square" from="11530,13178" to="11632,13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JrY8QAAADbAAAADwAAAGRycy9kb3ducmV2LnhtbESPT2sCMRTE7wW/Q3hCbzVrkbKuRnGF&#10;Yntp/QdeH8lzs7h5WTZR12/fFAo9DjPzG2a+7F0jbtSF2rOC8SgDQay9qblScDy8v+QgQkQ22Hgm&#10;BQ8KsFwMnuZYGH/nHd32sRIJwqFABTbGtpAyaEsOw8i3xMk7+85hTLKrpOnwnuCuka9Z9iYd1pwW&#10;LLa0tqQv+6tTUNry8bXJr+32s8z1+DvX1SkLSj0P+9UMRKQ+/of/2h9GwWQKv1/SD5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0mtjxAAAANsAAAAPAAAAAAAAAAAA&#10;AAAAAKECAABkcnMvZG93bnJldi54bWxQSwUGAAAAAAQABAD5AAAAkgMAAAAA&#10;" strokeweight=".5pt">
                  <v:stroke dashstyle="1 1" endcap="round"/>
                </v:line>
                <v:line id="Line 91" o:spid="_x0000_s1074" style="position:absolute;flip:x;visibility:visible;mso-wrap-style:square" from="11530,14643" to="11632,14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FUI78AAADbAAAADwAAAGRycy9kb3ducmV2LnhtbERPy4rCMBTdD/gP4QqzG1OFkdIxihVk&#10;xo1vmO0ludOUaW5KE7X+vVkILg/nPVv0rhFX6kLtWcF4lIEg1t7UXCk4n9YfOYgQkQ02nknBnQIs&#10;5oO3GRbG3/hA12OsRArhUKACG2NbSBm0JYdh5FvixP35zmFMsKuk6fCWwl0jJ1k2lQ5rTg0WW1pZ&#10;0v/Hi1NQ2vK+/c4v7X5T5nq8y3X1mwWl3of98gtEpD6+xE/3j1HwmdanL+kHyPk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DFUI78AAADbAAAADwAAAAAAAAAAAAAAAACh&#10;AgAAZHJzL2Rvd25yZXYueG1sUEsFBgAAAAAEAAQA+QAAAI0DAAAAAA==&#10;" strokeweight=".5pt">
                  <v:stroke dashstyle="1 1" endcap="round"/>
                </v:line>
                <v:line id="Line 98" o:spid="_x0000_s1075" style="position:absolute;flip:x;visibility:visible;mso-wrap-style:square" from="11530,16108" to="11632,16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3xuMMAAADbAAAADwAAAGRycy9kb3ducmV2LnhtbESPT4vCMBTE7wt+h/AEb2vaBZdSjWIF&#10;Wb3sH1fw+kieTbF5KU3U+u03Cwt7HGbmN8xiNbhW3KgPjWcF+TQDQay9abhWcPzePhcgQkQ22Hom&#10;BQ8KsFqOnhZYGn/nL7odYi0ShEOJCmyMXSll0JYchqnviJN39r3DmGRfS9PjPcFdK1+y7FU6bDgt&#10;WOxoY0lfDlenoLLV4/2tuHaf+6rQ+Ueh61MWlJqMh/UcRKQh/of/2jujYJbD75f0A+T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98bjDAAAA2wAAAA8AAAAAAAAAAAAA&#10;AAAAoQIAAGRycy9kb3ducmV2LnhtbFBLBQYAAAAABAAEAPkAAACRAwAAAAA=&#10;" strokeweight=".5pt">
                  <v:stroke dashstyle="1 1" endcap="round"/>
                </v:line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-96520</wp:posOffset>
              </wp:positionV>
              <wp:extent cx="4864735" cy="297180"/>
              <wp:effectExtent l="0" t="635" r="4445" b="0"/>
              <wp:wrapNone/>
              <wp:docPr id="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3989" w:rsidRPr="00732F70" w:rsidRDefault="00273989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id="Text Box 21" o:spid="_x0000_s1076" type="#_x0000_t202" style="position:absolute;left:0;text-align:left;margin-left:-2.95pt;margin-top:-7.6pt;width:383.05pt;height:2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ssuwIAAMA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" filled="f" stroked="f">
              <v:textbox inset="5.85pt,.7pt,5.85pt,.7pt">
                <w:txbxContent>
                  <w:p w:rsidR="00273989" w:rsidRPr="00732F70" w:rsidRDefault="00273989">
                    <w:pPr>
                      <w:rPr>
                        <w:rFonts w:hint="eastAsia"/>
                        <w:b/>
                        <w:sz w:val="40"/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29"/>
    <w:rsid w:val="00020B8F"/>
    <w:rsid w:val="00082FF2"/>
    <w:rsid w:val="00090879"/>
    <w:rsid w:val="000B5B01"/>
    <w:rsid w:val="000D01B9"/>
    <w:rsid w:val="000F54F8"/>
    <w:rsid w:val="00127E9C"/>
    <w:rsid w:val="001529A6"/>
    <w:rsid w:val="001640AC"/>
    <w:rsid w:val="001C379B"/>
    <w:rsid w:val="001E5F9C"/>
    <w:rsid w:val="001F5C35"/>
    <w:rsid w:val="00273989"/>
    <w:rsid w:val="002939BA"/>
    <w:rsid w:val="002D4A47"/>
    <w:rsid w:val="00360FA8"/>
    <w:rsid w:val="0037696C"/>
    <w:rsid w:val="003B2661"/>
    <w:rsid w:val="003E4C7F"/>
    <w:rsid w:val="004157CB"/>
    <w:rsid w:val="00460D7E"/>
    <w:rsid w:val="005213F3"/>
    <w:rsid w:val="0056717A"/>
    <w:rsid w:val="00583C4A"/>
    <w:rsid w:val="00590959"/>
    <w:rsid w:val="006536E8"/>
    <w:rsid w:val="00682613"/>
    <w:rsid w:val="00730FB8"/>
    <w:rsid w:val="00732F70"/>
    <w:rsid w:val="007919E1"/>
    <w:rsid w:val="007B68A8"/>
    <w:rsid w:val="007E30D0"/>
    <w:rsid w:val="007F0A12"/>
    <w:rsid w:val="00833821"/>
    <w:rsid w:val="008374BA"/>
    <w:rsid w:val="00853C78"/>
    <w:rsid w:val="00AD7689"/>
    <w:rsid w:val="00AF3E8B"/>
    <w:rsid w:val="00B1788F"/>
    <w:rsid w:val="00B52D29"/>
    <w:rsid w:val="00B83F03"/>
    <w:rsid w:val="00C16805"/>
    <w:rsid w:val="00D25985"/>
    <w:rsid w:val="00D641D8"/>
    <w:rsid w:val="00D9602D"/>
    <w:rsid w:val="00E17F33"/>
    <w:rsid w:val="00EA3B27"/>
    <w:rsid w:val="00EC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5:chartTrackingRefBased/>
  <w15:docId w15:val="{E1B8F400-C89C-422A-B52A-4BA9E444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0D01B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00_&#34920;&#32025;&#38306;&#36899;\&#12489;&#12461;&#12517;&#12513;&#12531;&#12488;&#20869;&#34920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ドキュメント内表紙.dot</Template>
  <TotalTime>12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ドキュメント内表紙</vt:lpstr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ドキュメント内表紙</dc:title>
  <dc:subject/>
  <dc:creator>Yuki Yoshida (吉田有希)</dc:creator>
  <cp:keywords/>
  <dc:description/>
  <cp:lastModifiedBy>川原 千秋</cp:lastModifiedBy>
  <cp:revision>3</cp:revision>
  <cp:lastPrinted>2006-06-21T08:27:00Z</cp:lastPrinted>
  <dcterms:created xsi:type="dcterms:W3CDTF">2018-06-07T11:24:00Z</dcterms:created>
  <dcterms:modified xsi:type="dcterms:W3CDTF">2018-07-11T04:49:00Z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