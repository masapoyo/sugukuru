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pPr w:leftFromText="142" w:rightFromText="142" w:vertAnchor="text" w:horzAnchor="margin" w:tblpY="6148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48"/>
        <w:gridCol w:w="3054"/>
        <w:gridCol w:w="6520"/>
      </w:tblGrid>
      <w:tr w:rsidR="0021744C" w:rsidRPr="0021744C" w:rsidTr="003A397B">
        <w:trPr>
          <w:trHeight w:hRule="exact" w:val="397"/>
        </w:trPr>
        <w:tc>
          <w:tcPr>
            <w:tcW w:w="94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項番</w:t>
            </w:r>
          </w:p>
        </w:tc>
        <w:tc>
          <w:tcPr>
            <w:tcW w:w="30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機　能　名</w:t>
            </w:r>
          </w:p>
        </w:tc>
        <w:tc>
          <w:tcPr>
            <w:tcW w:w="65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1744C" w:rsidRPr="0021744C" w:rsidRDefault="0021744C" w:rsidP="00F833AE">
            <w:pPr>
              <w:jc w:val="center"/>
              <w:rPr>
                <w:b/>
              </w:rPr>
            </w:pPr>
            <w:r w:rsidRPr="0021744C">
              <w:rPr>
                <w:rFonts w:hint="eastAsia"/>
                <w:b/>
              </w:rPr>
              <w:t>説　明</w:t>
            </w:r>
          </w:p>
        </w:tc>
      </w:tr>
      <w:tr w:rsidR="0021744C" w:rsidTr="00606DD4">
        <w:trPr>
          <w:trHeight w:hRule="exact" w:val="479"/>
        </w:trPr>
        <w:tc>
          <w:tcPr>
            <w:tcW w:w="948" w:type="dxa"/>
            <w:tcBorders>
              <w:top w:val="single" w:sz="12" w:space="0" w:color="auto"/>
            </w:tcBorders>
            <w:vAlign w:val="center"/>
          </w:tcPr>
          <w:p w:rsidR="0021744C" w:rsidRDefault="00EE1EB8" w:rsidP="001C5ADA">
            <w:pPr>
              <w:jc w:val="center"/>
            </w:pPr>
            <w:r>
              <w:t>5</w:t>
            </w:r>
            <w:r w:rsidR="00EE3599">
              <w:t>.1</w:t>
            </w:r>
          </w:p>
        </w:tc>
        <w:tc>
          <w:tcPr>
            <w:tcW w:w="3054" w:type="dxa"/>
            <w:tcBorders>
              <w:top w:val="single" w:sz="12" w:space="0" w:color="auto"/>
            </w:tcBorders>
            <w:vAlign w:val="center"/>
          </w:tcPr>
          <w:p w:rsidR="00EE3599" w:rsidRDefault="009F6625" w:rsidP="00F833AE">
            <w:pPr>
              <w:jc w:val="center"/>
            </w:pPr>
            <w:r>
              <w:rPr>
                <w:rFonts w:hint="eastAsia"/>
              </w:rPr>
              <w:t>売上管理（売上状況</w:t>
            </w:r>
            <w:r w:rsidR="00EE3599">
              <w:rPr>
                <w:rFonts w:hint="eastAsia"/>
              </w:rPr>
              <w:t>）</w:t>
            </w:r>
          </w:p>
        </w:tc>
        <w:tc>
          <w:tcPr>
            <w:tcW w:w="6520" w:type="dxa"/>
            <w:tcBorders>
              <w:top w:val="single" w:sz="12" w:space="0" w:color="auto"/>
            </w:tcBorders>
            <w:vAlign w:val="center"/>
          </w:tcPr>
          <w:p w:rsidR="0021744C" w:rsidRDefault="00E00A9C" w:rsidP="00F833AE">
            <w:r>
              <w:rPr>
                <w:rFonts w:hint="eastAsia"/>
              </w:rPr>
              <w:t>営業担当者ごとに売上状況をリアルタイムで表示する</w:t>
            </w:r>
          </w:p>
        </w:tc>
      </w:tr>
      <w:tr w:rsidR="0021744C" w:rsidTr="003A397B">
        <w:trPr>
          <w:trHeight w:hRule="exact" w:val="397"/>
        </w:trPr>
        <w:tc>
          <w:tcPr>
            <w:tcW w:w="948" w:type="dxa"/>
            <w:vAlign w:val="center"/>
          </w:tcPr>
          <w:p w:rsidR="0021744C" w:rsidRDefault="00EE1EB8" w:rsidP="00F833AE">
            <w:pPr>
              <w:jc w:val="center"/>
            </w:pPr>
            <w:r>
              <w:t>5</w:t>
            </w:r>
            <w:r w:rsidR="000013F2">
              <w:t>.2</w:t>
            </w:r>
          </w:p>
        </w:tc>
        <w:tc>
          <w:tcPr>
            <w:tcW w:w="3054" w:type="dxa"/>
            <w:vAlign w:val="center"/>
          </w:tcPr>
          <w:p w:rsidR="0021744C" w:rsidRDefault="009F6625" w:rsidP="00F833AE">
            <w:pPr>
              <w:jc w:val="center"/>
            </w:pPr>
            <w:r>
              <w:rPr>
                <w:rFonts w:hint="eastAsia"/>
              </w:rPr>
              <w:t>顧客情報管理</w:t>
            </w:r>
          </w:p>
        </w:tc>
        <w:tc>
          <w:tcPr>
            <w:tcW w:w="6520" w:type="dxa"/>
            <w:vAlign w:val="center"/>
          </w:tcPr>
          <w:p w:rsidR="0021744C" w:rsidRDefault="0039274E" w:rsidP="00F833AE">
            <w:r>
              <w:rPr>
                <w:rFonts w:hint="eastAsia"/>
              </w:rPr>
              <w:t>顧客ごと</w:t>
            </w:r>
            <w:r w:rsidR="00E00A9C">
              <w:rPr>
                <w:rFonts w:hint="eastAsia"/>
              </w:rPr>
              <w:t>にリストアップし、</w:t>
            </w:r>
            <w:r w:rsidR="00606DD4">
              <w:rPr>
                <w:rFonts w:hint="eastAsia"/>
              </w:rPr>
              <w:t>売上・販売状況を管理</w:t>
            </w:r>
            <w:r w:rsidR="00E00A9C">
              <w:rPr>
                <w:rFonts w:hint="eastAsia"/>
              </w:rPr>
              <w:t>する</w:t>
            </w:r>
          </w:p>
        </w:tc>
      </w:tr>
      <w:tr w:rsidR="00167263" w:rsidRPr="00E00A9C" w:rsidTr="00606DD4">
        <w:trPr>
          <w:trHeight w:val="406"/>
        </w:trPr>
        <w:tc>
          <w:tcPr>
            <w:tcW w:w="948" w:type="dxa"/>
            <w:vAlign w:val="center"/>
          </w:tcPr>
          <w:p w:rsidR="00167263" w:rsidRDefault="00EE1EB8" w:rsidP="00F833AE">
            <w:pPr>
              <w:jc w:val="center"/>
            </w:pPr>
            <w:r>
              <w:t>5</w:t>
            </w:r>
            <w:r w:rsidR="00167263">
              <w:t>.3</w:t>
            </w:r>
          </w:p>
        </w:tc>
        <w:tc>
          <w:tcPr>
            <w:tcW w:w="3054" w:type="dxa"/>
            <w:vAlign w:val="center"/>
          </w:tcPr>
          <w:p w:rsidR="00167263" w:rsidRDefault="00E00A9C" w:rsidP="00F833AE">
            <w:pPr>
              <w:jc w:val="center"/>
            </w:pPr>
            <w:r>
              <w:rPr>
                <w:rFonts w:hint="eastAsia"/>
              </w:rPr>
              <w:t>納期管理・警告</w:t>
            </w:r>
          </w:p>
        </w:tc>
        <w:tc>
          <w:tcPr>
            <w:tcW w:w="6520" w:type="dxa"/>
            <w:vAlign w:val="center"/>
          </w:tcPr>
          <w:p w:rsidR="00167263" w:rsidRDefault="00E00A9C" w:rsidP="00F833AE">
            <w:r>
              <w:rPr>
                <w:rFonts w:hint="eastAsia"/>
              </w:rPr>
              <w:t>各書類の提出期限が迫ると通知を送信し警告する</w:t>
            </w:r>
          </w:p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EE1EB8" w:rsidP="00167263">
            <w:pPr>
              <w:jc w:val="center"/>
            </w:pPr>
            <w:r>
              <w:t>5</w:t>
            </w:r>
            <w:r w:rsidR="00167263">
              <w:t>.4</w:t>
            </w:r>
          </w:p>
        </w:tc>
        <w:tc>
          <w:tcPr>
            <w:tcW w:w="3054" w:type="dxa"/>
            <w:vAlign w:val="center"/>
          </w:tcPr>
          <w:p w:rsidR="00167263" w:rsidRDefault="00E00A9C" w:rsidP="00167263">
            <w:pPr>
              <w:jc w:val="center"/>
            </w:pPr>
            <w:r>
              <w:rPr>
                <w:rFonts w:hint="eastAsia"/>
              </w:rPr>
              <w:t>書類管理</w:t>
            </w:r>
          </w:p>
        </w:tc>
        <w:tc>
          <w:tcPr>
            <w:tcW w:w="6520" w:type="dxa"/>
            <w:vAlign w:val="center"/>
          </w:tcPr>
          <w:p w:rsidR="00167263" w:rsidRDefault="00E00A9C" w:rsidP="00167263">
            <w:r>
              <w:rPr>
                <w:rFonts w:hint="eastAsia"/>
              </w:rPr>
              <w:t>各書類を一元管理する</w:t>
            </w:r>
          </w:p>
        </w:tc>
      </w:tr>
      <w:tr w:rsidR="00167263" w:rsidTr="00EE3599">
        <w:trPr>
          <w:trHeight w:val="360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CD43C7">
        <w:trPr>
          <w:trHeight w:val="360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606DD4">
        <w:trPr>
          <w:trHeight w:hRule="exact" w:val="42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606DD4">
        <w:trPr>
          <w:trHeight w:hRule="exact" w:val="421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167263" w:rsidTr="003A397B">
        <w:trPr>
          <w:trHeight w:hRule="exact" w:val="397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606DD4" w:rsidTr="003A397B">
        <w:trPr>
          <w:trHeight w:hRule="exact" w:val="397"/>
        </w:trPr>
        <w:tc>
          <w:tcPr>
            <w:tcW w:w="948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606DD4" w:rsidRDefault="00606DD4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606DD4" w:rsidRDefault="00606DD4" w:rsidP="00167263"/>
        </w:tc>
      </w:tr>
      <w:tr w:rsidR="00167263" w:rsidTr="003A397B">
        <w:trPr>
          <w:trHeight w:hRule="exact" w:val="519"/>
        </w:trPr>
        <w:tc>
          <w:tcPr>
            <w:tcW w:w="948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3054" w:type="dxa"/>
            <w:vAlign w:val="center"/>
          </w:tcPr>
          <w:p w:rsidR="00167263" w:rsidRDefault="00167263" w:rsidP="00167263">
            <w:pPr>
              <w:jc w:val="center"/>
            </w:pPr>
          </w:p>
        </w:tc>
        <w:tc>
          <w:tcPr>
            <w:tcW w:w="6520" w:type="dxa"/>
            <w:vAlign w:val="center"/>
          </w:tcPr>
          <w:p w:rsidR="00167263" w:rsidRDefault="00167263" w:rsidP="00167263"/>
        </w:tc>
      </w:tr>
    </w:tbl>
    <w:tbl>
      <w:tblPr>
        <w:tblStyle w:val="a6"/>
        <w:tblpPr w:leftFromText="142" w:rightFromText="142" w:vertAnchor="page" w:horzAnchor="margin" w:tblpXSpec="center" w:tblpY="2670"/>
        <w:tblW w:w="0" w:type="auto"/>
        <w:tblLook w:val="01E0" w:firstRow="1" w:lastRow="1" w:firstColumn="1" w:lastColumn="1" w:noHBand="0" w:noVBand="0"/>
      </w:tblPr>
      <w:tblGrid>
        <w:gridCol w:w="2449"/>
        <w:gridCol w:w="2449"/>
        <w:gridCol w:w="2450"/>
      </w:tblGrid>
      <w:tr w:rsidR="00765524">
        <w:trPr>
          <w:trHeight w:val="526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E1EB8" w:rsidP="00765524">
            <w:pPr>
              <w:jc w:val="center"/>
            </w:pPr>
            <w:r>
              <w:rPr>
                <w:rFonts w:hint="eastAsia"/>
              </w:rPr>
              <w:t>５</w:t>
            </w:r>
            <w:r w:rsidR="005B1219">
              <w:rPr>
                <w:rFonts w:hint="eastAsia"/>
              </w:rPr>
              <w:t>．１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E1EB8" w:rsidP="00765524">
            <w:pPr>
              <w:jc w:val="center"/>
            </w:pPr>
            <w:r>
              <w:rPr>
                <w:rFonts w:hint="eastAsia"/>
              </w:rPr>
              <w:t>5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２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E1EB8" w:rsidP="00765524">
            <w:pPr>
              <w:jc w:val="center"/>
            </w:pPr>
            <w:r>
              <w:rPr>
                <w:rFonts w:hint="eastAsia"/>
              </w:rPr>
              <w:t>5</w:t>
            </w:r>
            <w:r w:rsidR="001C5ADA">
              <w:rPr>
                <w:rFonts w:hint="eastAsia"/>
              </w:rPr>
              <w:t>．</w:t>
            </w:r>
            <w:r w:rsidR="0092770C">
              <w:rPr>
                <w:rFonts w:hint="eastAsia"/>
              </w:rPr>
              <w:t>３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売上管理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顧客情報管理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納期管理</w:t>
            </w: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（売上状況）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E1EB8" w:rsidP="00765524">
            <w:pPr>
              <w:jc w:val="center"/>
            </w:pPr>
            <w:r>
              <w:rPr>
                <w:rFonts w:hint="eastAsia"/>
              </w:rPr>
              <w:t>5</w:t>
            </w:r>
            <w:r w:rsidR="002B7EBE">
              <w:rPr>
                <w:rFonts w:hint="eastAsia"/>
              </w:rPr>
              <w:t>．４</w:t>
            </w: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EE1EB8" w:rsidP="00765524">
            <w:pPr>
              <w:jc w:val="center"/>
            </w:pPr>
            <w:r>
              <w:rPr>
                <w:rFonts w:hint="eastAsia"/>
              </w:rPr>
              <w:t>5</w:t>
            </w:r>
            <w:r w:rsidR="005B1219">
              <w:rPr>
                <w:rFonts w:hint="eastAsia"/>
              </w:rPr>
              <w:t>．０</w:t>
            </w: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6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書類管理</w:t>
            </w: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9F6625" w:rsidP="00765524">
            <w:pPr>
              <w:jc w:val="center"/>
            </w:pPr>
            <w:r>
              <w:rPr>
                <w:rFonts w:hint="eastAsia"/>
              </w:rPr>
              <w:t>管理</w:t>
            </w:r>
            <w:r w:rsidR="00E00A9C">
              <w:rPr>
                <w:rFonts w:hint="eastAsia"/>
              </w:rPr>
              <w:t>系機能</w:t>
            </w: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  <w:bookmarkStart w:id="0" w:name="_GoBack"/>
            <w:bookmarkEnd w:id="0"/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single" w:sz="6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  <w:tr w:rsidR="00765524">
        <w:trPr>
          <w:trHeight w:val="527"/>
        </w:trPr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49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  <w:tc>
          <w:tcPr>
            <w:tcW w:w="245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65524" w:rsidRDefault="00765524" w:rsidP="00765524">
            <w:pPr>
              <w:jc w:val="center"/>
            </w:pPr>
          </w:p>
        </w:tc>
      </w:tr>
    </w:tbl>
    <w:p w:rsidR="00476114" w:rsidRDefault="00476114" w:rsidP="00D14D79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476114" w:rsidRPr="00476114" w:rsidRDefault="00476114" w:rsidP="00476114"/>
    <w:p w:rsidR="00936761" w:rsidRPr="00476114" w:rsidRDefault="00476114" w:rsidP="00476114">
      <w:pPr>
        <w:tabs>
          <w:tab w:val="left" w:pos="2172"/>
        </w:tabs>
      </w:pPr>
      <w:r>
        <w:tab/>
      </w:r>
    </w:p>
    <w:sectPr w:rsidR="00936761" w:rsidRPr="00476114" w:rsidSect="00F833AE">
      <w:headerReference w:type="default" r:id="rId6"/>
      <w:footerReference w:type="default" r:id="rId7"/>
      <w:pgSz w:w="11906" w:h="16838" w:code="9"/>
      <w:pgMar w:top="2190" w:right="503" w:bottom="907" w:left="851" w:header="573" w:footer="826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41A" w:rsidRDefault="0029041A" w:rsidP="00273989">
      <w:pPr>
        <w:pStyle w:val="a3"/>
      </w:pPr>
      <w:r>
        <w:separator/>
      </w:r>
    </w:p>
  </w:endnote>
  <w:endnote w:type="continuationSeparator" w:id="0">
    <w:p w:rsidR="0029041A" w:rsidRDefault="0029041A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C14AA0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26670</wp:posOffset>
              </wp:positionH>
              <wp:positionV relativeFrom="paragraph">
                <wp:posOffset>-3175</wp:posOffset>
              </wp:positionV>
              <wp:extent cx="3647440" cy="200660"/>
              <wp:effectExtent l="0" t="0" r="2540" b="2540"/>
              <wp:wrapNone/>
              <wp:docPr id="1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13B78" w:rsidRDefault="00713B7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4" o:spid="_x0000_s1063" type="#_x0000_t202" style="position:absolute;left:0;text-align:left;margin-left:2.1pt;margin-top:-.2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WH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" filled="f" fillcolor="#c9f" stroked="f">
              <v:textbox inset="0,0,0,0">
                <w:txbxContent>
                  <w:p w:rsidR="00713B78" w:rsidRDefault="00713B78"/>
                </w:txbxContent>
              </v:textbox>
            </v:shape>
          </w:pict>
        </mc:Fallback>
      </mc:AlternateContent>
    </w:r>
    <w:r w:rsidR="00476114" w:rsidRPr="00476114">
      <w:t xml:space="preserve"> </w:t>
    </w:r>
    <w:r w:rsidR="00476114">
      <w:t>IH-13A-805 4</w:t>
    </w:r>
    <w:r w:rsidR="00476114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41A" w:rsidRDefault="0029041A" w:rsidP="00273989">
      <w:pPr>
        <w:pStyle w:val="a3"/>
      </w:pPr>
      <w:r>
        <w:separator/>
      </w:r>
    </w:p>
  </w:footnote>
  <w:footnote w:type="continuationSeparator" w:id="0">
    <w:p w:rsidR="0029041A" w:rsidRDefault="0029041A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C14AA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-68580</wp:posOffset>
              </wp:positionH>
              <wp:positionV relativeFrom="paragraph">
                <wp:posOffset>-96520</wp:posOffset>
              </wp:positionV>
              <wp:extent cx="6861175" cy="4844415"/>
              <wp:effectExtent l="17145" t="0" r="8255" b="14605"/>
              <wp:wrapNone/>
              <wp:docPr id="2" name="Group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61175" cy="4844415"/>
                        <a:chOff x="743" y="421"/>
                        <a:chExt cx="10805" cy="7629"/>
                      </a:xfrm>
                    </wpg:grpSpPr>
                    <wpg:grpSp>
                      <wpg:cNvPr id="3" name="Group 65"/>
                      <wpg:cNvGrpSpPr>
                        <a:grpSpLocks/>
                      </wpg:cNvGrpSpPr>
                      <wpg:grpSpPr bwMode="auto">
                        <a:xfrm>
                          <a:off x="810" y="421"/>
                          <a:ext cx="10738" cy="1478"/>
                          <a:chOff x="792" y="421"/>
                          <a:chExt cx="10738" cy="1478"/>
                        </a:xfrm>
                      </wpg:grpSpPr>
                      <wpg:grpSp>
                        <wpg:cNvPr id="4" name="Group 59"/>
                        <wpg:cNvGrpSpPr>
                          <a:grpSpLocks/>
                        </wpg:cNvGrpSpPr>
                        <wpg:grpSpPr bwMode="auto">
                          <a:xfrm>
                            <a:off x="812" y="1606"/>
                            <a:ext cx="10718" cy="293"/>
                            <a:chOff x="687" y="1750"/>
                            <a:chExt cx="10718" cy="293"/>
                          </a:xfrm>
                        </wpg:grpSpPr>
                        <wpg:grpSp>
                          <wpg:cNvPr id="5" name="Group 56"/>
                          <wpg:cNvGrpSpPr>
                            <a:grpSpLocks/>
                          </wpg:cNvGrpSpPr>
                          <wpg:grpSpPr bwMode="auto">
                            <a:xfrm>
                              <a:off x="687" y="1750"/>
                              <a:ext cx="3297" cy="293"/>
                              <a:chOff x="2717" y="2629"/>
                              <a:chExt cx="3297" cy="293"/>
                            </a:xfrm>
                          </wpg:grpSpPr>
                          <wps:wsp>
                            <wps:cNvPr id="6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629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0934A7" w:rsidP="007F0A1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川原</w:t>
                                  </w:r>
                                  <w:r>
                                    <w:t>千秋</w:t>
                                  </w:r>
                                  <w:r w:rsidR="00273989"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7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629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作成者名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3945" y="1750"/>
                              <a:ext cx="3297" cy="293"/>
                              <a:chOff x="2717" y="2922"/>
                              <a:chExt cx="3297" cy="293"/>
                            </a:xfrm>
                          </wpg:grpSpPr>
                          <wps:wsp>
                            <wps:cNvPr id="9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999" y="2922"/>
                                <a:ext cx="2015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0B5B01"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PRINTDATE  \@ "yyyy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年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MM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月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dd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日</w:instrText>
                                  </w:r>
                                  <w:r>
                                    <w:rPr>
                                      <w:rFonts w:ascii="Times New Roman" w:hAnsi="Times New Roman" w:hint="eastAsia"/>
                                      <w:kern w:val="0"/>
                                      <w:szCs w:val="21"/>
                                    </w:rPr>
                                    <w:instrText>"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separate"/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200</w:t>
                                  </w:r>
                                  <w:r w:rsidR="00EE1EB8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5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年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0</w:t>
                                  </w:r>
                                  <w:r w:rsidR="00EE1EB8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5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月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21</w:t>
                                  </w:r>
                                  <w:r w:rsidR="00C14AA0">
                                    <w:rPr>
                                      <w:rFonts w:ascii="Times New Roman" w:hAnsi="Times New Roman" w:hint="eastAsia"/>
                                      <w:noProof/>
                                      <w:kern w:val="0"/>
                                      <w:szCs w:val="21"/>
                                    </w:rPr>
                                    <w:t>日</w:t>
                                  </w:r>
                                  <w:r>
                                    <w:rPr>
                                      <w:rFonts w:ascii="Times New Roman" w:hAnsi="Times New Roman"/>
                                      <w:kern w:val="0"/>
                                      <w:szCs w:val="21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10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17" y="2922"/>
                                <a:ext cx="1282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F0A12" w:rsidRDefault="00273989" w:rsidP="000B5B0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7F0A12">
                                    <w:rPr>
                                      <w:rFonts w:hint="eastAsia"/>
                                      <w:b/>
                                    </w:rPr>
                                    <w:t>最終印刷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" name="Group 58"/>
                          <wpg:cNvGrpSpPr>
                            <a:grpSpLocks/>
                          </wpg:cNvGrpSpPr>
                          <wpg:grpSpPr bwMode="auto">
                            <a:xfrm>
                              <a:off x="7242" y="1750"/>
                              <a:ext cx="4163" cy="293"/>
                              <a:chOff x="7242" y="1750"/>
                              <a:chExt cx="3982" cy="293"/>
                            </a:xfrm>
                          </wpg:grpSpPr>
                          <wpg:grpSp>
                            <wpg:cNvPr id="12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42" y="1750"/>
                                <a:ext cx="1991" cy="292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3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0B5B0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INFO  RevNum  \* MERGEFORMAT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C14AA0"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4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Rev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9233" y="1750"/>
                                <a:ext cx="1991" cy="293"/>
                                <a:chOff x="7958" y="2897"/>
                                <a:chExt cx="3258" cy="293"/>
                              </a:xfrm>
                            </wpg:grpSpPr>
                            <wps:wsp>
                              <wps:cNvPr id="16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225" y="2897"/>
                                  <a:ext cx="1991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0B5B01" w:rsidRDefault="00273989" w:rsidP="007F0A12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PAGE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EE1EB8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Times New Roman" w:hAnsi="Times New Roman" w:hint="eastAsia"/>
                                        <w:kern w:val="0"/>
                                        <w:szCs w:val="2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instrText xml:space="preserve"> NUMPAGES </w:instrTex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separate"/>
                                    </w:r>
                                    <w:r w:rsidR="00EE1EB8">
                                      <w:rPr>
                                        <w:rFonts w:ascii="Times New Roman" w:hAnsi="Times New Roman"/>
                                        <w:noProof/>
                                        <w:kern w:val="0"/>
                                        <w:szCs w:val="21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kern w:val="0"/>
                                        <w:szCs w:val="21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  <wps:wsp>
                              <wps:cNvPr id="17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58" y="2897"/>
                                  <a:ext cx="1267" cy="29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C99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73989" w:rsidRPr="007F0A12" w:rsidRDefault="00273989" w:rsidP="000B5B01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 w:rsidRPr="007F0A12">
                                      <w:rPr>
                                        <w:rFonts w:hint="eastAsia"/>
                                        <w:b/>
                                      </w:rPr>
                                      <w:t>Page</w:t>
                                    </w:r>
                                  </w:p>
                                </w:txbxContent>
                              </wps:txbx>
                              <wps:bodyPr rot="0" vert="horz" wrap="square" lIns="74295" tIns="8890" rIns="74295" bIns="889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" name="Group 15"/>
                        <wpg:cNvGrpSpPr>
                          <a:grpSpLocks/>
                        </wpg:cNvGrpSpPr>
                        <wpg:grpSpPr bwMode="auto">
                          <a:xfrm>
                            <a:off x="8798" y="668"/>
                            <a:ext cx="2732" cy="879"/>
                            <a:chOff x="13320" y="1168"/>
                            <a:chExt cx="2700" cy="879"/>
                          </a:xfrm>
                        </wpg:grpSpPr>
                        <wpg:grpSp>
                          <wpg:cNvPr id="19" name="Group 8"/>
                          <wpg:cNvGrpSpPr>
                            <a:grpSpLocks/>
                          </wpg:cNvGrpSpPr>
                          <wpg:grpSpPr bwMode="auto">
                            <a:xfrm>
                              <a:off x="151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0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1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作成者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Group 9"/>
                          <wpg:cNvGrpSpPr>
                            <a:grpSpLocks/>
                          </wpg:cNvGrpSpPr>
                          <wpg:grpSpPr bwMode="auto">
                            <a:xfrm>
                              <a:off x="133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3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4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r>
                                    <w:rPr>
                                      <w:rFonts w:hint="eastAsia"/>
                                    </w:rPr>
                                    <w:t>査　閲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14220" y="1168"/>
                              <a:ext cx="900" cy="879"/>
                              <a:chOff x="13500" y="4684"/>
                              <a:chExt cx="900" cy="879"/>
                            </a:xfrm>
                          </wpg:grpSpPr>
                          <wps:wsp>
                            <wps:cNvPr id="2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  <wps:wsp>
                            <wps:cNvPr id="27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00" y="4684"/>
                                <a:ext cx="900" cy="29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Default="00273989" w:rsidP="00AD76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検　証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2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421"/>
                            <a:ext cx="7661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3989" w:rsidRPr="00732F70" w:rsidRDefault="003E0AAE">
                              <w:pPr>
                                <w:rPr>
                                  <w:b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40"/>
                                  <w:szCs w:val="40"/>
                                </w:rPr>
                                <w:t>ＤＭＭ</w:t>
                              </w:r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(Diamond </w:t>
                              </w:r>
                              <w:proofErr w:type="spellStart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>Mandara</w:t>
                              </w:r>
                              <w:proofErr w:type="spellEnd"/>
                              <w:r w:rsidRPr="003E0AAE">
                                <w:rPr>
                                  <w:rFonts w:ascii="ＭＳ 明朝" w:hAnsi="ＭＳ 明朝" w:hint="eastAsia"/>
                                  <w:b/>
                                  <w:sz w:val="40"/>
                                  <w:szCs w:val="40"/>
                                </w:rPr>
                                <w:t xml:space="preserve"> Matrix)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g:grpSp>
                        <wpg:cNvPr id="29" name="Group 60"/>
                        <wpg:cNvGrpSpPr>
                          <a:grpSpLocks/>
                        </wpg:cNvGrpSpPr>
                        <wpg:grpSpPr bwMode="auto">
                          <a:xfrm>
                            <a:off x="815" y="1112"/>
                            <a:ext cx="7819" cy="438"/>
                            <a:chOff x="690" y="1109"/>
                            <a:chExt cx="7783" cy="438"/>
                          </a:xfrm>
                        </wpg:grpSpPr>
                        <wpg:grpSp>
                          <wpg:cNvPr id="30" name="Group 53"/>
                          <wpg:cNvGrpSpPr>
                            <a:grpSpLocks/>
                          </wpg:cNvGrpSpPr>
                          <wpg:grpSpPr bwMode="auto">
                            <a:xfrm>
                              <a:off x="690" y="1109"/>
                              <a:ext cx="4344" cy="438"/>
                              <a:chOff x="907" y="1312"/>
                              <a:chExt cx="4344" cy="438"/>
                            </a:xfrm>
                          </wpg:grpSpPr>
                          <wps:wsp>
                            <wps:cNvPr id="31" name="Text Box 2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" y="1312"/>
                                <a:ext cx="1447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AD7689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システム名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2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55" y="1312"/>
                                <a:ext cx="289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476114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>スグクル社</w:t>
                                  </w:r>
                                  <w:r w:rsidRPr="00232A37">
                                    <w:rPr>
                                      <w:rFonts w:hint="eastAsia"/>
                                      <w:sz w:val="17"/>
                                      <w:szCs w:val="17"/>
                                    </w:rPr>
                                    <w:t xml:space="preserve"> </w:t>
                                  </w:r>
                                  <w:r w:rsidRPr="00232A37">
                                    <w:rPr>
                                      <w:sz w:val="17"/>
                                      <w:szCs w:val="17"/>
                                    </w:rPr>
                                    <w:t>車両販売管理システム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5034" y="1109"/>
                              <a:ext cx="3439" cy="438"/>
                              <a:chOff x="6699" y="1312"/>
                              <a:chExt cx="3439" cy="438"/>
                            </a:xfrm>
                          </wpg:grpSpPr>
                          <wps:wsp>
                            <wps:cNvPr id="34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699" y="1312"/>
                                <a:ext cx="1136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CC99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273989" w:rsidP="00730FB8">
                                  <w:pPr>
                                    <w:jc w:val="center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7E30D0">
                                    <w:rPr>
                                      <w:rFonts w:hint="eastAsia"/>
                                      <w:b/>
                                      <w:sz w:val="22"/>
                                      <w:szCs w:val="22"/>
                                    </w:rPr>
                                    <w:t>業務名</w:t>
                                  </w:r>
                                </w:p>
                              </w:txbxContent>
                            </wps:txbx>
                            <wps:bodyPr rot="0" vert="horz" wrap="square" lIns="0" tIns="73800" rIns="0" bIns="8890" anchor="t" anchorCtr="0" upright="1">
                              <a:noAutofit/>
                            </wps:bodyPr>
                          </wps:wsp>
                          <wps:wsp>
                            <wps:cNvPr id="35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836" y="1312"/>
                                <a:ext cx="2302" cy="4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73989" w:rsidRPr="007E30D0" w:rsidRDefault="00670D98" w:rsidP="00730FB8">
                                  <w:pPr>
                                    <w:jc w:val="lef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t xml:space="preserve">Lv1 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管理</w:t>
                                  </w:r>
                                </w:p>
                              </w:txbxContent>
                            </wps:txbx>
                            <wps:bodyPr rot="0" vert="horz" wrap="square" lIns="72000" tIns="73800" rIns="0" bIns="889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27" y="966"/>
                            <a:ext cx="7223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15" y="1038"/>
                            <a:ext cx="763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38" name="Rectangle 61"/>
                      <wps:cNvSpPr>
                        <a:spLocks noChangeArrowheads="1"/>
                      </wps:cNvSpPr>
                      <wps:spPr bwMode="auto">
                        <a:xfrm>
                          <a:off x="743" y="2190"/>
                          <a:ext cx="10711" cy="5860"/>
                        </a:xfrm>
                        <a:prstGeom prst="rect">
                          <a:avLst/>
                        </a:prstGeom>
                        <a:noFill/>
                        <a:ln w="1905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99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1000" rIns="0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7" o:spid="_x0000_s1026" style="position:absolute;left:0;text-align:left;margin-left:-5.4pt;margin-top:-7.6pt;width:540.25pt;height:381.45pt;z-index:251657216" coordorigin="743,421" coordsize="10805,7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">
              <v:group id="Group 65" o:spid="_x0000_s1027" style="position:absolute;left:810;top:421;width:10738;height:1478" coordorigin="792,421" coordsize="10738,1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group id="Group 59" o:spid="_x0000_s1028" style="position:absolute;left:812;top:1606;width:10718;height:293" coordorigin="687,1750" coordsize="1071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6" o:spid="_x0000_s1029" style="position:absolute;left:687;top:1750;width:3297;height:293" coordorigin="2717,2629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30" type="#_x0000_t202" style="position:absolute;left:3999;top:2629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    <v:textbox inset="5.85pt,.7pt,5.85pt,.7pt">
                        <w:txbxContent>
                          <w:p w:rsidR="00273989" w:rsidRDefault="000934A7" w:rsidP="007F0A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川原</w:t>
                            </w:r>
                            <w:r>
                              <w:t>千秋</w:t>
                            </w:r>
                            <w:r w:rsidR="00273989">
                              <w:br/>
                            </w:r>
                          </w:p>
                        </w:txbxContent>
                      </v:textbox>
                    </v:shape>
                    <v:shape id="Text Box 31" o:spid="_x0000_s1031" type="#_x0000_t202" style="position:absolute;left:2717;top:2629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2q4b8A&#10;AADaAAAADwAAAGRycy9kb3ducmV2LnhtbESPQYvCMBSE74L/IbwFb5q24irdpiKC4HXdIh4fzdu2&#10;bPNSmtjWf78RBI/DzHzDZPvJtGKg3jWWFcSrCARxaXXDlYLi57TcgXAeWWNrmRQ8yME+n88yTLUd&#10;+ZuGi69EgLBLUUHtfZdK6cqaDLqV7YiD92t7gz7IvpK6xzHATSuTKPqUBhsOCzV2dKyp/LvcjYLm&#10;MSTuatFuR3eLzQaLdRIXSi0+psMXCE+Tf4df7bNWsIXnlXA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LarhvwAAANoAAAAPAAAAAAAAAAAAAAAAAJgCAABkcnMvZG93bnJl&#10;di54bWxQSwUGAAAAAAQABAD1AAAAhAMAAAAA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作成者名</w:t>
                            </w:r>
                          </w:p>
                        </w:txbxContent>
                      </v:textbox>
                    </v:shape>
                  </v:group>
                  <v:group id="Group 57" o:spid="_x0000_s1032" style="position:absolute;left:3945;top:1750;width:3297;height:293" coordorigin="2717,2922" coordsize="3297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Text Box 34" o:spid="_x0000_s1033" type="#_x0000_t202" style="position:absolute;left:3999;top:2922;width:2015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wFBsQA&#10;AADaAAAADwAAAGRycy9kb3ducmV2LnhtbESPQWvCQBSE70L/w/IKXqTZ6CGY1FVKQdFTaSyF3h7Z&#10;1ySYfRt2Nxr99W6h4HGYmW+Y1WY0nTiT861lBfMkBUFcWd1yreDruH1ZgvABWWNnmRRcycNm/TRZ&#10;YaHthT/pXIZaRAj7AhU0IfSFlL5qyKBPbE8cvV/rDIYoXS21w0uEm04u0jSTBluOCw329N5QdSoH&#10;o+B0GCozfP+4/cdw3B1umZazNFdq+jy+vYIINIZH+L+91wpy+LsSb4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cBQbEAAAA2gAAAA8AAAAAAAAAAAAAAAAAmAIAAGRycy9k&#10;b3ducmV2LnhtbFBLBQYAAAAABAAEAPUAAACJAwAAAAA=&#10;">
                      <v:textbox inset="5.85pt,.7pt,5.85pt,.7pt">
                        <w:txbxContent>
                          <w:p w:rsidR="00273989" w:rsidRDefault="00273989" w:rsidP="000B5B01"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PRINTDATE  \@ "yyyy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年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MM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月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dd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日</w:instrText>
                            </w:r>
                            <w:r>
                              <w:rPr>
                                <w:rFonts w:ascii="Times New Roman" w:hAnsi="Times New Roman" w:hint="eastAsia"/>
                                <w:kern w:val="0"/>
                                <w:szCs w:val="21"/>
                              </w:rPr>
                              <w:instrText>"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separate"/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200</w:t>
                            </w:r>
                            <w:r w:rsidR="00EE1EB8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5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年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0</w:t>
                            </w:r>
                            <w:r w:rsidR="00EE1EB8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5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月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21</w:t>
                            </w:r>
                            <w:r w:rsidR="00C14AA0">
                              <w:rPr>
                                <w:rFonts w:ascii="Times New Roman" w:hAnsi="Times New Roman" w:hint="eastAsia"/>
                                <w:noProof/>
                                <w:kern w:val="0"/>
                                <w:szCs w:val="21"/>
                              </w:rPr>
                              <w:t>日</w:t>
                            </w:r>
                            <w:r>
                              <w:rPr>
                                <w:rFonts w:ascii="Times New Roman" w:hAnsi="Times New Roman"/>
                                <w:kern w:val="0"/>
                                <w:szCs w:val="21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  <v:shape id="Text Box 35" o:spid="_x0000_s1034" type="#_x0000_t202" style="position:absolute;left:2717;top:2922;width:1282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jXsEA&#10;AADbAAAADwAAAGRycy9kb3ducmV2LnhtbESPQWvCQBCF7wX/wzJCb3WTSKtEV5FCwas2iMchOybB&#10;7GzIrkn8952D0NsM781732z3k2vVQH1oPBtIFwko4tLbhisDxe/PxxpUiMgWW89k4EkB9rvZ2xZz&#10;60c+0XCOlZIQDjkaqGPscq1DWZPDsPAdsWg33zuMsvaVtj2OEu5anSXJl3bYsDTU2NF3TeX9/HAG&#10;mueQhYtHvxrDNXWfWCyztDDmfT4dNqAiTfHf/Lo+WsEXevlFBtC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C417BAAAA2wAAAA8AAAAAAAAAAAAAAAAAmAIAAGRycy9kb3du&#10;cmV2LnhtbFBLBQYAAAAABAAEAPUAAACGAwAAAAA=&#10;" fillcolor="#c9f">
                      <v:textbox inset="5.85pt,.7pt,5.85pt,.7pt">
                        <w:txbxContent>
                          <w:p w:rsidR="00273989" w:rsidRPr="007F0A12" w:rsidRDefault="00273989" w:rsidP="000B5B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F0A12">
                              <w:rPr>
                                <w:rFonts w:hint="eastAsia"/>
                                <w:b/>
                              </w:rPr>
                              <w:t>最終印刷</w:t>
                            </w:r>
                          </w:p>
                        </w:txbxContent>
                      </v:textbox>
                    </v:shape>
                  </v:group>
                  <v:group id="Group 58" o:spid="_x0000_s1035" style="position:absolute;left:7242;top:1750;width:4163;height:293" coordorigin="7242,1750" coordsize="3982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group id="Group 38" o:spid="_x0000_s1036" style="position:absolute;left:7242;top:1750;width:1991;height:292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shape id="Text Box 39" o:spid="_x0000_s1037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/NrcMA&#10;AADbAAAADwAAAGRycy9kb3ducmV2LnhtbERPTWvCQBC9C/6HZQpepG5qQ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/NrcMAAADbAAAADwAAAAAAAAAAAAAAAACYAgAAZHJzL2Rv&#10;d25yZXYueG1sUEsFBgAAAAAEAAQA9QAAAIgDAAAAAA==&#10;">
                        <v:textbox inset="5.85pt,.7pt,5.85pt,.7pt"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C14AA0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0" o:spid="_x0000_s1038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nlXb0A&#10;AADbAAAADwAAAGRycy9kb3ducmV2LnhtbERPTYvCMBC9C/6HMII3TVt3VapRRBC8rlvE49CMbbGZ&#10;lCa29d8bYWFv83ifs90PphYdta6yrCCeRyCIc6srLhRkv6fZGoTzyBpry6TgRQ72u/Foi6m2Pf9Q&#10;d/GFCCHsUlRQet+kUrq8JINubhviwN1ta9AH2BZSt9iHcFPLJIqW0mDFoaHEho4l5Y/L0yioXl3i&#10;rhbtqne32HxjtkjiTKnpZDhsQHga/L/4z33WYf4X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znlXb0AAADbAAAADwAAAAAAAAAAAAAAAACYAgAAZHJzL2Rvd25yZXYu&#10;eG1sUEsFBgAAAAAEAAQA9QAAAIIDAAAAAA=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v:textbox>
                      </v:shape>
                    </v:group>
                    <v:group id="Group 41" o:spid="_x0000_s1039" style="position:absolute;left:9233;top:1750;width:1991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shape id="Text Box 42" o:spid="_x0000_s1040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huNcEA&#10;AADbAAAADwAAAGRycy9kb3ducmV2LnhtbERPS4vCMBC+C/sfwgh7EU3dQ3GrUWTBRU/igwVvQzO2&#10;xWZSklS7/nojCN7m43vObNGZWlzJ+cqygvEoAUGcW11xoeB4WA0nIHxA1lhbJgX/5GEx/+jNMNP2&#10;xju67kMhYgj7DBWUITSZlD4vyaAf2YY4cmfrDIYIXSG1w1sMN7X8SpJUGqw4NpTY0E9J+WXfGgWX&#10;TZub9u/k1tv28Lu5p1oOkm+lPvvdcgoiUBfe4pd7reP8FJ6/x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4bjXBAAAA2wAAAA8AAAAAAAAAAAAAAAAAmAIAAGRycy9kb3du&#10;cmV2LnhtbFBLBQYAAAAABAAEAPUAAACGAwAAAAA=&#10;">
                        <v:textbox inset="5.85pt,.7pt,5.85pt,.7pt"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EE1EB8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EE1EB8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43" o:spid="_x0000_s1041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t7Kr4A&#10;AADbAAAADwAAAGRycy9kb3ducmV2LnhtbERPS2uDQBC+B/Iflin0FlctrcG6SggUem0qIcfBnarU&#10;nRV34+PfdwuF3ubje05RrWYQM02ut6wgiWIQxI3VPbcK6s+3wxGE88gaB8ukYCMHVbnfFZhru/AH&#10;zRffihDCLkcFnfdjLqVrOjLoIjsSB+7LTgZ9gFMr9YRLCDeDTOP4RRrsOTR0ONK5o+b7cjcK+m1O&#10;3dWizRZ3S8wz1k9pUiv1+LCeXkF4Wv2/+M/9rsP8DH5/CQfI8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reyq+AAAA2wAAAA8AAAAAAAAAAAAAAAAAmAIAAGRycy9kb3ducmV2&#10;LnhtbFBLBQYAAAAABAAEAPUAAACDAwAAAAA=&#10;" fillcolor="#c9f">
                        <v:textbox inset="5.85pt,.7pt,5.85pt,.7pt"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15" o:spid="_x0000_s1042" style="position:absolute;left:8798;top:668;width:2732;height:879" coordorigin="13320,1168" coordsize="27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Group 8" o:spid="_x0000_s104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6" o:spid="_x0000_s104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Cab8A&#10;AADbAAAADwAAAGRycy9kb3ducmV2LnhtbERPz2vCMBS+D/wfwhO8zXSCXalGGTKlx02l50fzlpY1&#10;LyXJ2vrfL4fBjh/f7/1xtr0YyYfOsYKXdQaCuHG6Y6Pgfjs/FyBCRNbYOyYFDwpwPCye9lhqN/En&#10;jddoRArhUKKCNsahlDI0LVkMazcQJ+7LeYsxQW+k9jilcNvLTZbl0mLHqaHFgU4tNd/XH6uATnn1&#10;Xm+b4my619x8jLUnf1FqtZzfdiAizfFf/OeutIJN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IUJpvwAAANsAAAAPAAAAAAAAAAAAAAAAAJgCAABkcnMvZG93bnJl&#10;di54bWxQSwUGAAAAAAQABAD1AAAAhAMAAAAA&#10;" strokeweight="1pt">
                      <v:textbox inset="5.85pt,.7pt,5.85pt,.7pt"/>
                    </v:rect>
                    <v:shape id="Text Box 7" o:spid="_x0000_s104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5sMMA&#10;AADbAAAADwAAAGRycy9kb3ducmV2LnhtbESPQYvCMBSE7wv+h/AEb2uqB1mqsUhFEATB7iJ4ezTP&#10;tti81Cat7b83Cwt7HGbmG2aTDKYWPbWusqxgMY9AEOdWV1wo+Pk+fH6BcB5ZY22ZFIzkINlOPjYY&#10;a/viC/WZL0SAsItRQel9E0vp8pIMurltiIN3t61BH2RbSN3iK8BNLZdRtJIGKw4LJTaUlpQ/ss4o&#10;6Mb7PpXUnM7ReO1vWWeH5/6o1Gw67NYgPA3+P/zXPmoFywX8fgk/QG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e5s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作成者</w:t>
                            </w:r>
                          </w:p>
                        </w:txbxContent>
                      </v:textbox>
                    </v:shape>
                  </v:group>
                  <v:group id="Group 9" o:spid="_x0000_s104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0" o:spid="_x0000_s104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cHsEA&#10;AADbAAAADwAAAGRycy9kb3ducmV2LnhtbESPQWsCMRSE74X+h/AK3mpWxa1sjVJExaNdi+fH5jW7&#10;uHlZknRd/70RhB6HmfmGWa4H24qefGgcK5iMMxDEldMNGwU/p937AkSIyBpbx6TgRgHWq9eXJRba&#10;Xfmb+jIakSAcClRQx9gVUoaqJoth7Dri5P06bzEm6Y3UHq8Jbls5zbJcWmw4LdTY0aam6lL+WQW0&#10;yQ/b87xa7EzzkZtjf/bk90qN3oavTxCRhvgffrYPWsF0Bo8v6QfI1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z3B7BAAAA2wAAAA8AAAAAAAAAAAAAAAAAmAIAAGRycy9kb3du&#10;cmV2LnhtbFBLBQYAAAAABAAEAPUAAACGAwAAAAA=&#10;" strokeweight="1pt">
                      <v:textbox inset="5.85pt,.7pt,5.85pt,.7pt"/>
                    </v:rect>
                    <v:shape id="Text Box 11" o:spid="_x0000_s104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aKMMA&#10;AADbAAAADwAAAGRycy9kb3ducmV2LnhtbESPQYvCMBSE78L+h/AW9mZTZRGpRhFlQVhYsIrg7dE8&#10;22Lz0m3S2v57Iwgeh5n5hlmue1OJjhpXWlYwiWIQxJnVJecKTsef8RyE88gaK8ukYCAH69XHaImJ&#10;tnc+UJf6XAQIuwQVFN7XiZQuK8igi2xNHLyrbQz6IJtc6gbvAW4qOY3jmTRYclgosKZtQdktbY2C&#10;drjutpLq3794OHeXtLX9/26v1Ndnv1mA8NT7d/jV3msF0294fgk/QK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aKM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r>
                              <w:rPr>
                                <w:rFonts w:hint="eastAsia"/>
                              </w:rPr>
                              <w:t>査　閲</w:t>
                            </w:r>
                          </w:p>
                        </w:txbxContent>
                      </v:textbox>
                    </v:shape>
                  </v:group>
                  <v:group id="Group 12" o:spid="_x0000_s104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rect id="Rectangle 13" o:spid="_x0000_s105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/hsAA&#10;AADbAAAADwAAAGRycy9kb3ducmV2LnhtbESPT4vCMBTE78J+h/AW9qbpClulGkVkFY/+w/OjeabF&#10;5qUksXa//UYQPA4z8xtmvuxtIzryoXas4HuUgSAuna7ZKDifNsMpiBCRNTaOScEfBVguPgZzLLR7&#10;8IG6YzQiQTgUqKCKsS2kDGVFFsPItcTJuzpvMSbpjdQeHwluGznOslxarDktVNjSuqLydrxbBbTO&#10;d7+Xn3K6MfUkN/vu4slvlfr67FczEJH6+A6/2jutYJzD80v6A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R/hsAAAADbAAAADwAAAAAAAAAAAAAAAACYAgAAZHJzL2Rvd25y&#10;ZXYueG1sUEsFBgAAAAAEAAQA9QAAAIUDAAAAAA==&#10;" strokeweight="1pt">
                      <v:textbox inset="5.85pt,.7pt,5.85pt,.7pt"/>
                    </v:rect>
                    <v:shape id="Text Box 14" o:spid="_x0000_s105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EX8MA&#10;AADbAAAADwAAAGRycy9kb3ducmV2LnhtbESPQYvCMBSE78L+h/AW9mZTPaxSjSLKgrCwYBXB26N5&#10;tsXmpduktf33RhA8DjPzDbNc96YSHTWutKxgEsUgiDOrS84VnI4/4zkI55E1VpZJwUAO1quP0RIT&#10;be98oC71uQgQdgkqKLyvEyldVpBBF9maOHhX2xj0QTa51A3eA9xUchrH39JgyWGhwJq2BWW3tDUK&#10;2uG620qqf//i4dxd0tb2/7u9Ul+f/WYBwlPv3+FXe68VTGfw/B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KEX8MAAADbAAAADwAAAAAAAAAAAAAAAACYAgAAZHJzL2Rv&#10;d25yZXYueG1sUEsFBgAAAAAEAAQA9QAAAIgDAAAAAA==&#10;" strokeweight="1pt">
                      <v:textbox inset="5.85pt,.7pt,5.85pt,.7pt">
                        <w:txbxContent>
                          <w:p w:rsidR="00273989" w:rsidRDefault="00273989" w:rsidP="00AD76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検　証</w:t>
                            </w:r>
                          </w:p>
                        </w:txbxContent>
                      </v:textbox>
                    </v:shape>
                  </v:group>
                </v:group>
                <v:shape id="Text Box 21" o:spid="_x0000_s1052" type="#_x0000_t202" style="position:absolute;left:792;top:421;width:766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/Tc8EA&#10;AADbAAAADwAAAGRycy9kb3ducmV2LnhtbERPy4rCMBTdD/gP4QqzG1MFy1CNUoUZxY1PxOW1ubbF&#10;5qY0Ga1+vVkMuDyc93jamkrcqHGlZQX9XgSCOLO65FzBYf/z9Q3CeWSNlWVS8CAH00nnY4yJtnfe&#10;0m3ncxFC2CWooPC+TqR0WUEGXc/WxIG72MagD7DJpW7wHsJNJQdRFEuDJYeGAmuaF5Rdd39GwbN0&#10;6WKznvnzbHj6jTar2B3TWKnPbpuOQHhq/Vv8715qBYMwNnwJP0B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v03PBAAAA2wAAAA8AAAAAAAAAAAAAAAAAmAIAAGRycy9kb3du&#10;cmV2LnhtbFBLBQYAAAAABAAEAPUAAACGAwAAAAA=&#10;" filled="f" stroked="f">
                  <v:textbox inset="5.85pt,.7pt,5.85pt,.7pt">
                    <w:txbxContent>
                      <w:p w:rsidR="00273989" w:rsidRPr="00732F70" w:rsidRDefault="003E0AAE">
                        <w:pPr>
                          <w:rPr>
                            <w:b/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b/>
                            <w:sz w:val="40"/>
                            <w:szCs w:val="40"/>
                          </w:rPr>
                          <w:t>ＤＭＭ</w:t>
                        </w:r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(Diamond </w:t>
                        </w:r>
                        <w:proofErr w:type="spellStart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>Mandara</w:t>
                        </w:r>
                        <w:proofErr w:type="spellEnd"/>
                        <w:r w:rsidRPr="003E0AAE">
                          <w:rPr>
                            <w:rFonts w:ascii="ＭＳ 明朝" w:hAnsi="ＭＳ 明朝" w:hint="eastAsia"/>
                            <w:b/>
                            <w:sz w:val="40"/>
                            <w:szCs w:val="40"/>
                          </w:rPr>
                          <w:t xml:space="preserve"> Matrix)</w:t>
                        </w:r>
                      </w:p>
                    </w:txbxContent>
                  </v:textbox>
                </v:shape>
                <v:group id="Group 60" o:spid="_x0000_s1053" style="position:absolute;left:815;top:1112;width:7819;height:438" coordorigin="690,1109" coordsize="7783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Group 53" o:spid="_x0000_s1054" style="position:absolute;left:690;top:1109;width:4344;height:438" coordorigin="907,1312" coordsize="4344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shape id="Text Box 27" o:spid="_x0000_s1055" type="#_x0000_t202" style="position:absolute;left:907;top:1312;width:1447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TOBsIA&#10;AADbAAAADwAAAGRycy9kb3ducmV2LnhtbESPQYvCMBSE78L+h/AW9iJr6gqyraYigqAHD+ru/dk8&#10;29rmpTZR6783guBxmJlvmOmsM7W4UutKywqGgwgEcWZ1ybmCv/3y+xeE88gaa8uk4E4OZulHb4qJ&#10;tjfe0nXncxEg7BJUUHjfJFK6rCCDbmAb4uAdbWvQB9nmUrd4C3BTy58oGkuDJYeFAhtaFJRVu4tR&#10;0Lf/5ypeH1aNO0mj5xw7s4mV+vrs5hMQnjr/Dr/aK61gNITnl/ADZP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9M4GwgAAANsAAAAPAAAAAAAAAAAAAAAAAJgCAABkcnMvZG93&#10;bnJldi54bWxQSwUGAAAAAAQABAD1AAAAhwMAAAAA&#10;" fillcolor="#c9f">
                      <v:textbox inset="0,2.05mm,0,.7pt">
                        <w:txbxContent>
                          <w:p w:rsidR="00273989" w:rsidRPr="007E30D0" w:rsidRDefault="00273989" w:rsidP="00AD7689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システム名</w:t>
                            </w:r>
                          </w:p>
                        </w:txbxContent>
                      </v:textbox>
                    </v:shape>
                    <v:shape id="Text Box 28" o:spid="_x0000_s1056" type="#_x0000_t202" style="position:absolute;left:2355;top:1312;width:289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1jAcQA&#10;AADbAAAADwAAAGRycy9kb3ducmV2LnhtbESPQWvCQBSE7wX/w/KEXkrdmEIpqauIIHixtLEHj4/s&#10;M4lm34bdp4n/vlso9DjMzDfMYjW6Tt0oxNazgfksA0VcedtybeD7sH1+AxUF2WLnmQzcKcJqOXlY&#10;YGH9wF90K6VWCcKxQAONSF9oHauGHMaZ74mTd/LBoSQZam0DDgnuOp1n2at22HJaaLCnTUPVpbw6&#10;A0N+/ZiXYXe8H/On7WV/ls9wEmMep+P6HZTQKP/hv/bOGnjJ4fdL+gF6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dYwHEAAAA2wAAAA8AAAAAAAAAAAAAAAAAmAIAAGRycy9k&#10;b3ducmV2LnhtbFBLBQYAAAAABAAEAPUAAACJAwAAAAA=&#10;">
                      <v:textbox inset="2mm,2.05mm,0,.7pt">
                        <w:txbxContent>
                          <w:p w:rsidR="00273989" w:rsidRPr="007E30D0" w:rsidRDefault="00476114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>スグクル社</w:t>
                            </w:r>
                            <w:r w:rsidRPr="00232A37">
                              <w:rPr>
                                <w:rFonts w:hint="eastAsia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32A37">
                              <w:rPr>
                                <w:sz w:val="17"/>
                                <w:szCs w:val="17"/>
                              </w:rPr>
                              <w:t>車両販売管理システム</w:t>
                            </w:r>
                          </w:p>
                        </w:txbxContent>
                      </v:textbox>
                    </v:shape>
                  </v:group>
                  <v:group id="Group 54" o:spid="_x0000_s1057" style="position:absolute;left:5034;top:1109;width:3439;height:438" coordorigin="6699,1312" coordsize="3439,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Text Box 29" o:spid="_x0000_s1058" type="#_x0000_t202" style="position:absolute;left:6699;top:1312;width:1136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NtnsQA&#10;AADbAAAADwAAAGRycy9kb3ducmV2LnhtbESPQWvCQBSE7wX/w/KEXorZtJZiYlYJhUJ68FCr92f2&#10;mcRk36bZrcZ/7xYKHoeZ+YbJ1qPpxJkG11hW8BzFIIhLqxuuFOy+P2YLEM4ja+wsk4IrOVivJg8Z&#10;ptpe+IvOW1+JAGGXooLa+z6V0pU1GXSR7YmDd7SDQR/kUEk94CXATSdf4vhNGmw4LNTY03tNZbv9&#10;NQqe7P6nTT4PRe9O0uicE2c2iVKP0zFfgvA0+nv4v11oBfNX+Ps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DbZ7EAAAA2wAAAA8AAAAAAAAAAAAAAAAAmAIAAGRycy9k&#10;b3ducmV2LnhtbFBLBQYAAAAABAAEAPUAAACJAwAAAAA=&#10;" fillcolor="#c9f">
                      <v:textbox inset="0,2.05mm,0,.7pt">
                        <w:txbxContent>
                          <w:p w:rsidR="00273989" w:rsidRPr="007E30D0" w:rsidRDefault="00273989" w:rsidP="00730FB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E30D0">
                              <w:rPr>
                                <w:rFonts w:hint="eastAsia"/>
                                <w:b/>
                                <w:sz w:val="22"/>
                                <w:szCs w:val="22"/>
                              </w:rPr>
                              <w:t>業務名</w:t>
                            </w:r>
                          </w:p>
                        </w:txbxContent>
                      </v:textbox>
                    </v:shape>
                    <v:shape id="Text Box 30" o:spid="_x0000_s1059" type="#_x0000_t202" style="position:absolute;left:7836;top:1312;width:2302;height: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T7dcUA&#10;AADbAAAADwAAAGRycy9kb3ducmV2LnhtbESPQWvCQBSE7wX/w/IKvRTdmNJSoqtIQfBiadMePD6y&#10;zyQ1+zbsPk38926h0OMwM98wy/XoOnWhEFvPBuazDBRx5W3LtYHvr+30FVQUZIudZzJwpQjr1eRu&#10;iYX1A3/SpZRaJQjHAg00In2hdawachhnvidO3tEHh5JkqLUNOCS463SeZS/aYctpocGe3hqqTuXZ&#10;GRjy8/u8DLvD9ZA/bk/7H/kIRzHm4X7cLEAJjfIf/mvvrIGnZ/j9kn6AX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Pt1xQAAANsAAAAPAAAAAAAAAAAAAAAAAJgCAABkcnMv&#10;ZG93bnJldi54bWxQSwUGAAAAAAQABAD1AAAAigMAAAAA&#10;">
                      <v:textbox inset="2mm,2.05mm,0,.7pt">
                        <w:txbxContent>
                          <w:p w:rsidR="00273989" w:rsidRPr="007E30D0" w:rsidRDefault="00670D98" w:rsidP="00730FB8">
                            <w:pPr>
                              <w:jc w:val="lef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Lv1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管理</w:t>
                            </w:r>
                          </w:p>
                        </w:txbxContent>
                      </v:textbox>
                    </v:shape>
                  </v:group>
                </v:group>
                <v:line id="Line 50" o:spid="_x0000_s1060" style="position:absolute;visibility:visible;mso-wrap-style:square" from="827,966" to="8050,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/eqb0AAADbAAAADwAAAGRycy9kb3ducmV2LnhtbESPzQrCMBCE74LvEFbwpqkKItUooih6&#10;9O++NGtbbTaliW19eyMIHoeZ+YZZrFpTiJoql1tWMBpGIIgTq3NOFVwvu8EMhPPIGgvLpOBNDlbL&#10;bmeBsbYNn6g++1QECLsYFWTel7GULsnIoBvakjh4d1sZ9EFWqdQVNgFuCjmOoqk0mHNYyLCkTUbJ&#10;8/wyCkx9w9N+u749qJ68cNfk92PxVqrfa9dzEJ5a/w//2getYDKF75fwA+Ty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0v3qm9AAAA2wAAAA8AAAAAAAAAAAAAAAAAoQIA&#10;AGRycy9kb3ducmV2LnhtbFBLBQYAAAAABAAEAPkAAACLAwAAAAA=&#10;" strokecolor="#333" strokeweight="1.5pt"/>
                <v:line id="Line 51" o:spid="_x0000_s1061" style="position:absolute;visibility:visible;mso-wrap-style:square" from="815,1038" to="8453,1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nQes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TD/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50HrDAAAA2wAAAA8AAAAAAAAAAAAA&#10;AAAAoQIAAGRycy9kb3ducmV2LnhtbFBLBQYAAAAABAAEAPkAAACRAwAAAAA=&#10;" strokeweight="1.5pt"/>
              </v:group>
              <v:rect id="Rectangle 61" o:spid="_x0000_s1062" style="position:absolute;left:743;top:2190;width:10711;height:5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WWsAA&#10;AADbAAAADwAAAGRycy9kb3ducmV2LnhtbERPTYvCMBC9L/gfwgheRFN1WbRrFBWVveqK4G1sxrZr&#10;MylJ1PrvzUHY4+N9T+eNqcSdnC8tKxj0ExDEmdUl5woOv5veGIQPyBory6TgSR7ms9bHFFNtH7yj&#10;+z7kIoawT1FBEUKdSumzggz6vq2JI3exzmCI0OVSO3zEcFPJYZJ8SYMlx4YCa1oVlF33N6PgUuey&#10;W47XuPxbnSe+cdvT8vOoVKfdLL5BBGrCv/jt/tEKRnFs/BJ/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IWWsAAAADbAAAADwAAAAAAAAAAAAAAAACYAgAAZHJzL2Rvd25y&#10;ZXYueG1sUEsFBgAAAAAEAAQA9QAAAIUDAAAAAA==&#10;" filled="f" fillcolor="#c9f" strokeweight="1.5pt">
                <v:textbox inset="0,2.25mm,0,.7pt"/>
              </v:rect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#c9f">
      <v:fill color="#c9f"/>
      <v:textbox inset="0,2.25mm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A0"/>
    <w:rsid w:val="000013F2"/>
    <w:rsid w:val="00043C25"/>
    <w:rsid w:val="00045232"/>
    <w:rsid w:val="00077F6C"/>
    <w:rsid w:val="00082FF2"/>
    <w:rsid w:val="000934A7"/>
    <w:rsid w:val="000B5B01"/>
    <w:rsid w:val="001529A6"/>
    <w:rsid w:val="00153785"/>
    <w:rsid w:val="00167263"/>
    <w:rsid w:val="00190BEF"/>
    <w:rsid w:val="001A7792"/>
    <w:rsid w:val="001C379B"/>
    <w:rsid w:val="001C5ADA"/>
    <w:rsid w:val="001E5F9C"/>
    <w:rsid w:val="001F5C35"/>
    <w:rsid w:val="0021744C"/>
    <w:rsid w:val="00273989"/>
    <w:rsid w:val="0029041A"/>
    <w:rsid w:val="002B7EBE"/>
    <w:rsid w:val="002C252F"/>
    <w:rsid w:val="002D4A47"/>
    <w:rsid w:val="00311FC4"/>
    <w:rsid w:val="00360FA8"/>
    <w:rsid w:val="0039274E"/>
    <w:rsid w:val="003A397B"/>
    <w:rsid w:val="003E0AAE"/>
    <w:rsid w:val="00415070"/>
    <w:rsid w:val="00430296"/>
    <w:rsid w:val="00460D7E"/>
    <w:rsid w:val="004625E6"/>
    <w:rsid w:val="00476114"/>
    <w:rsid w:val="00540B01"/>
    <w:rsid w:val="005553E4"/>
    <w:rsid w:val="0056717A"/>
    <w:rsid w:val="00581032"/>
    <w:rsid w:val="00583C4A"/>
    <w:rsid w:val="00590959"/>
    <w:rsid w:val="005B1219"/>
    <w:rsid w:val="00606DD4"/>
    <w:rsid w:val="006536E8"/>
    <w:rsid w:val="00656F7A"/>
    <w:rsid w:val="0065779B"/>
    <w:rsid w:val="00670D98"/>
    <w:rsid w:val="006D2CC7"/>
    <w:rsid w:val="00713B78"/>
    <w:rsid w:val="00730FB8"/>
    <w:rsid w:val="00732F70"/>
    <w:rsid w:val="00765524"/>
    <w:rsid w:val="007772D9"/>
    <w:rsid w:val="007B68A8"/>
    <w:rsid w:val="007E30D0"/>
    <w:rsid w:val="007E4FF9"/>
    <w:rsid w:val="007F0A12"/>
    <w:rsid w:val="00833821"/>
    <w:rsid w:val="008374BA"/>
    <w:rsid w:val="00853C78"/>
    <w:rsid w:val="008B761A"/>
    <w:rsid w:val="0092770C"/>
    <w:rsid w:val="00936761"/>
    <w:rsid w:val="009D508D"/>
    <w:rsid w:val="009F3ED7"/>
    <w:rsid w:val="009F6625"/>
    <w:rsid w:val="00A26F5E"/>
    <w:rsid w:val="00AA6F5B"/>
    <w:rsid w:val="00AD7689"/>
    <w:rsid w:val="00AF0D01"/>
    <w:rsid w:val="00B62B76"/>
    <w:rsid w:val="00BB31F5"/>
    <w:rsid w:val="00C14AA0"/>
    <w:rsid w:val="00C413F6"/>
    <w:rsid w:val="00CD1EBA"/>
    <w:rsid w:val="00D00BA0"/>
    <w:rsid w:val="00D14D79"/>
    <w:rsid w:val="00DF471D"/>
    <w:rsid w:val="00E00A9C"/>
    <w:rsid w:val="00E20A54"/>
    <w:rsid w:val="00E24E7F"/>
    <w:rsid w:val="00E90471"/>
    <w:rsid w:val="00ED0A68"/>
    <w:rsid w:val="00EE1EB8"/>
    <w:rsid w:val="00EE3599"/>
    <w:rsid w:val="00EF0E3F"/>
    <w:rsid w:val="00F8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c9f">
      <v:fill color="#c9f"/>
      <v:textbox inset="0,2.25mm,0,.7pt"/>
    </o:shapedefaults>
    <o:shapelayout v:ext="edit">
      <o:idmap v:ext="edit" data="1"/>
    </o:shapelayout>
  </w:shapeDefaults>
  <w:decimalSymbol w:val="."/>
  <w:listSeparator w:val=","/>
  <w15:chartTrackingRefBased/>
  <w15:docId w15:val="{CE80BA45-9F42-407B-AE9C-DFA70FA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D14D7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hs60224\Documents\sugukuru\Documents\05_DMM\&#20206;\Lv1\&#21463;&#2788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受注.dot</Template>
  <TotalTime>71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DMM</vt:lpstr>
      <vt:lpstr>DMM</vt:lpstr>
    </vt:vector>
  </TitlesOfParts>
  <Company/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DMM</dc:title>
  <dc:subject/>
  <dc:creator>pokota-gackt@outlook.jp</dc:creator>
  <cp:keywords/>
  <dc:description/>
  <cp:lastModifiedBy>川原 千秋</cp:lastModifiedBy>
  <cp:revision>26</cp:revision>
  <cp:lastPrinted>2006-06-21T10:05:00Z</cp:lastPrinted>
  <dcterms:created xsi:type="dcterms:W3CDTF">2018-06-29T02:22:00Z</dcterms:created>
  <dcterms:modified xsi:type="dcterms:W3CDTF">2018-07-09T01:04:00Z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