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822"/>
        <w:gridCol w:w="1774"/>
        <w:gridCol w:w="6006"/>
        <w:gridCol w:w="1920"/>
      </w:tblGrid>
      <w:tr w:rsidR="003E3B16" w:rsidRPr="003E3B16" w:rsidTr="00276473">
        <w:trPr>
          <w:trHeight w:val="454"/>
          <w:tblHeader/>
        </w:trPr>
        <w:tc>
          <w:tcPr>
            <w:tcW w:w="82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E3B16" w:rsidRPr="003E3B16" w:rsidRDefault="003E3B16" w:rsidP="003E3B16">
            <w:pPr>
              <w:jc w:val="center"/>
              <w:rPr>
                <w:b/>
              </w:rPr>
            </w:pPr>
            <w:r w:rsidRPr="003E3B16">
              <w:rPr>
                <w:rFonts w:hint="eastAsia"/>
                <w:b/>
              </w:rPr>
              <w:t>項番</w:t>
            </w:r>
          </w:p>
        </w:tc>
        <w:tc>
          <w:tcPr>
            <w:tcW w:w="17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E3B16" w:rsidRPr="003E3B16" w:rsidRDefault="00C35900" w:rsidP="003E3B1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項目名</w:t>
            </w:r>
          </w:p>
        </w:tc>
        <w:tc>
          <w:tcPr>
            <w:tcW w:w="600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E3B16" w:rsidRPr="003E3B16" w:rsidRDefault="003E3B16" w:rsidP="003E3B16">
            <w:pPr>
              <w:jc w:val="center"/>
              <w:rPr>
                <w:b/>
              </w:rPr>
            </w:pPr>
            <w:r w:rsidRPr="003E3B16">
              <w:rPr>
                <w:rFonts w:hint="eastAsia"/>
                <w:b/>
              </w:rPr>
              <w:t>現</w:t>
            </w:r>
            <w:r w:rsidR="00C35900">
              <w:rPr>
                <w:rFonts w:hint="eastAsia"/>
                <w:b/>
              </w:rPr>
              <w:t xml:space="preserve"> </w:t>
            </w:r>
            <w:r w:rsidRPr="003E3B16">
              <w:rPr>
                <w:rFonts w:hint="eastAsia"/>
                <w:b/>
              </w:rPr>
              <w:t>状</w:t>
            </w:r>
            <w:r w:rsidR="00C35900">
              <w:rPr>
                <w:rFonts w:hint="eastAsia"/>
                <w:b/>
              </w:rPr>
              <w:t xml:space="preserve"> </w:t>
            </w:r>
            <w:r w:rsidRPr="003E3B16">
              <w:rPr>
                <w:rFonts w:hint="eastAsia"/>
                <w:b/>
              </w:rPr>
              <w:t>業</w:t>
            </w:r>
            <w:r w:rsidR="00C35900">
              <w:rPr>
                <w:rFonts w:hint="eastAsia"/>
                <w:b/>
              </w:rPr>
              <w:t xml:space="preserve"> </w:t>
            </w:r>
            <w:r w:rsidRPr="003E3B16">
              <w:rPr>
                <w:rFonts w:hint="eastAsia"/>
                <w:b/>
              </w:rPr>
              <w:t>務</w:t>
            </w:r>
            <w:r w:rsidR="00C35900">
              <w:rPr>
                <w:rFonts w:hint="eastAsia"/>
                <w:b/>
              </w:rPr>
              <w:t xml:space="preserve"> </w:t>
            </w:r>
            <w:r w:rsidRPr="003E3B16">
              <w:rPr>
                <w:rFonts w:hint="eastAsia"/>
                <w:b/>
              </w:rPr>
              <w:t>内</w:t>
            </w:r>
            <w:r w:rsidR="00C35900">
              <w:rPr>
                <w:rFonts w:hint="eastAsia"/>
                <w:b/>
              </w:rPr>
              <w:t xml:space="preserve"> </w:t>
            </w:r>
            <w:r w:rsidRPr="003E3B16">
              <w:rPr>
                <w:rFonts w:hint="eastAsia"/>
                <w:b/>
              </w:rPr>
              <w:t>容</w:t>
            </w:r>
            <w:r w:rsidR="00C35900">
              <w:rPr>
                <w:rFonts w:hint="eastAsia"/>
                <w:b/>
              </w:rPr>
              <w:t xml:space="preserve"> </w:t>
            </w:r>
            <w:r w:rsidR="00C35900">
              <w:rPr>
                <w:rFonts w:hint="eastAsia"/>
                <w:b/>
              </w:rPr>
              <w:t>及</w:t>
            </w:r>
            <w:r w:rsidR="00C35900">
              <w:rPr>
                <w:rFonts w:hint="eastAsia"/>
                <w:b/>
              </w:rPr>
              <w:t xml:space="preserve"> </w:t>
            </w:r>
            <w:r w:rsidR="00C35900">
              <w:rPr>
                <w:rFonts w:hint="eastAsia"/>
                <w:b/>
              </w:rPr>
              <w:t>び</w:t>
            </w:r>
            <w:r w:rsidR="00C35900">
              <w:rPr>
                <w:rFonts w:hint="eastAsia"/>
                <w:b/>
              </w:rPr>
              <w:t xml:space="preserve"> </w:t>
            </w:r>
            <w:r w:rsidR="00C35900">
              <w:rPr>
                <w:rFonts w:hint="eastAsia"/>
                <w:b/>
              </w:rPr>
              <w:t>問</w:t>
            </w:r>
            <w:r w:rsidR="00C35900">
              <w:rPr>
                <w:rFonts w:hint="eastAsia"/>
                <w:b/>
              </w:rPr>
              <w:t xml:space="preserve"> </w:t>
            </w:r>
            <w:r w:rsidR="00C35900">
              <w:rPr>
                <w:rFonts w:hint="eastAsia"/>
                <w:b/>
              </w:rPr>
              <w:t>題</w:t>
            </w:r>
            <w:r w:rsidR="00C35900">
              <w:rPr>
                <w:rFonts w:hint="eastAsia"/>
                <w:b/>
              </w:rPr>
              <w:t xml:space="preserve"> </w:t>
            </w:r>
            <w:r w:rsidR="00C35900">
              <w:rPr>
                <w:rFonts w:hint="eastAsia"/>
                <w:b/>
              </w:rPr>
              <w:t>点</w:t>
            </w:r>
          </w:p>
        </w:tc>
        <w:tc>
          <w:tcPr>
            <w:tcW w:w="19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E3B16" w:rsidRPr="003E3B16" w:rsidRDefault="003E3B16" w:rsidP="003E3B16">
            <w:pPr>
              <w:jc w:val="center"/>
              <w:rPr>
                <w:b/>
              </w:rPr>
            </w:pPr>
            <w:r w:rsidRPr="003E3B16">
              <w:rPr>
                <w:rFonts w:hint="eastAsia"/>
                <w:b/>
              </w:rPr>
              <w:t>情報（伝票・台帳）</w:t>
            </w:r>
          </w:p>
        </w:tc>
      </w:tr>
      <w:tr w:rsidR="003E3B16" w:rsidTr="00276473">
        <w:trPr>
          <w:trHeight w:val="397"/>
        </w:trPr>
        <w:tc>
          <w:tcPr>
            <w:tcW w:w="822" w:type="dxa"/>
            <w:tcBorders>
              <w:top w:val="single" w:sz="12" w:space="0" w:color="auto"/>
            </w:tcBorders>
          </w:tcPr>
          <w:p w:rsidR="003E3B16" w:rsidRDefault="0041169A" w:rsidP="00C35900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1774" w:type="dxa"/>
            <w:tcBorders>
              <w:top w:val="single" w:sz="12" w:space="0" w:color="auto"/>
            </w:tcBorders>
          </w:tcPr>
          <w:p w:rsidR="003E3B16" w:rsidRDefault="003D188D" w:rsidP="00C35900">
            <w:r>
              <w:rPr>
                <w:rFonts w:hint="eastAsia"/>
              </w:rPr>
              <w:t>受注</w:t>
            </w:r>
          </w:p>
        </w:tc>
        <w:tc>
          <w:tcPr>
            <w:tcW w:w="6006" w:type="dxa"/>
            <w:tcBorders>
              <w:top w:val="single" w:sz="12" w:space="0" w:color="auto"/>
            </w:tcBorders>
          </w:tcPr>
          <w:p w:rsidR="00C35900" w:rsidRDefault="003D188D" w:rsidP="00C35900">
            <w:r>
              <w:rPr>
                <w:rFonts w:hint="eastAsia"/>
              </w:rPr>
              <w:t xml:space="preserve">　事務員が電話で行う。</w:t>
            </w:r>
          </w:p>
          <w:p w:rsidR="003D188D" w:rsidRPr="00C35900" w:rsidRDefault="003D188D" w:rsidP="00C35900">
            <w:r>
              <w:rPr>
                <w:rFonts w:hint="eastAsia"/>
              </w:rPr>
              <w:t xml:space="preserve">　メモを取り、営業担当者へ車両売却指示を与える。</w:t>
            </w:r>
          </w:p>
        </w:tc>
        <w:tc>
          <w:tcPr>
            <w:tcW w:w="1920" w:type="dxa"/>
            <w:tcBorders>
              <w:top w:val="single" w:sz="12" w:space="0" w:color="auto"/>
            </w:tcBorders>
          </w:tcPr>
          <w:p w:rsidR="00C35900" w:rsidRDefault="008B3388" w:rsidP="00C35900">
            <w:r>
              <w:rPr>
                <w:rFonts w:hint="eastAsia"/>
              </w:rPr>
              <w:t>メモの内容（車名・年式（和暦）・型式・色・走行距離・希望価格・変速機構の種別・その他）</w:t>
            </w:r>
          </w:p>
        </w:tc>
      </w:tr>
      <w:tr w:rsidR="003E3B16" w:rsidTr="00276473">
        <w:trPr>
          <w:trHeight w:val="397"/>
        </w:trPr>
        <w:tc>
          <w:tcPr>
            <w:tcW w:w="822" w:type="dxa"/>
          </w:tcPr>
          <w:p w:rsidR="003E3B16" w:rsidRDefault="0041169A" w:rsidP="00C35900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1774" w:type="dxa"/>
          </w:tcPr>
          <w:p w:rsidR="003E3B16" w:rsidRDefault="003D188D" w:rsidP="00C35900">
            <w:r>
              <w:rPr>
                <w:rFonts w:hint="eastAsia"/>
              </w:rPr>
              <w:t>直接受注</w:t>
            </w:r>
          </w:p>
        </w:tc>
        <w:tc>
          <w:tcPr>
            <w:tcW w:w="6006" w:type="dxa"/>
          </w:tcPr>
          <w:p w:rsidR="00C35900" w:rsidRPr="00C35900" w:rsidRDefault="003D188D" w:rsidP="00C35900">
            <w:r>
              <w:rPr>
                <w:rFonts w:hint="eastAsia"/>
              </w:rPr>
              <w:t xml:space="preserve">　業者から営業担当者へと直接受注が入る場合が多くある。</w:t>
            </w:r>
          </w:p>
        </w:tc>
        <w:tc>
          <w:tcPr>
            <w:tcW w:w="1920" w:type="dxa"/>
          </w:tcPr>
          <w:p w:rsidR="008A4391" w:rsidRDefault="008A4391" w:rsidP="00C35900">
            <w:r>
              <w:rPr>
                <w:rFonts w:hint="eastAsia"/>
              </w:rPr>
              <w:t>項番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のメモ内容</w:t>
            </w:r>
          </w:p>
        </w:tc>
      </w:tr>
      <w:tr w:rsidR="00B50409" w:rsidTr="00276473">
        <w:trPr>
          <w:trHeight w:val="397"/>
        </w:trPr>
        <w:tc>
          <w:tcPr>
            <w:tcW w:w="822" w:type="dxa"/>
          </w:tcPr>
          <w:p w:rsidR="00B50409" w:rsidRDefault="0041169A" w:rsidP="00C35900">
            <w:pPr>
              <w:jc w:val="right"/>
            </w:pPr>
            <w:r>
              <w:rPr>
                <w:rFonts w:hint="eastAsia"/>
              </w:rPr>
              <w:t>3</w:t>
            </w:r>
          </w:p>
        </w:tc>
        <w:tc>
          <w:tcPr>
            <w:tcW w:w="1774" w:type="dxa"/>
          </w:tcPr>
          <w:p w:rsidR="00B50409" w:rsidRDefault="00CB7EDF" w:rsidP="00C35900">
            <w:r>
              <w:rPr>
                <w:rFonts w:hint="eastAsia"/>
              </w:rPr>
              <w:t>打ち合わせ</w:t>
            </w:r>
          </w:p>
        </w:tc>
        <w:tc>
          <w:tcPr>
            <w:tcW w:w="6006" w:type="dxa"/>
          </w:tcPr>
          <w:p w:rsidR="00B50409" w:rsidRDefault="00CB7EDF" w:rsidP="00C35900">
            <w:r>
              <w:rPr>
                <w:rFonts w:hint="eastAsia"/>
              </w:rPr>
              <w:t xml:space="preserve">　営業担当者は業者と直接電話で売却希望価格・出品会場などの打ち合わせを行う。</w:t>
            </w:r>
          </w:p>
        </w:tc>
        <w:tc>
          <w:tcPr>
            <w:tcW w:w="1920" w:type="dxa"/>
          </w:tcPr>
          <w:p w:rsidR="00B50409" w:rsidRDefault="008A4391" w:rsidP="00C35900">
            <w:r>
              <w:rPr>
                <w:rFonts w:hint="eastAsia"/>
              </w:rPr>
              <w:t>項番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のメモ内容</w:t>
            </w:r>
          </w:p>
        </w:tc>
      </w:tr>
      <w:tr w:rsidR="00B50409" w:rsidTr="00276473">
        <w:trPr>
          <w:trHeight w:val="397"/>
        </w:trPr>
        <w:tc>
          <w:tcPr>
            <w:tcW w:w="822" w:type="dxa"/>
          </w:tcPr>
          <w:p w:rsidR="00B50409" w:rsidRDefault="0041169A" w:rsidP="00C35900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1774" w:type="dxa"/>
          </w:tcPr>
          <w:p w:rsidR="00B50409" w:rsidRDefault="00CB7EDF" w:rsidP="00C35900">
            <w:r>
              <w:rPr>
                <w:rFonts w:hint="eastAsia"/>
              </w:rPr>
              <w:t>出品</w:t>
            </w:r>
          </w:p>
        </w:tc>
        <w:tc>
          <w:tcPr>
            <w:tcW w:w="6006" w:type="dxa"/>
          </w:tcPr>
          <w:p w:rsidR="00B50409" w:rsidRDefault="00CB7EDF" w:rsidP="00C35900">
            <w:r>
              <w:rPr>
                <w:rFonts w:hint="eastAsia"/>
              </w:rPr>
              <w:t xml:space="preserve">　オークション開催前日までに必要書類を揃えてオークション会場へと出品車両を出品する。</w:t>
            </w:r>
          </w:p>
          <w:p w:rsidR="00CB7EDF" w:rsidRDefault="00CB7EDF" w:rsidP="00C35900">
            <w:r>
              <w:rPr>
                <w:rFonts w:hint="eastAsia"/>
              </w:rPr>
              <w:t xml:space="preserve">　業者とスタート価格・希望価格を設定し、希望価格を上回れば売却する。</w:t>
            </w:r>
          </w:p>
        </w:tc>
        <w:tc>
          <w:tcPr>
            <w:tcW w:w="1920" w:type="dxa"/>
          </w:tcPr>
          <w:p w:rsidR="00B50409" w:rsidRDefault="008A4391" w:rsidP="00C35900">
            <w:r>
              <w:rPr>
                <w:rFonts w:hint="eastAsia"/>
              </w:rPr>
              <w:t>必要書類（検査書・自賠責保険証明書・譲渡証明書・印鑑登録証明書・委任状・抹消登録証明書・オークション出品票）</w:t>
            </w:r>
          </w:p>
        </w:tc>
      </w:tr>
      <w:tr w:rsidR="003E3B16" w:rsidTr="00276473">
        <w:trPr>
          <w:trHeight w:val="397"/>
        </w:trPr>
        <w:tc>
          <w:tcPr>
            <w:tcW w:w="822" w:type="dxa"/>
          </w:tcPr>
          <w:p w:rsidR="003E3B16" w:rsidRDefault="0041169A" w:rsidP="00C35900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1774" w:type="dxa"/>
          </w:tcPr>
          <w:p w:rsidR="003E3B16" w:rsidRDefault="00CB7EDF" w:rsidP="00C35900">
            <w:r>
              <w:rPr>
                <w:rFonts w:hint="eastAsia"/>
              </w:rPr>
              <w:t>希望価格の値がつかない場合や入札がない場合</w:t>
            </w:r>
          </w:p>
        </w:tc>
        <w:tc>
          <w:tcPr>
            <w:tcW w:w="6006" w:type="dxa"/>
          </w:tcPr>
          <w:p w:rsidR="003E3B16" w:rsidRDefault="00CB7EDF" w:rsidP="00C35900">
            <w:r>
              <w:rPr>
                <w:rFonts w:hint="eastAsia"/>
              </w:rPr>
              <w:t xml:space="preserve">　売注残扱いとして記憶管理。</w:t>
            </w:r>
          </w:p>
          <w:p w:rsidR="00CB7EDF" w:rsidRDefault="00CB7EDF" w:rsidP="00C35900">
            <w:r>
              <w:rPr>
                <w:rFonts w:hint="eastAsia"/>
              </w:rPr>
              <w:t xml:space="preserve">　売注残車両は次回オークションや別会場などで再出品。場合によっては希望価格の見直しが発生することもある。</w:t>
            </w:r>
          </w:p>
          <w:p w:rsidR="00CB7EDF" w:rsidRDefault="00CB7EDF" w:rsidP="00C35900">
            <w:r>
              <w:rPr>
                <w:rFonts w:hint="eastAsia"/>
              </w:rPr>
              <w:t xml:space="preserve">　また、業者によって売注文が取り消される場合もありえる。</w:t>
            </w:r>
          </w:p>
        </w:tc>
        <w:tc>
          <w:tcPr>
            <w:tcW w:w="1920" w:type="dxa"/>
          </w:tcPr>
          <w:p w:rsidR="003E3B16" w:rsidRDefault="000E1268" w:rsidP="00C35900">
            <w:r>
              <w:rPr>
                <w:rFonts w:hint="eastAsia"/>
              </w:rPr>
              <w:t>売注残、項番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の</w:t>
            </w:r>
            <w:r w:rsidR="0089424B">
              <w:rPr>
                <w:rFonts w:hint="eastAsia"/>
              </w:rPr>
              <w:t>メモ内容</w:t>
            </w:r>
          </w:p>
        </w:tc>
      </w:tr>
      <w:tr w:rsidR="00870683" w:rsidTr="00276473">
        <w:trPr>
          <w:trHeight w:val="397"/>
        </w:trPr>
        <w:tc>
          <w:tcPr>
            <w:tcW w:w="822" w:type="dxa"/>
          </w:tcPr>
          <w:p w:rsidR="00870683" w:rsidRDefault="0041169A" w:rsidP="00C35900">
            <w:pPr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1774" w:type="dxa"/>
          </w:tcPr>
          <w:p w:rsidR="00870683" w:rsidRDefault="00CB7EDF" w:rsidP="00C35900">
            <w:r>
              <w:rPr>
                <w:rFonts w:hint="eastAsia"/>
              </w:rPr>
              <w:t>売注文が取り消された場合</w:t>
            </w:r>
          </w:p>
        </w:tc>
        <w:tc>
          <w:tcPr>
            <w:tcW w:w="6006" w:type="dxa"/>
          </w:tcPr>
          <w:p w:rsidR="00870683" w:rsidRPr="00CB7EDF" w:rsidRDefault="00CB7EDF" w:rsidP="00C35900">
            <w:r>
              <w:rPr>
                <w:rFonts w:hint="eastAsia"/>
              </w:rPr>
              <w:t xml:space="preserve">　オークション出品料（諸経費）はすべて業者に請求する。</w:t>
            </w:r>
          </w:p>
        </w:tc>
        <w:tc>
          <w:tcPr>
            <w:tcW w:w="1920" w:type="dxa"/>
          </w:tcPr>
          <w:p w:rsidR="00870683" w:rsidRDefault="0089424B" w:rsidP="00C35900">
            <w:r>
              <w:rPr>
                <w:rFonts w:hint="eastAsia"/>
              </w:rPr>
              <w:t>請求書</w:t>
            </w:r>
          </w:p>
        </w:tc>
      </w:tr>
      <w:tr w:rsidR="00870683" w:rsidTr="00276473">
        <w:trPr>
          <w:trHeight w:val="397"/>
        </w:trPr>
        <w:tc>
          <w:tcPr>
            <w:tcW w:w="822" w:type="dxa"/>
          </w:tcPr>
          <w:p w:rsidR="00870683" w:rsidRDefault="0041169A" w:rsidP="00C35900">
            <w:pPr>
              <w:jc w:val="right"/>
            </w:pPr>
            <w:r>
              <w:rPr>
                <w:rFonts w:hint="eastAsia"/>
              </w:rPr>
              <w:t>7</w:t>
            </w:r>
          </w:p>
        </w:tc>
        <w:tc>
          <w:tcPr>
            <w:tcW w:w="1774" w:type="dxa"/>
          </w:tcPr>
          <w:p w:rsidR="00870683" w:rsidRDefault="00CB7EDF" w:rsidP="00C35900">
            <w:r>
              <w:rPr>
                <w:rFonts w:hint="eastAsia"/>
              </w:rPr>
              <w:t>支払い</w:t>
            </w:r>
          </w:p>
        </w:tc>
        <w:tc>
          <w:tcPr>
            <w:tcW w:w="6006" w:type="dxa"/>
          </w:tcPr>
          <w:p w:rsidR="00870683" w:rsidRDefault="00CB7EDF" w:rsidP="00C35900">
            <w:pPr>
              <w:rPr>
                <w:color w:val="000000"/>
              </w:rPr>
            </w:pPr>
            <w:r>
              <w:rPr>
                <w:rFonts w:hint="eastAsia"/>
              </w:rPr>
              <w:t xml:space="preserve">　業者へ車両売却代金</w:t>
            </w:r>
            <w:r>
              <w:rPr>
                <w:rFonts w:hint="eastAsia"/>
                <w:color w:val="000000"/>
              </w:rPr>
              <w:t>（落札価格－オークション諸経費－売手数料）を支払う。</w:t>
            </w:r>
          </w:p>
          <w:p w:rsidR="00CB7EDF" w:rsidRDefault="00CB7EDF" w:rsidP="00CB7EDF">
            <w:r>
              <w:rPr>
                <w:rFonts w:hint="eastAsia"/>
                <w:color w:val="000000"/>
              </w:rPr>
              <w:t>※売手数料（基本的に一台一律二万円）は予算の都合などに合わせて増減させる可能性あり。</w:t>
            </w:r>
          </w:p>
        </w:tc>
        <w:tc>
          <w:tcPr>
            <w:tcW w:w="1920" w:type="dxa"/>
          </w:tcPr>
          <w:p w:rsidR="00870683" w:rsidRDefault="0089424B" w:rsidP="00C35900">
            <w:r>
              <w:rPr>
                <w:rFonts w:hint="eastAsia"/>
              </w:rPr>
              <w:t>請求書</w:t>
            </w:r>
          </w:p>
        </w:tc>
      </w:tr>
      <w:tr w:rsidR="00B50409" w:rsidTr="00276473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B50409" w:rsidTr="00276473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B50409" w:rsidTr="00276473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B50409" w:rsidTr="00276473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942853" w:rsidTr="00276473">
        <w:trPr>
          <w:trHeight w:val="397"/>
        </w:trPr>
        <w:tc>
          <w:tcPr>
            <w:tcW w:w="822" w:type="dxa"/>
          </w:tcPr>
          <w:p w:rsidR="00942853" w:rsidRDefault="00942853" w:rsidP="00C35900">
            <w:pPr>
              <w:jc w:val="right"/>
            </w:pPr>
          </w:p>
        </w:tc>
        <w:tc>
          <w:tcPr>
            <w:tcW w:w="1774" w:type="dxa"/>
          </w:tcPr>
          <w:p w:rsidR="00942853" w:rsidRDefault="00942853" w:rsidP="00C35900"/>
        </w:tc>
        <w:tc>
          <w:tcPr>
            <w:tcW w:w="6006" w:type="dxa"/>
          </w:tcPr>
          <w:p w:rsidR="00942853" w:rsidRDefault="00942853" w:rsidP="00C35900"/>
        </w:tc>
        <w:tc>
          <w:tcPr>
            <w:tcW w:w="1920" w:type="dxa"/>
          </w:tcPr>
          <w:p w:rsidR="00942853" w:rsidRDefault="00942853" w:rsidP="00C35900"/>
        </w:tc>
      </w:tr>
      <w:tr w:rsidR="00942853" w:rsidTr="00276473">
        <w:trPr>
          <w:trHeight w:val="397"/>
        </w:trPr>
        <w:tc>
          <w:tcPr>
            <w:tcW w:w="822" w:type="dxa"/>
          </w:tcPr>
          <w:p w:rsidR="00942853" w:rsidRDefault="00942853" w:rsidP="00C35900">
            <w:pPr>
              <w:jc w:val="right"/>
            </w:pPr>
          </w:p>
        </w:tc>
        <w:tc>
          <w:tcPr>
            <w:tcW w:w="1774" w:type="dxa"/>
          </w:tcPr>
          <w:p w:rsidR="00942853" w:rsidRDefault="00942853" w:rsidP="00C35900"/>
        </w:tc>
        <w:tc>
          <w:tcPr>
            <w:tcW w:w="6006" w:type="dxa"/>
          </w:tcPr>
          <w:p w:rsidR="00942853" w:rsidRDefault="00942853" w:rsidP="00C35900"/>
        </w:tc>
        <w:tc>
          <w:tcPr>
            <w:tcW w:w="1920" w:type="dxa"/>
          </w:tcPr>
          <w:p w:rsidR="00942853" w:rsidRDefault="00942853" w:rsidP="00C35900"/>
        </w:tc>
      </w:tr>
      <w:tr w:rsidR="00942853" w:rsidTr="00276473">
        <w:trPr>
          <w:trHeight w:val="397"/>
        </w:trPr>
        <w:tc>
          <w:tcPr>
            <w:tcW w:w="822" w:type="dxa"/>
          </w:tcPr>
          <w:p w:rsidR="00942853" w:rsidRDefault="00942853" w:rsidP="00C35900">
            <w:pPr>
              <w:jc w:val="right"/>
            </w:pPr>
          </w:p>
        </w:tc>
        <w:tc>
          <w:tcPr>
            <w:tcW w:w="1774" w:type="dxa"/>
          </w:tcPr>
          <w:p w:rsidR="00942853" w:rsidRDefault="00942853" w:rsidP="00C35900"/>
        </w:tc>
        <w:tc>
          <w:tcPr>
            <w:tcW w:w="6006" w:type="dxa"/>
          </w:tcPr>
          <w:p w:rsidR="00942853" w:rsidRDefault="00942853" w:rsidP="00C35900"/>
        </w:tc>
        <w:tc>
          <w:tcPr>
            <w:tcW w:w="1920" w:type="dxa"/>
          </w:tcPr>
          <w:p w:rsidR="00942853" w:rsidRDefault="00942853" w:rsidP="00C35900"/>
        </w:tc>
      </w:tr>
      <w:tr w:rsidR="00942853" w:rsidTr="00276473">
        <w:trPr>
          <w:trHeight w:val="397"/>
        </w:trPr>
        <w:tc>
          <w:tcPr>
            <w:tcW w:w="822" w:type="dxa"/>
          </w:tcPr>
          <w:p w:rsidR="00942853" w:rsidRDefault="00942853" w:rsidP="00C35900">
            <w:pPr>
              <w:jc w:val="right"/>
            </w:pPr>
          </w:p>
        </w:tc>
        <w:tc>
          <w:tcPr>
            <w:tcW w:w="1774" w:type="dxa"/>
          </w:tcPr>
          <w:p w:rsidR="00942853" w:rsidRDefault="00942853" w:rsidP="00C35900"/>
        </w:tc>
        <w:tc>
          <w:tcPr>
            <w:tcW w:w="6006" w:type="dxa"/>
          </w:tcPr>
          <w:p w:rsidR="00942853" w:rsidRDefault="00942853" w:rsidP="00C35900"/>
        </w:tc>
        <w:tc>
          <w:tcPr>
            <w:tcW w:w="1920" w:type="dxa"/>
          </w:tcPr>
          <w:p w:rsidR="00942853" w:rsidRDefault="00942853" w:rsidP="00C35900"/>
        </w:tc>
      </w:tr>
      <w:tr w:rsidR="00B50409" w:rsidTr="00276473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C35900" w:rsidTr="00276473">
        <w:trPr>
          <w:trHeight w:val="397"/>
        </w:trPr>
        <w:tc>
          <w:tcPr>
            <w:tcW w:w="822" w:type="dxa"/>
          </w:tcPr>
          <w:p w:rsidR="00C35900" w:rsidRDefault="00C35900" w:rsidP="00C35900">
            <w:pPr>
              <w:jc w:val="right"/>
            </w:pPr>
          </w:p>
        </w:tc>
        <w:tc>
          <w:tcPr>
            <w:tcW w:w="1774" w:type="dxa"/>
          </w:tcPr>
          <w:p w:rsidR="00C35900" w:rsidRDefault="00C35900" w:rsidP="00C35900"/>
        </w:tc>
        <w:tc>
          <w:tcPr>
            <w:tcW w:w="6006" w:type="dxa"/>
          </w:tcPr>
          <w:p w:rsidR="00C35900" w:rsidRDefault="00C35900" w:rsidP="00C35900"/>
        </w:tc>
        <w:tc>
          <w:tcPr>
            <w:tcW w:w="1920" w:type="dxa"/>
          </w:tcPr>
          <w:p w:rsidR="00C35900" w:rsidRDefault="00C35900" w:rsidP="00C35900"/>
        </w:tc>
      </w:tr>
      <w:tr w:rsidR="003E3B16" w:rsidTr="00276473">
        <w:trPr>
          <w:trHeight w:val="397"/>
        </w:trPr>
        <w:tc>
          <w:tcPr>
            <w:tcW w:w="822" w:type="dxa"/>
          </w:tcPr>
          <w:p w:rsidR="003E3B16" w:rsidRDefault="003E3B16" w:rsidP="00C35900">
            <w:pPr>
              <w:jc w:val="right"/>
            </w:pPr>
          </w:p>
        </w:tc>
        <w:tc>
          <w:tcPr>
            <w:tcW w:w="1774" w:type="dxa"/>
          </w:tcPr>
          <w:p w:rsidR="003E3B16" w:rsidRDefault="003E3B16" w:rsidP="00C35900"/>
        </w:tc>
        <w:tc>
          <w:tcPr>
            <w:tcW w:w="6006" w:type="dxa"/>
          </w:tcPr>
          <w:p w:rsidR="003E3B16" w:rsidRDefault="003E3B16" w:rsidP="00C35900"/>
        </w:tc>
        <w:tc>
          <w:tcPr>
            <w:tcW w:w="1920" w:type="dxa"/>
          </w:tcPr>
          <w:p w:rsidR="003E3B16" w:rsidRDefault="003E3B16" w:rsidP="00C35900"/>
        </w:tc>
      </w:tr>
      <w:tr w:rsidR="003E3B16" w:rsidTr="00276473">
        <w:trPr>
          <w:trHeight w:val="397"/>
        </w:trPr>
        <w:tc>
          <w:tcPr>
            <w:tcW w:w="822" w:type="dxa"/>
          </w:tcPr>
          <w:p w:rsidR="003E3B16" w:rsidRDefault="003E3B16" w:rsidP="00C35900">
            <w:pPr>
              <w:jc w:val="right"/>
            </w:pPr>
          </w:p>
        </w:tc>
        <w:tc>
          <w:tcPr>
            <w:tcW w:w="1774" w:type="dxa"/>
          </w:tcPr>
          <w:p w:rsidR="003E3B16" w:rsidRDefault="003E3B16" w:rsidP="00C35900"/>
        </w:tc>
        <w:tc>
          <w:tcPr>
            <w:tcW w:w="6006" w:type="dxa"/>
          </w:tcPr>
          <w:p w:rsidR="003E3B16" w:rsidRDefault="003E3B16" w:rsidP="00C35900"/>
        </w:tc>
        <w:tc>
          <w:tcPr>
            <w:tcW w:w="1920" w:type="dxa"/>
          </w:tcPr>
          <w:p w:rsidR="003E3B16" w:rsidRDefault="003E3B16" w:rsidP="00C35900"/>
        </w:tc>
      </w:tr>
    </w:tbl>
    <w:p w:rsidR="00833821" w:rsidRDefault="00833821" w:rsidP="00B50409"/>
    <w:sectPr w:rsidR="00833821" w:rsidSect="00B5040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2044" w:right="503" w:bottom="993" w:left="851" w:header="573" w:footer="823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0EB7" w:rsidRDefault="00AF0EB7" w:rsidP="00273989">
      <w:pPr>
        <w:pStyle w:val="a3"/>
      </w:pPr>
      <w:r>
        <w:separator/>
      </w:r>
    </w:p>
  </w:endnote>
  <w:endnote w:type="continuationSeparator" w:id="0">
    <w:p w:rsidR="00AF0EB7" w:rsidRDefault="00AF0EB7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EEF" w:rsidRDefault="00565EE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79B" w:rsidRDefault="00F43F50" w:rsidP="00F43F50">
    <w:pPr>
      <w:pStyle w:val="a4"/>
      <w:wordWrap w:val="0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26670</wp:posOffset>
              </wp:positionH>
              <wp:positionV relativeFrom="paragraph">
                <wp:posOffset>-5080</wp:posOffset>
              </wp:positionV>
              <wp:extent cx="3647440" cy="200660"/>
              <wp:effectExtent l="0" t="4445" r="2540" b="4445"/>
              <wp:wrapNone/>
              <wp:docPr id="1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E857CC" w:rsidRDefault="00E857CC" w:rsidP="00E857CC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1" o:spid="_x0000_s1061" type="#_x0000_t202" style="position:absolute;left:0;text-align:left;margin-left:2.1pt;margin-top:-.4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" filled="f" fillcolor="#c9f" stroked="f">
              <v:textbox inset="0,0,0,0">
                <w:txbxContent>
                  <w:p w:rsidR="00E857CC" w:rsidRDefault="00E857CC" w:rsidP="00E857CC"/>
                </w:txbxContent>
              </v:textbox>
            </v:shape>
          </w:pict>
        </mc:Fallback>
      </mc:AlternateContent>
    </w:r>
    <w:r>
      <w:t>IH-13A-805 4</w:t>
    </w:r>
    <w:r>
      <w:rPr>
        <w:rFonts w:hint="eastAsia"/>
      </w:rPr>
      <w:t>班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EEF" w:rsidRDefault="00565EE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0EB7" w:rsidRDefault="00AF0EB7" w:rsidP="00273989">
      <w:pPr>
        <w:pStyle w:val="a3"/>
      </w:pPr>
      <w:r>
        <w:separator/>
      </w:r>
    </w:p>
  </w:footnote>
  <w:footnote w:type="continuationSeparator" w:id="0">
    <w:p w:rsidR="00AF0EB7" w:rsidRDefault="00AF0EB7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EEF" w:rsidRDefault="00565EE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989" w:rsidRDefault="00F43F50">
    <w:pPr>
      <w:pStyle w:val="a3"/>
    </w:pPr>
    <w:bookmarkStart w:id="0" w:name="_GoBack"/>
    <w:bookmarkEnd w:id="0"/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-37465</wp:posOffset>
              </wp:positionH>
              <wp:positionV relativeFrom="paragraph">
                <wp:posOffset>-96520</wp:posOffset>
              </wp:positionV>
              <wp:extent cx="6818630" cy="938530"/>
              <wp:effectExtent l="635" t="0" r="10160" b="5715"/>
              <wp:wrapNone/>
              <wp:docPr id="2" name="Group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18630" cy="938530"/>
                        <a:chOff x="792" y="421"/>
                        <a:chExt cx="10738" cy="1478"/>
                      </a:xfrm>
                    </wpg:grpSpPr>
                    <wpg:grpSp>
                      <wpg:cNvPr id="3" name="Group 59"/>
                      <wpg:cNvGrpSpPr>
                        <a:grpSpLocks/>
                      </wpg:cNvGrpSpPr>
                      <wpg:grpSpPr bwMode="auto">
                        <a:xfrm>
                          <a:off x="812" y="1606"/>
                          <a:ext cx="10718" cy="293"/>
                          <a:chOff x="687" y="1750"/>
                          <a:chExt cx="10718" cy="293"/>
                        </a:xfrm>
                      </wpg:grpSpPr>
                      <wpg:grpSp>
                        <wpg:cNvPr id="4" name="Group 56"/>
                        <wpg:cNvGrpSpPr>
                          <a:grpSpLocks/>
                        </wpg:cNvGrpSpPr>
                        <wpg:grpSpPr bwMode="auto">
                          <a:xfrm>
                            <a:off x="687" y="1750"/>
                            <a:ext cx="3297" cy="293"/>
                            <a:chOff x="2717" y="2629"/>
                            <a:chExt cx="3297" cy="293"/>
                          </a:xfrm>
                        </wpg:grpSpPr>
                        <wps:wsp>
                          <wps:cNvPr id="5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99" y="2629"/>
                              <a:ext cx="2015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AC1B9E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川原千秋</w:t>
                                </w:r>
                                <w:r w:rsidR="00273989"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17" y="2629"/>
                              <a:ext cx="1282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57"/>
                        <wpg:cNvGrpSpPr>
                          <a:grpSpLocks/>
                        </wpg:cNvGrpSpPr>
                        <wpg:grpSpPr bwMode="auto">
                          <a:xfrm>
                            <a:off x="3945" y="1750"/>
                            <a:ext cx="3297" cy="293"/>
                            <a:chOff x="2717" y="2922"/>
                            <a:chExt cx="3297" cy="293"/>
                          </a:xfrm>
                        </wpg:grpSpPr>
                        <wps:wsp>
                          <wps:cNvPr id="8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99" y="2922"/>
                              <a:ext cx="2015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F43F50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F43F50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F43F50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F43F50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F43F50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21</w:t>
                                </w:r>
                                <w:r w:rsidR="00F43F50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17" y="2922"/>
                              <a:ext cx="1282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58"/>
                        <wpg:cNvGrpSpPr>
                          <a:grpSpLocks/>
                        </wpg:cNvGrpSpPr>
                        <wpg:grpSpPr bwMode="auto">
                          <a:xfrm>
                            <a:off x="7242" y="1750"/>
                            <a:ext cx="4163" cy="293"/>
                            <a:chOff x="7242" y="1750"/>
                            <a:chExt cx="3982" cy="293"/>
                          </a:xfrm>
                        </wpg:grpSpPr>
                        <wpg:grpSp>
                          <wpg:cNvPr id="11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7242" y="1750"/>
                              <a:ext cx="1991" cy="292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12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0B5B01" w:rsidRDefault="00273989" w:rsidP="000B5B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INFO  RevNum  \* MERGEFORMAT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F43F50"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3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Rev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4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9233" y="1750"/>
                              <a:ext cx="1991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15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0B5B01" w:rsidRDefault="00273989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PAGE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565EEF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NUMPAGES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565EEF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6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Page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  <wpg:grpSp>
                      <wpg:cNvPr id="17" name="Group 15"/>
                      <wpg:cNvGrpSpPr>
                        <a:grpSpLocks/>
                      </wpg:cNvGrpSpPr>
                      <wpg:grpSpPr bwMode="auto">
                        <a:xfrm>
                          <a:off x="8798" y="668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18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9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0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1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22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3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25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6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27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92" y="421"/>
                          <a:ext cx="7661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3989" w:rsidRPr="00732F70" w:rsidRDefault="004D10B9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現状分析ワークシート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g:grpSp>
                      <wpg:cNvPr id="28" name="Group 60"/>
                      <wpg:cNvGrpSpPr>
                        <a:grpSpLocks/>
                      </wpg:cNvGrpSpPr>
                      <wpg:grpSpPr bwMode="auto">
                        <a:xfrm>
                          <a:off x="815" y="1112"/>
                          <a:ext cx="7819" cy="438"/>
                          <a:chOff x="690" y="1109"/>
                          <a:chExt cx="7783" cy="438"/>
                        </a:xfrm>
                      </wpg:grpSpPr>
                      <wpg:grpSp>
                        <wpg:cNvPr id="29" name="Group 53"/>
                        <wpg:cNvGrpSpPr>
                          <a:grpSpLocks/>
                        </wpg:cNvGrpSpPr>
                        <wpg:grpSpPr bwMode="auto">
                          <a:xfrm>
                            <a:off x="690" y="1109"/>
                            <a:ext cx="4344" cy="438"/>
                            <a:chOff x="907" y="1312"/>
                            <a:chExt cx="4344" cy="438"/>
                          </a:xfrm>
                        </wpg:grpSpPr>
                        <wps:wsp>
                          <wps:cNvPr id="30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7" y="1312"/>
                              <a:ext cx="1447" cy="438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E30D0" w:rsidRDefault="00273989" w:rsidP="00AD7689">
                                <w:pPr>
                                  <w:jc w:val="center"/>
                                  <w:rPr>
                                    <w:b/>
                                    <w:sz w:val="22"/>
                                    <w:szCs w:val="22"/>
                                  </w:rPr>
                                </w:pPr>
                                <w:r w:rsidRPr="007E30D0">
                                  <w:rPr>
                                    <w:rFonts w:hint="eastAsia"/>
                                    <w:b/>
                                    <w:sz w:val="22"/>
                                    <w:szCs w:val="22"/>
                                  </w:rPr>
                                  <w:t>システム名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  <wps:wsp>
                          <wps:cNvPr id="31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55" y="1312"/>
                              <a:ext cx="2896" cy="43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565EEF" w:rsidRDefault="00565EEF" w:rsidP="00730FB8">
                                <w:pPr>
                                  <w:jc w:val="left"/>
                                  <w:rPr>
                                    <w:rFonts w:hint="eastAsia"/>
                                    <w:sz w:val="17"/>
                                    <w:szCs w:val="17"/>
                                  </w:rPr>
                                </w:pPr>
                                <w:r w:rsidRPr="00232A37">
                                  <w:rPr>
                                    <w:rFonts w:hint="eastAsia"/>
                                    <w:sz w:val="17"/>
                                    <w:szCs w:val="17"/>
                                  </w:rPr>
                                  <w:t>スグクル社</w:t>
                                </w:r>
                                <w:r w:rsidRPr="00232A37">
                                  <w:rPr>
                                    <w:rFonts w:hint="eastAsia"/>
                                    <w:sz w:val="17"/>
                                    <w:szCs w:val="17"/>
                                  </w:rPr>
                                  <w:t xml:space="preserve"> </w:t>
                                </w:r>
                                <w:r w:rsidRPr="00232A37">
                                  <w:rPr>
                                    <w:sz w:val="17"/>
                                    <w:szCs w:val="17"/>
                                  </w:rPr>
                                  <w:t>車両販売管理システム</w:t>
                                </w:r>
                              </w:p>
                            </w:txbxContent>
                          </wps:txbx>
                          <wps:bodyPr rot="0" vert="horz" wrap="square" lIns="72000" tIns="73800" rIns="0" bIns="889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54"/>
                        <wpg:cNvGrpSpPr>
                          <a:grpSpLocks/>
                        </wpg:cNvGrpSpPr>
                        <wpg:grpSpPr bwMode="auto">
                          <a:xfrm>
                            <a:off x="5034" y="1109"/>
                            <a:ext cx="3439" cy="438"/>
                            <a:chOff x="6699" y="1312"/>
                            <a:chExt cx="3439" cy="438"/>
                          </a:xfrm>
                        </wpg:grpSpPr>
                        <wps:wsp>
                          <wps:cNvPr id="33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99" y="1312"/>
                              <a:ext cx="1136" cy="438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E30D0" w:rsidRDefault="00273989" w:rsidP="00730FB8">
                                <w:pPr>
                                  <w:jc w:val="center"/>
                                  <w:rPr>
                                    <w:b/>
                                    <w:sz w:val="22"/>
                                    <w:szCs w:val="22"/>
                                  </w:rPr>
                                </w:pPr>
                                <w:r w:rsidRPr="007E30D0">
                                  <w:rPr>
                                    <w:rFonts w:hint="eastAsia"/>
                                    <w:b/>
                                    <w:sz w:val="22"/>
                                    <w:szCs w:val="22"/>
                                  </w:rPr>
                                  <w:t>業務名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  <wps:wsp>
                          <wps:cNvPr id="34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36" y="1312"/>
                              <a:ext cx="2302" cy="43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E30D0" w:rsidRDefault="00AC1B9E" w:rsidP="00730FB8">
                                <w:pPr>
                                  <w:jc w:val="left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2"/>
                                    <w:szCs w:val="22"/>
                                  </w:rPr>
                                  <w:t>売注文</w:t>
                                </w:r>
                              </w:p>
                            </w:txbxContent>
                          </wps:txbx>
                          <wps:bodyPr rot="0" vert="horz" wrap="square" lIns="72000" tIns="73800" rIns="0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5" name="Line 50"/>
                      <wps:cNvCnPr>
                        <a:cxnSpLocks noChangeShapeType="1"/>
                      </wps:cNvCnPr>
                      <wps:spPr bwMode="auto">
                        <a:xfrm>
                          <a:off x="827" y="966"/>
                          <a:ext cx="722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51"/>
                      <wps:cNvCnPr>
                        <a:cxnSpLocks noChangeShapeType="1"/>
                      </wps:cNvCnPr>
                      <wps:spPr bwMode="auto">
                        <a:xfrm>
                          <a:off x="815" y="1038"/>
                          <a:ext cx="763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2" o:spid="_x0000_s1026" style="position:absolute;left:0;text-align:left;margin-left:-2.95pt;margin-top:-7.6pt;width:536.9pt;height:73.9pt;z-index:251657216" coordorigin="792,421" coordsize="10738,1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">
              <v:group id="Group 59" o:spid="_x0000_s1027" style="position:absolute;left:812;top:1606;width:10718;height:293" coordorigin="687,1750" coordsize="1071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group id="Group 56" o:spid="_x0000_s1028" style="position:absolute;left:687;top:1750;width:3297;height:293" coordorigin="2717,2629" coordsize="3297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8" o:spid="_x0000_s1029" type="#_x0000_t202" style="position:absolute;left:3999;top:2629;width:2015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EPA8QA&#10;AADaAAAADwAAAGRycy9kb3ducmV2LnhtbESPQWvCQBSE74L/YXkFL1I3FSo2ugYptCSnUhXB2yP7&#10;mgSzb8PuJqb99d1CweMwM98w22w0rRjI+caygqdFAoK4tLrhSsHp+Pa4BuEDssbWMin4Jg/ZbjrZ&#10;YqrtjT9pOIRKRAj7FBXUIXSplL6syaBf2I44el/WGQxRukpqh7cIN61cJslKGmw4LtTY0WtN5fXQ&#10;GwXXoi9Nf764/KM/vhc/Ky3nyYtSs4dxvwERaAz38H871wqe4e9KvAFy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RDwPEAAAA2gAAAA8AAAAAAAAAAAAAAAAAmAIAAGRycy9k&#10;b3ducmV2LnhtbFBLBQYAAAAABAAEAPUAAACJAwAAAAA=&#10;">
                    <v:textbox inset="5.85pt,.7pt,5.85pt,.7pt">
                      <w:txbxContent>
                        <w:p w:rsidR="00273989" w:rsidRDefault="00AC1B9E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川原千秋</w:t>
                          </w:r>
                          <w:r w:rsidR="00273989">
                            <w:br/>
                          </w:r>
                        </w:p>
                      </w:txbxContent>
                    </v:textbox>
                  </v:shape>
                  <v:shape id="Text Box 31" o:spid="_x0000_s1030" type="#_x0000_t202" style="position:absolute;left:2717;top:2629;width:1282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EPesAA&#10;AADaAAAADwAAAGRycy9kb3ducmV2LnhtbESPS2vDMBCE74H+B7GF3mLZDnngWAmlUMi1rgk5LtbG&#10;NrFWxlL9+PdVIdDjMDPfMPl5Np0YaXCtZQVJFIMgrqxuuVZQfn+uDyCcR9bYWSYFCzk4n15WOWba&#10;TvxFY+FrESDsMlTQeN9nUrqqIYMusj1x8O52MOiDHGqpB5wC3HQyjeOdNNhyWGiwp4+GqkfxYxS0&#10;y5i6q0W7n9wtMVssN2lSKvX2Or8fQXia/X/42b5oBTv4uxJugDz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WEPesAAAADaAAAADwAAAAAAAAAAAAAAAACYAgAAZHJzL2Rvd25y&#10;ZXYueG1sUEsFBgAAAAAEAAQA9QAAAIUD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57" o:spid="_x0000_s1031" style="position:absolute;left:3945;top:1750;width:3297;height:293" coordorigin="2717,2922" coordsize="3297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Text Box 34" o:spid="_x0000_s1032" type="#_x0000_t202" style="position:absolute;left:3999;top:2922;width:2015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CgncAA&#10;AADaAAAADwAAAGRycy9kb3ducmV2LnhtbERPy4rCMBTdC/MP4Q7MRjR1FqK1qQyCoivxwcDsLs2d&#10;ttjclCTV6tebheDycN7ZsjeNuJLztWUFk3ECgriwuuZSwfm0Hs1A+ICssbFMCu7kYZl/DDJMtb3x&#10;ga7HUIoYwj5FBVUIbSqlLyoy6Me2JY7cv3UGQ4SulNrhLYabRn4nyVQarDk2VNjSqqLicuyMgsuu&#10;K0z3++e2++602T2mWg6TuVJfn/3PAkSgPrzFL/dWK4hb45V4A2T+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BCgncAAAADaAAAADwAAAAAAAAAAAAAAAACYAgAAZHJzL2Rvd25y&#10;ZXYueG1sUEsFBgAAAAAEAAQA9QAAAIUDAAAAAA==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F43F50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F43F50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F43F50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F43F50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F43F50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21</w:t>
                          </w:r>
                          <w:r w:rsidR="00F43F50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33" type="#_x0000_t202" style="position:absolute;left:2717;top:2922;width:1282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6bCMEA&#10;AADaAAAADwAAAGRycy9kb3ducmV2LnhtbESPzWrDMBCE74W+g9hCb7VshySta9mUQqDXJCbkuFhb&#10;29RaGUv1z9tXhUCOw8x8w+TlYnox0eg6ywqSKAZBXFvdcaOgOh9eXkE4j6yxt0wKVnJQFo8POWba&#10;znyk6eQbESDsMlTQej9kUrq6JYMusgNx8L7taNAHOTZSjzgHuOllGsc7abDjsNDiQJ8t1T+nX6Og&#10;W6fUXSza/eyuidlitUmTSqnnp+XjHYSnxd/Dt/aXVvAG/1fCDZDF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+mwjBAAAA2gAAAA8AAAAAAAAAAAAAAAAAmAIAAGRycy9kb3du&#10;cmV2LnhtbFBLBQYAAAAABAAEAPUAAACGAw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  <v:group id="Group 58" o:spid="_x0000_s1034" style="position:absolute;left:7242;top:1750;width:4163;height:293" coordorigin="7242,1750" coordsize="3982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group id="Group 38" o:spid="_x0000_s1035" style="position:absolute;left:7242;top:1750;width:1991;height:292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shape id="Text Box 39" o:spid="_x0000_s1036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NoNsMA&#10;AADbAAAADwAAAGRycy9kb3ducmV2LnhtbERPTWvCQBC9C/0PyxR6kWZTD0HTrCKFFj1JowjehuyY&#10;BLOzYXejaX99Vyh4m8f7nGI1mk5cyfnWsoK3JAVBXFndcq3gsP98nYPwAVljZ5kU/JCH1fJpUmCu&#10;7Y2/6VqGWsQQ9jkqaELocyl91ZBBn9ieOHJn6wyGCF0ttcNbDDednKVpJg22HBsa7OmjoepSDkbB&#10;ZTtUZjie3GY37L+2v5mW03Sh1MvzuH4HEWgMD/G/e6Pj/Bncf4k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NoNsMAAADbAAAADwAAAAAAAAAAAAAAAACYAgAAZHJzL2Rv&#10;d25yZXYueG1sUEsFBgAAAAAEAAQA9QAAAIgDAAAAAA==&#10;">
                      <v:textbox inset="5.85pt,.7pt,5.85pt,.7pt">
                        <w:txbxContent>
                          <w:p w:rsidR="00273989" w:rsidRPr="000B5B01" w:rsidRDefault="00273989" w:rsidP="000B5B0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INFO  RevNum  \* MERGEFORMAT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F43F50"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0" o:spid="_x0000_s1037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B9Kb4A&#10;AADbAAAADwAAAGRycy9kb3ducmV2LnhtbERPyWrDMBC9B/oPYgq5xfJCm+BYCaVQyLWpCTkO1sQ2&#10;sUbGUr38fRUI9DaPt05xnE0nRhpca1lBEsUgiCurW64VlD9fmx0I55E1dpZJwUIOjoeXVYG5thN/&#10;03j2tQgh7HJU0Hjf51K6qiGDLrI9ceBudjDoAxxqqQecQrjpZBrH79Jgy6GhwZ4+G6ru51+joF3G&#10;1F0s2u3krol5wzJLk1Kp9ev8sQfhafb/4qf7pMP8DB6/hAPk4Q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TQfSm+AAAA2wAAAA8AAAAAAAAAAAAAAAAAmAIAAGRycy9kb3ducmV2&#10;LnhtbFBLBQYAAAAABAAEAPUAAACDAw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Rev</w:t>
                            </w:r>
                          </w:p>
                        </w:txbxContent>
                      </v:textbox>
                    </v:shape>
                  </v:group>
                  <v:group id="Group 41" o:spid="_x0000_s1038" style="position:absolute;left:9233;top:1750;width:1991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shape id="Text Box 42" o:spid="_x0000_s1039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rwQsMA&#10;AADbAAAADwAAAGRycy9kb3ducmV2LnhtbERPTWvCQBC9C/6HZQpepG4qVGx0DVJoSU6lKoK3ITtN&#10;gtnZsLuJaX99t1DwNo/3OdtsNK0YyPnGsoKnRQKCuLS64UrB6fj2uAbhA7LG1jIp+CYP2W462WKq&#10;7Y0/aTiESsQQ9ikqqEPoUil9WZNBv7AdceS+rDMYInSV1A5vMdy0cpkkK2mw4dhQY0evNZXXQ28U&#10;XIu+NP354vKP/vhe/Ky0nCcvSs0exv0GRKAx3MX/7lzH+c/w90s8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KrwQsMAAADbAAAADwAAAAAAAAAAAAAAAACYAgAAZHJzL2Rv&#10;d25yZXYueG1sUEsFBgAAAAAEAAQA9QAAAIgDAAAAAA==&#10;">
                      <v:textbox inset="5.85pt,.7pt,5.85pt,.7pt">
                        <w:txbxContent>
                          <w:p w:rsidR="00273989" w:rsidRPr="000B5B01" w:rsidRDefault="00273989" w:rsidP="007F0A1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PAGE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565EEF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NUMPAGES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565EEF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3" o:spid="_x0000_s1040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fesb4A&#10;AADbAAAADwAAAGRycy9kb3ducmV2LnhtbERPTYvCMBC9L/gfwgje1rSV1aVrWkQQvKpFPA7NbFu2&#10;mZQmtvXfG2HB2zze52zzybRioN41lhXEywgEcWl1w5WC4nL4/AbhPLLG1jIpeJCDPJt9bDHVduQT&#10;DWdfiRDCLkUFtfddKqUrazLolrYjDtyv7Q36APtK6h7HEG5amUTRWhpsODTU2NG+pvLvfDcKmseQ&#10;uKtFuxndLTZfWKySuFBqMZ92PyA8Tf4t/ncfdZi/htcv4QCZP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Sn3rG+AAAA2wAAAA8AAAAAAAAAAAAAAAAAmAIAAGRycy9kb3ducmV2&#10;LnhtbFBLBQYAAAAABAAEAPUAAACDAw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Page</w:t>
                            </w:r>
                          </w:p>
                        </w:txbxContent>
                      </v:textbox>
                    </v:shape>
                  </v:group>
                </v:group>
              </v:group>
              <v:group id="Group 15" o:spid="_x0000_s1041" style="position:absolute;left:8798;top:668;width:2732;height:879" coordorigin="13320,1168" coordsize="27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<v:group id="Group 8" o:spid="_x0000_s1042" style="position:absolute;left:151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rect id="Rectangle 6" o:spid="_x0000_s1043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chSb8A&#10;AADbAAAADwAAAGRycy9kb3ducmV2LnhtbERP32vCMBB+H/g/hBP2NlMFO9cZRUTFR9cNn4/mlpY1&#10;l5LE2v33RhB8u4/v5y3Xg21FTz40jhVMJxkI4srpho2Cn+/92wJEiMgaW8ek4J8CrFejlyUW2l35&#10;i/oyGpFCOBSooI6xK6QMVU0Ww8R1xIn7dd5iTNAbqT1eU7ht5SzLcmmx4dRQY0fbmqq/8mIV0DY/&#10;7s7zarE3zXtuTv3Zkz8o9ToeNp8gIg3xKX64jzrN/4D7L+kAub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edyFJvwAAANsAAAAPAAAAAAAAAAAAAAAAAJgCAABkcnMvZG93bnJl&#10;di54bWxQSwUGAAAAAAQABAD1AAAAhAMAAAAA&#10;" strokeweight="1pt">
                    <v:textbox inset="5.85pt,.7pt,5.85pt,.7pt"/>
                  </v:rect>
                  <v:shape id="Text Box 7" o:spid="_x0000_s1044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scK8AA&#10;AADbAAAADwAAAGRycy9kb3ducmV2LnhtbERPTYvCMBC9C/sfwgh7s6keRKppWRRBEIStIngbmrEt&#10;20y6TVrbf785LHh8vO9dNppGDNS52rKCZRSDIC6srrlUcLseFxsQziNrbCyTgokcZOnHbIeJti/+&#10;piH3pQgh7BJUUHnfJlK6oiKDLrItceCetjPoA+xKqTt8hXDTyFUcr6XBmkNDhS3tKyp+8t4o6Kfn&#10;YS+pPV/i6T488t6Ov4eTUp/z8WsLwtPo3+J/90krWIX14Uv4AT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scK8AAAADbAAAADwAAAAAAAAAAAAAAAACYAgAAZHJzL2Rvd25y&#10;ZXYueG1sUEsFBgAAAAAEAAQA9QAAAIUDAAAAAA==&#10;" strokeweight="1pt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45" style="position:absolute;left:133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rect id="Rectangle 10" o:spid="_x0000_s1046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95hcEA&#10;AADbAAAADwAAAGRycy9kb3ducmV2LnhtbESPQYvCMBSE7wv+h/AEb2tqwa5Uo4jo4nHXXTw/mmda&#10;bF5Kkq3135sFweMwM98wq81gW9GTD41jBbNpBoK4crpho+D35/C+ABEissbWMSm4U4DNevS2wlK7&#10;G39Tf4pGJAiHEhXUMXallKGqyWKYuo44eRfnLcYkvZHa4y3BbSvzLCukxYbTQo0d7Wqqrqc/q4B2&#10;xXF/nleLg2k+CvPVnz35T6Um42G7BBFpiK/ws33UCvIc/r+kHy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6/eYXBAAAA2wAAAA8AAAAAAAAAAAAAAAAAmAIAAGRycy9kb3du&#10;cmV2LnhtbFBLBQYAAAAABAAEAPUAAACGAwAAAAA=&#10;" strokeweight="1pt">
                    <v:textbox inset="5.85pt,.7pt,5.85pt,.7pt"/>
                  </v:rect>
                  <v:shape id="Text Box 11" o:spid="_x0000_s1047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mCXMMA&#10;AADbAAAADwAAAGRycy9kb3ducmV2LnhtbESPQYvCMBSE78L+h/AW9mZTXRCpRhFlQVhYsIrg7dE8&#10;22Lz0m3S2v57Iwgeh5n5hlmue1OJjhpXWlYwiWIQxJnVJecKTsef8RyE88gaK8ukYCAH69XHaImJ&#10;tnc+UJf6XAQIuwQVFN7XiZQuK8igi2xNHLyrbQz6IJtc6gbvAW4qOY3jmTRYclgosKZtQdktbY2C&#10;drjutpLq3794OHeXtLX9/26v1Ndnv1mA8NT7d/jV3msF0294fg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mCXMMAAADbAAAADwAAAAAAAAAAAAAAAACYAgAAZHJzL2Rv&#10;d25yZXYueG1sUEsFBgAAAAAEAAQA9QAAAIgDAAAAAA==&#10;" strokeweight="1pt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48" style="position:absolute;left:142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rect id="Rectangle 13" o:spid="_x0000_s1049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bh8cAA&#10;AADbAAAADwAAAGRycy9kb3ducmV2LnhtbESPQYvCMBSE7wv+h/AEb2uqYFeqUURUPO6qeH40z7TY&#10;vJQk1vrvzcLCHoeZ+YZZrnvbiI58qB0rmIwzEMSl0zUbBZfz/nMOIkRkjY1jUvCiAOvV4GOJhXZP&#10;/qHuFI1IEA4FKqhibAspQ1mRxTB2LXHybs5bjEl6I7XHZ4LbRk6zLJcWa04LFba0rai8nx5WAW3z&#10;4+46K+d7U3/l5ru7evIHpUbDfrMAEamP/+G/9lErmM7g90v6AXL1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Vbh8cAAAADbAAAADwAAAAAAAAAAAAAAAACYAgAAZHJzL2Rvd25y&#10;ZXYueG1sUEsFBgAAAAAEAAQA9QAAAIUDAAAAAA==&#10;" strokeweight="1pt">
                    <v:textbox inset="5.85pt,.7pt,5.85pt,.7pt"/>
                  </v:rect>
                  <v:shape id="Text Box 14" o:spid="_x0000_s1050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4hxMIA&#10;AADbAAAADwAAAGRycy9kb3ducmV2LnhtbESPQYvCMBSE74L/ITzBm6Z6EKlGEWVBWBC2iuDt0Tzb&#10;YvNSm7S2/34jCB6HmfmGWW87U4qWaldYVjCbRiCIU6sLzhRczj+TJQjnkTWWlklBTw62m+FgjbG2&#10;L/6jNvGZCBB2MSrIva9iKV2ak0E3tRVx8O62NuiDrDOpa3wFuCnlPIoW0mDBYSHHivY5pY+kMQqa&#10;/n7YS6p+T1F/bW9JY7vn4ajUeNTtViA8df4b/rSPWsF8Ae8v4Q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LiHEwgAAANsAAAAPAAAAAAAAAAAAAAAAAJgCAABkcnMvZG93&#10;bnJldi54bWxQSwUGAAAAAAQABAD1AAAAhwMAAAAA&#10;" strokeweight="1pt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51" type="#_x0000_t202" style="position:absolute;left:792;top:421;width:7661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BHAcYA&#10;AADbAAAADwAAAGRycy9kb3ducmV2LnhtbESPT2vCQBTE7wW/w/KE3upGwSipa0gKtcWL/0rp8Zl9&#10;JsHs25Ddauyn7wqFHoeZ+Q2zSHvTiAt1rrasYDyKQBAXVtdcKvg4vD7NQTiPrLGxTApu5CBdDh4W&#10;mGh75R1d9r4UAcIuQQWV920ipSsqMuhGtiUO3sl2Bn2QXSl1h9cAN42cRFEsDdYcFips6aWi4rz/&#10;Ngp+ape9bTe5P+bTr1W0XcfuM4uVehz22TMIT73/D/+137WCyQzuX8IP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7BHAcYAAADbAAAADwAAAAAAAAAAAAAAAACYAgAAZHJz&#10;L2Rvd25yZXYueG1sUEsFBgAAAAAEAAQA9QAAAIsDAAAAAA==&#10;" filled="f" stroked="f">
                <v:textbox inset="5.85pt,.7pt,5.85pt,.7pt">
                  <w:txbxContent>
                    <w:p w:rsidR="00273989" w:rsidRPr="00732F70" w:rsidRDefault="004D10B9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現状分析ワークシート</w:t>
                      </w:r>
                    </w:p>
                  </w:txbxContent>
                </v:textbox>
              </v:shape>
              <v:group id="Group 60" o:spid="_x0000_s1052" style="position:absolute;left:815;top:1112;width:7819;height:438" coordorigin="690,1109" coordsize="7783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v:group id="Group 53" o:spid="_x0000_s1053" style="position:absolute;left:690;top:1109;width:4344;height:438" coordorigin="907,1312" coordsize="4344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Text Box 27" o:spid="_x0000_s1054" type="#_x0000_t202" style="position:absolute;left:907;top:1312;width:1447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hrncAA&#10;AADbAAAADwAAAGRycy9kb3ducmV2LnhtbERPy4rCMBTdD/gP4QqzGWzqCGJrUxFBcBYuxsf+2lzb&#10;anNTm4zWvzeLAZeH884WvWnEnTpXW1YwjmIQxIXVNZcKDvv1aAbCeWSNjWVS8CQHi3zwkWGq7YN/&#10;6b7zpQgh7FJUUHnfplK6oiKDLrItceDOtjPoA+xKqTt8hHDTyO84nkqDNYeGCltaVVRcd39GwZc9&#10;3q7Jz2nTuos0esmJM9tEqc9hv5yD8NT7t/jfvdEKJmF9+BJ+gMx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LhrncAAAADbAAAADwAAAAAAAAAAAAAAAACYAgAAZHJzL2Rvd25y&#10;ZXYueG1sUEsFBgAAAAAEAAQA9QAAAIUDAAAAAA==&#10;" fillcolor="#c9f">
                    <v:textbox inset="0,2.05mm,0,.7pt">
                      <w:txbxContent>
                        <w:p w:rsidR="00273989" w:rsidRPr="007E30D0" w:rsidRDefault="00273989" w:rsidP="00AD7689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7E30D0">
                            <w:rPr>
                              <w:rFonts w:hint="eastAsia"/>
                              <w:b/>
                              <w:sz w:val="22"/>
                              <w:szCs w:val="22"/>
                            </w:rPr>
                            <w:t>システム名</w:t>
                          </w:r>
                        </w:p>
                      </w:txbxContent>
                    </v:textbox>
                  </v:shape>
                  <v:shape id="Text Box 28" o:spid="_x0000_s1055" type="#_x0000_t202" style="position:absolute;left:2355;top:1312;width:2896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/9dsUA&#10;AADbAAAADwAAAGRycy9kb3ducmV2LnhtbESPQUvDQBSE70L/w/IKXsRuEkFK7LaIUOhF0bSHHh/Z&#10;1yQ2+zbsvjbpv3cFweMwM98wq83kenWlEDvPBvJFBoq49rbjxsBhv31cgoqCbLH3TAZuFGGznt2t&#10;sLR+5C+6VtKoBOFYooFWZCi1jnVLDuPCD8TJO/ngUJIMjbYBxwR3vS6y7Fk77DgttDjQW0v1ubo4&#10;A2Nx+cirsDvejsXD9vz+LZ/hJMbcz6fXF1BCk/yH/9o7a+Aph98v6Qfo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D/12xQAAANsAAAAPAAAAAAAAAAAAAAAAAJgCAABkcnMv&#10;ZG93bnJldi54bWxQSwUGAAAAAAQABAD1AAAAigMAAAAA&#10;">
                    <v:textbox inset="2mm,2.05mm,0,.7pt">
                      <w:txbxContent>
                        <w:p w:rsidR="00273989" w:rsidRPr="00565EEF" w:rsidRDefault="00565EEF" w:rsidP="00730FB8">
                          <w:pPr>
                            <w:jc w:val="left"/>
                            <w:rPr>
                              <w:rFonts w:hint="eastAsia"/>
                              <w:sz w:val="17"/>
                              <w:szCs w:val="17"/>
                            </w:rPr>
                          </w:pPr>
                          <w:r w:rsidRPr="00232A37">
                            <w:rPr>
                              <w:rFonts w:hint="eastAsia"/>
                              <w:sz w:val="17"/>
                              <w:szCs w:val="17"/>
                            </w:rPr>
                            <w:t>スグクル社</w:t>
                          </w:r>
                          <w:r w:rsidRPr="00232A37">
                            <w:rPr>
                              <w:rFonts w:hint="eastAsia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232A37">
                            <w:rPr>
                              <w:sz w:val="17"/>
                              <w:szCs w:val="17"/>
                            </w:rPr>
                            <w:t>車両販売管理システム</w:t>
                          </w:r>
                        </w:p>
                      </w:txbxContent>
                    </v:textbox>
                  </v:shape>
                </v:group>
                <v:group id="Group 54" o:spid="_x0000_s1056" style="position:absolute;left:5034;top:1109;width:3439;height:438" coordorigin="6699,1312" coordsize="3439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Text Box 29" o:spid="_x0000_s1057" type="#_x0000_t202" style="position:absolute;left:6699;top:1312;width:1136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r16sMA&#10;AADbAAAADwAAAGRycy9kb3ducmV2LnhtbESPT2vCQBTE74LfYXlCL2I2VhCTZhUpCOnBg//ur9nX&#10;JDX7Ns1uTfz2bqHgcZiZ3zDZZjCNuFHnassK5lEMgriwuuZSwfm0m61AOI+ssbFMCu7kYLMejzJM&#10;te35QLejL0WAsEtRQeV9m0rpiooMusi2xMH7sp1BH2RXSt1hH+Cmka9xvJQGaw4LFbb0XlFxPf4a&#10;BVN7+bkmH595676l0VtOnNknSr1Mhu0bCE+Df4b/27lWsFjA35fwA+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r16sMAAADbAAAADwAAAAAAAAAAAAAAAACYAgAAZHJzL2Rv&#10;d25yZXYueG1sUEsFBgAAAAAEAAQA9QAAAIgDAAAAAA==&#10;" fillcolor="#c9f">
                    <v:textbox inset="0,2.05mm,0,.7pt">
                      <w:txbxContent>
                        <w:p w:rsidR="00273989" w:rsidRPr="007E30D0" w:rsidRDefault="00273989" w:rsidP="00730FB8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7E30D0">
                            <w:rPr>
                              <w:rFonts w:hint="eastAsia"/>
                              <w:b/>
                              <w:sz w:val="22"/>
                              <w:szCs w:val="22"/>
                            </w:rPr>
                            <w:t>業務名</w:t>
                          </w:r>
                        </w:p>
                      </w:txbxContent>
                    </v:textbox>
                  </v:shape>
                  <v:shape id="Text Box 30" o:spid="_x0000_s1058" type="#_x0000_t202" style="position:absolute;left:7836;top:1312;width:2302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he7sUA&#10;AADbAAAADwAAAGRycy9kb3ducmV2LnhtbESPQWvCQBSE7wX/w/IKvRTdmJZSoqtIQfBiadMePD6y&#10;zyQ1+zbsPk38926h0OMwM98wy/XoOnWhEFvPBuazDBRx5W3LtYHvr+30FVQUZIudZzJwpQjr1eRu&#10;iYX1A3/SpZRaJQjHAg00In2hdawachhnvidO3tEHh5JkqLUNOCS463SeZS/aYctpocGe3hqqTuXZ&#10;GRjy8/u8DLvD9ZA/bk/7H/kIRzHm4X7cLEAJjfIf/mvvrIGnZ/j9kn6AXt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eF7uxQAAANsAAAAPAAAAAAAAAAAAAAAAAJgCAABkcnMv&#10;ZG93bnJldi54bWxQSwUGAAAAAAQABAD1AAAAigMAAAAA&#10;">
                    <v:textbox inset="2mm,2.05mm,0,.7pt">
                      <w:txbxContent>
                        <w:p w:rsidR="00273989" w:rsidRPr="007E30D0" w:rsidRDefault="00AC1B9E" w:rsidP="00730FB8">
                          <w:pPr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  <w:szCs w:val="22"/>
                            </w:rPr>
                            <w:t>売注文</w:t>
                          </w:r>
                        </w:p>
                      </w:txbxContent>
                    </v:textbox>
                  </v:shape>
                </v:group>
              </v:group>
              <v:line id="Line 50" o:spid="_x0000_s1059" style="position:absolute;visibility:visible;mso-wrap-style:square" from="827,966" to="8050,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1A3sEAAADbAAAADwAAAGRycy9kb3ducmV2LnhtbESPT2vCQBTE74LfYXkFb7ppg6WkriIW&#10;RY9J6/2RfSbR7NuQXfPn27uC0OMwM79hVpvB1KKj1lWWFbwvIhDEudUVFwr+fvfzLxDOI2usLZOC&#10;kRxs1tPJChNte06py3whAoRdggpK75tESpeXZNAtbEMcvIttDfog20LqFvsAN7X8iKJPabDisFBi&#10;Q7uS8lt2NwpMd8b08LM9X6mL77jvq8upHpWavQ3bbxCeBv8ffrWPWkG8hOeX8APk+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/UDewQAAANsAAAAPAAAAAAAAAAAAAAAA&#10;AKECAABkcnMvZG93bnJldi54bWxQSwUGAAAAAAQABAD5AAAAjwMAAAAA&#10;" strokecolor="#333" strokeweight="1.5pt"/>
              <v:line id="Line 51" o:spid="_x0000_s1060" style="position:absolute;visibility:visible;mso-wrap-style:square" from="815,1038" to="8453,1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V14cMAAADbAAAADwAAAGRycy9kb3ducmV2LnhtbESPQWvCQBSE7wX/w/IEb3VjBSnRVURQ&#10;i7emInh7ZJ9JTPZt3N1o/PduodDjMDPfMItVbxpxJ+crywom4wQEcW51xYWC48/2/ROED8gaG8uk&#10;4EkeVsvB2wJTbR/8TfcsFCJC2KeooAyhTaX0eUkG/di2xNG7WGcwROkKqR0+Itw08iNJZtJgxXGh&#10;xJY2JeV11hkFpy7j87Xeuga73X5/Od1qPz0oNRr26zmIQH34D/+1v7SC6Qx+v8QfIJ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U1deHDAAAA2wAAAA8AAAAAAAAAAAAA&#10;AAAAoQIAAGRycy9kb3ducmV2LnhtbFBLBQYAAAAABAAEAPkAAACRAwAAAAA=&#10;" strokeweight="1.5pt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EEF" w:rsidRDefault="00565EE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#c9f">
      <v:fill color="#c9f"/>
      <v:textbox inset="0,2.25mm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F50"/>
    <w:rsid w:val="00082FF2"/>
    <w:rsid w:val="000B5809"/>
    <w:rsid w:val="000B5B01"/>
    <w:rsid w:val="000C74BA"/>
    <w:rsid w:val="000E1268"/>
    <w:rsid w:val="001457AD"/>
    <w:rsid w:val="001529A6"/>
    <w:rsid w:val="001C379B"/>
    <w:rsid w:val="001E5F9C"/>
    <w:rsid w:val="001F5C35"/>
    <w:rsid w:val="00273989"/>
    <w:rsid w:val="00276473"/>
    <w:rsid w:val="002D4A47"/>
    <w:rsid w:val="00341B29"/>
    <w:rsid w:val="00360FA8"/>
    <w:rsid w:val="003D188D"/>
    <w:rsid w:val="003E3B16"/>
    <w:rsid w:val="0041169A"/>
    <w:rsid w:val="00431265"/>
    <w:rsid w:val="00460D7E"/>
    <w:rsid w:val="004B33CF"/>
    <w:rsid w:val="004C29E5"/>
    <w:rsid w:val="004D10B9"/>
    <w:rsid w:val="00565EEF"/>
    <w:rsid w:val="0056717A"/>
    <w:rsid w:val="00583C4A"/>
    <w:rsid w:val="00590959"/>
    <w:rsid w:val="00627B1B"/>
    <w:rsid w:val="006518E6"/>
    <w:rsid w:val="006536E8"/>
    <w:rsid w:val="00730FB8"/>
    <w:rsid w:val="00732F70"/>
    <w:rsid w:val="00745B01"/>
    <w:rsid w:val="00794A40"/>
    <w:rsid w:val="007B68A8"/>
    <w:rsid w:val="007E30D0"/>
    <w:rsid w:val="007F0A12"/>
    <w:rsid w:val="00806088"/>
    <w:rsid w:val="00833821"/>
    <w:rsid w:val="008374BA"/>
    <w:rsid w:val="00853C78"/>
    <w:rsid w:val="00870683"/>
    <w:rsid w:val="0089424B"/>
    <w:rsid w:val="008A4391"/>
    <w:rsid w:val="008B3388"/>
    <w:rsid w:val="00934F1B"/>
    <w:rsid w:val="00942853"/>
    <w:rsid w:val="00AC1B9E"/>
    <w:rsid w:val="00AD7689"/>
    <w:rsid w:val="00AF0EB7"/>
    <w:rsid w:val="00B50409"/>
    <w:rsid w:val="00C35900"/>
    <w:rsid w:val="00C5580C"/>
    <w:rsid w:val="00C84511"/>
    <w:rsid w:val="00CB7EDF"/>
    <w:rsid w:val="00D345D2"/>
    <w:rsid w:val="00E31060"/>
    <w:rsid w:val="00E7766E"/>
    <w:rsid w:val="00E857CC"/>
    <w:rsid w:val="00F4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5:chartTrackingRefBased/>
  <w15:docId w15:val="{22674F3A-1A94-4A0A-9F74-C5BC26E8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3E3B1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ap\Documents\sugukuru\Documents\02_&#29694;&#29366;&#20998;&#26512;&#12527;&#12540;&#12463;&#12471;&#12540;&#12488;\&#29694;&#29366;&#20998;&#26512;&#12527;&#12540;&#12463;&#12471;&#12540;&#12488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現状分析ワークシート.dot</Template>
  <TotalTime>13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現状分析ワークシート</vt:lpstr>
      <vt:lpstr>現状分析ワークシート</vt:lpstr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現状分析ワークシート</dc:title>
  <dc:subject/>
  <dc:creator>Windows ユーザー</dc:creator>
  <cp:keywords/>
  <dc:description/>
  <cp:lastModifiedBy>川原 千秋</cp:lastModifiedBy>
  <cp:revision>14</cp:revision>
  <cp:lastPrinted>2006-06-21T09:46:00Z</cp:lastPrinted>
  <dcterms:created xsi:type="dcterms:W3CDTF">2018-06-01T00:59:00Z</dcterms:created>
  <dcterms:modified xsi:type="dcterms:W3CDTF">2018-06-08T02:26:00Z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