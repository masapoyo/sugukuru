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822"/>
        <w:gridCol w:w="1774"/>
        <w:gridCol w:w="6006"/>
        <w:gridCol w:w="1920"/>
      </w:tblGrid>
      <w:tr w:rsidR="003E3B16" w:rsidRPr="003E3B16" w:rsidTr="00276473">
        <w:trPr>
          <w:trHeight w:val="454"/>
          <w:tblHeader/>
        </w:trPr>
        <w:tc>
          <w:tcPr>
            <w:tcW w:w="82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E3B16" w:rsidRPr="003E3B16" w:rsidRDefault="003E3B16" w:rsidP="003E3B16">
            <w:pPr>
              <w:jc w:val="center"/>
              <w:rPr>
                <w:b/>
              </w:rPr>
            </w:pPr>
            <w:r w:rsidRPr="003E3B16">
              <w:rPr>
                <w:rFonts w:hint="eastAsia"/>
                <w:b/>
              </w:rPr>
              <w:t>項番</w:t>
            </w:r>
          </w:p>
        </w:tc>
        <w:tc>
          <w:tcPr>
            <w:tcW w:w="17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E3B16" w:rsidRPr="003E3B16" w:rsidRDefault="00C35900" w:rsidP="003E3B1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項目名</w:t>
            </w:r>
          </w:p>
        </w:tc>
        <w:tc>
          <w:tcPr>
            <w:tcW w:w="600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E3B16" w:rsidRPr="003E3B16" w:rsidRDefault="003E3B16" w:rsidP="003E3B16">
            <w:pPr>
              <w:jc w:val="center"/>
              <w:rPr>
                <w:b/>
              </w:rPr>
            </w:pPr>
            <w:r w:rsidRPr="003E3B16">
              <w:rPr>
                <w:rFonts w:hint="eastAsia"/>
                <w:b/>
              </w:rPr>
              <w:t>現</w:t>
            </w:r>
            <w:r w:rsidR="00C35900">
              <w:rPr>
                <w:rFonts w:hint="eastAsia"/>
                <w:b/>
              </w:rPr>
              <w:t xml:space="preserve"> </w:t>
            </w:r>
            <w:r w:rsidRPr="003E3B16">
              <w:rPr>
                <w:rFonts w:hint="eastAsia"/>
                <w:b/>
              </w:rPr>
              <w:t>状</w:t>
            </w:r>
            <w:r w:rsidR="00C35900">
              <w:rPr>
                <w:rFonts w:hint="eastAsia"/>
                <w:b/>
              </w:rPr>
              <w:t xml:space="preserve"> </w:t>
            </w:r>
            <w:r w:rsidRPr="003E3B16">
              <w:rPr>
                <w:rFonts w:hint="eastAsia"/>
                <w:b/>
              </w:rPr>
              <w:t>業</w:t>
            </w:r>
            <w:r w:rsidR="00C35900">
              <w:rPr>
                <w:rFonts w:hint="eastAsia"/>
                <w:b/>
              </w:rPr>
              <w:t xml:space="preserve"> </w:t>
            </w:r>
            <w:r w:rsidRPr="003E3B16">
              <w:rPr>
                <w:rFonts w:hint="eastAsia"/>
                <w:b/>
              </w:rPr>
              <w:t>務</w:t>
            </w:r>
            <w:r w:rsidR="00C35900">
              <w:rPr>
                <w:rFonts w:hint="eastAsia"/>
                <w:b/>
              </w:rPr>
              <w:t xml:space="preserve"> </w:t>
            </w:r>
            <w:r w:rsidRPr="003E3B16">
              <w:rPr>
                <w:rFonts w:hint="eastAsia"/>
                <w:b/>
              </w:rPr>
              <w:t>内</w:t>
            </w:r>
            <w:r w:rsidR="00C35900">
              <w:rPr>
                <w:rFonts w:hint="eastAsia"/>
                <w:b/>
              </w:rPr>
              <w:t xml:space="preserve"> </w:t>
            </w:r>
            <w:r w:rsidRPr="003E3B16">
              <w:rPr>
                <w:rFonts w:hint="eastAsia"/>
                <w:b/>
              </w:rPr>
              <w:t>容</w:t>
            </w:r>
            <w:r w:rsidR="00C35900">
              <w:rPr>
                <w:rFonts w:hint="eastAsia"/>
                <w:b/>
              </w:rPr>
              <w:t xml:space="preserve"> </w:t>
            </w:r>
            <w:r w:rsidR="00C35900">
              <w:rPr>
                <w:rFonts w:hint="eastAsia"/>
                <w:b/>
              </w:rPr>
              <w:t>及</w:t>
            </w:r>
            <w:r w:rsidR="00C35900">
              <w:rPr>
                <w:rFonts w:hint="eastAsia"/>
                <w:b/>
              </w:rPr>
              <w:t xml:space="preserve"> </w:t>
            </w:r>
            <w:r w:rsidR="00C35900">
              <w:rPr>
                <w:rFonts w:hint="eastAsia"/>
                <w:b/>
              </w:rPr>
              <w:t>び</w:t>
            </w:r>
            <w:r w:rsidR="00C35900">
              <w:rPr>
                <w:rFonts w:hint="eastAsia"/>
                <w:b/>
              </w:rPr>
              <w:t xml:space="preserve"> </w:t>
            </w:r>
            <w:r w:rsidR="00C35900">
              <w:rPr>
                <w:rFonts w:hint="eastAsia"/>
                <w:b/>
              </w:rPr>
              <w:t>問</w:t>
            </w:r>
            <w:r w:rsidR="00C35900">
              <w:rPr>
                <w:rFonts w:hint="eastAsia"/>
                <w:b/>
              </w:rPr>
              <w:t xml:space="preserve"> </w:t>
            </w:r>
            <w:r w:rsidR="00C35900">
              <w:rPr>
                <w:rFonts w:hint="eastAsia"/>
                <w:b/>
              </w:rPr>
              <w:t>題</w:t>
            </w:r>
            <w:r w:rsidR="00C35900">
              <w:rPr>
                <w:rFonts w:hint="eastAsia"/>
                <w:b/>
              </w:rPr>
              <w:t xml:space="preserve"> </w:t>
            </w:r>
            <w:r w:rsidR="00C35900">
              <w:rPr>
                <w:rFonts w:hint="eastAsia"/>
                <w:b/>
              </w:rPr>
              <w:t>点</w:t>
            </w:r>
          </w:p>
        </w:tc>
        <w:tc>
          <w:tcPr>
            <w:tcW w:w="192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E3B16" w:rsidRPr="003E3B16" w:rsidRDefault="003E3B16" w:rsidP="003E3B16">
            <w:pPr>
              <w:jc w:val="center"/>
              <w:rPr>
                <w:b/>
              </w:rPr>
            </w:pPr>
            <w:r w:rsidRPr="003E3B16">
              <w:rPr>
                <w:rFonts w:hint="eastAsia"/>
                <w:b/>
              </w:rPr>
              <w:t>情報（伝票・台帳）</w:t>
            </w:r>
          </w:p>
        </w:tc>
      </w:tr>
      <w:tr w:rsidR="003E3B16" w:rsidTr="00276473">
        <w:trPr>
          <w:trHeight w:val="397"/>
        </w:trPr>
        <w:tc>
          <w:tcPr>
            <w:tcW w:w="822" w:type="dxa"/>
            <w:tcBorders>
              <w:top w:val="single" w:sz="12" w:space="0" w:color="auto"/>
            </w:tcBorders>
          </w:tcPr>
          <w:p w:rsidR="003E3B16" w:rsidRDefault="00B96463" w:rsidP="00C35900">
            <w:pPr>
              <w:jc w:val="right"/>
            </w:pPr>
            <w:r>
              <w:rPr>
                <w:rFonts w:hint="eastAsia"/>
              </w:rPr>
              <w:t>1</w:t>
            </w:r>
          </w:p>
        </w:tc>
        <w:tc>
          <w:tcPr>
            <w:tcW w:w="1774" w:type="dxa"/>
            <w:tcBorders>
              <w:top w:val="single" w:sz="12" w:space="0" w:color="auto"/>
            </w:tcBorders>
          </w:tcPr>
          <w:p w:rsidR="003E3B16" w:rsidRDefault="00181ABF" w:rsidP="00C35900">
            <w:r>
              <w:rPr>
                <w:rFonts w:hint="eastAsia"/>
              </w:rPr>
              <w:t>登録ナンバー付き車両の場合</w:t>
            </w:r>
          </w:p>
        </w:tc>
        <w:tc>
          <w:tcPr>
            <w:tcW w:w="6006" w:type="dxa"/>
            <w:tcBorders>
              <w:top w:val="single" w:sz="12" w:space="0" w:color="auto"/>
            </w:tcBorders>
          </w:tcPr>
          <w:p w:rsidR="00C35900" w:rsidRPr="00C35900" w:rsidRDefault="00181ABF" w:rsidP="00C35900">
            <w:r>
              <w:rPr>
                <w:rFonts w:hint="eastAsia"/>
              </w:rPr>
              <w:t xml:space="preserve">　車両の書類を受領後、当該オークション開催日の翌月末まで（名義変更の期限が指定されている場合は指定日まで）に名義変更手続きを完了し、速やかに検査証の写しをオークション主催会社へ提出。</w:t>
            </w:r>
          </w:p>
        </w:tc>
        <w:tc>
          <w:tcPr>
            <w:tcW w:w="1920" w:type="dxa"/>
            <w:tcBorders>
              <w:top w:val="single" w:sz="12" w:space="0" w:color="auto"/>
            </w:tcBorders>
          </w:tcPr>
          <w:p w:rsidR="00C35900" w:rsidRDefault="002147F6" w:rsidP="002147F6">
            <w:r>
              <w:rPr>
                <w:rFonts w:hint="eastAsia"/>
              </w:rPr>
              <w:t>車両の関係書類（検査書・自賠責保険証明書・譲渡証明書・印鑑登録証明書・委任状・抹消登録証明書）</w:t>
            </w:r>
          </w:p>
        </w:tc>
      </w:tr>
      <w:tr w:rsidR="003E3B16" w:rsidTr="00276473">
        <w:trPr>
          <w:trHeight w:val="397"/>
        </w:trPr>
        <w:tc>
          <w:tcPr>
            <w:tcW w:w="822" w:type="dxa"/>
          </w:tcPr>
          <w:p w:rsidR="003E3B16" w:rsidRDefault="00B96463" w:rsidP="00C35900">
            <w:pPr>
              <w:jc w:val="right"/>
            </w:pPr>
            <w:r>
              <w:rPr>
                <w:rFonts w:hint="eastAsia"/>
              </w:rPr>
              <w:t>2</w:t>
            </w:r>
          </w:p>
        </w:tc>
        <w:tc>
          <w:tcPr>
            <w:tcW w:w="1774" w:type="dxa"/>
          </w:tcPr>
          <w:p w:rsidR="003E3B16" w:rsidRDefault="00181ABF" w:rsidP="00C35900">
            <w:r>
              <w:rPr>
                <w:rFonts w:hint="eastAsia"/>
              </w:rPr>
              <w:t>自動車税</w:t>
            </w:r>
          </w:p>
        </w:tc>
        <w:tc>
          <w:tcPr>
            <w:tcW w:w="6006" w:type="dxa"/>
          </w:tcPr>
          <w:p w:rsidR="00C35900" w:rsidRDefault="00765FFE" w:rsidP="00C35900">
            <w:r>
              <w:rPr>
                <w:rFonts w:hint="eastAsia"/>
              </w:rPr>
              <w:t xml:space="preserve">　</w:t>
            </w:r>
            <w:r w:rsidR="00181ABF">
              <w:rPr>
                <w:rFonts w:hint="eastAsia"/>
              </w:rPr>
              <w:t>今年度の残り自動車税を</w:t>
            </w:r>
            <w:r>
              <w:rPr>
                <w:rFonts w:hint="eastAsia"/>
              </w:rPr>
              <w:t>オークション主催会社へ仮納税（自税預かり）。</w:t>
            </w:r>
          </w:p>
          <w:p w:rsidR="00765FFE" w:rsidRPr="00C35900" w:rsidRDefault="00765FFE" w:rsidP="00C35900">
            <w:r>
              <w:rPr>
                <w:rFonts w:hint="eastAsia"/>
              </w:rPr>
              <w:t>※自税預かり：落札車両台、成約落札料と共に自動車税相当分として請求される（軽：一律一万円）。また、落札後の車両手続き内容によって処理が異なる。</w:t>
            </w:r>
          </w:p>
        </w:tc>
        <w:tc>
          <w:tcPr>
            <w:tcW w:w="1920" w:type="dxa"/>
          </w:tcPr>
          <w:p w:rsidR="003E3B16" w:rsidRDefault="009340C9" w:rsidP="00C35900">
            <w:r>
              <w:rPr>
                <w:rFonts w:hint="eastAsia"/>
              </w:rPr>
              <w:t>なし</w:t>
            </w:r>
          </w:p>
        </w:tc>
      </w:tr>
      <w:tr w:rsidR="00B50409" w:rsidTr="00276473">
        <w:trPr>
          <w:trHeight w:val="397"/>
        </w:trPr>
        <w:tc>
          <w:tcPr>
            <w:tcW w:w="822" w:type="dxa"/>
          </w:tcPr>
          <w:p w:rsidR="00B50409" w:rsidRDefault="00B96463" w:rsidP="00C35900">
            <w:pPr>
              <w:jc w:val="right"/>
            </w:pPr>
            <w:r>
              <w:rPr>
                <w:rFonts w:hint="eastAsia"/>
              </w:rPr>
              <w:t>3</w:t>
            </w:r>
          </w:p>
        </w:tc>
        <w:tc>
          <w:tcPr>
            <w:tcW w:w="1774" w:type="dxa"/>
          </w:tcPr>
          <w:p w:rsidR="00B50409" w:rsidRDefault="00765FFE" w:rsidP="00765FFE">
            <w:pPr>
              <w:pStyle w:val="a7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移転登録（名義変更）を行う場合。</w:t>
            </w:r>
          </w:p>
          <w:p w:rsidR="00765FFE" w:rsidRDefault="00765FFE" w:rsidP="00765FFE">
            <w:pPr>
              <w:pStyle w:val="a7"/>
              <w:ind w:leftChars="0" w:left="0"/>
            </w:pPr>
            <w:r>
              <w:rPr>
                <w:rFonts w:hint="eastAsia"/>
              </w:rPr>
              <w:t>【買注文側】</w:t>
            </w:r>
          </w:p>
        </w:tc>
        <w:tc>
          <w:tcPr>
            <w:tcW w:w="6006" w:type="dxa"/>
          </w:tcPr>
          <w:p w:rsidR="00765FFE" w:rsidRDefault="00765FFE" w:rsidP="00C35900">
            <w:r>
              <w:rPr>
                <w:rFonts w:hint="eastAsia"/>
              </w:rPr>
              <w:t>【買注文側】</w:t>
            </w:r>
          </w:p>
          <w:p w:rsidR="00B50409" w:rsidRDefault="00765FFE" w:rsidP="00C35900">
            <w:r>
              <w:rPr>
                <w:rFonts w:hint="eastAsia"/>
              </w:rPr>
              <w:t>・手続き完了後、新しい車検証をオークション主催会社へ</w:t>
            </w:r>
            <w:r>
              <w:rPr>
                <w:rFonts w:hint="eastAsia"/>
              </w:rPr>
              <w:t>FAX</w:t>
            </w:r>
            <w:r>
              <w:rPr>
                <w:rFonts w:hint="eastAsia"/>
              </w:rPr>
              <w:t>し、移転登録完了を伝える。</w:t>
            </w:r>
          </w:p>
          <w:p w:rsidR="00765FFE" w:rsidRDefault="00765FFE" w:rsidP="00C35900">
            <w:r>
              <w:rPr>
                <w:rFonts w:hint="eastAsia"/>
              </w:rPr>
              <w:t>・自税預かり分は出品者へ返金されず、残月分の自動車税として納税される。</w:t>
            </w:r>
          </w:p>
          <w:p w:rsidR="00765FFE" w:rsidRDefault="00765FFE" w:rsidP="00C35900"/>
          <w:p w:rsidR="00765FFE" w:rsidRDefault="00765FFE" w:rsidP="00C35900">
            <w:r>
              <w:rPr>
                <w:rFonts w:hint="eastAsia"/>
              </w:rPr>
              <w:t>【売注文側】</w:t>
            </w:r>
          </w:p>
          <w:p w:rsidR="00765FFE" w:rsidRDefault="00765FFE" w:rsidP="00765FFE">
            <w:r>
              <w:rPr>
                <w:rFonts w:hint="eastAsia"/>
              </w:rPr>
              <w:t>・落札者が移転登録を完了した後、オークション主催会社より移転登録完了の連絡を受ける。</w:t>
            </w:r>
          </w:p>
          <w:p w:rsidR="00765FFE" w:rsidRDefault="00765FFE" w:rsidP="00C35900">
            <w:r>
              <w:rPr>
                <w:rFonts w:hint="eastAsia"/>
              </w:rPr>
              <w:t>・オークション主催会社を経由して、落札者から自税預かり金が支払われる。</w:t>
            </w:r>
          </w:p>
        </w:tc>
        <w:tc>
          <w:tcPr>
            <w:tcW w:w="1920" w:type="dxa"/>
          </w:tcPr>
          <w:p w:rsidR="00B50409" w:rsidRDefault="006739DF" w:rsidP="00C35900">
            <w:r>
              <w:rPr>
                <w:rFonts w:hint="eastAsia"/>
              </w:rPr>
              <w:t>項番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の車両の関係書類</w:t>
            </w:r>
          </w:p>
        </w:tc>
      </w:tr>
      <w:tr w:rsidR="00765FFE" w:rsidTr="00276473">
        <w:trPr>
          <w:trHeight w:val="397"/>
        </w:trPr>
        <w:tc>
          <w:tcPr>
            <w:tcW w:w="822" w:type="dxa"/>
          </w:tcPr>
          <w:p w:rsidR="00765FFE" w:rsidRDefault="00B96463" w:rsidP="00765FFE">
            <w:pPr>
              <w:jc w:val="right"/>
            </w:pPr>
            <w:r>
              <w:rPr>
                <w:rFonts w:hint="eastAsia"/>
              </w:rPr>
              <w:t>4</w:t>
            </w:r>
          </w:p>
        </w:tc>
        <w:tc>
          <w:tcPr>
            <w:tcW w:w="1774" w:type="dxa"/>
          </w:tcPr>
          <w:p w:rsidR="00765FFE" w:rsidRDefault="00765FFE" w:rsidP="00765FFE">
            <w:pPr>
              <w:pStyle w:val="a7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抹消登録（廃車）</w:t>
            </w:r>
          </w:p>
          <w:p w:rsidR="00765FFE" w:rsidRDefault="00765FFE" w:rsidP="00765FFE">
            <w:pPr>
              <w:pStyle w:val="a7"/>
              <w:ind w:leftChars="-5" w:left="-10"/>
            </w:pPr>
            <w:r>
              <w:rPr>
                <w:rFonts w:hint="eastAsia"/>
              </w:rPr>
              <w:t>※抹消（ナンバーを返納）：再登録可能。</w:t>
            </w:r>
          </w:p>
          <w:p w:rsidR="00765FFE" w:rsidRDefault="00765FFE" w:rsidP="00765FFE">
            <w:pPr>
              <w:pStyle w:val="a7"/>
              <w:ind w:leftChars="-5" w:left="-10"/>
            </w:pPr>
            <w:r>
              <w:rPr>
                <w:rFonts w:hint="eastAsia"/>
              </w:rPr>
              <w:t>※廃車：再登録不可。</w:t>
            </w:r>
          </w:p>
        </w:tc>
        <w:tc>
          <w:tcPr>
            <w:tcW w:w="6006" w:type="dxa"/>
          </w:tcPr>
          <w:p w:rsidR="00765FFE" w:rsidRDefault="00765FFE" w:rsidP="00765FFE">
            <w:r>
              <w:rPr>
                <w:rFonts w:hint="eastAsia"/>
              </w:rPr>
              <w:t>【買注文側】</w:t>
            </w:r>
          </w:p>
          <w:p w:rsidR="00765FFE" w:rsidRDefault="00765FFE" w:rsidP="00765FFE">
            <w:r>
              <w:rPr>
                <w:rFonts w:hint="eastAsia"/>
              </w:rPr>
              <w:t>・手続き完了後、抹消登録を証明する書類をオークション主催会社へ</w:t>
            </w:r>
            <w:r>
              <w:rPr>
                <w:rFonts w:hint="eastAsia"/>
              </w:rPr>
              <w:t>FAX</w:t>
            </w:r>
            <w:r>
              <w:rPr>
                <w:rFonts w:hint="eastAsia"/>
              </w:rPr>
              <w:t>し、抹消登録完了を伝える。</w:t>
            </w:r>
          </w:p>
          <w:p w:rsidR="00765FFE" w:rsidRDefault="00765FFE" w:rsidP="00765FFE">
            <w:r>
              <w:rPr>
                <w:rFonts w:hint="eastAsia"/>
              </w:rPr>
              <w:t>・落札時に支払った自動車税の預り金が落札者へ返金（還付）される。</w:t>
            </w:r>
          </w:p>
          <w:p w:rsidR="00765FFE" w:rsidRDefault="00765FFE" w:rsidP="00765FFE"/>
          <w:p w:rsidR="00765FFE" w:rsidRDefault="00765FFE" w:rsidP="00765FFE">
            <w:r>
              <w:rPr>
                <w:rFonts w:hint="eastAsia"/>
              </w:rPr>
              <w:t>【売注文側】</w:t>
            </w:r>
          </w:p>
          <w:p w:rsidR="00765FFE" w:rsidRDefault="00765FFE" w:rsidP="00765FFE">
            <w:r>
              <w:rPr>
                <w:rFonts w:hint="eastAsia"/>
              </w:rPr>
              <w:t>・落札者が抹消登録</w:t>
            </w:r>
            <w:r w:rsidR="00A10A8B">
              <w:rPr>
                <w:rFonts w:hint="eastAsia"/>
              </w:rPr>
              <w:t>を</w:t>
            </w:r>
            <w:r>
              <w:rPr>
                <w:rFonts w:hint="eastAsia"/>
              </w:rPr>
              <w:t>完了した後、</w:t>
            </w:r>
            <w:r w:rsidR="00A10A8B">
              <w:rPr>
                <w:rFonts w:hint="eastAsia"/>
              </w:rPr>
              <w:t>オークション主催会社より廃車連絡を受ける。</w:t>
            </w:r>
          </w:p>
          <w:p w:rsidR="00A10A8B" w:rsidRPr="00765FFE" w:rsidRDefault="00A10A8B" w:rsidP="00765FFE">
            <w:r>
              <w:rPr>
                <w:rFonts w:hint="eastAsia"/>
              </w:rPr>
              <w:t>・抹消登録の完了がオークション開催と同月であった場合、自動車税の還付はなし。</w:t>
            </w:r>
          </w:p>
        </w:tc>
        <w:tc>
          <w:tcPr>
            <w:tcW w:w="1920" w:type="dxa"/>
          </w:tcPr>
          <w:p w:rsidR="00765FFE" w:rsidRDefault="006739DF" w:rsidP="00765FFE">
            <w:r>
              <w:rPr>
                <w:rFonts w:hint="eastAsia"/>
              </w:rPr>
              <w:t>項番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の車両の関係書類</w:t>
            </w:r>
          </w:p>
        </w:tc>
        <w:bookmarkStart w:id="0" w:name="_GoBack"/>
        <w:bookmarkEnd w:id="0"/>
      </w:tr>
      <w:tr w:rsidR="00765FFE" w:rsidTr="00276473">
        <w:trPr>
          <w:trHeight w:val="397"/>
        </w:trPr>
        <w:tc>
          <w:tcPr>
            <w:tcW w:w="822" w:type="dxa"/>
          </w:tcPr>
          <w:p w:rsidR="00765FFE" w:rsidRDefault="00B96463" w:rsidP="00765FFE">
            <w:pPr>
              <w:jc w:val="right"/>
            </w:pPr>
            <w:r>
              <w:rPr>
                <w:rFonts w:hint="eastAsia"/>
              </w:rPr>
              <w:t>5</w:t>
            </w:r>
          </w:p>
        </w:tc>
        <w:tc>
          <w:tcPr>
            <w:tcW w:w="1774" w:type="dxa"/>
          </w:tcPr>
          <w:p w:rsidR="00765FFE" w:rsidRDefault="00A10A8B" w:rsidP="00765FFE">
            <w:pPr>
              <w:pStyle w:val="a7"/>
              <w:ind w:leftChars="-5" w:left="-10"/>
            </w:pPr>
            <w:r>
              <w:rPr>
                <w:rFonts w:hint="eastAsia"/>
              </w:rPr>
              <w:t>手続き</w:t>
            </w:r>
          </w:p>
          <w:p w:rsidR="00A10A8B" w:rsidRDefault="00A10A8B" w:rsidP="00765FFE">
            <w:pPr>
              <w:pStyle w:val="a7"/>
              <w:ind w:leftChars="-5" w:left="-10"/>
            </w:pPr>
          </w:p>
        </w:tc>
        <w:tc>
          <w:tcPr>
            <w:tcW w:w="6006" w:type="dxa"/>
          </w:tcPr>
          <w:p w:rsidR="00765FFE" w:rsidRDefault="00A10A8B" w:rsidP="00765FFE">
            <w:r>
              <w:rPr>
                <w:rFonts w:hint="eastAsia"/>
              </w:rPr>
              <w:t xml:space="preserve">　移転登録（名義変更）、または抹消登録（廃車）は基本的に即行う。その際、手続きは営業担当者が行う。</w:t>
            </w:r>
          </w:p>
        </w:tc>
        <w:tc>
          <w:tcPr>
            <w:tcW w:w="1920" w:type="dxa"/>
          </w:tcPr>
          <w:p w:rsidR="00765FFE" w:rsidRDefault="006739DF" w:rsidP="00765FFE">
            <w:r>
              <w:rPr>
                <w:rFonts w:hint="eastAsia"/>
              </w:rPr>
              <w:t>項番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の車両の関係書類</w:t>
            </w:r>
          </w:p>
        </w:tc>
      </w:tr>
      <w:tr w:rsidR="00765FFE" w:rsidTr="00276473">
        <w:trPr>
          <w:trHeight w:val="397"/>
        </w:trPr>
        <w:tc>
          <w:tcPr>
            <w:tcW w:w="822" w:type="dxa"/>
          </w:tcPr>
          <w:p w:rsidR="00765FFE" w:rsidRDefault="00B96463" w:rsidP="00765FFE">
            <w:pPr>
              <w:jc w:val="right"/>
            </w:pPr>
            <w:r>
              <w:rPr>
                <w:rFonts w:hint="eastAsia"/>
              </w:rPr>
              <w:t>6</w:t>
            </w:r>
          </w:p>
        </w:tc>
        <w:tc>
          <w:tcPr>
            <w:tcW w:w="1774" w:type="dxa"/>
          </w:tcPr>
          <w:p w:rsidR="00765FFE" w:rsidRDefault="00A10A8B" w:rsidP="00765FFE">
            <w:r>
              <w:rPr>
                <w:rFonts w:hint="eastAsia"/>
              </w:rPr>
              <w:t>登録ナンバーが既にない（抹消登録済）車両の場合</w:t>
            </w:r>
          </w:p>
        </w:tc>
        <w:tc>
          <w:tcPr>
            <w:tcW w:w="6006" w:type="dxa"/>
          </w:tcPr>
          <w:p w:rsidR="00765FFE" w:rsidRDefault="00A10A8B" w:rsidP="00765FFE">
            <w:r>
              <w:rPr>
                <w:rFonts w:hint="eastAsia"/>
              </w:rPr>
              <w:t xml:space="preserve">　課税されない。</w:t>
            </w:r>
          </w:p>
          <w:p w:rsidR="00A10A8B" w:rsidRPr="00A10A8B" w:rsidRDefault="00A10A8B" w:rsidP="00765FFE">
            <w:r>
              <w:rPr>
                <w:rFonts w:hint="eastAsia"/>
              </w:rPr>
              <w:t xml:space="preserve">　特に必要な処理はなし。</w:t>
            </w:r>
          </w:p>
        </w:tc>
        <w:tc>
          <w:tcPr>
            <w:tcW w:w="1920" w:type="dxa"/>
          </w:tcPr>
          <w:p w:rsidR="00765FFE" w:rsidRDefault="001707DF" w:rsidP="00765FFE">
            <w:r>
              <w:rPr>
                <w:rFonts w:hint="eastAsia"/>
              </w:rPr>
              <w:t>なし</w:t>
            </w:r>
          </w:p>
        </w:tc>
      </w:tr>
      <w:tr w:rsidR="009B7AFF" w:rsidTr="00276473">
        <w:trPr>
          <w:trHeight w:val="397"/>
        </w:trPr>
        <w:tc>
          <w:tcPr>
            <w:tcW w:w="822" w:type="dxa"/>
          </w:tcPr>
          <w:p w:rsidR="009B7AFF" w:rsidRDefault="009B7AFF" w:rsidP="00765FFE">
            <w:pPr>
              <w:jc w:val="right"/>
            </w:pPr>
          </w:p>
        </w:tc>
        <w:tc>
          <w:tcPr>
            <w:tcW w:w="1774" w:type="dxa"/>
          </w:tcPr>
          <w:p w:rsidR="009B7AFF" w:rsidRDefault="009B7AFF" w:rsidP="00765FFE"/>
        </w:tc>
        <w:tc>
          <w:tcPr>
            <w:tcW w:w="6006" w:type="dxa"/>
          </w:tcPr>
          <w:p w:rsidR="009B7AFF" w:rsidRDefault="009B7AFF" w:rsidP="00765FFE"/>
        </w:tc>
        <w:tc>
          <w:tcPr>
            <w:tcW w:w="1920" w:type="dxa"/>
          </w:tcPr>
          <w:p w:rsidR="009B7AFF" w:rsidRDefault="009B7AFF" w:rsidP="00765FFE"/>
        </w:tc>
      </w:tr>
      <w:tr w:rsidR="009B7AFF" w:rsidTr="00276473">
        <w:trPr>
          <w:trHeight w:val="397"/>
        </w:trPr>
        <w:tc>
          <w:tcPr>
            <w:tcW w:w="822" w:type="dxa"/>
          </w:tcPr>
          <w:p w:rsidR="009B7AFF" w:rsidRDefault="009B7AFF" w:rsidP="00765FFE">
            <w:pPr>
              <w:jc w:val="right"/>
            </w:pPr>
          </w:p>
        </w:tc>
        <w:tc>
          <w:tcPr>
            <w:tcW w:w="1774" w:type="dxa"/>
          </w:tcPr>
          <w:p w:rsidR="009B7AFF" w:rsidRDefault="009B7AFF" w:rsidP="00765FFE"/>
        </w:tc>
        <w:tc>
          <w:tcPr>
            <w:tcW w:w="6006" w:type="dxa"/>
          </w:tcPr>
          <w:p w:rsidR="009B7AFF" w:rsidRDefault="009B7AFF" w:rsidP="00765FFE"/>
        </w:tc>
        <w:tc>
          <w:tcPr>
            <w:tcW w:w="1920" w:type="dxa"/>
          </w:tcPr>
          <w:p w:rsidR="009B7AFF" w:rsidRDefault="009B7AFF" w:rsidP="00765FFE"/>
        </w:tc>
      </w:tr>
      <w:tr w:rsidR="00765FFE" w:rsidTr="00276473">
        <w:trPr>
          <w:trHeight w:val="397"/>
        </w:trPr>
        <w:tc>
          <w:tcPr>
            <w:tcW w:w="822" w:type="dxa"/>
          </w:tcPr>
          <w:p w:rsidR="00765FFE" w:rsidRDefault="00765FFE" w:rsidP="00765FFE">
            <w:pPr>
              <w:jc w:val="right"/>
            </w:pPr>
          </w:p>
        </w:tc>
        <w:tc>
          <w:tcPr>
            <w:tcW w:w="1774" w:type="dxa"/>
          </w:tcPr>
          <w:p w:rsidR="00765FFE" w:rsidRDefault="00765FFE" w:rsidP="00765FFE"/>
        </w:tc>
        <w:tc>
          <w:tcPr>
            <w:tcW w:w="6006" w:type="dxa"/>
          </w:tcPr>
          <w:p w:rsidR="00765FFE" w:rsidRDefault="00765FFE" w:rsidP="00765FFE"/>
        </w:tc>
        <w:tc>
          <w:tcPr>
            <w:tcW w:w="1920" w:type="dxa"/>
          </w:tcPr>
          <w:p w:rsidR="00765FFE" w:rsidRDefault="00765FFE" w:rsidP="00765FFE"/>
        </w:tc>
      </w:tr>
    </w:tbl>
    <w:p w:rsidR="00833821" w:rsidRDefault="00833821" w:rsidP="00B50409"/>
    <w:sectPr w:rsidR="00833821" w:rsidSect="00B50409">
      <w:headerReference w:type="default" r:id="rId7"/>
      <w:footerReference w:type="default" r:id="rId8"/>
      <w:pgSz w:w="11906" w:h="16838" w:code="9"/>
      <w:pgMar w:top="2044" w:right="503" w:bottom="993" w:left="851" w:header="573" w:footer="823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2A4C" w:rsidRDefault="00702A4C" w:rsidP="00273989">
      <w:pPr>
        <w:pStyle w:val="a3"/>
      </w:pPr>
      <w:r>
        <w:separator/>
      </w:r>
    </w:p>
  </w:endnote>
  <w:endnote w:type="continuationSeparator" w:id="0">
    <w:p w:rsidR="00702A4C" w:rsidRDefault="00702A4C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79B" w:rsidRDefault="00F43F50" w:rsidP="00F43F50">
    <w:pPr>
      <w:pStyle w:val="a4"/>
      <w:wordWrap w:val="0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26670</wp:posOffset>
              </wp:positionH>
              <wp:positionV relativeFrom="paragraph">
                <wp:posOffset>-5080</wp:posOffset>
              </wp:positionV>
              <wp:extent cx="3647440" cy="200660"/>
              <wp:effectExtent l="0" t="4445" r="2540" b="4445"/>
              <wp:wrapNone/>
              <wp:docPr id="1" name="Text Box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E857CC" w:rsidRDefault="00E857CC" w:rsidP="00E857CC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1" o:spid="_x0000_s1061" type="#_x0000_t202" style="position:absolute;left:0;text-align:left;margin-left:2.1pt;margin-top:-.4pt;width:287.2pt;height:1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" filled="f" fillcolor="#c9f" stroked="f">
              <v:textbox inset="0,0,0,0">
                <w:txbxContent>
                  <w:p w:rsidR="00E857CC" w:rsidRDefault="00E857CC" w:rsidP="00E857CC"/>
                </w:txbxContent>
              </v:textbox>
            </v:shape>
          </w:pict>
        </mc:Fallback>
      </mc:AlternateContent>
    </w:r>
    <w:r>
      <w:t>IH-13A-805 4</w:t>
    </w:r>
    <w:r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2A4C" w:rsidRDefault="00702A4C" w:rsidP="00273989">
      <w:pPr>
        <w:pStyle w:val="a3"/>
      </w:pPr>
      <w:r>
        <w:separator/>
      </w:r>
    </w:p>
  </w:footnote>
  <w:footnote w:type="continuationSeparator" w:id="0">
    <w:p w:rsidR="00702A4C" w:rsidRDefault="00702A4C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3989" w:rsidRDefault="00F43F50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-37465</wp:posOffset>
              </wp:positionH>
              <wp:positionV relativeFrom="paragraph">
                <wp:posOffset>-96520</wp:posOffset>
              </wp:positionV>
              <wp:extent cx="6818630" cy="938530"/>
              <wp:effectExtent l="635" t="0" r="10160" b="5715"/>
              <wp:wrapNone/>
              <wp:docPr id="2" name="Group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18630" cy="938530"/>
                        <a:chOff x="792" y="421"/>
                        <a:chExt cx="10738" cy="1478"/>
                      </a:xfrm>
                    </wpg:grpSpPr>
                    <wpg:grpSp>
                      <wpg:cNvPr id="3" name="Group 59"/>
                      <wpg:cNvGrpSpPr>
                        <a:grpSpLocks/>
                      </wpg:cNvGrpSpPr>
                      <wpg:grpSpPr bwMode="auto">
                        <a:xfrm>
                          <a:off x="812" y="1606"/>
                          <a:ext cx="10718" cy="293"/>
                          <a:chOff x="687" y="1750"/>
                          <a:chExt cx="10718" cy="293"/>
                        </a:xfrm>
                      </wpg:grpSpPr>
                      <wpg:grpSp>
                        <wpg:cNvPr id="4" name="Group 56"/>
                        <wpg:cNvGrpSpPr>
                          <a:grpSpLocks/>
                        </wpg:cNvGrpSpPr>
                        <wpg:grpSpPr bwMode="auto">
                          <a:xfrm>
                            <a:off x="687" y="1750"/>
                            <a:ext cx="3297" cy="293"/>
                            <a:chOff x="2717" y="2629"/>
                            <a:chExt cx="3297" cy="293"/>
                          </a:xfrm>
                        </wpg:grpSpPr>
                        <wps:wsp>
                          <wps:cNvPr id="5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99" y="2629"/>
                              <a:ext cx="2015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681D4C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川原千秋</w:t>
                                </w:r>
                                <w:r w:rsidR="00273989">
                                  <w:br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6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17" y="2629"/>
                              <a:ext cx="1282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57"/>
                        <wpg:cNvGrpSpPr>
                          <a:grpSpLocks/>
                        </wpg:cNvGrpSpPr>
                        <wpg:grpSpPr bwMode="auto">
                          <a:xfrm>
                            <a:off x="3945" y="1750"/>
                            <a:ext cx="3297" cy="293"/>
                            <a:chOff x="2717" y="2922"/>
                            <a:chExt cx="3297" cy="293"/>
                          </a:xfrm>
                        </wpg:grpSpPr>
                        <wps:wsp>
                          <wps:cNvPr id="8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99" y="2922"/>
                              <a:ext cx="2015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9B7AFF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2006</w:t>
                                </w:r>
                                <w:r w:rsidR="009B7AFF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9B7AFF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06</w:t>
                                </w:r>
                                <w:r w:rsidR="009B7AFF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9B7AFF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21</w:t>
                                </w:r>
                                <w:r w:rsidR="009B7AFF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9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17" y="2922"/>
                              <a:ext cx="1282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58"/>
                        <wpg:cNvGrpSpPr>
                          <a:grpSpLocks/>
                        </wpg:cNvGrpSpPr>
                        <wpg:grpSpPr bwMode="auto">
                          <a:xfrm>
                            <a:off x="7242" y="1750"/>
                            <a:ext cx="4163" cy="293"/>
                            <a:chOff x="7242" y="1750"/>
                            <a:chExt cx="3982" cy="293"/>
                          </a:xfrm>
                        </wpg:grpSpPr>
                        <wpg:grpSp>
                          <wpg:cNvPr id="11" name="Group 38"/>
                          <wpg:cNvGrpSpPr>
                            <a:grpSpLocks/>
                          </wpg:cNvGrpSpPr>
                          <wpg:grpSpPr bwMode="auto">
                            <a:xfrm>
                              <a:off x="7242" y="1750"/>
                              <a:ext cx="1991" cy="292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12" name="Text Box 3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0B5B01" w:rsidRDefault="00273989" w:rsidP="000B5B0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INFO  RevNum  \* MERGEFORMAT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9B7AFF"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t>11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3" name="Text Box 4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Rev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4" name="Group 41"/>
                          <wpg:cNvGrpSpPr>
                            <a:grpSpLocks/>
                          </wpg:cNvGrpSpPr>
                          <wpg:grpSpPr bwMode="auto">
                            <a:xfrm>
                              <a:off x="9233" y="1750"/>
                              <a:ext cx="1991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15" name="Text Box 4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0B5B01" w:rsidRDefault="00273989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PAGE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A2274E">
                                    <w:rPr>
                                      <w:rFonts w:ascii="Times New Roman" w:hAnsi="Times New Roman"/>
                                      <w:noProof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NUMPAGES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A2274E">
                                    <w:rPr>
                                      <w:rFonts w:ascii="Times New Roman" w:hAnsi="Times New Roman"/>
                                      <w:noProof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6" name="Text Box 4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Page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</wpg:grpSp>
                    <wpg:grpSp>
                      <wpg:cNvPr id="17" name="Group 15"/>
                      <wpg:cNvGrpSpPr>
                        <a:grpSpLocks/>
                      </wpg:cNvGrpSpPr>
                      <wpg:grpSpPr bwMode="auto">
                        <a:xfrm>
                          <a:off x="8798" y="668"/>
                          <a:ext cx="2732" cy="879"/>
                          <a:chOff x="13320" y="1168"/>
                          <a:chExt cx="2700" cy="879"/>
                        </a:xfrm>
                      </wpg:grpSpPr>
                      <wpg:grpSp>
                        <wpg:cNvPr id="18" name="Group 8"/>
                        <wpg:cNvGrpSpPr>
                          <a:grpSpLocks/>
                        </wpg:cNvGrpSpPr>
                        <wpg:grpSpPr bwMode="auto">
                          <a:xfrm>
                            <a:off x="151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9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0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作成者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1" name="Group 9"/>
                        <wpg:cNvGrpSpPr>
                          <a:grpSpLocks/>
                        </wpg:cNvGrpSpPr>
                        <wpg:grpSpPr bwMode="auto">
                          <a:xfrm>
                            <a:off x="133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22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3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r>
                                  <w:rPr>
                                    <w:rFonts w:hint="eastAsia"/>
                                  </w:rPr>
                                  <w:t>査　閲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4" name="Group 12"/>
                        <wpg:cNvGrpSpPr>
                          <a:grpSpLocks/>
                        </wpg:cNvGrpSpPr>
                        <wpg:grpSpPr bwMode="auto">
                          <a:xfrm>
                            <a:off x="142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25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6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検　証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27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792" y="421"/>
                          <a:ext cx="7661" cy="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3989" w:rsidRPr="00732F70" w:rsidRDefault="004D10B9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現状分析ワークシート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g:grpSp>
                      <wpg:cNvPr id="28" name="Group 60"/>
                      <wpg:cNvGrpSpPr>
                        <a:grpSpLocks/>
                      </wpg:cNvGrpSpPr>
                      <wpg:grpSpPr bwMode="auto">
                        <a:xfrm>
                          <a:off x="815" y="1112"/>
                          <a:ext cx="7819" cy="438"/>
                          <a:chOff x="690" y="1109"/>
                          <a:chExt cx="7783" cy="438"/>
                        </a:xfrm>
                      </wpg:grpSpPr>
                      <wpg:grpSp>
                        <wpg:cNvPr id="29" name="Group 53"/>
                        <wpg:cNvGrpSpPr>
                          <a:grpSpLocks/>
                        </wpg:cNvGrpSpPr>
                        <wpg:grpSpPr bwMode="auto">
                          <a:xfrm>
                            <a:off x="690" y="1109"/>
                            <a:ext cx="4344" cy="438"/>
                            <a:chOff x="907" y="1312"/>
                            <a:chExt cx="4344" cy="438"/>
                          </a:xfrm>
                        </wpg:grpSpPr>
                        <wps:wsp>
                          <wps:cNvPr id="30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7" y="1312"/>
                              <a:ext cx="1447" cy="438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E30D0" w:rsidRDefault="00273989" w:rsidP="00AD7689">
                                <w:pPr>
                                  <w:jc w:val="center"/>
                                  <w:rPr>
                                    <w:b/>
                                    <w:sz w:val="22"/>
                                    <w:szCs w:val="22"/>
                                  </w:rPr>
                                </w:pPr>
                                <w:r w:rsidRPr="007E30D0">
                                  <w:rPr>
                                    <w:rFonts w:hint="eastAsia"/>
                                    <w:b/>
                                    <w:sz w:val="22"/>
                                    <w:szCs w:val="22"/>
                                  </w:rPr>
                                  <w:t>システム名</w:t>
                                </w:r>
                              </w:p>
                            </w:txbxContent>
                          </wps:txbx>
                          <wps:bodyPr rot="0" vert="horz" wrap="square" lIns="0" tIns="73800" rIns="0" bIns="8890" anchor="t" anchorCtr="0" upright="1">
                            <a:noAutofit/>
                          </wps:bodyPr>
                        </wps:wsp>
                        <wps:wsp>
                          <wps:cNvPr id="31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55" y="1312"/>
                              <a:ext cx="2896" cy="43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543B5" w:rsidRDefault="000543B5" w:rsidP="00730FB8">
                                <w:pPr>
                                  <w:jc w:val="left"/>
                                  <w:rPr>
                                    <w:sz w:val="17"/>
                                    <w:szCs w:val="17"/>
                                  </w:rPr>
                                </w:pPr>
                                <w:r w:rsidRPr="00232A37">
                                  <w:rPr>
                                    <w:rFonts w:hint="eastAsia"/>
                                    <w:sz w:val="17"/>
                                    <w:szCs w:val="17"/>
                                  </w:rPr>
                                  <w:t>スグクル社</w:t>
                                </w:r>
                                <w:r w:rsidRPr="00232A37">
                                  <w:rPr>
                                    <w:rFonts w:hint="eastAsia"/>
                                    <w:sz w:val="17"/>
                                    <w:szCs w:val="17"/>
                                  </w:rPr>
                                  <w:t xml:space="preserve"> </w:t>
                                </w:r>
                                <w:r w:rsidRPr="00232A37">
                                  <w:rPr>
                                    <w:sz w:val="17"/>
                                    <w:szCs w:val="17"/>
                                  </w:rPr>
                                  <w:t>車両販売管理システム</w:t>
                                </w:r>
                              </w:p>
                            </w:txbxContent>
                          </wps:txbx>
                          <wps:bodyPr rot="0" vert="horz" wrap="square" lIns="72000" tIns="73800" rIns="0" bIns="889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54"/>
                        <wpg:cNvGrpSpPr>
                          <a:grpSpLocks/>
                        </wpg:cNvGrpSpPr>
                        <wpg:grpSpPr bwMode="auto">
                          <a:xfrm>
                            <a:off x="5034" y="1109"/>
                            <a:ext cx="3439" cy="438"/>
                            <a:chOff x="6699" y="1312"/>
                            <a:chExt cx="3439" cy="438"/>
                          </a:xfrm>
                        </wpg:grpSpPr>
                        <wps:wsp>
                          <wps:cNvPr id="33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99" y="1312"/>
                              <a:ext cx="1136" cy="438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E30D0" w:rsidRDefault="00273989" w:rsidP="00730FB8">
                                <w:pPr>
                                  <w:jc w:val="center"/>
                                  <w:rPr>
                                    <w:b/>
                                    <w:sz w:val="22"/>
                                    <w:szCs w:val="22"/>
                                  </w:rPr>
                                </w:pPr>
                                <w:r w:rsidRPr="007E30D0">
                                  <w:rPr>
                                    <w:rFonts w:hint="eastAsia"/>
                                    <w:b/>
                                    <w:sz w:val="22"/>
                                    <w:szCs w:val="22"/>
                                  </w:rPr>
                                  <w:t>業務名</w:t>
                                </w:r>
                              </w:p>
                            </w:txbxContent>
                          </wps:txbx>
                          <wps:bodyPr rot="0" vert="horz" wrap="square" lIns="0" tIns="73800" rIns="0" bIns="8890" anchor="t" anchorCtr="0" upright="1">
                            <a:noAutofit/>
                          </wps:bodyPr>
                        </wps:wsp>
                        <wps:wsp>
                          <wps:cNvPr id="34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36" y="1312"/>
                              <a:ext cx="2302" cy="43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E30D0" w:rsidRDefault="00681D4C" w:rsidP="00730FB8">
                                <w:pPr>
                                  <w:jc w:val="left"/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2"/>
                                    <w:szCs w:val="22"/>
                                  </w:rPr>
                                  <w:t>落札</w: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t>車両手続き</w:t>
                                </w:r>
                              </w:p>
                            </w:txbxContent>
                          </wps:txbx>
                          <wps:bodyPr rot="0" vert="horz" wrap="square" lIns="72000" tIns="73800" rIns="0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35" name="Line 50"/>
                      <wps:cNvCnPr>
                        <a:cxnSpLocks noChangeShapeType="1"/>
                      </wps:cNvCnPr>
                      <wps:spPr bwMode="auto">
                        <a:xfrm>
                          <a:off x="827" y="966"/>
                          <a:ext cx="722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" name="Line 51"/>
                      <wps:cNvCnPr>
                        <a:cxnSpLocks noChangeShapeType="1"/>
                      </wps:cNvCnPr>
                      <wps:spPr bwMode="auto">
                        <a:xfrm>
                          <a:off x="815" y="1038"/>
                          <a:ext cx="7638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2" o:spid="_x0000_s1026" style="position:absolute;left:0;text-align:left;margin-left:-2.95pt;margin-top:-7.6pt;width:536.9pt;height:73.9pt;z-index:251657216" coordorigin="792,421" coordsize="10738,1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">
              <v:group id="Group 59" o:spid="_x0000_s1027" style="position:absolute;left:812;top:1606;width:10718;height:293" coordorigin="687,1750" coordsize="1071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group id="Group 56" o:spid="_x0000_s1028" style="position:absolute;left:687;top:1750;width:3297;height:293" coordorigin="2717,2629" coordsize="3297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8" o:spid="_x0000_s1029" type="#_x0000_t202" style="position:absolute;left:3999;top:2629;width:2015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EPA8QA&#10;AADaAAAADwAAAGRycy9kb3ducmV2LnhtbESPQWvCQBSE74L/YXkFL1I3FSo2ugYptCSnUhXB2yP7&#10;mgSzb8PuJqb99d1CweMwM98w22w0rRjI+caygqdFAoK4tLrhSsHp+Pa4BuEDssbWMin4Jg/ZbjrZ&#10;YqrtjT9pOIRKRAj7FBXUIXSplL6syaBf2I44el/WGQxRukpqh7cIN61cJslKGmw4LtTY0WtN5fXQ&#10;GwXXoi9Nf764/KM/vhc/Ky3nyYtSs4dxvwERaAz38H871wqe4e9KvAFy9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RDwPEAAAA2gAAAA8AAAAAAAAAAAAAAAAAmAIAAGRycy9k&#10;b3ducmV2LnhtbFBLBQYAAAAABAAEAPUAAACJAwAAAAA=&#10;">
                    <v:textbox inset="5.85pt,.7pt,5.85pt,.7pt">
                      <w:txbxContent>
                        <w:p w:rsidR="00273989" w:rsidRDefault="00681D4C" w:rsidP="007F0A1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川原千秋</w:t>
                          </w:r>
                          <w:r w:rsidR="00273989">
                            <w:br/>
                          </w:r>
                        </w:p>
                      </w:txbxContent>
                    </v:textbox>
                  </v:shape>
                  <v:shape id="Text Box 31" o:spid="_x0000_s1030" type="#_x0000_t202" style="position:absolute;left:2717;top:2629;width:1282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EPesAA&#10;AADaAAAADwAAAGRycy9kb3ducmV2LnhtbESPS2vDMBCE74H+B7GF3mLZDnngWAmlUMi1rgk5LtbG&#10;NrFWxlL9+PdVIdDjMDPfMPl5Np0YaXCtZQVJFIMgrqxuuVZQfn+uDyCcR9bYWSYFCzk4n15WOWba&#10;TvxFY+FrESDsMlTQeN9nUrqqIYMusj1x8O52MOiDHGqpB5wC3HQyjeOdNNhyWGiwp4+GqkfxYxS0&#10;y5i6q0W7n9wtMVssN2lSKvX2Or8fQXia/X/42b5oBTv4uxJugDz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WEPesAAAADaAAAADwAAAAAAAAAAAAAAAACYAgAAZHJzL2Rvd25y&#10;ZXYueG1sUEsFBgAAAAAEAAQA9QAAAIUD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57" o:spid="_x0000_s1031" style="position:absolute;left:3945;top:1750;width:3297;height:293" coordorigin="2717,2922" coordsize="3297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 id="Text Box 34" o:spid="_x0000_s1032" type="#_x0000_t202" style="position:absolute;left:3999;top:2922;width:2015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CgncAA&#10;AADaAAAADwAAAGRycy9kb3ducmV2LnhtbERPy4rCMBTdC/MP4Q7MRjR1FqK1qQyCoivxwcDsLs2d&#10;ttjclCTV6tebheDycN7ZsjeNuJLztWUFk3ECgriwuuZSwfm0Hs1A+ICssbFMCu7kYZl/DDJMtb3x&#10;ga7HUIoYwj5FBVUIbSqlLyoy6Me2JY7cv3UGQ4SulNrhLYabRn4nyVQarDk2VNjSqqLicuyMgsuu&#10;K0z3++e2++602T2mWg6TuVJfn/3PAkSgPrzFL/dWK4hb45V4A2T+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BCgncAAAADaAAAADwAAAAAAAAAAAAAAAACYAgAAZHJzL2Rvd25y&#10;ZXYueG1sUEsFBgAAAAAEAAQA9QAAAIUDAAAAAA==&#10;">
                    <v:textbox inset="5.85pt,.7pt,5.85pt,.7pt">
                      <w:txbxContent>
                        <w:p w:rsidR="00273989" w:rsidRDefault="00273989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9B7AFF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2006</w:t>
                          </w:r>
                          <w:r w:rsidR="009B7AFF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9B7AFF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06</w:t>
                          </w:r>
                          <w:r w:rsidR="009B7AFF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9B7AFF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21</w:t>
                          </w:r>
                          <w:r w:rsidR="009B7AFF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033" type="#_x0000_t202" style="position:absolute;left:2717;top:2922;width:1282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6bCMEA&#10;AADaAAAADwAAAGRycy9kb3ducmV2LnhtbESPzWrDMBCE74W+g9hCb7VshySta9mUQqDXJCbkuFhb&#10;29RaGUv1z9tXhUCOw8x8w+TlYnox0eg6ywqSKAZBXFvdcaOgOh9eXkE4j6yxt0wKVnJQFo8POWba&#10;znyk6eQbESDsMlTQej9kUrq6JYMusgNx8L7taNAHOTZSjzgHuOllGsc7abDjsNDiQJ8t1T+nX6Og&#10;W6fUXSza/eyuidlitUmTSqnnp+XjHYSnxd/Dt/aXVvAG/1fCDZDF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D+mwjBAAAA2gAAAA8AAAAAAAAAAAAAAAAAmAIAAGRycy9kb3du&#10;cmV2LnhtbFBLBQYAAAAABAAEAPUAAACGAw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  <v:group id="Group 58" o:spid="_x0000_s1034" style="position:absolute;left:7242;top:1750;width:4163;height:293" coordorigin="7242,1750" coordsize="3982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group id="Group 38" o:spid="_x0000_s1035" style="position:absolute;left:7242;top:1750;width:1991;height:292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<v:shape id="Text Box 39" o:spid="_x0000_s1036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NoNsMA&#10;AADbAAAADwAAAGRycy9kb3ducmV2LnhtbERPTWvCQBC9C/0PyxR6kWZTD0HTrCKFFj1JowjehuyY&#10;BLOzYXejaX99Vyh4m8f7nGI1mk5cyfnWsoK3JAVBXFndcq3gsP98nYPwAVljZ5kU/JCH1fJpUmCu&#10;7Y2/6VqGWsQQ9jkqaELocyl91ZBBn9ieOHJn6wyGCF0ttcNbDDednKVpJg22HBsa7OmjoepSDkbB&#10;ZTtUZjie3GY37L+2v5mW03Sh1MvzuH4HEWgMD/G/e6Pj/Bncf4kH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NoNsMAAADbAAAADwAAAAAAAAAAAAAAAACYAgAAZHJzL2Rv&#10;d25yZXYueG1sUEsFBgAAAAAEAAQA9QAAAIgDAAAAAA==&#10;">
                      <v:textbox inset="5.85pt,.7pt,5.85pt,.7pt">
                        <w:txbxContent>
                          <w:p w:rsidR="00273989" w:rsidRPr="000B5B01" w:rsidRDefault="00273989" w:rsidP="000B5B01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INFO  RevNum  \* MERGEFORMAT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9B7AFF"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t>11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40" o:spid="_x0000_s1037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B9Kb4A&#10;AADbAAAADwAAAGRycy9kb3ducmV2LnhtbERPyWrDMBC9B/oPYgq5xfJCm+BYCaVQyLWpCTkO1sQ2&#10;sUbGUr38fRUI9DaPt05xnE0nRhpca1lBEsUgiCurW64VlD9fmx0I55E1dpZJwUIOjoeXVYG5thN/&#10;03j2tQgh7HJU0Hjf51K6qiGDLrI9ceBudjDoAxxqqQecQrjpZBrH79Jgy6GhwZ4+G6ru51+joF3G&#10;1F0s2u3krol5wzJLk1Kp9ev8sQfhafb/4qf7pMP8DB6/hAPk4Q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TQfSm+AAAA2wAAAA8AAAAAAAAAAAAAAAAAmAIAAGRycy9kb3ducmV2&#10;LnhtbFBLBQYAAAAABAAEAPUAAACDAwAAAAA=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Rev</w:t>
                            </w:r>
                          </w:p>
                        </w:txbxContent>
                      </v:textbox>
                    </v:shape>
                  </v:group>
                  <v:group id="Group 41" o:spid="_x0000_s1038" style="position:absolute;left:9233;top:1750;width:1991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<v:shape id="Text Box 42" o:spid="_x0000_s1039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rwQsMA&#10;AADbAAAADwAAAGRycy9kb3ducmV2LnhtbERPTWvCQBC9C/6HZQpepG4qVGx0DVJoSU6lKoK3ITtN&#10;gtnZsLuJaX99t1DwNo/3OdtsNK0YyPnGsoKnRQKCuLS64UrB6fj2uAbhA7LG1jIp+CYP2W462WKq&#10;7Y0/aTiESsQQ9ikqqEPoUil9WZNBv7AdceS+rDMYInSV1A5vMdy0cpkkK2mw4dhQY0evNZXXQ28U&#10;XIu+NP354vKP/vhe/Ky0nCcvSs0exv0GRKAx3MX/7lzH+c/w90s8QO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KrwQsMAAADbAAAADwAAAAAAAAAAAAAAAACYAgAAZHJzL2Rv&#10;d25yZXYueG1sUEsFBgAAAAAEAAQA9QAAAIgDAAAAAA==&#10;">
                      <v:textbox inset="5.85pt,.7pt,5.85pt,.7pt">
                        <w:txbxContent>
                          <w:p w:rsidR="00273989" w:rsidRPr="000B5B01" w:rsidRDefault="00273989" w:rsidP="007F0A12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PAGE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A2274E">
                              <w:rPr>
                                <w:rFonts w:ascii="Times New Roman" w:hAnsi="Times New Roman"/>
                                <w:noProof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NUMPAGES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A2274E">
                              <w:rPr>
                                <w:rFonts w:ascii="Times New Roman" w:hAnsi="Times New Roman"/>
                                <w:noProof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43" o:spid="_x0000_s1040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fesb4A&#10;AADbAAAADwAAAGRycy9kb3ducmV2LnhtbERPTYvCMBC9L/gfwgje1rSV1aVrWkQQvKpFPA7NbFu2&#10;mZQmtvXfG2HB2zze52zzybRioN41lhXEywgEcWl1w5WC4nL4/AbhPLLG1jIpeJCDPJt9bDHVduQT&#10;DWdfiRDCLkUFtfddKqUrazLolrYjDtyv7Q36APtK6h7HEG5amUTRWhpsODTU2NG+pvLvfDcKmseQ&#10;uKtFuxndLTZfWKySuFBqMZ92PyA8Tf4t/ncfdZi/htcv4QCZP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Sn3rG+AAAA2wAAAA8AAAAAAAAAAAAAAAAAmAIAAGRycy9kb3ducmV2&#10;LnhtbFBLBQYAAAAABAAEAPUAAACDAwAAAAA=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Page</w:t>
                            </w:r>
                          </w:p>
                        </w:txbxContent>
                      </v:textbox>
                    </v:shape>
                  </v:group>
                </v:group>
              </v:group>
              <v:group id="Group 15" o:spid="_x0000_s1041" style="position:absolute;left:8798;top:668;width:2732;height:879" coordorigin="13320,1168" coordsize="27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<v:group id="Group 8" o:spid="_x0000_s1042" style="position:absolute;left:151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rect id="Rectangle 6" o:spid="_x0000_s1043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chSb8A&#10;AADbAAAADwAAAGRycy9kb3ducmV2LnhtbERP32vCMBB+H/g/hBP2NlMFO9cZRUTFR9cNn4/mlpY1&#10;l5LE2v33RhB8u4/v5y3Xg21FTz40jhVMJxkI4srpho2Cn+/92wJEiMgaW8ek4J8CrFejlyUW2l35&#10;i/oyGpFCOBSooI6xK6QMVU0Ww8R1xIn7dd5iTNAbqT1eU7ht5SzLcmmx4dRQY0fbmqq/8mIV0DY/&#10;7s7zarE3zXtuTv3Zkz8o9ToeNp8gIg3xKX64jzrN/4D7L+kAub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edyFJvwAAANsAAAAPAAAAAAAAAAAAAAAAAJgCAABkcnMvZG93bnJl&#10;di54bWxQSwUGAAAAAAQABAD1AAAAhAMAAAAA&#10;" strokeweight="1pt">
                    <v:textbox inset="5.85pt,.7pt,5.85pt,.7pt"/>
                  </v:rect>
                  <v:shape id="Text Box 7" o:spid="_x0000_s1044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scK8AA&#10;AADbAAAADwAAAGRycy9kb3ducmV2LnhtbERPTYvCMBC9C/sfwgh7s6keRKppWRRBEIStIngbmrEt&#10;20y6TVrbf785LHh8vO9dNppGDNS52rKCZRSDIC6srrlUcLseFxsQziNrbCyTgokcZOnHbIeJti/+&#10;piH3pQgh7BJUUHnfJlK6oiKDLrItceCetjPoA+xKqTt8hXDTyFUcr6XBmkNDhS3tKyp+8t4o6Kfn&#10;YS+pPV/i6T488t6Ov4eTUp/z8WsLwtPo3+J/90krWIX14Uv4AT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oscK8AAAADbAAAADwAAAAAAAAAAAAAAAACYAgAAZHJzL2Rvd25y&#10;ZXYueG1sUEsFBgAAAAAEAAQA9QAAAIUDAAAAAA==&#10;" strokeweight="1pt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作成者</w:t>
                          </w:r>
                        </w:p>
                      </w:txbxContent>
                    </v:textbox>
                  </v:shape>
                </v:group>
                <v:group id="Group 9" o:spid="_x0000_s1045" style="position:absolute;left:133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rect id="Rectangle 10" o:spid="_x0000_s1046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95hcEA&#10;AADbAAAADwAAAGRycy9kb3ducmV2LnhtbESPQYvCMBSE7wv+h/AEb2tqwa5Uo4jo4nHXXTw/mmda&#10;bF5Kkq3135sFweMwM98wq81gW9GTD41jBbNpBoK4crpho+D35/C+ABEissbWMSm4U4DNevS2wlK7&#10;G39Tf4pGJAiHEhXUMXallKGqyWKYuo44eRfnLcYkvZHa4y3BbSvzLCukxYbTQo0d7Wqqrqc/q4B2&#10;xXF/nleLg2k+CvPVnz35T6Um42G7BBFpiK/ws33UCvIc/r+kHyD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6/eYXBAAAA2wAAAA8AAAAAAAAAAAAAAAAAmAIAAGRycy9kb3du&#10;cmV2LnhtbFBLBQYAAAAABAAEAPUAAACGAwAAAAA=&#10;" strokeweight="1pt">
                    <v:textbox inset="5.85pt,.7pt,5.85pt,.7pt"/>
                  </v:rect>
                  <v:shape id="Text Box 11" o:spid="_x0000_s1047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mCXMMA&#10;AADbAAAADwAAAGRycy9kb3ducmV2LnhtbESPQYvCMBSE78L+h/AW9mZTXRCpRhFlQVhYsIrg7dE8&#10;22Lz0m3S2v57Iwgeh5n5hlmue1OJjhpXWlYwiWIQxJnVJecKTsef8RyE88gaK8ukYCAH69XHaImJ&#10;tnc+UJf6XAQIuwQVFN7XiZQuK8igi2xNHLyrbQz6IJtc6gbvAW4qOY3jmTRYclgosKZtQdktbY2C&#10;drjutpLq3794OHeXtLX9/26v1Ndnv1mA8NT7d/jV3msF0294fgk/QK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lmCXMMAAADbAAAADwAAAAAAAAAAAAAAAACYAgAAZHJzL2Rv&#10;d25yZXYueG1sUEsFBgAAAAAEAAQA9QAAAIgDAAAAAA==&#10;" strokeweight="1pt">
                    <v:textbox inset="5.85pt,.7pt,5.85pt,.7pt">
                      <w:txbxContent>
                        <w:p w:rsidR="00273989" w:rsidRDefault="00273989" w:rsidP="00AD7689">
                          <w:r>
                            <w:rPr>
                              <w:rFonts w:hint="eastAsia"/>
                            </w:rPr>
                            <w:t>査　閲</w:t>
                          </w:r>
                        </w:p>
                      </w:txbxContent>
                    </v:textbox>
                  </v:shape>
                </v:group>
                <v:group id="Group 12" o:spid="_x0000_s1048" style="position:absolute;left:142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rect id="Rectangle 13" o:spid="_x0000_s1049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bh8cAA&#10;AADbAAAADwAAAGRycy9kb3ducmV2LnhtbESPQYvCMBSE7wv+h/AEb2uqYFeqUURUPO6qeH40z7TY&#10;vJQk1vrvzcLCHoeZ+YZZrnvbiI58qB0rmIwzEMSl0zUbBZfz/nMOIkRkjY1jUvCiAOvV4GOJhXZP&#10;/qHuFI1IEA4FKqhibAspQ1mRxTB2LXHybs5bjEl6I7XHZ4LbRk6zLJcWa04LFba0rai8nx5WAW3z&#10;4+46K+d7U3/l5ru7evIHpUbDfrMAEamP/+G/9lErmM7g90v6AXL1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Vbh8cAAAADbAAAADwAAAAAAAAAAAAAAAACYAgAAZHJzL2Rvd25y&#10;ZXYueG1sUEsFBgAAAAAEAAQA9QAAAIUDAAAAAA==&#10;" strokeweight="1pt">
                    <v:textbox inset="5.85pt,.7pt,5.85pt,.7pt"/>
                  </v:rect>
                  <v:shape id="Text Box 14" o:spid="_x0000_s1050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4hxMIA&#10;AADbAAAADwAAAGRycy9kb3ducmV2LnhtbESPQYvCMBSE74L/ITzBm6Z6EKlGEWVBWBC2iuDt0Tzb&#10;YvNSm7S2/34jCB6HmfmGWW87U4qWaldYVjCbRiCIU6sLzhRczj+TJQjnkTWWlklBTw62m+FgjbG2&#10;L/6jNvGZCBB2MSrIva9iKV2ak0E3tRVx8O62NuiDrDOpa3wFuCnlPIoW0mDBYSHHivY5pY+kMQqa&#10;/n7YS6p+T1F/bW9JY7vn4ajUeNTtViA8df4b/rSPWsF8Ae8v4Qf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LiHEwgAAANsAAAAPAAAAAAAAAAAAAAAAAJgCAABkcnMvZG93&#10;bnJldi54bWxQSwUGAAAAAAQABAD1AAAAhwMAAAAA&#10;" strokeweight="1pt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検　証</w:t>
                          </w:r>
                        </w:p>
                      </w:txbxContent>
                    </v:textbox>
                  </v:shape>
                </v:group>
              </v:group>
              <v:shape id="Text Box 21" o:spid="_x0000_s1051" type="#_x0000_t202" style="position:absolute;left:792;top:421;width:7661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7BHAcYA&#10;AADbAAAADwAAAGRycy9kb3ducmV2LnhtbESPT2vCQBTE7wW/w/KE3upGwSipa0gKtcWL/0rp8Zl9&#10;JsHs25Ddauyn7wqFHoeZ+Q2zSHvTiAt1rrasYDyKQBAXVtdcKvg4vD7NQTiPrLGxTApu5CBdDh4W&#10;mGh75R1d9r4UAcIuQQWV920ipSsqMuhGtiUO3sl2Bn2QXSl1h9cAN42cRFEsDdYcFips6aWi4rz/&#10;Ngp+ape9bTe5P+bTr1W0XcfuM4uVehz22TMIT73/D/+137WCyQzuX8IPk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7BHAcYAAADbAAAADwAAAAAAAAAAAAAAAACYAgAAZHJz&#10;L2Rvd25yZXYueG1sUEsFBgAAAAAEAAQA9QAAAIsDAAAAAA==&#10;" filled="f" stroked="f">
                <v:textbox inset="5.85pt,.7pt,5.85pt,.7pt">
                  <w:txbxContent>
                    <w:p w:rsidR="00273989" w:rsidRPr="00732F70" w:rsidRDefault="004D10B9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現状分析ワークシート</w:t>
                      </w:r>
                    </w:p>
                  </w:txbxContent>
                </v:textbox>
              </v:shape>
              <v:group id="Group 60" o:spid="_x0000_s1052" style="position:absolute;left:815;top:1112;width:7819;height:438" coordorigin="690,1109" coordsize="7783,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<v:group id="Group 53" o:spid="_x0000_s1053" style="position:absolute;left:690;top:1109;width:4344;height:438" coordorigin="907,1312" coordsize="4344,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shape id="Text Box 27" o:spid="_x0000_s1054" type="#_x0000_t202" style="position:absolute;left:907;top:1312;width:1447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hrncAA&#10;AADbAAAADwAAAGRycy9kb3ducmV2LnhtbERPy4rCMBTdD/gP4QqzGWzqCGJrUxFBcBYuxsf+2lzb&#10;anNTm4zWvzeLAZeH884WvWnEnTpXW1YwjmIQxIXVNZcKDvv1aAbCeWSNjWVS8CQHi3zwkWGq7YN/&#10;6b7zpQgh7FJUUHnfplK6oiKDLrItceDOtjPoA+xKqTt8hHDTyO84nkqDNYeGCltaVVRcd39GwZc9&#10;3q7Jz2nTuos0esmJM9tEqc9hv5yD8NT7t/jfvdEKJmF9+BJ+gMx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LhrncAAAADbAAAADwAAAAAAAAAAAAAAAACYAgAAZHJzL2Rvd25y&#10;ZXYueG1sUEsFBgAAAAAEAAQA9QAAAIUDAAAAAA==&#10;" fillcolor="#c9f">
                    <v:textbox inset="0,2.05mm,0,.7pt">
                      <w:txbxContent>
                        <w:p w:rsidR="00273989" w:rsidRPr="007E30D0" w:rsidRDefault="00273989" w:rsidP="00AD7689">
                          <w:pPr>
                            <w:jc w:val="center"/>
                            <w:rPr>
                              <w:b/>
                              <w:sz w:val="22"/>
                              <w:szCs w:val="22"/>
                            </w:rPr>
                          </w:pPr>
                          <w:r w:rsidRPr="007E30D0">
                            <w:rPr>
                              <w:rFonts w:hint="eastAsia"/>
                              <w:b/>
                              <w:sz w:val="22"/>
                              <w:szCs w:val="22"/>
                            </w:rPr>
                            <w:t>システム名</w:t>
                          </w:r>
                        </w:p>
                      </w:txbxContent>
                    </v:textbox>
                  </v:shape>
                  <v:shape id="Text Box 28" o:spid="_x0000_s1055" type="#_x0000_t202" style="position:absolute;left:2355;top:1312;width:2896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/9dsUA&#10;AADbAAAADwAAAGRycy9kb3ducmV2LnhtbESPQUvDQBSE70L/w/IKXsRuEkFK7LaIUOhF0bSHHh/Z&#10;1yQ2+zbsvjbpv3cFweMwM98wq83kenWlEDvPBvJFBoq49rbjxsBhv31cgoqCbLH3TAZuFGGznt2t&#10;sLR+5C+6VtKoBOFYooFWZCi1jnVLDuPCD8TJO/ngUJIMjbYBxwR3vS6y7Fk77DgttDjQW0v1ubo4&#10;A2Nx+cirsDvejsXD9vz+LZ/hJMbcz6fXF1BCk/yH/9o7a+Aph98v6Qfo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D/12xQAAANsAAAAPAAAAAAAAAAAAAAAAAJgCAABkcnMv&#10;ZG93bnJldi54bWxQSwUGAAAAAAQABAD1AAAAigMAAAAA&#10;">
                    <v:textbox inset="2mm,2.05mm,0,.7pt">
                      <w:txbxContent>
                        <w:p w:rsidR="00273989" w:rsidRPr="000543B5" w:rsidRDefault="000543B5" w:rsidP="00730FB8">
                          <w:pPr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 w:rsidRPr="00232A37">
                            <w:rPr>
                              <w:rFonts w:hint="eastAsia"/>
                              <w:sz w:val="17"/>
                              <w:szCs w:val="17"/>
                            </w:rPr>
                            <w:t>スグクル社</w:t>
                          </w:r>
                          <w:r w:rsidRPr="00232A37">
                            <w:rPr>
                              <w:rFonts w:hint="eastAsia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232A37">
                            <w:rPr>
                              <w:sz w:val="17"/>
                              <w:szCs w:val="17"/>
                            </w:rPr>
                            <w:t>車両販売管理システム</w:t>
                          </w:r>
                        </w:p>
                      </w:txbxContent>
                    </v:textbox>
                  </v:shape>
                </v:group>
                <v:group id="Group 54" o:spid="_x0000_s1056" style="position:absolute;left:5034;top:1109;width:3439;height:438" coordorigin="6699,1312" coordsize="3439,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shape id="Text Box 29" o:spid="_x0000_s1057" type="#_x0000_t202" style="position:absolute;left:6699;top:1312;width:1136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r16sMA&#10;AADbAAAADwAAAGRycy9kb3ducmV2LnhtbESPT2vCQBTE74LfYXlCL2I2VhCTZhUpCOnBg//ur9nX&#10;JDX7Ns1uTfz2bqHgcZiZ3zDZZjCNuFHnassK5lEMgriwuuZSwfm0m61AOI+ssbFMCu7kYLMejzJM&#10;te35QLejL0WAsEtRQeV9m0rpiooMusi2xMH7sp1BH2RXSt1hH+Cmka9xvJQGaw4LFbb0XlFxPf4a&#10;BVN7+bkmH595676l0VtOnNknSr1Mhu0bCE+Df4b/27lWsFjA35fwA+T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Gr16sMAAADbAAAADwAAAAAAAAAAAAAAAACYAgAAZHJzL2Rv&#10;d25yZXYueG1sUEsFBgAAAAAEAAQA9QAAAIgDAAAAAA==&#10;" fillcolor="#c9f">
                    <v:textbox inset="0,2.05mm,0,.7pt">
                      <w:txbxContent>
                        <w:p w:rsidR="00273989" w:rsidRPr="007E30D0" w:rsidRDefault="00273989" w:rsidP="00730FB8">
                          <w:pPr>
                            <w:jc w:val="center"/>
                            <w:rPr>
                              <w:b/>
                              <w:sz w:val="22"/>
                              <w:szCs w:val="22"/>
                            </w:rPr>
                          </w:pPr>
                          <w:r w:rsidRPr="007E30D0">
                            <w:rPr>
                              <w:rFonts w:hint="eastAsia"/>
                              <w:b/>
                              <w:sz w:val="22"/>
                              <w:szCs w:val="22"/>
                            </w:rPr>
                            <w:t>業務名</w:t>
                          </w:r>
                        </w:p>
                      </w:txbxContent>
                    </v:textbox>
                  </v:shape>
                  <v:shape id="Text Box 30" o:spid="_x0000_s1058" type="#_x0000_t202" style="position:absolute;left:7836;top:1312;width:2302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he7sUA&#10;AADbAAAADwAAAGRycy9kb3ducmV2LnhtbESPQWvCQBSE7wX/w/IKvRTdmJZSoqtIQfBiadMePD6y&#10;zyQ1+zbsPk38926h0OMwM98wy/XoOnWhEFvPBuazDBRx5W3LtYHvr+30FVQUZIudZzJwpQjr1eRu&#10;iYX1A3/SpZRaJQjHAg00In2hdawachhnvidO3tEHh5JkqLUNOCS463SeZS/aYctpocGe3hqqTuXZ&#10;GRjy8/u8DLvD9ZA/bk/7H/kIRzHm4X7cLEAJjfIf/mvvrIGnZ/j9kn6AXt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eF7uxQAAANsAAAAPAAAAAAAAAAAAAAAAAJgCAABkcnMv&#10;ZG93bnJldi54bWxQSwUGAAAAAAQABAD1AAAAigMAAAAA&#10;">
                    <v:textbox inset="2mm,2.05mm,0,.7pt">
                      <w:txbxContent>
                        <w:p w:rsidR="00273989" w:rsidRPr="007E30D0" w:rsidRDefault="00681D4C" w:rsidP="00730FB8">
                          <w:pPr>
                            <w:jc w:val="left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  <w:szCs w:val="22"/>
                            </w:rPr>
                            <w:t>落札</w:t>
                          </w:r>
                          <w:r>
                            <w:rPr>
                              <w:sz w:val="22"/>
                              <w:szCs w:val="22"/>
                            </w:rPr>
                            <w:t>車両手続き</w:t>
                          </w:r>
                        </w:p>
                      </w:txbxContent>
                    </v:textbox>
                  </v:shape>
                </v:group>
              </v:group>
              <v:line id="Line 50" o:spid="_x0000_s1059" style="position:absolute;visibility:visible;mso-wrap-style:square" from="827,966" to="8050,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f1A3sEAAADbAAAADwAAAGRycy9kb3ducmV2LnhtbESPT2vCQBTE74LfYXkFb7ppg6WkriIW&#10;RY9J6/2RfSbR7NuQXfPn27uC0OMwM79hVpvB1KKj1lWWFbwvIhDEudUVFwr+fvfzLxDOI2usLZOC&#10;kRxs1tPJChNte06py3whAoRdggpK75tESpeXZNAtbEMcvIttDfog20LqFvsAN7X8iKJPabDisFBi&#10;Q7uS8lt2NwpMd8b08LM9X6mL77jvq8upHpWavQ3bbxCeBv8ffrWPWkG8hOeX8APk+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/UDewQAAANsAAAAPAAAAAAAAAAAAAAAA&#10;AKECAABkcnMvZG93bnJldi54bWxQSwUGAAAAAAQABAD5AAAAjwMAAAAA&#10;" strokecolor="#333" strokeweight="1.5pt"/>
              <v:line id="Line 51" o:spid="_x0000_s1060" style="position:absolute;visibility:visible;mso-wrap-style:square" from="815,1038" to="8453,1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V14cMAAADbAAAADwAAAGRycy9kb3ducmV2LnhtbESPQWvCQBSE7wX/w/IEb3VjBSnRVURQ&#10;i7emInh7ZJ9JTPZt3N1o/PduodDjMDPfMItVbxpxJ+crywom4wQEcW51xYWC48/2/ROED8gaG8uk&#10;4EkeVsvB2wJTbR/8TfcsFCJC2KeooAyhTaX0eUkG/di2xNG7WGcwROkKqR0+Itw08iNJZtJgxXGh&#10;xJY2JeV11hkFpy7j87Xeuga73X5/Od1qPz0oNRr26zmIQH34D/+1v7SC6Qx+v8QfIJ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U1deHDAAAA2wAAAA8AAAAAAAAAAAAA&#10;AAAAoQIAAGRycy9kb3ducmV2LnhtbFBLBQYAAAAABAAEAPkAAACRAwAAAAA=&#10;" strokeweight="1.5pt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204AF"/>
    <w:multiLevelType w:val="hybridMultilevel"/>
    <w:tmpl w:val="B7DE5C38"/>
    <w:lvl w:ilvl="0" w:tplc="DB1414F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4565487"/>
    <w:multiLevelType w:val="hybridMultilevel"/>
    <w:tmpl w:val="51FA41F0"/>
    <w:lvl w:ilvl="0" w:tplc="39D0581A">
      <w:start w:val="1"/>
      <w:numFmt w:val="decimalEnclosedCircle"/>
      <w:lvlText w:val="%1"/>
      <w:lvlJc w:val="left"/>
      <w:pPr>
        <w:ind w:left="50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89" w:hanging="420"/>
      </w:pPr>
    </w:lvl>
    <w:lvl w:ilvl="2" w:tplc="04090011" w:tentative="1">
      <w:start w:val="1"/>
      <w:numFmt w:val="decimalEnclosedCircle"/>
      <w:lvlText w:val="%3"/>
      <w:lvlJc w:val="left"/>
      <w:pPr>
        <w:ind w:left="1409" w:hanging="420"/>
      </w:pPr>
    </w:lvl>
    <w:lvl w:ilvl="3" w:tplc="0409000F" w:tentative="1">
      <w:start w:val="1"/>
      <w:numFmt w:val="decimal"/>
      <w:lvlText w:val="%4."/>
      <w:lvlJc w:val="left"/>
      <w:pPr>
        <w:ind w:left="1829" w:hanging="420"/>
      </w:pPr>
    </w:lvl>
    <w:lvl w:ilvl="4" w:tplc="04090017" w:tentative="1">
      <w:start w:val="1"/>
      <w:numFmt w:val="aiueoFullWidth"/>
      <w:lvlText w:val="(%5)"/>
      <w:lvlJc w:val="left"/>
      <w:pPr>
        <w:ind w:left="2249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9" w:hanging="420"/>
      </w:pPr>
    </w:lvl>
    <w:lvl w:ilvl="6" w:tplc="0409000F" w:tentative="1">
      <w:start w:val="1"/>
      <w:numFmt w:val="decimal"/>
      <w:lvlText w:val="%7."/>
      <w:lvlJc w:val="left"/>
      <w:pPr>
        <w:ind w:left="3089" w:hanging="420"/>
      </w:pPr>
    </w:lvl>
    <w:lvl w:ilvl="7" w:tplc="04090017" w:tentative="1">
      <w:start w:val="1"/>
      <w:numFmt w:val="aiueoFullWidth"/>
      <w:lvlText w:val="(%8)"/>
      <w:lvlJc w:val="left"/>
      <w:pPr>
        <w:ind w:left="3509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9" w:hanging="420"/>
      </w:pPr>
    </w:lvl>
  </w:abstractNum>
  <w:abstractNum w:abstractNumId="2" w15:restartNumberingAfterBreak="0">
    <w:nsid w:val="615F4917"/>
    <w:multiLevelType w:val="hybridMultilevel"/>
    <w:tmpl w:val="C1A69238"/>
    <w:lvl w:ilvl="0" w:tplc="D0F83FA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049" fillcolor="#c9f">
      <v:fill color="#c9f"/>
      <v:textbox inset="0,2.25mm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F50"/>
    <w:rsid w:val="000543B5"/>
    <w:rsid w:val="00082FF2"/>
    <w:rsid w:val="000B5809"/>
    <w:rsid w:val="000B5B01"/>
    <w:rsid w:val="000C70CF"/>
    <w:rsid w:val="001457AD"/>
    <w:rsid w:val="001529A6"/>
    <w:rsid w:val="001707DF"/>
    <w:rsid w:val="00181ABF"/>
    <w:rsid w:val="001C379B"/>
    <w:rsid w:val="001E5F9C"/>
    <w:rsid w:val="001F5C35"/>
    <w:rsid w:val="002147F6"/>
    <w:rsid w:val="00273989"/>
    <w:rsid w:val="00276473"/>
    <w:rsid w:val="002D4A47"/>
    <w:rsid w:val="00341B29"/>
    <w:rsid w:val="00360FA8"/>
    <w:rsid w:val="003E3B16"/>
    <w:rsid w:val="00431265"/>
    <w:rsid w:val="00460D7E"/>
    <w:rsid w:val="004B33CF"/>
    <w:rsid w:val="004C29E5"/>
    <w:rsid w:val="004D10B9"/>
    <w:rsid w:val="0056717A"/>
    <w:rsid w:val="00583C4A"/>
    <w:rsid w:val="00590959"/>
    <w:rsid w:val="006518E6"/>
    <w:rsid w:val="006536E8"/>
    <w:rsid w:val="006739DF"/>
    <w:rsid w:val="00681D4C"/>
    <w:rsid w:val="00702A4C"/>
    <w:rsid w:val="00730FB8"/>
    <w:rsid w:val="00732F70"/>
    <w:rsid w:val="00745B01"/>
    <w:rsid w:val="00765FFE"/>
    <w:rsid w:val="007B68A8"/>
    <w:rsid w:val="007E30D0"/>
    <w:rsid w:val="007F0A12"/>
    <w:rsid w:val="00806088"/>
    <w:rsid w:val="00833821"/>
    <w:rsid w:val="008374BA"/>
    <w:rsid w:val="00853C78"/>
    <w:rsid w:val="00870683"/>
    <w:rsid w:val="00902D62"/>
    <w:rsid w:val="009340C9"/>
    <w:rsid w:val="00934F1B"/>
    <w:rsid w:val="00942853"/>
    <w:rsid w:val="009B7AFF"/>
    <w:rsid w:val="00A10A8B"/>
    <w:rsid w:val="00A2274E"/>
    <w:rsid w:val="00AD7689"/>
    <w:rsid w:val="00B50409"/>
    <w:rsid w:val="00B96463"/>
    <w:rsid w:val="00C35900"/>
    <w:rsid w:val="00C84511"/>
    <w:rsid w:val="00D345D2"/>
    <w:rsid w:val="00E7766E"/>
    <w:rsid w:val="00E857CC"/>
    <w:rsid w:val="00F43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c9f">
      <v:fill color="#c9f"/>
      <v:textbox inset="0,2.25mm,0,.7pt"/>
    </o:shapedefaults>
    <o:shapelayout v:ext="edit">
      <o:idmap v:ext="edit" data="1"/>
    </o:shapelayout>
  </w:shapeDefaults>
  <w:decimalSymbol w:val="."/>
  <w:listSeparator w:val=","/>
  <w15:chartTrackingRefBased/>
  <w15:docId w15:val="{22674F3A-1A94-4A0A-9F74-C5BC26E8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3E3B1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765FF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hs60224\Documents\sugukuru\Documents\02_&#29694;&#29366;&#20998;&#26512;&#12527;&#12540;&#12463;&#12471;&#12540;&#12488;\&#29694;&#29366;&#20998;&#26512;&#12527;&#12540;&#12463;&#12471;&#12540;&#12488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現状分析ワークシート.dot</Template>
  <TotalTime>47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現状分析ワークシート</vt:lpstr>
      <vt:lpstr>現状分析ワークシート</vt:lpstr>
    </vt:vector>
  </TitlesOfParts>
  <Company/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現状分析ワークシート</dc:title>
  <dc:subject/>
  <dc:creator>Windows ユーザー</dc:creator>
  <cp:keywords/>
  <dc:description/>
  <cp:lastModifiedBy>川原 千秋</cp:lastModifiedBy>
  <cp:revision>13</cp:revision>
  <cp:lastPrinted>2006-06-21T09:46:00Z</cp:lastPrinted>
  <dcterms:created xsi:type="dcterms:W3CDTF">2018-06-01T00:59:00Z</dcterms:created>
  <dcterms:modified xsi:type="dcterms:W3CDTF">2018-06-08T02:43:00Z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