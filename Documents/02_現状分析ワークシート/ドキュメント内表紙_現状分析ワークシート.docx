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4F1476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現状分析ワークシート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4F1476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現状分析ワークシート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4F1476">
              <w:rPr>
                <w:rFonts w:hint="eastAsia"/>
              </w:rPr>
              <w:t xml:space="preserve"> </w:t>
            </w:r>
            <w:r w:rsidR="004F1476">
              <w:t>6</w:t>
            </w:r>
            <w:r w:rsidR="000D01B9">
              <w:rPr>
                <w:rFonts w:hint="eastAsia"/>
              </w:rPr>
              <w:t>月</w:t>
            </w:r>
            <w:r w:rsidR="004F1476">
              <w:t xml:space="preserve"> 8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4F1476" w:rsidP="000D01B9">
            <w:pPr>
              <w:jc w:val="center"/>
            </w:pPr>
            <w:r>
              <w:rPr>
                <w:rFonts w:hint="eastAsia"/>
              </w:rPr>
              <w:t>川原千秋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bookmarkStart w:id="0" w:name="_GoBack"/>
            <w:bookmarkEnd w:id="0"/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153" w:rsidRDefault="000B4153" w:rsidP="00273989">
      <w:pPr>
        <w:pStyle w:val="a3"/>
      </w:pPr>
      <w:r>
        <w:separator/>
      </w:r>
    </w:p>
  </w:endnote>
  <w:endnote w:type="continuationSeparator" w:id="0">
    <w:p w:rsidR="000B4153" w:rsidRDefault="000B415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</w:t>
    </w:r>
    <w:r>
      <w:t>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153" w:rsidRDefault="000B4153" w:rsidP="00273989">
      <w:pPr>
        <w:pStyle w:val="a3"/>
      </w:pPr>
      <w:r>
        <w:separator/>
      </w:r>
    </w:p>
  </w:footnote>
  <w:footnote w:type="continuationSeparator" w:id="0">
    <w:p w:rsidR="000B4153" w:rsidRDefault="000B415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01F6F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F1476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F1476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01F6F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要件定義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01F6F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F1476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F1476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201F6F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要件定義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4153"/>
    <w:rsid w:val="000B5B01"/>
    <w:rsid w:val="000D01B9"/>
    <w:rsid w:val="000F54F8"/>
    <w:rsid w:val="00127E9C"/>
    <w:rsid w:val="001529A6"/>
    <w:rsid w:val="001C379B"/>
    <w:rsid w:val="001E5F9C"/>
    <w:rsid w:val="001F5C35"/>
    <w:rsid w:val="00201F6F"/>
    <w:rsid w:val="00273989"/>
    <w:rsid w:val="002939BA"/>
    <w:rsid w:val="002D4A47"/>
    <w:rsid w:val="00360FA8"/>
    <w:rsid w:val="0037696C"/>
    <w:rsid w:val="003B2661"/>
    <w:rsid w:val="003E4C7F"/>
    <w:rsid w:val="004157CB"/>
    <w:rsid w:val="00460D7E"/>
    <w:rsid w:val="004F1476"/>
    <w:rsid w:val="005213F3"/>
    <w:rsid w:val="0056717A"/>
    <w:rsid w:val="00583C4A"/>
    <w:rsid w:val="00590959"/>
    <w:rsid w:val="006536E8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AD7689"/>
    <w:rsid w:val="00AF3E8B"/>
    <w:rsid w:val="00B1788F"/>
    <w:rsid w:val="00B52D29"/>
    <w:rsid w:val="00C16805"/>
    <w:rsid w:val="00D25985"/>
    <w:rsid w:val="00D9602D"/>
    <w:rsid w:val="00E17F33"/>
    <w:rsid w:val="00EA3B27"/>
    <w:rsid w:val="00EC076C"/>
    <w:rsid w:val="00F6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36745C75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吉田有希</cp:lastModifiedBy>
  <cp:revision>3</cp:revision>
  <cp:lastPrinted>2006-06-21T08:27:00Z</cp:lastPrinted>
  <dcterms:created xsi:type="dcterms:W3CDTF">2018-06-07T11:24:00Z</dcterms:created>
  <dcterms:modified xsi:type="dcterms:W3CDTF">2018-06-07T11:38:00Z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